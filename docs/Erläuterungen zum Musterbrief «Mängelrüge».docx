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89" w:rsidRPr="007A2385" w:rsidRDefault="00625189" w:rsidP="00221560">
      <w:pPr>
        <w:pStyle w:val="Titel1-Kapiteltitel"/>
      </w:pPr>
      <w:r w:rsidRPr="007A2385">
        <w:t xml:space="preserve">Erläuterungen zum Musterbrief </w:t>
      </w:r>
      <w:r w:rsidR="000735C2">
        <w:t>«</w:t>
      </w:r>
      <w:r w:rsidRPr="007A2385">
        <w:t>Mängelrüge</w:t>
      </w:r>
      <w:r w:rsidR="000735C2">
        <w:t>»</w:t>
      </w:r>
    </w:p>
    <w:p w:rsidR="00625189" w:rsidRPr="00221560" w:rsidRDefault="00625189" w:rsidP="00221560">
      <w:pPr>
        <w:pStyle w:val="Titel2"/>
      </w:pPr>
      <w:r w:rsidRPr="00221560">
        <w:t>Allgemeines</w:t>
      </w:r>
    </w:p>
    <w:p w:rsidR="00625189" w:rsidRDefault="00625189" w:rsidP="00625189">
      <w:pPr>
        <w:pStyle w:val="Haupttext"/>
      </w:pPr>
      <w:r>
        <w:t xml:space="preserve">Mängel während der Werkausführung sind vor der Abnahme zu rügen. </w:t>
      </w:r>
    </w:p>
    <w:p w:rsidR="00625189" w:rsidRDefault="00625189" w:rsidP="00625189">
      <w:pPr>
        <w:pStyle w:val="Haupttext"/>
      </w:pPr>
      <w:r>
        <w:t>Per Abnahme/Übergabe des Werks ist das Werk zu prüfen und sind die erkennbaren Mängel zu rügen. Es liegt am Besteller, das Werk sofort nach Ablieferung auf das Vorliegen allfälliger Mängel zu prüfen.</w:t>
      </w:r>
      <w:r w:rsidRPr="007A2385">
        <w:t xml:space="preserve"> </w:t>
      </w:r>
      <w:r>
        <w:t xml:space="preserve">Erkannte und per Abnahme nicht gerügte Mängel gelten als «anerkannt», womit spätere Mängelrügen nutzlos werden. </w:t>
      </w:r>
    </w:p>
    <w:p w:rsidR="00625189" w:rsidRPr="007A2385" w:rsidRDefault="00625189" w:rsidP="00625189">
      <w:pPr>
        <w:pStyle w:val="Haupttext"/>
      </w:pPr>
      <w:r>
        <w:t xml:space="preserve">Die vorliegende Mängelrüge ist ein Beispiel einer Mangelfeststellung nach Abnahme. </w:t>
      </w:r>
      <w:r w:rsidRPr="007A2385">
        <w:t xml:space="preserve">Zeigen sich nach Vollendung und Ablieferung Mängel an dem vom Unternehmer erstellten Werk, welche der Besteller nicht hinnehmen will, müssen diese vom Besteller </w:t>
      </w:r>
      <w:r>
        <w:t xml:space="preserve">unverzüglich nach deren Entdecken </w:t>
      </w:r>
      <w:r w:rsidRPr="007A2385">
        <w:t xml:space="preserve">gerügt werden (vgl. </w:t>
      </w:r>
      <w:r w:rsidR="000735C2">
        <w:t>Art.</w:t>
      </w:r>
      <w:bookmarkStart w:id="0" w:name="_GoBack"/>
      <w:bookmarkEnd w:id="0"/>
      <w:r w:rsidRPr="007A2385">
        <w:t xml:space="preserve"> 367</w:t>
      </w:r>
      <w:r w:rsidR="000735C2">
        <w:t xml:space="preserve"> OR</w:t>
      </w:r>
      <w:r w:rsidRPr="007A2385">
        <w:t>).</w:t>
      </w:r>
      <w:r>
        <w:t xml:space="preserve"> </w:t>
      </w:r>
      <w:r w:rsidRPr="007A2385">
        <w:t>Die rechtzeitige Mängelrüge ist Voraussetzung für die spätere Geltendmachung von Mängelrechten durch den Besteller.</w:t>
      </w:r>
    </w:p>
    <w:p w:rsidR="00625189" w:rsidRDefault="00625189" w:rsidP="00625189">
      <w:pPr>
        <w:pStyle w:val="Haupttext"/>
      </w:pPr>
      <w:r>
        <w:t xml:space="preserve">Je nach Situation sind </w:t>
      </w:r>
      <w:r w:rsidRPr="007A2385">
        <w:t>weitere Massnahmen zu ergreifen, bis hin zur vorsorglichen Beweisabna</w:t>
      </w:r>
      <w:r w:rsidRPr="007A2385">
        <w:t>h</w:t>
      </w:r>
      <w:r w:rsidRPr="007A2385">
        <w:t>me</w:t>
      </w:r>
      <w:r>
        <w:t>, Ersatzvornahme, Geltendmachung von Schadenersatz</w:t>
      </w:r>
      <w:r w:rsidRPr="007A2385">
        <w:t xml:space="preserve"> oder Kündigung des Werkvertrags (</w:t>
      </w:r>
      <w:r w:rsidR="000735C2">
        <w:t>d</w:t>
      </w:r>
      <w:r>
        <w:t>ie Au</w:t>
      </w:r>
      <w:r>
        <w:t>s</w:t>
      </w:r>
      <w:r>
        <w:t xml:space="preserve">übung der Gestaltungsrechte will im Voraus wohlbedacht sein, deshalb die Erklärungen rasch, aber erst </w:t>
      </w:r>
      <w:r w:rsidRPr="007A2385">
        <w:t>nach sorgfältiger Abwägung</w:t>
      </w:r>
      <w:r>
        <w:t xml:space="preserve"> und konkreter Einschätzung der Sach- und Rechtslage vorne</w:t>
      </w:r>
      <w:r>
        <w:t>h</w:t>
      </w:r>
      <w:r>
        <w:t>men</w:t>
      </w:r>
      <w:r w:rsidRPr="007A2385">
        <w:t xml:space="preserve">). </w:t>
      </w:r>
    </w:p>
    <w:p w:rsidR="00625189" w:rsidRPr="00221560" w:rsidRDefault="00625189" w:rsidP="00221560">
      <w:pPr>
        <w:pStyle w:val="Titel2"/>
      </w:pPr>
      <w:r w:rsidRPr="00221560">
        <w:t>Erläuterungen</w:t>
      </w:r>
    </w:p>
    <w:p w:rsidR="00625189" w:rsidRPr="007A2385" w:rsidRDefault="00625189" w:rsidP="00625189">
      <w:pPr>
        <w:pStyle w:val="Haupttext"/>
      </w:pPr>
      <w:r>
        <w:t>Einschreiben</w:t>
      </w:r>
      <w:r>
        <w:tab/>
      </w:r>
      <w:r w:rsidRPr="007A2385">
        <w:t>Aus Beweisgründen ist die Mängelrüge per Einschreiben zu versenden.</w:t>
      </w:r>
    </w:p>
    <w:p w:rsidR="00625189" w:rsidRPr="007A2385" w:rsidRDefault="00625189" w:rsidP="00625189">
      <w:pPr>
        <w:pStyle w:val="Haupttext"/>
        <w:ind w:left="1418" w:hanging="1418"/>
      </w:pPr>
      <w:r w:rsidRPr="007A2385">
        <w:t>Adressant</w:t>
      </w:r>
      <w:r w:rsidRPr="007A2385">
        <w:tab/>
        <w:t>Adressat der Mängelrüge ist der Unternehmer, welcher gemäss Werkvertrag Ve</w:t>
      </w:r>
      <w:r w:rsidRPr="007A2385">
        <w:t>r</w:t>
      </w:r>
      <w:r w:rsidRPr="007A2385">
        <w:t xml:space="preserve">tragspartner des Bestellers ist. </w:t>
      </w:r>
    </w:p>
    <w:p w:rsidR="00625189" w:rsidRPr="007A2385" w:rsidRDefault="00625189" w:rsidP="00625189">
      <w:pPr>
        <w:pStyle w:val="Haupttext"/>
        <w:ind w:left="1418" w:hanging="1418"/>
      </w:pPr>
      <w:r w:rsidRPr="007A2385">
        <w:t>Betreffzeile</w:t>
      </w:r>
      <w:r w:rsidRPr="007A2385">
        <w:tab/>
        <w:t>Die Betreffzeile soll den Gegenstand des Schreibens wiedergeben. Neben dem B</w:t>
      </w:r>
      <w:r w:rsidRPr="007A2385">
        <w:t>e</w:t>
      </w:r>
      <w:r w:rsidRPr="007A2385">
        <w:t xml:space="preserve">treff </w:t>
      </w:r>
      <w:r w:rsidR="000735C2">
        <w:t>«</w:t>
      </w:r>
      <w:r w:rsidRPr="007A2385">
        <w:t>Mängelrüge</w:t>
      </w:r>
      <w:r w:rsidR="000735C2">
        <w:t>»</w:t>
      </w:r>
      <w:r w:rsidRPr="007A2385">
        <w:t xml:space="preserve"> sind auch das Bauwerk mit Adressangabe und die vertragliche Grundlage zu nennen.</w:t>
      </w:r>
    </w:p>
    <w:p w:rsidR="00625189" w:rsidRPr="007A2385" w:rsidRDefault="00625189" w:rsidP="00625189">
      <w:pPr>
        <w:pStyle w:val="Haupttext"/>
      </w:pPr>
      <w:r w:rsidRPr="007A2385">
        <w:t>Abschnitt 1</w:t>
      </w:r>
      <w:r>
        <w:tab/>
      </w:r>
      <w:r w:rsidRPr="007A2385">
        <w:t>Objekt, Art der Arbeiten und vertragliche Grundlage aufführen.</w:t>
      </w:r>
    </w:p>
    <w:p w:rsidR="00625189" w:rsidRPr="007A2385" w:rsidRDefault="00625189" w:rsidP="00625189">
      <w:pPr>
        <w:pStyle w:val="Haupttext"/>
        <w:ind w:left="1418" w:hanging="1418"/>
      </w:pPr>
      <w:r w:rsidRPr="007A2385">
        <w:t>Abschnitt 2</w:t>
      </w:r>
      <w:r w:rsidRPr="007A2385">
        <w:tab/>
      </w:r>
      <w:r w:rsidRPr="007A2385">
        <w:rPr>
          <w:u w:val="single"/>
        </w:rPr>
        <w:t>Beschreibung der Mängel:</w:t>
      </w:r>
      <w:r w:rsidRPr="007A2385">
        <w:t xml:space="preserve"> Die Mängelrüge handelt vom Werkmangel. Sie hat fol</w:t>
      </w:r>
      <w:r w:rsidRPr="007A2385">
        <w:t>g</w:t>
      </w:r>
      <w:r w:rsidRPr="007A2385">
        <w:t>lich den oder die erkannten Mängel zu beschreiben. Es muss exakt ablesbar sein, welche Baustelle, welches Bauwerk und welcher Bestandteil des Bauwerks betroffen sind. Eine generelle Bemerkung, ein Bauwerk sei mangelhaft, genügt nicht. Die U</w:t>
      </w:r>
      <w:r w:rsidRPr="007A2385">
        <w:t>r</w:t>
      </w:r>
      <w:r w:rsidRPr="007A2385">
        <w:t xml:space="preserve">sache der Mängel ist nicht zu nennen. </w:t>
      </w:r>
      <w:r>
        <w:t xml:space="preserve">Die Mängel sind allenfalls mit Fotografien </w:t>
      </w:r>
      <w:r w:rsidR="000735C2">
        <w:t xml:space="preserve">zu </w:t>
      </w:r>
      <w:r>
        <w:t xml:space="preserve">belegen (Fotografien in Kopie mit dem Schreiben mitschicken). </w:t>
      </w:r>
    </w:p>
    <w:p w:rsidR="00625189" w:rsidRPr="007A2385" w:rsidRDefault="00625189" w:rsidP="00625189">
      <w:pPr>
        <w:pStyle w:val="Haupttext"/>
        <w:ind w:left="1418" w:hanging="1418"/>
      </w:pPr>
      <w:r w:rsidRPr="007A2385">
        <w:t>Abschnitt 3</w:t>
      </w:r>
      <w:r w:rsidRPr="007A2385">
        <w:tab/>
        <w:t>Die Mängelrüge muss de</w:t>
      </w:r>
      <w:r>
        <w:t>n</w:t>
      </w:r>
      <w:r w:rsidRPr="007A2385">
        <w:t xml:space="preserve"> Wille</w:t>
      </w:r>
      <w:r w:rsidR="000735C2">
        <w:t>m</w:t>
      </w:r>
      <w:r w:rsidRPr="007A2385">
        <w:t xml:space="preserve"> des Bestellers Ausdruck geben, dass das Werk als nicht vertragskonform erachtet und der Unternehmer für die Mängel haftbar g</w:t>
      </w:r>
      <w:r w:rsidRPr="007A2385">
        <w:t>e</w:t>
      </w:r>
      <w:r w:rsidRPr="007A2385">
        <w:t>macht wird.</w:t>
      </w:r>
    </w:p>
    <w:p w:rsidR="00625189" w:rsidRPr="007A2385" w:rsidRDefault="00625189" w:rsidP="00625189">
      <w:pPr>
        <w:pStyle w:val="Haupttext"/>
        <w:ind w:left="1418" w:hanging="1418"/>
      </w:pPr>
      <w:r w:rsidRPr="007A2385">
        <w:t>Abschnitt 4</w:t>
      </w:r>
      <w:r w:rsidRPr="007A2385">
        <w:tab/>
        <w:t>Fristansetzung für die Behebung des Mangels, sofern sich der Besteller für die Nachbesserung entscheidet.</w:t>
      </w:r>
      <w:r w:rsidRPr="00BF1C34">
        <w:rPr>
          <w:rStyle w:val="HaupttextRot"/>
          <w:lang w:val="de-CH"/>
        </w:rPr>
        <w:t xml:space="preserve"> </w:t>
      </w:r>
      <w:r w:rsidRPr="00625189">
        <w:t>Die Frist variiert je nach Schwere der Mängel. Bei dri</w:t>
      </w:r>
      <w:r w:rsidRPr="00625189">
        <w:t>n</w:t>
      </w:r>
      <w:r w:rsidRPr="00625189">
        <w:t>genden Mängel</w:t>
      </w:r>
      <w:r w:rsidR="000735C2">
        <w:t>n</w:t>
      </w:r>
      <w:r w:rsidRPr="00625189">
        <w:t>,</w:t>
      </w:r>
      <w:r>
        <w:rPr>
          <w:rStyle w:val="HaupttextRot"/>
          <w:lang w:val="de-CH"/>
        </w:rPr>
        <w:t xml:space="preserve"> </w:t>
      </w:r>
      <w:r w:rsidRPr="00625189">
        <w:t>welche z.B. das Wohnen verunmöglichen, kann sie relativ kurz, bei weniger dringenden Mängeln kann sie etwas länger, beispielsweise 14 oder 30 Tage, sein. Insgesamt muss die Frist angemessen sein, damit die (Korrektur-)</w:t>
      </w:r>
      <w:r w:rsidR="000735C2">
        <w:br/>
      </w:r>
      <w:r w:rsidRPr="00625189">
        <w:t>Arbeiten auch aus</w:t>
      </w:r>
      <w:r w:rsidR="000735C2">
        <w:t>ge</w:t>
      </w:r>
      <w:r w:rsidRPr="00625189">
        <w:t>führ</w:t>
      </w:r>
      <w:r w:rsidR="000735C2">
        <w:t>t</w:t>
      </w:r>
      <w:r w:rsidRPr="00625189">
        <w:t xml:space="preserve"> werden können. </w:t>
      </w:r>
    </w:p>
    <w:p w:rsidR="00625189" w:rsidRPr="007A2385" w:rsidRDefault="00625189" w:rsidP="00625189">
      <w:pPr>
        <w:pStyle w:val="Haupttext"/>
      </w:pPr>
      <w:r w:rsidRPr="007A2385">
        <w:lastRenderedPageBreak/>
        <w:t>Abschnitt 5</w:t>
      </w:r>
      <w:r w:rsidRPr="007A2385">
        <w:tab/>
        <w:t>Hinweis zu Kostenbelastung und Haftung</w:t>
      </w:r>
    </w:p>
    <w:p w:rsidR="00625189" w:rsidRPr="007A2385" w:rsidRDefault="00625189" w:rsidP="00625189">
      <w:pPr>
        <w:pStyle w:val="Haupttext"/>
      </w:pPr>
      <w:r w:rsidRPr="007A2385">
        <w:t>Abschnitt 6</w:t>
      </w:r>
      <w:r w:rsidRPr="007A2385">
        <w:tab/>
        <w:t>Vorbehalt weiterer Rechte</w:t>
      </w:r>
    </w:p>
    <w:p w:rsidR="00625189" w:rsidRPr="007A2385" w:rsidRDefault="00625189" w:rsidP="00625189">
      <w:pPr>
        <w:pStyle w:val="Haupttext"/>
      </w:pPr>
      <w:r w:rsidRPr="007A2385">
        <w:t>Unterschrift</w:t>
      </w:r>
      <w:r w:rsidRPr="007A2385">
        <w:tab/>
        <w:t>Rechtsgültige Unterschrift des Bestellers</w:t>
      </w:r>
      <w:r w:rsidRPr="007A2385">
        <w:br w:type="page"/>
      </w:r>
    </w:p>
    <w:p w:rsidR="00625189" w:rsidRPr="007A2385" w:rsidRDefault="00625189" w:rsidP="00625189">
      <w:pPr>
        <w:pStyle w:val="Haupttext"/>
      </w:pPr>
      <w:r w:rsidRPr="007A2385">
        <w:lastRenderedPageBreak/>
        <w:t>Absender</w:t>
      </w:r>
    </w:p>
    <w:p w:rsidR="00625189" w:rsidRPr="007A2385" w:rsidRDefault="00625189" w:rsidP="00625189">
      <w:pPr>
        <w:pStyle w:val="Haupttext"/>
        <w:rPr>
          <w:color w:val="FF0000"/>
        </w:rPr>
      </w:pPr>
      <w:r w:rsidRPr="007A2385">
        <w:rPr>
          <w:color w:val="FF0000"/>
        </w:rPr>
        <w:t>Besteller</w:t>
      </w:r>
    </w:p>
    <w:p w:rsidR="00625189" w:rsidRPr="007A2385" w:rsidRDefault="00625189" w:rsidP="00625189">
      <w:pPr>
        <w:pStyle w:val="Haupttext"/>
        <w:rPr>
          <w:color w:val="FF0000"/>
        </w:rPr>
      </w:pPr>
      <w:r w:rsidRPr="007A2385">
        <w:rPr>
          <w:color w:val="FF0000"/>
        </w:rPr>
        <w:t>Herr</w:t>
      </w:r>
      <w:r>
        <w:rPr>
          <w:color w:val="FF0000"/>
        </w:rPr>
        <w:t>/Frau</w:t>
      </w:r>
    </w:p>
    <w:p w:rsidR="00625189" w:rsidRPr="007A2385" w:rsidRDefault="00625189" w:rsidP="00625189">
      <w:pPr>
        <w:pStyle w:val="Haupttext"/>
        <w:rPr>
          <w:rStyle w:val="HaupttextRot"/>
          <w:lang w:val="de-CH"/>
        </w:rPr>
      </w:pPr>
      <w:r w:rsidRPr="007A2385">
        <w:rPr>
          <w:rStyle w:val="HaupttextRot"/>
          <w:lang w:val="de-CH"/>
        </w:rPr>
        <w:t>[Firma]</w:t>
      </w:r>
    </w:p>
    <w:p w:rsidR="00625189" w:rsidRPr="007A2385" w:rsidRDefault="00625189" w:rsidP="00625189">
      <w:pPr>
        <w:pStyle w:val="Haupttext"/>
        <w:rPr>
          <w:rStyle w:val="HaupttextRot"/>
          <w:lang w:val="de-CH"/>
        </w:rPr>
      </w:pPr>
      <w:r w:rsidRPr="007A2385">
        <w:rPr>
          <w:rStyle w:val="HaupttextRot"/>
          <w:lang w:val="de-CH"/>
        </w:rPr>
        <w:t>[Strasse Nr.]</w:t>
      </w:r>
    </w:p>
    <w:p w:rsidR="00625189" w:rsidRPr="007A2385" w:rsidRDefault="00625189" w:rsidP="00625189">
      <w:pPr>
        <w:pStyle w:val="Haupttext"/>
      </w:pPr>
      <w:r w:rsidRPr="007A2385">
        <w:rPr>
          <w:rStyle w:val="HaupttextRot"/>
          <w:lang w:val="de-CH"/>
        </w:rPr>
        <w:t>[PLZ Ort]</w:t>
      </w:r>
    </w:p>
    <w:p w:rsidR="00625189" w:rsidRPr="007A2385" w:rsidRDefault="00625189" w:rsidP="00625189">
      <w:pPr>
        <w:pStyle w:val="Haupttext"/>
      </w:pPr>
      <w:r w:rsidRPr="007A2385">
        <w:tab/>
      </w:r>
      <w:r>
        <w:tab/>
      </w:r>
      <w:r>
        <w:tab/>
      </w:r>
      <w:r>
        <w:tab/>
      </w:r>
      <w:r>
        <w:tab/>
      </w:r>
      <w:r>
        <w:tab/>
      </w:r>
      <w:r>
        <w:tab/>
      </w:r>
      <w:r>
        <w:tab/>
      </w:r>
      <w:r>
        <w:tab/>
      </w:r>
      <w:r w:rsidRPr="007A2385">
        <w:t>Einschreiben</w:t>
      </w:r>
    </w:p>
    <w:p w:rsidR="00625189" w:rsidRPr="007A2385" w:rsidRDefault="00625189" w:rsidP="00625189">
      <w:pPr>
        <w:pStyle w:val="Haupttext"/>
        <w:rPr>
          <w:color w:val="FF0000"/>
        </w:rPr>
      </w:pPr>
      <w:r w:rsidRPr="007A2385">
        <w:tab/>
      </w:r>
      <w:r>
        <w:tab/>
      </w:r>
      <w:r>
        <w:tab/>
      </w:r>
      <w:r>
        <w:tab/>
      </w:r>
      <w:r>
        <w:tab/>
      </w:r>
      <w:r>
        <w:tab/>
      </w:r>
      <w:r>
        <w:tab/>
      </w:r>
      <w:r>
        <w:tab/>
      </w:r>
      <w:r>
        <w:tab/>
      </w:r>
      <w:r w:rsidRPr="007A2385">
        <w:rPr>
          <w:color w:val="FF0000"/>
        </w:rPr>
        <w:t>Unternehmer</w:t>
      </w:r>
    </w:p>
    <w:p w:rsidR="00625189" w:rsidRPr="007A2385" w:rsidRDefault="00625189" w:rsidP="00625189">
      <w:pPr>
        <w:pStyle w:val="Haupttext"/>
        <w:rPr>
          <w:color w:val="FF0000"/>
        </w:rPr>
      </w:pPr>
      <w:r w:rsidRPr="007A2385">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7A2385">
        <w:rPr>
          <w:color w:val="FF0000"/>
        </w:rPr>
        <w:t xml:space="preserve">Herr/Frau </w:t>
      </w:r>
    </w:p>
    <w:p w:rsidR="00625189" w:rsidRPr="007A2385" w:rsidRDefault="00625189" w:rsidP="00625189">
      <w:pPr>
        <w:pStyle w:val="Haupttext"/>
        <w:rPr>
          <w:color w:val="FF0000"/>
        </w:rPr>
      </w:pPr>
      <w:r w:rsidRPr="007A2385">
        <w:rPr>
          <w:color w:val="FF0000"/>
        </w:rPr>
        <w:t xml:space="preserve"> </w:t>
      </w:r>
      <w:r w:rsidRPr="007A2385">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7A2385">
        <w:rPr>
          <w:color w:val="FF0000"/>
        </w:rPr>
        <w:t>[Firma]</w:t>
      </w:r>
    </w:p>
    <w:p w:rsidR="00625189" w:rsidRPr="007A2385" w:rsidRDefault="00625189" w:rsidP="00625189">
      <w:pPr>
        <w:pStyle w:val="Haupttext"/>
        <w:rPr>
          <w:color w:val="FF0000"/>
        </w:rPr>
      </w:pPr>
      <w:r w:rsidRPr="007A2385">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7A2385">
        <w:rPr>
          <w:color w:val="FF0000"/>
        </w:rPr>
        <w:t>[</w:t>
      </w:r>
      <w:proofErr w:type="spellStart"/>
      <w:r w:rsidRPr="007A2385">
        <w:rPr>
          <w:color w:val="FF0000"/>
        </w:rPr>
        <w:t>Strasse</w:t>
      </w:r>
      <w:proofErr w:type="spellEnd"/>
      <w:r w:rsidRPr="007A2385">
        <w:rPr>
          <w:color w:val="FF0000"/>
        </w:rPr>
        <w:t xml:space="preserve"> Nr.]</w:t>
      </w:r>
    </w:p>
    <w:p w:rsidR="00625189" w:rsidRPr="007A2385" w:rsidRDefault="00625189" w:rsidP="00625189">
      <w:pPr>
        <w:pStyle w:val="Haupttext"/>
        <w:rPr>
          <w:color w:val="FF0000"/>
        </w:rPr>
      </w:pPr>
      <w:r w:rsidRPr="007A2385">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7A2385">
        <w:rPr>
          <w:color w:val="FF0000"/>
        </w:rPr>
        <w:t>[PLZ Ort]</w:t>
      </w:r>
    </w:p>
    <w:p w:rsidR="00625189" w:rsidRPr="007A2385" w:rsidRDefault="00625189" w:rsidP="00625189">
      <w:pPr>
        <w:pStyle w:val="Haupttext"/>
      </w:pPr>
    </w:p>
    <w:p w:rsidR="00625189" w:rsidRPr="007A2385" w:rsidRDefault="00625189" w:rsidP="00625189">
      <w:pPr>
        <w:pStyle w:val="Haupttext"/>
        <w:rPr>
          <w:rStyle w:val="HaupttextRot"/>
          <w:lang w:val="de-CH"/>
        </w:rPr>
      </w:pPr>
      <w:r w:rsidRPr="007A2385">
        <w:rPr>
          <w:rStyle w:val="HaupttextRot"/>
          <w:lang w:val="de-CH"/>
        </w:rPr>
        <w:t>[Ort, Datum]</w:t>
      </w:r>
    </w:p>
    <w:p w:rsidR="00625189" w:rsidRPr="007A2385" w:rsidRDefault="00625189" w:rsidP="00625189">
      <w:pPr>
        <w:pStyle w:val="Haupttext"/>
      </w:pPr>
    </w:p>
    <w:p w:rsidR="00625189" w:rsidRPr="007A2385" w:rsidRDefault="00625189" w:rsidP="00625189">
      <w:pPr>
        <w:pStyle w:val="Haupttext"/>
      </w:pPr>
      <w:r w:rsidRPr="007A2385">
        <w:rPr>
          <w:rStyle w:val="HaupttextRot"/>
          <w:b/>
          <w:lang w:val="de-CH"/>
        </w:rPr>
        <w:t>[</w:t>
      </w:r>
      <w:r>
        <w:rPr>
          <w:rStyle w:val="HaupttextRot"/>
          <w:b/>
          <w:lang w:val="de-CH"/>
        </w:rPr>
        <w:t>Ausgeführte Arbeiten, z.B. Malerarbeiten</w:t>
      </w:r>
      <w:r w:rsidRPr="007A2385">
        <w:rPr>
          <w:rStyle w:val="HaupttextRot"/>
          <w:b/>
          <w:lang w:val="de-CH"/>
        </w:rPr>
        <w:t>]</w:t>
      </w:r>
      <w:r w:rsidRPr="007A2385">
        <w:t xml:space="preserve"> an </w:t>
      </w:r>
      <w:r w:rsidRPr="007A2385">
        <w:rPr>
          <w:rStyle w:val="HaupttextRot"/>
          <w:b/>
          <w:lang w:val="de-CH"/>
        </w:rPr>
        <w:t>[</w:t>
      </w:r>
      <w:r>
        <w:rPr>
          <w:rStyle w:val="HaupttextRot"/>
          <w:b/>
          <w:lang w:val="de-CH"/>
        </w:rPr>
        <w:t xml:space="preserve">betroffenes Objekt, z.B. </w:t>
      </w:r>
      <w:r w:rsidRPr="007A2385">
        <w:rPr>
          <w:rStyle w:val="HaupttextRot"/>
          <w:b/>
          <w:lang w:val="de-CH"/>
        </w:rPr>
        <w:t>Einfamilienhaus]</w:t>
      </w:r>
      <w:r w:rsidRPr="007A2385">
        <w:t xml:space="preserve"> an der </w:t>
      </w:r>
      <w:r w:rsidRPr="007A2385">
        <w:rPr>
          <w:rStyle w:val="HaupttextRot"/>
          <w:b/>
          <w:lang w:val="de-CH"/>
        </w:rPr>
        <w:t xml:space="preserve">[Musterstrasse 1] </w:t>
      </w:r>
      <w:r w:rsidRPr="007A2385">
        <w:t xml:space="preserve">in </w:t>
      </w:r>
      <w:r w:rsidRPr="007A2385">
        <w:rPr>
          <w:rStyle w:val="HaupttextRot"/>
          <w:b/>
          <w:lang w:val="de-CH"/>
        </w:rPr>
        <w:t>[8001 Zürich]</w:t>
      </w:r>
      <w:r w:rsidRPr="007A2385">
        <w:t xml:space="preserve">, </w:t>
      </w:r>
      <w:r w:rsidRPr="007A2385">
        <w:rPr>
          <w:rStyle w:val="HaupttextRot"/>
          <w:b/>
          <w:lang w:val="de-CH"/>
        </w:rPr>
        <w:t xml:space="preserve">Werkvertrag über </w:t>
      </w:r>
      <w:r>
        <w:rPr>
          <w:rStyle w:val="HaupttextRot"/>
          <w:b/>
          <w:lang w:val="de-CH"/>
        </w:rPr>
        <w:t>[ausgeführte Arbeiten]</w:t>
      </w:r>
      <w:r w:rsidRPr="007A2385">
        <w:rPr>
          <w:rStyle w:val="HaupttextRot"/>
          <w:b/>
          <w:lang w:val="de-CH"/>
        </w:rPr>
        <w:t xml:space="preserve"> vom </w:t>
      </w:r>
      <w:r>
        <w:rPr>
          <w:rStyle w:val="HaupttextRot"/>
          <w:b/>
          <w:lang w:val="de-CH"/>
        </w:rPr>
        <w:t>[Datum</w:t>
      </w:r>
      <w:r w:rsidRPr="007A2385">
        <w:rPr>
          <w:rStyle w:val="HaupttextRot"/>
          <w:b/>
          <w:lang w:val="de-CH"/>
        </w:rPr>
        <w:t>]</w:t>
      </w:r>
      <w:r w:rsidRPr="007A2385">
        <w:t>: MÄNGELRÜGE</w:t>
      </w:r>
    </w:p>
    <w:p w:rsidR="00625189" w:rsidRPr="007A2385" w:rsidRDefault="00625189" w:rsidP="00625189">
      <w:pPr>
        <w:pStyle w:val="Haupttext"/>
      </w:pPr>
      <w:r w:rsidRPr="007A2385">
        <w:t xml:space="preserve">Sehr geehrter Herr </w:t>
      </w:r>
      <w:r w:rsidRPr="007A2385">
        <w:rPr>
          <w:rStyle w:val="HaupttextRot"/>
          <w:lang w:val="de-CH"/>
        </w:rPr>
        <w:t>[Name</w:t>
      </w:r>
      <w:r>
        <w:rPr>
          <w:rStyle w:val="HaupttextRot"/>
          <w:lang w:val="de-CH"/>
        </w:rPr>
        <w:t xml:space="preserve"> Unternehmer</w:t>
      </w:r>
      <w:r w:rsidRPr="007A2385">
        <w:rPr>
          <w:rStyle w:val="HaupttextRot"/>
          <w:lang w:val="de-CH"/>
        </w:rPr>
        <w:t>]</w:t>
      </w:r>
      <w:r w:rsidRPr="007A2385">
        <w:t xml:space="preserve">/Sehr geehrte Frau </w:t>
      </w:r>
      <w:r w:rsidRPr="007A2385">
        <w:rPr>
          <w:rStyle w:val="HaupttextRot"/>
          <w:lang w:val="de-CH"/>
        </w:rPr>
        <w:t>[Name</w:t>
      </w:r>
      <w:r>
        <w:rPr>
          <w:rStyle w:val="HaupttextRot"/>
          <w:lang w:val="de-CH"/>
        </w:rPr>
        <w:t xml:space="preserve"> Unternehmerin</w:t>
      </w:r>
      <w:r w:rsidRPr="007A2385">
        <w:rPr>
          <w:rStyle w:val="HaupttextRot"/>
          <w:lang w:val="de-CH"/>
        </w:rPr>
        <w:t>]</w:t>
      </w:r>
    </w:p>
    <w:p w:rsidR="00625189" w:rsidRPr="007A2385" w:rsidRDefault="00625189" w:rsidP="00625189">
      <w:pPr>
        <w:pStyle w:val="Haupttext"/>
      </w:pPr>
      <w:r w:rsidRPr="007A2385">
        <w:t xml:space="preserve">Sie haben am oben erwähnten Objekt gemäss </w:t>
      </w:r>
      <w:r w:rsidRPr="007A2385">
        <w:rPr>
          <w:rStyle w:val="HaupttextRot"/>
          <w:lang w:val="de-CH"/>
        </w:rPr>
        <w:t>[Werkvertrag]</w:t>
      </w:r>
      <w:r w:rsidRPr="007A2385">
        <w:t xml:space="preserve"> vom </w:t>
      </w:r>
      <w:r w:rsidRPr="007A2385">
        <w:rPr>
          <w:rStyle w:val="HaupttextRot"/>
          <w:lang w:val="de-CH"/>
        </w:rPr>
        <w:t>[</w:t>
      </w:r>
      <w:r>
        <w:rPr>
          <w:rStyle w:val="HaupttextRot"/>
          <w:lang w:val="de-CH"/>
        </w:rPr>
        <w:t>Datum</w:t>
      </w:r>
      <w:r w:rsidRPr="007A2385">
        <w:rPr>
          <w:rStyle w:val="HaupttextRot"/>
          <w:lang w:val="de-CH"/>
        </w:rPr>
        <w:t>]</w:t>
      </w:r>
      <w:r w:rsidRPr="007A2385">
        <w:t xml:space="preserve"> die </w:t>
      </w:r>
      <w:r w:rsidRPr="007A2385">
        <w:rPr>
          <w:rStyle w:val="HaupttextRot"/>
          <w:lang w:val="de-CH"/>
        </w:rPr>
        <w:t>[</w:t>
      </w:r>
      <w:r>
        <w:rPr>
          <w:rStyle w:val="HaupttextRot"/>
          <w:lang w:val="de-CH"/>
        </w:rPr>
        <w:t>genau bestimmten Arbeiten</w:t>
      </w:r>
      <w:r w:rsidRPr="007A2385">
        <w:rPr>
          <w:rStyle w:val="HaupttextRot"/>
          <w:lang w:val="de-CH"/>
        </w:rPr>
        <w:t>]</w:t>
      </w:r>
      <w:r w:rsidRPr="007A2385">
        <w:t xml:space="preserve"> ausgeführt.</w:t>
      </w:r>
    </w:p>
    <w:p w:rsidR="00625189" w:rsidRPr="007A2385" w:rsidRDefault="00625189" w:rsidP="00625189">
      <w:pPr>
        <w:pStyle w:val="Haupttext"/>
      </w:pPr>
      <w:r w:rsidRPr="007A2385">
        <w:t xml:space="preserve">Hiermit rügen wir nachfolgende (bis zum heutigen Zeitpunkt entdeckte) Mängel: </w:t>
      </w:r>
    </w:p>
    <w:p w:rsidR="00625189" w:rsidRPr="007A2385" w:rsidRDefault="00625189" w:rsidP="00625189">
      <w:pPr>
        <w:pStyle w:val="Haupttext"/>
        <w:rPr>
          <w:i/>
          <w:sz w:val="14"/>
          <w:szCs w:val="14"/>
        </w:rPr>
      </w:pPr>
      <w:r w:rsidRPr="007A2385">
        <w:rPr>
          <w:i/>
          <w:color w:val="FF0000"/>
          <w:sz w:val="14"/>
          <w:szCs w:val="14"/>
        </w:rPr>
        <w:t>(</w:t>
      </w:r>
      <w:r w:rsidRPr="007A2385">
        <w:rPr>
          <w:i/>
          <w:color w:val="FF0000"/>
          <w:sz w:val="14"/>
          <w:szCs w:val="14"/>
          <w:u w:val="single"/>
        </w:rPr>
        <w:t>Anmerkung zu Beschreibung der Mängel:</w:t>
      </w:r>
      <w:r w:rsidRPr="007A2385">
        <w:rPr>
          <w:i/>
          <w:color w:val="FF0000"/>
          <w:sz w:val="14"/>
          <w:szCs w:val="14"/>
        </w:rPr>
        <w:t xml:space="preserve"> Die Mängel sind möglichst genau zu beschreiben. Die reine Feststellung, dass das Werk mangelhaft oder unbefriedigend ist, genügt nicht.)</w:t>
      </w:r>
    </w:p>
    <w:p w:rsidR="00625189" w:rsidRPr="007A2385" w:rsidRDefault="000735C2" w:rsidP="00625189">
      <w:pPr>
        <w:pStyle w:val="Haupttext"/>
      </w:pPr>
      <w:r>
        <w:t>z.</w:t>
      </w:r>
      <w:r w:rsidR="00625189">
        <w:t xml:space="preserve">B.: </w:t>
      </w:r>
      <w:r w:rsidR="00625189" w:rsidRPr="007A2385">
        <w:t>Die Farbe im Wohnzimmer in der Nordwestecke blättert auf einer Fläche von ca. 1 m</w:t>
      </w:r>
      <w:r w:rsidR="00625189" w:rsidRPr="007A2385">
        <w:rPr>
          <w:vertAlign w:val="superscript"/>
        </w:rPr>
        <w:t>2</w:t>
      </w:r>
      <w:r w:rsidR="00625189" w:rsidRPr="007A2385">
        <w:t xml:space="preserve"> ab. </w:t>
      </w:r>
    </w:p>
    <w:p w:rsidR="00625189" w:rsidRPr="007A2385" w:rsidRDefault="000735C2" w:rsidP="00625189">
      <w:pPr>
        <w:pStyle w:val="Haupttext"/>
      </w:pPr>
      <w:r>
        <w:t>z.B.</w:t>
      </w:r>
      <w:r w:rsidR="00625189">
        <w:t xml:space="preserve">: </w:t>
      </w:r>
      <w:r w:rsidR="00625189" w:rsidRPr="007A2385">
        <w:t xml:space="preserve">Die Fugen im Badezimmer sind gerissen. </w:t>
      </w:r>
    </w:p>
    <w:p w:rsidR="00625189" w:rsidRPr="007A2385" w:rsidRDefault="00625189" w:rsidP="00625189">
      <w:pPr>
        <w:pStyle w:val="Haupttext"/>
      </w:pPr>
      <w:r w:rsidRPr="007A2385">
        <w:t>…</w:t>
      </w:r>
    </w:p>
    <w:p w:rsidR="00625189" w:rsidRPr="007A2385" w:rsidRDefault="00625189" w:rsidP="00625189">
      <w:pPr>
        <w:pStyle w:val="Haupttext"/>
      </w:pPr>
    </w:p>
    <w:p w:rsidR="00625189" w:rsidRPr="007A2385" w:rsidRDefault="00625189" w:rsidP="00625189">
      <w:pPr>
        <w:pStyle w:val="Haupttext"/>
      </w:pPr>
      <w:r w:rsidRPr="007A2385">
        <w:t>Wir stellen fest, dass die Ausführung mangelhaft ist und so nicht akzeptiert wird. Das Werk ist nicht vertragskonform</w:t>
      </w:r>
      <w:r w:rsidR="000735C2">
        <w:t>,</w:t>
      </w:r>
      <w:r w:rsidRPr="007A2385">
        <w:t xml:space="preserve"> und wir </w:t>
      </w:r>
      <w:r w:rsidRPr="007A2385">
        <w:rPr>
          <w:rStyle w:val="HaupttextRot"/>
          <w:lang w:val="de-CH"/>
        </w:rPr>
        <w:t>[die Bauherrschaft]</w:t>
      </w:r>
      <w:r w:rsidRPr="007A2385">
        <w:t xml:space="preserve"> machen Sie für die Mängel haftbar.</w:t>
      </w:r>
    </w:p>
    <w:p w:rsidR="00625189" w:rsidRPr="00625189" w:rsidRDefault="00625189" w:rsidP="00625189">
      <w:pPr>
        <w:pStyle w:val="Haupttext"/>
      </w:pPr>
      <w:r w:rsidRPr="007A2385">
        <w:lastRenderedPageBreak/>
        <w:t xml:space="preserve">Wir fordern Sie hiermit auf, die Mängel bis zum </w:t>
      </w:r>
      <w:r w:rsidRPr="007A2385">
        <w:rPr>
          <w:rStyle w:val="HaupttextRot"/>
          <w:lang w:val="de-CH"/>
        </w:rPr>
        <w:t>[</w:t>
      </w:r>
      <w:r>
        <w:rPr>
          <w:rStyle w:val="HaupttextRot"/>
          <w:lang w:val="de-CH"/>
        </w:rPr>
        <w:t>Datum</w:t>
      </w:r>
      <w:r w:rsidRPr="007A2385">
        <w:rPr>
          <w:rStyle w:val="HaupttextRot"/>
          <w:lang w:val="de-CH"/>
        </w:rPr>
        <w:t xml:space="preserve">] </w:t>
      </w:r>
      <w:r w:rsidRPr="007A2385">
        <w:t>zu beheben (nachzubessern). Wir erwa</w:t>
      </w:r>
      <w:r w:rsidRPr="007A2385">
        <w:t>r</w:t>
      </w:r>
      <w:r w:rsidRPr="007A2385">
        <w:t xml:space="preserve">ten ein detailliertes Arbeits- und Terminprogramm für die Nachbesserung bis am </w:t>
      </w:r>
      <w:r w:rsidRPr="007A2385">
        <w:rPr>
          <w:rStyle w:val="HaupttextRot"/>
          <w:lang w:val="de-CH"/>
        </w:rPr>
        <w:t>[</w:t>
      </w:r>
      <w:r>
        <w:rPr>
          <w:rStyle w:val="HaupttextRot"/>
          <w:lang w:val="de-CH"/>
        </w:rPr>
        <w:t>Datum</w:t>
      </w:r>
      <w:r w:rsidRPr="007A2385">
        <w:rPr>
          <w:rStyle w:val="HaupttextRot"/>
          <w:lang w:val="de-CH"/>
        </w:rPr>
        <w:t>]</w:t>
      </w:r>
      <w:r w:rsidRPr="007A2385">
        <w:t xml:space="preserve"> und eine Terminabsprache für die Ausführungen. </w:t>
      </w:r>
    </w:p>
    <w:p w:rsidR="00625189" w:rsidRPr="007A2385" w:rsidRDefault="00625189" w:rsidP="00625189">
      <w:pPr>
        <w:pStyle w:val="Haupttext"/>
        <w:rPr>
          <w:szCs w:val="18"/>
        </w:rPr>
      </w:pPr>
      <w:r w:rsidRPr="007A2385">
        <w:rPr>
          <w:szCs w:val="18"/>
        </w:rPr>
        <w:t xml:space="preserve">Alternative zum letzten Satz, falls die genaue Ursache und die mögliche Behebung des Mangels nicht bekannt </w:t>
      </w:r>
      <w:r>
        <w:rPr>
          <w:szCs w:val="18"/>
        </w:rPr>
        <w:t>sind</w:t>
      </w:r>
      <w:r w:rsidRPr="007A2385">
        <w:rPr>
          <w:szCs w:val="18"/>
        </w:rPr>
        <w:t>:</w:t>
      </w:r>
    </w:p>
    <w:p w:rsidR="00625189" w:rsidRPr="007A2385" w:rsidRDefault="00625189" w:rsidP="00625189">
      <w:pPr>
        <w:pStyle w:val="Haupttext"/>
        <w:rPr>
          <w:i/>
        </w:rPr>
      </w:pPr>
      <w:r w:rsidRPr="007A2385">
        <w:rPr>
          <w:i/>
        </w:rPr>
        <w:t xml:space="preserve">Wir erwarten, dass Sie bis zum </w:t>
      </w:r>
      <w:r w:rsidRPr="007A2385">
        <w:rPr>
          <w:rStyle w:val="HaupttextRot"/>
          <w:i/>
          <w:lang w:val="de-CH"/>
        </w:rPr>
        <w:t>[</w:t>
      </w:r>
      <w:r>
        <w:rPr>
          <w:rStyle w:val="HaupttextRot"/>
          <w:i/>
          <w:lang w:val="de-CH"/>
        </w:rPr>
        <w:t>Datum</w:t>
      </w:r>
      <w:r w:rsidRPr="007A2385">
        <w:rPr>
          <w:rStyle w:val="HaupttextRot"/>
          <w:i/>
          <w:lang w:val="de-CH"/>
        </w:rPr>
        <w:t>]</w:t>
      </w:r>
      <w:r w:rsidRPr="007A2385">
        <w:rPr>
          <w:i/>
        </w:rPr>
        <w:t xml:space="preserve"> die genauen Ursachen der Mängel feststellen und uns d</w:t>
      </w:r>
      <w:r w:rsidRPr="007A2385">
        <w:rPr>
          <w:i/>
        </w:rPr>
        <w:t>a</w:t>
      </w:r>
      <w:r w:rsidRPr="007A2385">
        <w:rPr>
          <w:i/>
        </w:rPr>
        <w:t>nach innert Monatsfrist einen detaillierten Vorschlag für die Nachbesserung unterbreiten.</w:t>
      </w:r>
    </w:p>
    <w:p w:rsidR="00625189" w:rsidRPr="007A2385" w:rsidRDefault="00625189" w:rsidP="00625189">
      <w:pPr>
        <w:pStyle w:val="Haupttext"/>
        <w:rPr>
          <w:i/>
        </w:rPr>
      </w:pPr>
      <w:r w:rsidRPr="007A2385">
        <w:rPr>
          <w:i/>
        </w:rPr>
        <w:t xml:space="preserve">Die durch diese Mängel entstehenden Aufwendungen der Bauherrschaft, des Architekten und </w:t>
      </w:r>
      <w:r>
        <w:rPr>
          <w:i/>
        </w:rPr>
        <w:t xml:space="preserve">des </w:t>
      </w:r>
      <w:r w:rsidRPr="007A2385">
        <w:rPr>
          <w:i/>
        </w:rPr>
        <w:t>Bauingenieurs sowie der anschliessenden Nebenunternehmer werden wir Ihnen belasten.</w:t>
      </w:r>
    </w:p>
    <w:p w:rsidR="00625189" w:rsidRPr="007A2385" w:rsidRDefault="00625189" w:rsidP="00625189">
      <w:pPr>
        <w:pStyle w:val="Haupttext"/>
      </w:pPr>
      <w:r w:rsidRPr="007A2385">
        <w:rPr>
          <w:i/>
        </w:rPr>
        <w:t xml:space="preserve">Ohne Nachbesserung innert der gesetzten Frist werden wir ohne </w:t>
      </w:r>
      <w:proofErr w:type="gramStart"/>
      <w:r w:rsidRPr="007A2385">
        <w:rPr>
          <w:i/>
        </w:rPr>
        <w:t>Weiteres</w:t>
      </w:r>
      <w:proofErr w:type="gramEnd"/>
      <w:r w:rsidRPr="007A2385">
        <w:rPr>
          <w:i/>
        </w:rPr>
        <w:t xml:space="preserve"> die Ersatzvornahme durch einen anderen Unternehmer in die Wege leiten, unter Kostenfolgen zu Ihren Lasten.</w:t>
      </w:r>
      <w:r w:rsidRPr="007A2385">
        <w:t xml:space="preserve"> </w:t>
      </w:r>
    </w:p>
    <w:p w:rsidR="00625189" w:rsidRPr="007A2385" w:rsidRDefault="00625189" w:rsidP="00625189">
      <w:pPr>
        <w:pStyle w:val="Haupttext"/>
      </w:pPr>
      <w:r w:rsidRPr="007A2385">
        <w:t>Alle weiteren Rechte behalten wir uns namens der Bauherrschaft ausdrücklich vor.</w:t>
      </w:r>
    </w:p>
    <w:p w:rsidR="00625189" w:rsidRPr="007A2385" w:rsidRDefault="00625189" w:rsidP="00625189">
      <w:pPr>
        <w:pStyle w:val="Haupttext"/>
      </w:pPr>
      <w:r w:rsidRPr="007A2385">
        <w:t>Freundliche Grüsse</w:t>
      </w:r>
    </w:p>
    <w:p w:rsidR="00625189" w:rsidRPr="007A2385" w:rsidRDefault="00625189" w:rsidP="00625189">
      <w:pPr>
        <w:pStyle w:val="Haupttext"/>
        <w:rPr>
          <w:rStyle w:val="HaupttextRot"/>
          <w:lang w:val="de-CH"/>
        </w:rPr>
      </w:pPr>
      <w:r w:rsidRPr="007A2385">
        <w:rPr>
          <w:rStyle w:val="HaupttextRot"/>
          <w:lang w:val="de-CH"/>
        </w:rPr>
        <w:t>[Unterschrift]</w:t>
      </w:r>
    </w:p>
    <w:p w:rsidR="00625189" w:rsidRPr="007A2385" w:rsidRDefault="00625189" w:rsidP="00625189">
      <w:pPr>
        <w:pStyle w:val="Haupttext"/>
      </w:pPr>
      <w:r w:rsidRPr="007A2385">
        <w:rPr>
          <w:rStyle w:val="HaupttextRot"/>
          <w:lang w:val="de-CH"/>
        </w:rPr>
        <w:t>[Name</w:t>
      </w:r>
      <w:r>
        <w:rPr>
          <w:rStyle w:val="HaupttextRot"/>
          <w:lang w:val="de-CH"/>
        </w:rPr>
        <w:t xml:space="preserve"> Besteller</w:t>
      </w:r>
      <w:r w:rsidRPr="007A2385">
        <w:rPr>
          <w:rStyle w:val="HaupttextRot"/>
          <w:lang w:val="de-CH"/>
        </w:rPr>
        <w:t>]</w:t>
      </w:r>
    </w:p>
    <w:p w:rsidR="00625189" w:rsidRPr="007A2385" w:rsidRDefault="00625189" w:rsidP="00625189">
      <w:pPr>
        <w:pStyle w:val="Haupttext"/>
      </w:pPr>
    </w:p>
    <w:p w:rsidR="00625189" w:rsidRDefault="00625189" w:rsidP="00625189">
      <w:pPr>
        <w:pStyle w:val="Haupttext"/>
      </w:pPr>
      <w:r w:rsidRPr="007A2385">
        <w:t>Kopie z.K.: Bauleitung/Architekt</w:t>
      </w:r>
      <w:r w:rsidR="00221560">
        <w:t>/</w:t>
      </w:r>
      <w:r w:rsidRPr="007A2385">
        <w:t>Eigentümer</w:t>
      </w:r>
    </w:p>
    <w:p w:rsidR="00625189" w:rsidRPr="007A2385" w:rsidRDefault="00625189" w:rsidP="00625189">
      <w:pPr>
        <w:pStyle w:val="Haupttext"/>
      </w:pPr>
      <w:r>
        <w:t xml:space="preserve">Beilagen: Fotografien der Mängel </w:t>
      </w:r>
    </w:p>
    <w:p w:rsidR="00101179" w:rsidRPr="00625189" w:rsidRDefault="00A6569F" w:rsidP="00625189">
      <w:pPr>
        <w:pStyle w:val="Haupttext"/>
      </w:pPr>
      <w:r w:rsidRPr="00625189">
        <w:t xml:space="preserve"> </w:t>
      </w:r>
    </w:p>
    <w:sectPr w:rsidR="00101179" w:rsidRPr="00625189"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2AB" w:rsidRDefault="009442AB">
      <w:r>
        <w:separator/>
      </w:r>
    </w:p>
  </w:endnote>
  <w:endnote w:type="continuationSeparator" w:id="0">
    <w:p w:rsidR="009442AB" w:rsidRDefault="00944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942345" w:rsidRDefault="00D228A7" w:rsidP="00D228A7">
    <w:pPr>
      <w:tabs>
        <w:tab w:val="left" w:pos="1603"/>
        <w:tab w:val="right" w:pos="9072"/>
      </w:tabs>
      <w:rPr>
        <w:lang w:val="en-US"/>
      </w:rPr>
    </w:pPr>
    <w:r>
      <w:rPr>
        <w:rFonts w:ascii="Verdana" w:hAnsi="Verdana"/>
        <w:noProof/>
        <w:color w:val="999999"/>
      </w:rPr>
      <mc:AlternateContent>
        <mc:Choice Requires="wps">
          <w:drawing>
            <wp:anchor distT="0" distB="0" distL="114300" distR="114300" simplePos="0" relativeHeight="251659776" behindDoc="0" locked="0" layoutInCell="1" allowOverlap="1" wp14:anchorId="1B402D9D" wp14:editId="082291CB">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313FBD3D" wp14:editId="754B923E">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2345">
      <w:rPr>
        <w:rFonts w:ascii="Verdana" w:hAnsi="Verdana"/>
        <w:noProof/>
        <w:snapToGrid w:val="0"/>
        <w:color w:val="999999"/>
        <w:sz w:val="16"/>
        <w:lang w:val="en-US"/>
      </w:rPr>
      <w:tab/>
    </w:r>
    <w:r w:rsidRPr="00942345">
      <w:rPr>
        <w:rFonts w:ascii="Verdana" w:hAnsi="Verdana"/>
        <w:noProof/>
        <w:snapToGrid w:val="0"/>
        <w:color w:val="999999"/>
        <w:sz w:val="16"/>
        <w:lang w:val="en-US"/>
      </w:rPr>
      <w:br/>
      <w:t xml:space="preserve">           WEKA Business Media AG | </w:t>
    </w:r>
    <w:hyperlink r:id="rId2" w:history="1">
      <w:r w:rsidR="00A2656E" w:rsidRPr="00942345">
        <w:rPr>
          <w:rStyle w:val="Hyperlink"/>
          <w:rFonts w:ascii="Verdana" w:hAnsi="Verdana"/>
          <w:noProof/>
          <w:snapToGrid w:val="0"/>
          <w:sz w:val="16"/>
          <w:lang w:val="en-US"/>
        </w:rPr>
        <w:t>www.weka.ch</w:t>
      </w:r>
    </w:hyperlink>
    <w:r w:rsidR="00A2656E" w:rsidRPr="00942345">
      <w:rPr>
        <w:rFonts w:ascii="Verdana" w:hAnsi="Verdana"/>
        <w:noProof/>
        <w:snapToGrid w:val="0"/>
        <w:color w:val="999999"/>
        <w:sz w:val="16"/>
        <w:lang w:val="en-US"/>
      </w:rPr>
      <w:t xml:space="preserve"> |</w:t>
    </w:r>
    <w:r w:rsidRPr="00942345">
      <w:rPr>
        <w:rFonts w:ascii="Verdana" w:hAnsi="Verdana"/>
        <w:noProof/>
        <w:snapToGrid w:val="0"/>
        <w:color w:val="999999"/>
        <w:sz w:val="16"/>
        <w:lang w:val="en-US"/>
      </w:rPr>
      <w:tab/>
    </w:r>
    <w:r>
      <w:rPr>
        <w:rFonts w:ascii="Verdana" w:hAnsi="Verdana"/>
        <w:noProof/>
        <w:color w:val="999999"/>
        <w:sz w:val="16"/>
      </w:rPr>
      <w:fldChar w:fldCharType="begin"/>
    </w:r>
    <w:r w:rsidRPr="00942345">
      <w:rPr>
        <w:rFonts w:ascii="Verdana" w:hAnsi="Verdana"/>
        <w:noProof/>
        <w:color w:val="999999"/>
        <w:sz w:val="16"/>
        <w:lang w:val="en-US"/>
      </w:rPr>
      <w:instrText xml:space="preserve"> PAGE </w:instrText>
    </w:r>
    <w:r>
      <w:rPr>
        <w:rFonts w:ascii="Verdana" w:hAnsi="Verdana"/>
        <w:noProof/>
        <w:color w:val="999999"/>
        <w:sz w:val="16"/>
      </w:rPr>
      <w:fldChar w:fldCharType="separate"/>
    </w:r>
    <w:r w:rsidR="00942345">
      <w:rPr>
        <w:rFonts w:ascii="Verdana" w:hAnsi="Verdana"/>
        <w:noProof/>
        <w:color w:val="999999"/>
        <w:sz w:val="16"/>
        <w:lang w:val="en-US"/>
      </w:rPr>
      <w:t>1</w:t>
    </w:r>
    <w:r>
      <w:rPr>
        <w:rFonts w:ascii="Verdana" w:hAnsi="Verdana"/>
        <w:noProof/>
        <w:color w:val="999999"/>
        <w:sz w:val="16"/>
      </w:rPr>
      <w:fldChar w:fldCharType="end"/>
    </w:r>
    <w:r w:rsidRPr="00942345">
      <w:rPr>
        <w:rFonts w:ascii="Verdana" w:hAnsi="Verdana"/>
        <w:noProof/>
        <w:snapToGrid w:val="0"/>
        <w:color w:val="999999"/>
        <w:sz w:val="16"/>
        <w:lang w:val="en-US"/>
      </w:rPr>
      <w:t>/</w:t>
    </w:r>
    <w:r>
      <w:rPr>
        <w:rFonts w:ascii="Verdana" w:hAnsi="Verdana"/>
        <w:noProof/>
        <w:color w:val="999999"/>
        <w:sz w:val="16"/>
      </w:rPr>
      <w:fldChar w:fldCharType="begin"/>
    </w:r>
    <w:r w:rsidRPr="00942345">
      <w:rPr>
        <w:rFonts w:ascii="Verdana" w:hAnsi="Verdana"/>
        <w:noProof/>
        <w:color w:val="999999"/>
        <w:sz w:val="16"/>
        <w:lang w:val="en-US"/>
      </w:rPr>
      <w:instrText xml:space="preserve"> NUMPAGES </w:instrText>
    </w:r>
    <w:r>
      <w:rPr>
        <w:rFonts w:ascii="Verdana" w:hAnsi="Verdana"/>
        <w:noProof/>
        <w:color w:val="999999"/>
        <w:sz w:val="16"/>
      </w:rPr>
      <w:fldChar w:fldCharType="separate"/>
    </w:r>
    <w:r w:rsidR="00942345">
      <w:rPr>
        <w:rFonts w:ascii="Verdana" w:hAnsi="Verdana"/>
        <w:noProof/>
        <w:color w:val="999999"/>
        <w:sz w:val="16"/>
        <w:lang w:val="en-US"/>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2AB" w:rsidRDefault="009442AB">
      <w:r>
        <w:separator/>
      </w:r>
    </w:p>
  </w:footnote>
  <w:footnote w:type="continuationSeparator" w:id="0">
    <w:p w:rsidR="009442AB" w:rsidRDefault="009442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221560" w:rsidRPr="00221560">
      <w:rPr>
        <w:rFonts w:ascii="Verdana" w:hAnsi="Verdana"/>
        <w:noProof/>
        <w:color w:val="999999"/>
        <w:sz w:val="16"/>
        <w:lang w:val="fr-CH"/>
      </w:rPr>
      <w:t xml:space="preserve">Erläuterungen zum Musterbrief </w:t>
    </w:r>
    <w:r w:rsidR="000735C2">
      <w:rPr>
        <w:rFonts w:ascii="Verdana" w:hAnsi="Verdana"/>
        <w:noProof/>
        <w:color w:val="999999"/>
        <w:sz w:val="16"/>
        <w:lang w:val="fr-CH"/>
      </w:rPr>
      <w:t>«</w:t>
    </w:r>
    <w:r w:rsidR="00221560" w:rsidRPr="00221560">
      <w:rPr>
        <w:rFonts w:ascii="Verdana" w:hAnsi="Verdana"/>
        <w:noProof/>
        <w:color w:val="999999"/>
        <w:sz w:val="16"/>
        <w:lang w:val="fr-CH"/>
      </w:rPr>
      <w:t>Mängelrüge</w:t>
    </w:r>
    <w:r w:rsidR="000735C2">
      <w:rPr>
        <w:rFonts w:ascii="Verdana" w:hAnsi="Verdana"/>
        <w:noProof/>
        <w:color w:val="999999"/>
        <w:sz w:val="16"/>
        <w:lang w:val="fr-CH"/>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263C0"/>
    <w:multiLevelType w:val="multilevel"/>
    <w:tmpl w:val="CF72E2F0"/>
    <w:numStyleLink w:val="StyleNummerierteAufzhlung"/>
  </w:abstractNum>
  <w:abstractNum w:abstractNumId="16">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C4065"/>
    <w:multiLevelType w:val="multilevel"/>
    <w:tmpl w:val="06C4F356"/>
    <w:numStyleLink w:val="StyleAufzhlung"/>
  </w:abstractNum>
  <w:abstractNum w:abstractNumId="2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3">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6">
    <w:nsid w:val="4B5543F8"/>
    <w:multiLevelType w:val="singleLevel"/>
    <w:tmpl w:val="7D70D780"/>
    <w:lvl w:ilvl="0">
      <w:start w:val="1"/>
      <w:numFmt w:val="bullet"/>
      <w:pStyle w:val="BriefHaupttextEinz"/>
      <w:lvlText w:val="—"/>
      <w:lvlJc w:val="left"/>
      <w:pPr>
        <w:tabs>
          <w:tab w:val="num" w:pos="360"/>
        </w:tabs>
        <w:ind w:left="284" w:hanging="284"/>
      </w:pPr>
      <w:rPr>
        <w:rFonts w:ascii="Verdana" w:hAnsi="Verdana" w:hint="default"/>
      </w:rPr>
    </w:lvl>
  </w:abstractNum>
  <w:abstractNum w:abstractNumId="27">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1">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30"/>
  </w:num>
  <w:num w:numId="2">
    <w:abstractNumId w:val="25"/>
  </w:num>
  <w:num w:numId="3">
    <w:abstractNumId w:val="16"/>
  </w:num>
  <w:num w:numId="4">
    <w:abstractNumId w:val="22"/>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14"/>
  </w:num>
  <w:num w:numId="18">
    <w:abstractNumId w:val="27"/>
  </w:num>
  <w:num w:numId="19">
    <w:abstractNumId w:val="12"/>
  </w:num>
  <w:num w:numId="20">
    <w:abstractNumId w:val="19"/>
  </w:num>
  <w:num w:numId="21">
    <w:abstractNumId w:val="21"/>
  </w:num>
  <w:num w:numId="22">
    <w:abstractNumId w:val="15"/>
  </w:num>
  <w:num w:numId="23">
    <w:abstractNumId w:val="20"/>
  </w:num>
  <w:num w:numId="24">
    <w:abstractNumId w:val="18"/>
  </w:num>
  <w:num w:numId="25">
    <w:abstractNumId w:val="17"/>
  </w:num>
  <w:num w:numId="26">
    <w:abstractNumId w:val="31"/>
  </w:num>
  <w:num w:numId="27">
    <w:abstractNumId w:val="23"/>
  </w:num>
  <w:num w:numId="28">
    <w:abstractNumId w:val="10"/>
  </w:num>
  <w:num w:numId="29">
    <w:abstractNumId w:val="24"/>
  </w:num>
  <w:num w:numId="30">
    <w:abstractNumId w:val="13"/>
  </w:num>
  <w:num w:numId="31">
    <w:abstractNumId w:val="28"/>
  </w:num>
  <w:num w:numId="32">
    <w:abstractNumId w:val="18"/>
    <w:lvlOverride w:ilvl="0">
      <w:startOverride w:val="1"/>
    </w:lvlOverride>
  </w:num>
  <w:num w:numId="33">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735C2"/>
    <w:rsid w:val="000B7926"/>
    <w:rsid w:val="000F3946"/>
    <w:rsid w:val="000F6069"/>
    <w:rsid w:val="00101179"/>
    <w:rsid w:val="00173DA6"/>
    <w:rsid w:val="001A2EC7"/>
    <w:rsid w:val="00212ACA"/>
    <w:rsid w:val="00221560"/>
    <w:rsid w:val="002759FA"/>
    <w:rsid w:val="00391840"/>
    <w:rsid w:val="00406F76"/>
    <w:rsid w:val="004F2E4A"/>
    <w:rsid w:val="00625189"/>
    <w:rsid w:val="00641AF7"/>
    <w:rsid w:val="006C66E5"/>
    <w:rsid w:val="006F0703"/>
    <w:rsid w:val="007D1353"/>
    <w:rsid w:val="0084662F"/>
    <w:rsid w:val="0085719F"/>
    <w:rsid w:val="008C35ED"/>
    <w:rsid w:val="008F16FC"/>
    <w:rsid w:val="00942345"/>
    <w:rsid w:val="009442AB"/>
    <w:rsid w:val="00A2656E"/>
    <w:rsid w:val="00A6569F"/>
    <w:rsid w:val="00B0385F"/>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BriefHaupttext">
    <w:name w:val="Brief Haupttext"/>
    <w:basedOn w:val="Standard"/>
    <w:rsid w:val="00625189"/>
    <w:pPr>
      <w:spacing w:after="0" w:line="260" w:lineRule="exact"/>
      <w:jc w:val="both"/>
    </w:pPr>
    <w:rPr>
      <w:rFonts w:ascii="Verdana" w:eastAsia="Times New Roman" w:hAnsi="Verdana" w:cs="Times New Roman"/>
      <w:sz w:val="18"/>
      <w:szCs w:val="20"/>
      <w:lang w:val="fr-CH" w:eastAsia="de-DE"/>
    </w:rPr>
  </w:style>
  <w:style w:type="paragraph" w:customStyle="1" w:styleId="BriefHaupttextEinz">
    <w:name w:val="Brief Haupttext Einz."/>
    <w:basedOn w:val="Standard"/>
    <w:rsid w:val="00625189"/>
    <w:pPr>
      <w:numPr>
        <w:numId w:val="33"/>
      </w:numPr>
      <w:tabs>
        <w:tab w:val="clear" w:pos="360"/>
      </w:tabs>
      <w:spacing w:before="120" w:after="0" w:line="260" w:lineRule="exact"/>
      <w:ind w:left="397" w:hanging="397"/>
    </w:pPr>
    <w:rPr>
      <w:rFonts w:ascii="Verdana" w:eastAsia="Times New Roman" w:hAnsi="Verdana" w:cs="Times New Roman"/>
      <w:sz w:val="18"/>
      <w:szCs w:val="20"/>
      <w:lang w:val="fr-CH" w:eastAsia="de-DE"/>
    </w:rPr>
  </w:style>
  <w:style w:type="character" w:customStyle="1" w:styleId="HaupttextRot">
    <w:name w:val="Haupttext Rot"/>
    <w:basedOn w:val="Absatz-Standardschriftart"/>
    <w:rsid w:val="00625189"/>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BriefHaupttext">
    <w:name w:val="Brief Haupttext"/>
    <w:basedOn w:val="Standard"/>
    <w:rsid w:val="00625189"/>
    <w:pPr>
      <w:spacing w:after="0" w:line="260" w:lineRule="exact"/>
      <w:jc w:val="both"/>
    </w:pPr>
    <w:rPr>
      <w:rFonts w:ascii="Verdana" w:eastAsia="Times New Roman" w:hAnsi="Verdana" w:cs="Times New Roman"/>
      <w:sz w:val="18"/>
      <w:szCs w:val="20"/>
      <w:lang w:val="fr-CH" w:eastAsia="de-DE"/>
    </w:rPr>
  </w:style>
  <w:style w:type="paragraph" w:customStyle="1" w:styleId="BriefHaupttextEinz">
    <w:name w:val="Brief Haupttext Einz."/>
    <w:basedOn w:val="Standard"/>
    <w:rsid w:val="00625189"/>
    <w:pPr>
      <w:numPr>
        <w:numId w:val="33"/>
      </w:numPr>
      <w:tabs>
        <w:tab w:val="clear" w:pos="360"/>
      </w:tabs>
      <w:spacing w:before="120" w:after="0" w:line="260" w:lineRule="exact"/>
      <w:ind w:left="397" w:hanging="397"/>
    </w:pPr>
    <w:rPr>
      <w:rFonts w:ascii="Verdana" w:eastAsia="Times New Roman" w:hAnsi="Verdana" w:cs="Times New Roman"/>
      <w:sz w:val="18"/>
      <w:szCs w:val="20"/>
      <w:lang w:val="fr-CH" w:eastAsia="de-DE"/>
    </w:rPr>
  </w:style>
  <w:style w:type="character" w:customStyle="1" w:styleId="HaupttextRot">
    <w:name w:val="Haupttext Rot"/>
    <w:basedOn w:val="Absatz-Standardschriftart"/>
    <w:rsid w:val="0062518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697</Words>
  <Characters>4530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