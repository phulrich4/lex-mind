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B9B" w:rsidRPr="00AF2C8F" w:rsidRDefault="00CB4B9B" w:rsidP="00CB4B9B">
      <w:pPr>
        <w:pStyle w:val="Titel1-Vertrag"/>
      </w:pPr>
      <w:r w:rsidRPr="00AF2C8F">
        <w:t xml:space="preserve">Vermögensübertragungsvertrag </w:t>
      </w:r>
      <w:r w:rsidR="00AF2C8F" w:rsidRPr="00AF2C8F">
        <w:br/>
      </w:r>
      <w:r w:rsidRPr="00AF2C8F">
        <w:t xml:space="preserve">nach Art. 69 ff. </w:t>
      </w:r>
      <w:proofErr w:type="spellStart"/>
      <w:r w:rsidRPr="00AF2C8F">
        <w:t>FusG</w:t>
      </w:r>
      <w:proofErr w:type="spellEnd"/>
    </w:p>
    <w:p w:rsidR="00CB4B9B" w:rsidRPr="00AF2C8F" w:rsidRDefault="00CB4B9B" w:rsidP="00CB4B9B">
      <w:pPr>
        <w:pStyle w:val="VertragHaupttext"/>
      </w:pP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>zwischen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 xml:space="preserve">________ (Name), in ___________ (Wohnort des Inhabers), 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 xml:space="preserve">Inhaber der Einzelfirma __________ (Übertragende Firma), in __________ (Sitz der Einzelfirma) </w:t>
      </w:r>
    </w:p>
    <w:p w:rsidR="00CB4B9B" w:rsidRPr="00AF2C8F" w:rsidRDefault="00CB4B9B" w:rsidP="00CB4B9B">
      <w:pPr>
        <w:pStyle w:val="Haupttext"/>
        <w:rPr>
          <w:lang w:val="de-CH"/>
        </w:rPr>
      </w:pP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 xml:space="preserve">und 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 xml:space="preserve">________ (Name), in ___________ (Wohnort des Inhabers), 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 xml:space="preserve">Inhaber der Einzelfirma __________ (Übernehmende Firma), in __________ (Sitz der Einzelfirma) </w:t>
      </w:r>
    </w:p>
    <w:p w:rsidR="00CB4B9B" w:rsidRPr="00AF2C8F" w:rsidRDefault="00CB4B9B" w:rsidP="00CB4B9B">
      <w:pPr>
        <w:pStyle w:val="Haupttext"/>
        <w:rPr>
          <w:lang w:val="de-CH"/>
        </w:rPr>
      </w:pP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>wird folgender Vertrag geschlossen.</w:t>
      </w:r>
    </w:p>
    <w:p w:rsidR="00CB4B9B" w:rsidRPr="00AF2C8F" w:rsidRDefault="00CB4B9B" w:rsidP="00CB4B9B">
      <w:pPr>
        <w:pStyle w:val="VertragHaupttext"/>
      </w:pP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Gegenstand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>Gegenstand des vorliegenden Vertrages ist die Übertragung des Geschäftes der __________ (Übertragende Firma) mit sämtlichen Aktiven und Passiven an die __________ (Übernehmende Firma).</w:t>
      </w: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Zu übertragendes Gut</w:t>
      </w:r>
    </w:p>
    <w:p w:rsidR="00CB4B9B" w:rsidRPr="00AF2C8F" w:rsidRDefault="00CB4B9B" w:rsidP="00CB4B9B">
      <w:pPr>
        <w:pStyle w:val="Haupttext"/>
        <w:rPr>
          <w:lang w:val="de-CH"/>
        </w:rPr>
      </w:pPr>
      <w:r w:rsidRPr="00AF2C8F">
        <w:rPr>
          <w:lang w:val="de-CH"/>
        </w:rPr>
        <w:t>Sämtliche Aktiven im Gesamtwert von CHF _______ (Betrag) und Passiven von CHF _______ (Betrag) gehen gemäss diesem Ver</w:t>
      </w:r>
      <w:r w:rsidRPr="00AF2C8F">
        <w:rPr>
          <w:lang w:val="de-CH"/>
        </w:rPr>
        <w:softHyphen/>
        <w:t>trag und beigefügtem Inventar vom _______ (Datum), welches einen integrierenden Be</w:t>
      </w:r>
      <w:r w:rsidRPr="00AF2C8F">
        <w:rPr>
          <w:lang w:val="de-CH"/>
        </w:rPr>
        <w:softHyphen/>
        <w:t>standteil dieses Vertrages bildet, per _______ (Datum) von der __________ (Übertragende Firma) auf die __________ (Übernehmende Firma) über.</w:t>
      </w: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Übernahmepreis</w:t>
      </w:r>
    </w:p>
    <w:p w:rsidR="00CB4B9B" w:rsidRPr="00AF2C8F" w:rsidRDefault="00CB4B9B" w:rsidP="00CB4B9B">
      <w:pPr>
        <w:pStyle w:val="VertragHaupttext"/>
      </w:pPr>
      <w:r w:rsidRPr="00AF2C8F">
        <w:t>Der Übernahmepreis beträgt CHF _______ (Betrag) (in Worten: Schweizer Franken ____________ (Betrag)). Dieser wird mit dem Eintrag der Vermögensübertragung im Handelsregister zur Zahlung fällig.</w:t>
      </w: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Übergang der Vertragsverhältnisse</w:t>
      </w:r>
    </w:p>
    <w:p w:rsidR="00CB4B9B" w:rsidRPr="00AF2C8F" w:rsidRDefault="00CB4B9B" w:rsidP="00CB4B9B">
      <w:pPr>
        <w:pStyle w:val="VertragHaupttext"/>
      </w:pPr>
      <w:r w:rsidRPr="00AF2C8F">
        <w:t>Sämtliche Vertragsverhältnisse betreffend das Geschäft der __________ (Übertragende Firma) werden als Ganzes auf die __________ (Übernehmende Firma) übertragen.</w:t>
      </w: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Übergang der Arbeitsverhältnisse</w:t>
      </w:r>
    </w:p>
    <w:p w:rsidR="00CB4B9B" w:rsidRPr="00AF2C8F" w:rsidRDefault="00CB4B9B" w:rsidP="00CB4B9B">
      <w:pPr>
        <w:pStyle w:val="VertragHaupttext"/>
      </w:pPr>
      <w:r w:rsidRPr="00AF2C8F">
        <w:t>Folgende Arbeitsverhältnisse werden von der __________ (Übertragende Firma) auf die __________ (Übernehmende Firma) übertragen:</w:t>
      </w:r>
    </w:p>
    <w:p w:rsidR="00CB4B9B" w:rsidRPr="00AF2C8F" w:rsidRDefault="00CB4B9B" w:rsidP="00CB4B9B">
      <w:pPr>
        <w:pStyle w:val="VertragHaupttext"/>
      </w:pPr>
      <w:r w:rsidRPr="00AF2C8F"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5"/>
        <w:gridCol w:w="3023"/>
        <w:gridCol w:w="3022"/>
      </w:tblGrid>
      <w:tr w:rsidR="00CB4B9B" w:rsidRPr="00AF2C8F" w:rsidTr="00633541"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  <w:rPr>
                <w:b/>
                <w:bCs/>
              </w:rPr>
            </w:pPr>
            <w:r w:rsidRPr="00AF2C8F">
              <w:rPr>
                <w:b/>
                <w:bCs/>
              </w:rPr>
              <w:lastRenderedPageBreak/>
              <w:t>Name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  <w:rPr>
                <w:b/>
                <w:bCs/>
              </w:rPr>
            </w:pPr>
            <w:r w:rsidRPr="00AF2C8F">
              <w:rPr>
                <w:b/>
                <w:bCs/>
              </w:rPr>
              <w:t>Vorname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  <w:rPr>
                <w:b/>
                <w:bCs/>
              </w:rPr>
            </w:pPr>
            <w:r w:rsidRPr="00AF2C8F">
              <w:rPr>
                <w:b/>
                <w:bCs/>
              </w:rPr>
              <w:t>Wohnort</w:t>
            </w:r>
          </w:p>
        </w:tc>
      </w:tr>
      <w:tr w:rsidR="00CB4B9B" w:rsidRPr="00AF2C8F" w:rsidTr="00633541"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Muster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Hans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Hausen am Albis</w:t>
            </w:r>
          </w:p>
        </w:tc>
      </w:tr>
      <w:tr w:rsidR="00CB4B9B" w:rsidRPr="00AF2C8F" w:rsidTr="00633541"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Fröhlich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Doris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Bern</w:t>
            </w:r>
          </w:p>
        </w:tc>
      </w:tr>
      <w:tr w:rsidR="00CB4B9B" w:rsidRPr="00AF2C8F" w:rsidTr="00633541"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…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…</w:t>
            </w:r>
          </w:p>
        </w:tc>
        <w:tc>
          <w:tcPr>
            <w:tcW w:w="3182" w:type="dxa"/>
          </w:tcPr>
          <w:p w:rsidR="00CB4B9B" w:rsidRPr="00AF2C8F" w:rsidRDefault="00CB4B9B" w:rsidP="00633541">
            <w:pPr>
              <w:pStyle w:val="VertragHaupttext"/>
            </w:pPr>
            <w:r w:rsidRPr="00AF2C8F">
              <w:t>…</w:t>
            </w:r>
          </w:p>
        </w:tc>
      </w:tr>
    </w:tbl>
    <w:p w:rsidR="00CB4B9B" w:rsidRPr="00AF2C8F" w:rsidRDefault="00CB4B9B" w:rsidP="00CB4B9B">
      <w:pPr>
        <w:pStyle w:val="VertragHaupttext"/>
      </w:pPr>
    </w:p>
    <w:p w:rsidR="00CB4B9B" w:rsidRPr="00AF2C8F" w:rsidRDefault="00CB4B9B" w:rsidP="00CB4B9B">
      <w:pPr>
        <w:pStyle w:val="Titel3-RmEinzug15cm"/>
        <w:numPr>
          <w:ilvl w:val="0"/>
          <w:numId w:val="38"/>
        </w:numPr>
        <w:rPr>
          <w:lang w:val="de-CH"/>
        </w:rPr>
      </w:pPr>
      <w:r w:rsidRPr="00AF2C8F">
        <w:rPr>
          <w:lang w:val="de-CH"/>
        </w:rPr>
        <w:t>Schlussbestimmungen</w:t>
      </w:r>
    </w:p>
    <w:p w:rsidR="00CB4B9B" w:rsidRPr="00AF2C8F" w:rsidRDefault="00CB4B9B" w:rsidP="00CB4B9B">
      <w:pPr>
        <w:pStyle w:val="VertragHaupttext"/>
        <w:numPr>
          <w:ilvl w:val="0"/>
          <w:numId w:val="39"/>
        </w:numPr>
      </w:pPr>
      <w:r w:rsidRPr="00AF2C8F">
        <w:t xml:space="preserve">Auf diesen Vertrag ist Schweizer Recht und sind insbesondere die Regeln von Art. 69 ff. </w:t>
      </w:r>
      <w:proofErr w:type="spellStart"/>
      <w:r w:rsidRPr="00AF2C8F">
        <w:t>FusG</w:t>
      </w:r>
      <w:proofErr w:type="spellEnd"/>
      <w:r w:rsidRPr="00AF2C8F">
        <w:t xml:space="preserve"> anwendbar.</w:t>
      </w:r>
    </w:p>
    <w:p w:rsidR="00CB4B9B" w:rsidRPr="00AF2C8F" w:rsidRDefault="00CB4B9B" w:rsidP="00CB4B9B">
      <w:pPr>
        <w:pStyle w:val="VertragHaupttext"/>
        <w:numPr>
          <w:ilvl w:val="0"/>
          <w:numId w:val="39"/>
        </w:numPr>
      </w:pPr>
      <w:r w:rsidRPr="00AF2C8F">
        <w:t>Als Gerichtsstand bestimmen die Parteien ________ (Ort).</w:t>
      </w:r>
    </w:p>
    <w:p w:rsidR="00CB4B9B" w:rsidRPr="00AF2C8F" w:rsidRDefault="00CB4B9B" w:rsidP="00CB4B9B">
      <w:pPr>
        <w:pStyle w:val="VertragHaupttext"/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CB4B9B" w:rsidRPr="00AF2C8F" w:rsidTr="00633541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  <w:bookmarkStart w:id="0" w:name="OLE_LINK1"/>
            <w:bookmarkStart w:id="1" w:name="OLE_LINK2"/>
            <w:bookmarkStart w:id="2" w:name="OLE_LINK3"/>
            <w:bookmarkStart w:id="3" w:name="OLE_LINK6"/>
            <w:bookmarkStart w:id="4" w:name="OLE_LINK7"/>
            <w:bookmarkStart w:id="5" w:name="OLE_LINK8"/>
            <w:bookmarkStart w:id="6" w:name="OLE_LINK9"/>
            <w:r w:rsidRPr="00AF2C8F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  <w:r w:rsidRPr="00AF2C8F">
              <w:t>[Ort], Datum</w:t>
            </w:r>
          </w:p>
        </w:tc>
      </w:tr>
      <w:tr w:rsidR="00CB4B9B" w:rsidRPr="00AF2C8F" w:rsidTr="00633541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54" w:type="dxa"/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</w:tr>
      <w:tr w:rsidR="00CB4B9B" w:rsidRPr="00AF2C8F" w:rsidTr="00633541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  <w:r w:rsidRPr="00AF2C8F">
              <w:t>Unterschrift für die übertragende Firma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B4B9B" w:rsidRPr="00AF2C8F" w:rsidRDefault="00CB4B9B" w:rsidP="00633541">
            <w:pPr>
              <w:pStyle w:val="VertragZeileDatumUnterschrift"/>
            </w:pPr>
            <w:r w:rsidRPr="00AF2C8F">
              <w:t>Unterschrift für die übernehmende Firma</w:t>
            </w:r>
          </w:p>
        </w:tc>
      </w:tr>
      <w:tr w:rsidR="00CB4B9B" w:rsidRPr="00AF2C8F" w:rsidTr="00633541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54" w:type="dxa"/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CB4B9B" w:rsidRPr="00AF2C8F" w:rsidRDefault="00CB4B9B" w:rsidP="00633541">
            <w:pPr>
              <w:pStyle w:val="VertragZeileDatumUnterschri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:rsidR="00CB4B9B" w:rsidRPr="00AF2C8F" w:rsidRDefault="00CB4B9B" w:rsidP="00CB4B9B">
      <w:pPr>
        <w:pStyle w:val="VertragHaupttext"/>
      </w:pPr>
    </w:p>
    <w:p w:rsidR="00CB4B9B" w:rsidRPr="00AF2C8F" w:rsidRDefault="00CB4B9B" w:rsidP="00CB4B9B">
      <w:pPr>
        <w:pStyle w:val="VertragHaupttext"/>
      </w:pPr>
    </w:p>
    <w:p w:rsidR="008F1115" w:rsidRPr="00AF2C8F" w:rsidRDefault="008F1115" w:rsidP="00CB4B9B">
      <w:bookmarkStart w:id="7" w:name="_GoBack"/>
      <w:bookmarkEnd w:id="7"/>
    </w:p>
    <w:sectPr w:rsidR="008F1115" w:rsidRPr="00AF2C8F" w:rsidSect="004C274C">
      <w:headerReference w:type="default" r:id="rId7"/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46D" w:rsidRDefault="004F246D">
      <w:r>
        <w:separator/>
      </w:r>
    </w:p>
  </w:endnote>
  <w:endnote w:type="continuationSeparator" w:id="0">
    <w:p w:rsidR="004F246D" w:rsidRDefault="004F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8F1115">
    <w:pPr>
      <w:tabs>
        <w:tab w:val="right" w:pos="9085"/>
      </w:tabs>
      <w:rPr>
        <w:noProof/>
        <w:snapToGrid w:val="0"/>
        <w:color w:val="999999"/>
        <w:sz w:val="16"/>
      </w:rPr>
    </w:pPr>
  </w:p>
  <w:p w:rsidR="008F1115" w:rsidRDefault="00CB4B9B">
    <w:pPr>
      <w:tabs>
        <w:tab w:val="right" w:pos="9085"/>
      </w:tabs>
      <w:rPr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67945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CB4B9B" w:rsidP="00925CE8">
    <w:pPr>
      <w:tabs>
        <w:tab w:val="right" w:pos="9085"/>
      </w:tabs>
      <w:ind w:firstLine="540"/>
    </w:pPr>
    <w:r>
      <w:rPr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2E5B4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noProof/>
        <w:snapToGrid w:val="0"/>
        <w:color w:val="999999"/>
        <w:sz w:val="16"/>
      </w:rPr>
      <w:t xml:space="preserve">WEKA </w:t>
    </w:r>
    <w:r w:rsidR="00925CE8">
      <w:rPr>
        <w:noProof/>
        <w:snapToGrid w:val="0"/>
        <w:color w:val="999999"/>
        <w:sz w:val="16"/>
      </w:rPr>
      <w:t>Business Media</w:t>
    </w:r>
    <w:r w:rsidR="008F1115">
      <w:rPr>
        <w:noProof/>
        <w:snapToGrid w:val="0"/>
        <w:color w:val="999999"/>
        <w:sz w:val="16"/>
      </w:rPr>
      <w:t xml:space="preserve"> AG | </w:t>
    </w:r>
    <w:hyperlink r:id="rId2" w:history="1">
      <w:r w:rsidRPr="009A753D">
        <w:rPr>
          <w:rStyle w:val="Hyperlink"/>
          <w:noProof/>
          <w:snapToGrid w:val="0"/>
          <w:sz w:val="16"/>
        </w:rPr>
        <w:t>www.weka.ch</w:t>
      </w:r>
    </w:hyperlink>
    <w:r>
      <w:rPr>
        <w:noProof/>
        <w:snapToGrid w:val="0"/>
        <w:color w:val="999999"/>
        <w:sz w:val="16"/>
      </w:rPr>
      <w:t xml:space="preserve"> | Überarbeitet von Dr. David Schneeberger</w:t>
    </w:r>
    <w:r w:rsidR="008F1115">
      <w:rPr>
        <w:noProof/>
        <w:snapToGrid w:val="0"/>
        <w:color w:val="999999"/>
        <w:sz w:val="16"/>
      </w:rPr>
      <w:tab/>
    </w:r>
    <w:r w:rsidR="008F1115">
      <w:rPr>
        <w:noProof/>
        <w:color w:val="999999"/>
        <w:sz w:val="16"/>
      </w:rPr>
      <w:fldChar w:fldCharType="begin"/>
    </w:r>
    <w:r w:rsidR="008F1115">
      <w:rPr>
        <w:noProof/>
        <w:color w:val="999999"/>
        <w:sz w:val="16"/>
      </w:rPr>
      <w:instrText xml:space="preserve"> PAGE </w:instrText>
    </w:r>
    <w:r w:rsidR="008F1115">
      <w:rPr>
        <w:noProof/>
        <w:color w:val="999999"/>
        <w:sz w:val="16"/>
      </w:rPr>
      <w:fldChar w:fldCharType="separate"/>
    </w:r>
    <w:r w:rsidR="000F430A">
      <w:rPr>
        <w:noProof/>
        <w:color w:val="999999"/>
        <w:sz w:val="16"/>
      </w:rPr>
      <w:t>2</w:t>
    </w:r>
    <w:r w:rsidR="008F1115">
      <w:rPr>
        <w:noProof/>
        <w:color w:val="999999"/>
        <w:sz w:val="16"/>
      </w:rPr>
      <w:fldChar w:fldCharType="end"/>
    </w:r>
    <w:r w:rsidR="008F1115">
      <w:rPr>
        <w:noProof/>
        <w:snapToGrid w:val="0"/>
        <w:color w:val="999999"/>
        <w:sz w:val="16"/>
      </w:rPr>
      <w:t>/</w:t>
    </w:r>
    <w:r w:rsidR="008F1115">
      <w:rPr>
        <w:noProof/>
        <w:color w:val="999999"/>
        <w:sz w:val="16"/>
      </w:rPr>
      <w:fldChar w:fldCharType="begin"/>
    </w:r>
    <w:r w:rsidR="008F1115">
      <w:rPr>
        <w:noProof/>
        <w:color w:val="999999"/>
        <w:sz w:val="16"/>
      </w:rPr>
      <w:instrText xml:space="preserve"> NUMPAGES </w:instrText>
    </w:r>
    <w:r w:rsidR="008F1115">
      <w:rPr>
        <w:noProof/>
        <w:color w:val="999999"/>
        <w:sz w:val="16"/>
      </w:rPr>
      <w:fldChar w:fldCharType="separate"/>
    </w:r>
    <w:r w:rsidR="000F430A">
      <w:rPr>
        <w:noProof/>
        <w:color w:val="999999"/>
        <w:sz w:val="16"/>
      </w:rPr>
      <w:t>3</w:t>
    </w:r>
    <w:r w:rsidR="008F1115">
      <w:rPr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46D" w:rsidRDefault="004F246D">
      <w:r>
        <w:separator/>
      </w:r>
    </w:p>
  </w:footnote>
  <w:footnote w:type="continuationSeparator" w:id="0">
    <w:p w:rsidR="004F246D" w:rsidRDefault="004F2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CB4B9B">
    <w:pPr>
      <w:rPr>
        <w:sz w:val="16"/>
        <w:lang w:val="fr-CH"/>
      </w:rPr>
    </w:pPr>
    <w:r>
      <w:rPr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EFD6B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noProof/>
        <w:color w:val="999999"/>
        <w:sz w:val="16"/>
        <w:lang w:val="fr-CH"/>
      </w:rPr>
      <w:br/>
    </w:r>
    <w:r>
      <w:rPr>
        <w:noProof/>
        <w:color w:val="999999"/>
        <w:sz w:val="16"/>
        <w:lang w:val="fr-CH"/>
      </w:rPr>
      <w:t>Vermögensübertragungsvertrag nach Art. 69 ff. FusG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D29ED"/>
    <w:multiLevelType w:val="hybridMultilevel"/>
    <w:tmpl w:val="B6FA1FB8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040B6B"/>
    <w:multiLevelType w:val="hybridMultilevel"/>
    <w:tmpl w:val="7242DA8A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8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1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2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4"/>
  </w:num>
  <w:num w:numId="8">
    <w:abstractNumId w:val="14"/>
  </w:num>
  <w:num w:numId="9">
    <w:abstractNumId w:val="14"/>
  </w:num>
  <w:num w:numId="10">
    <w:abstractNumId w:val="13"/>
  </w:num>
  <w:num w:numId="11">
    <w:abstractNumId w:val="14"/>
  </w:num>
  <w:num w:numId="12">
    <w:abstractNumId w:val="16"/>
  </w:num>
  <w:num w:numId="13">
    <w:abstractNumId w:val="14"/>
  </w:num>
  <w:num w:numId="14">
    <w:abstractNumId w:val="18"/>
  </w:num>
  <w:num w:numId="15">
    <w:abstractNumId w:val="18"/>
  </w:num>
  <w:num w:numId="16">
    <w:abstractNumId w:val="22"/>
  </w:num>
  <w:num w:numId="17">
    <w:abstractNumId w:val="19"/>
  </w:num>
  <w:num w:numId="18">
    <w:abstractNumId w:val="21"/>
  </w:num>
  <w:num w:numId="19">
    <w:abstractNumId w:val="20"/>
  </w:num>
  <w:num w:numId="20">
    <w:abstractNumId w:val="19"/>
  </w:num>
  <w:num w:numId="21">
    <w:abstractNumId w:val="12"/>
  </w:num>
  <w:num w:numId="22">
    <w:abstractNumId w:val="17"/>
  </w:num>
  <w:num w:numId="23">
    <w:abstractNumId w:val="21"/>
  </w:num>
  <w:num w:numId="24">
    <w:abstractNumId w:val="20"/>
  </w:num>
  <w:num w:numId="25">
    <w:abstractNumId w:val="19"/>
  </w:num>
  <w:num w:numId="26">
    <w:abstractNumId w:val="12"/>
  </w:num>
  <w:num w:numId="27">
    <w:abstractNumId w:val="17"/>
  </w:num>
  <w:num w:numId="28">
    <w:abstractNumId w:val="21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B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4F246D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AF2C8F"/>
    <w:rsid w:val="00BD44B5"/>
    <w:rsid w:val="00C05D66"/>
    <w:rsid w:val="00CB4328"/>
    <w:rsid w:val="00CB4B9B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4087A1A"/>
  <w15:chartTrackingRefBased/>
  <w15:docId w15:val="{7FEC0287-B19F-478C-A438-E1D727E4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B4B9B"/>
    <w:pPr>
      <w:spacing w:after="120"/>
    </w:pPr>
    <w:rPr>
      <w:rFonts w:ascii="Verdana" w:hAnsi="Verdana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line="300" w:lineRule="exact"/>
    </w:pPr>
    <w:rPr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line="260" w:lineRule="exact"/>
    </w:pPr>
    <w:rPr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line="200" w:lineRule="exact"/>
    </w:pPr>
    <w:rPr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line="240" w:lineRule="exact"/>
      <w:jc w:val="center"/>
    </w:pPr>
    <w:rPr>
      <w:b/>
      <w:snapToGrid w:val="0"/>
      <w:sz w:val="16"/>
    </w:rPr>
  </w:style>
  <w:style w:type="paragraph" w:customStyle="1" w:styleId="Titel4">
    <w:name w:val="Titel 4"/>
    <w:basedOn w:val="Haupttext"/>
    <w:pPr>
      <w:spacing w:before="360"/>
    </w:pPr>
    <w:rPr>
      <w:b/>
      <w:bCs/>
      <w:lang w:val="fr-CH"/>
    </w:rPr>
  </w:style>
  <w:style w:type="paragraph" w:customStyle="1" w:styleId="VertragHaupttext">
    <w:name w:val="Vertrag Haupttext"/>
    <w:basedOn w:val="Standard"/>
    <w:rsid w:val="00CB4B9B"/>
    <w:pPr>
      <w:spacing w:after="180" w:line="260" w:lineRule="exact"/>
      <w:jc w:val="both"/>
    </w:pPr>
    <w:rPr>
      <w:color w:val="000000"/>
      <w:sz w:val="18"/>
    </w:rPr>
  </w:style>
  <w:style w:type="paragraph" w:customStyle="1" w:styleId="Titel1-Vertrag">
    <w:name w:val="Titel 1 - Vertrag"/>
    <w:basedOn w:val="Standard"/>
    <w:next w:val="Standard"/>
    <w:rsid w:val="00CB4B9B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VertragHaupttext"/>
    <w:rsid w:val="00CB4B9B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Standard"/>
    <w:rsid w:val="00CB4B9B"/>
    <w:pPr>
      <w:keepNext/>
      <w:tabs>
        <w:tab w:val="left" w:pos="851"/>
      </w:tabs>
      <w:spacing w:before="360" w:line="260" w:lineRule="exact"/>
    </w:pPr>
    <w:rPr>
      <w:b/>
      <w:snapToGrid w:val="0"/>
      <w:sz w:val="22"/>
      <w:lang w:val="de-DE"/>
    </w:rPr>
  </w:style>
  <w:style w:type="character" w:styleId="Hyperlink">
    <w:name w:val="Hyperlink"/>
    <w:basedOn w:val="Absatz-Standardschriftart"/>
    <w:rsid w:val="00CB4B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Office365\Toolvorlagen\Toolvorlage%20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2</Pages>
  <Words>244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