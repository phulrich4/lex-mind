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0033"/>
  <w:body>
    <w:p w:rsidR="003B5439" w:rsidRDefault="003B5439">
      <w:pPr>
        <w:pStyle w:val="BriefHaupttext"/>
      </w:pPr>
      <w:bookmarkStart w:id="0" w:name="_GoBack"/>
      <w:bookmarkEnd w:id="0"/>
    </w:p>
    <w:p w:rsidR="003B5439" w:rsidRDefault="003B5439">
      <w:pPr>
        <w:pStyle w:val="BriefHaupttext"/>
      </w:pPr>
    </w:p>
    <w:p w:rsidR="003B5439" w:rsidRDefault="003B5439">
      <w:pPr>
        <w:pStyle w:val="BriefHaupttext"/>
      </w:pPr>
    </w:p>
    <w:p w:rsidR="003B5439" w:rsidRDefault="003B5439">
      <w:pPr>
        <w:pStyle w:val="BriefHaupttext"/>
      </w:pPr>
    </w:p>
    <w:p w:rsidR="003B5439" w:rsidRDefault="003B5439">
      <w:pPr>
        <w:pStyle w:val="BriefHaupttext"/>
      </w:pPr>
    </w:p>
    <w:p w:rsidR="003B5439" w:rsidRDefault="003B5439">
      <w:pPr>
        <w:pStyle w:val="BriefHaupttext"/>
      </w:pPr>
    </w:p>
    <w:p w:rsidR="003B5439" w:rsidRDefault="003B5439">
      <w:pPr>
        <w:pStyle w:val="BriefHaupttext"/>
      </w:pPr>
    </w:p>
    <w:p w:rsidR="003B5439" w:rsidRDefault="003B5439">
      <w:pPr>
        <w:pStyle w:val="BriefHaupttext"/>
      </w:pPr>
    </w:p>
    <w:p w:rsidR="003B5439" w:rsidRDefault="003B5439">
      <w:pPr>
        <w:pStyle w:val="BriefHaupttext"/>
      </w:pPr>
    </w:p>
    <w:p w:rsidR="003B5439" w:rsidRDefault="003B5439" w:rsidP="003B5439">
      <w:pPr>
        <w:pStyle w:val="BriefHaupttext"/>
        <w:jc w:val="right"/>
      </w:pPr>
      <w:r>
        <w:rPr>
          <w:rStyle w:val="HaupttextRot"/>
        </w:rPr>
        <w:t>((ORT))</w:t>
      </w:r>
      <w:r>
        <w:t xml:space="preserve">, den </w:t>
      </w:r>
      <w:r>
        <w:rPr>
          <w:rStyle w:val="HaupttextRot"/>
        </w:rPr>
        <w:t>((DATUM))</w:t>
      </w:r>
    </w:p>
    <w:p w:rsidR="003B5439" w:rsidRDefault="003B5439">
      <w:pPr>
        <w:pStyle w:val="BriefHaupttext"/>
      </w:pPr>
    </w:p>
    <w:p w:rsidR="003B5439" w:rsidRDefault="003B5439">
      <w:pPr>
        <w:pStyle w:val="BriefHaupttext"/>
      </w:pPr>
    </w:p>
    <w:p w:rsidR="003B5439" w:rsidRDefault="003B5439">
      <w:pPr>
        <w:pStyle w:val="BriefHaupttext"/>
      </w:pPr>
    </w:p>
    <w:p w:rsidR="003B5439" w:rsidRDefault="003B5439">
      <w:pPr>
        <w:pStyle w:val="BriefHaupttext"/>
      </w:pPr>
    </w:p>
    <w:p w:rsidR="006F26B5" w:rsidRDefault="003B5439">
      <w:pPr>
        <w:pStyle w:val="BriefTitel"/>
      </w:pPr>
      <w:r w:rsidRPr="003B5439">
        <w:t>Begleitschreiben zur Kündigung im Sinne von Art. 257d OR</w:t>
      </w:r>
    </w:p>
    <w:p w:rsidR="006F26B5" w:rsidRDefault="006F26B5">
      <w:pPr>
        <w:pStyle w:val="BriefHaupttext"/>
      </w:pPr>
    </w:p>
    <w:p w:rsidR="006F26B5" w:rsidRDefault="006F26B5">
      <w:pPr>
        <w:pStyle w:val="BriefHaupttext"/>
      </w:pPr>
    </w:p>
    <w:p w:rsidR="006F26B5" w:rsidRDefault="003B5439">
      <w:pPr>
        <w:pStyle w:val="BriefHaupttext"/>
        <w:rPr>
          <w:rStyle w:val="HaupttextRot"/>
        </w:rPr>
      </w:pPr>
      <w:proofErr w:type="spellStart"/>
      <w:r w:rsidRPr="003B5439">
        <w:rPr>
          <w:rStyle w:val="HaupttextRot"/>
        </w:rPr>
        <w:t>Sehr</w:t>
      </w:r>
      <w:proofErr w:type="spellEnd"/>
      <w:r w:rsidRPr="003B5439">
        <w:rPr>
          <w:rStyle w:val="HaupttextRot"/>
        </w:rPr>
        <w:t xml:space="preserve"> </w:t>
      </w:r>
      <w:proofErr w:type="spellStart"/>
      <w:r w:rsidRPr="003B5439">
        <w:rPr>
          <w:rStyle w:val="HaupttextRot"/>
        </w:rPr>
        <w:t>geehrter</w:t>
      </w:r>
      <w:proofErr w:type="spellEnd"/>
      <w:r w:rsidRPr="003B5439">
        <w:rPr>
          <w:rStyle w:val="HaupttextRot"/>
        </w:rPr>
        <w:t xml:space="preserve"> [Name </w:t>
      </w:r>
      <w:proofErr w:type="spellStart"/>
      <w:r w:rsidRPr="003B5439">
        <w:rPr>
          <w:rStyle w:val="HaupttextRot"/>
        </w:rPr>
        <w:t>Mieterschaft</w:t>
      </w:r>
      <w:proofErr w:type="spellEnd"/>
      <w:r w:rsidRPr="003B5439">
        <w:rPr>
          <w:rStyle w:val="HaupttextRot"/>
        </w:rPr>
        <w:t>]</w:t>
      </w:r>
    </w:p>
    <w:p w:rsidR="006F26B5" w:rsidRDefault="006F26B5">
      <w:pPr>
        <w:pStyle w:val="BriefHaupttext"/>
      </w:pPr>
    </w:p>
    <w:p w:rsidR="003B5439" w:rsidRDefault="003B5439" w:rsidP="003B5439">
      <w:pPr>
        <w:pStyle w:val="BriefHaupttext"/>
      </w:pPr>
      <w:proofErr w:type="spellStart"/>
      <w:r>
        <w:t>Wir</w:t>
      </w:r>
      <w:proofErr w:type="spellEnd"/>
      <w:r>
        <w:t xml:space="preserve"> </w:t>
      </w:r>
      <w:proofErr w:type="spellStart"/>
      <w:r>
        <w:t>nehmen</w:t>
      </w:r>
      <w:proofErr w:type="spellEnd"/>
      <w:r>
        <w:t xml:space="preserve"> </w:t>
      </w:r>
      <w:proofErr w:type="spellStart"/>
      <w:r>
        <w:t>Bezug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</w:t>
      </w:r>
      <w:proofErr w:type="spellStart"/>
      <w:r>
        <w:t>unsere</w:t>
      </w:r>
      <w:proofErr w:type="spellEnd"/>
      <w:r>
        <w:t xml:space="preserve"> </w:t>
      </w:r>
      <w:proofErr w:type="spellStart"/>
      <w:r>
        <w:t>Zuschrift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[……]. Da </w:t>
      </w:r>
      <w:proofErr w:type="spellStart"/>
      <w:r>
        <w:t>innert</w:t>
      </w:r>
      <w:proofErr w:type="spellEnd"/>
      <w:r>
        <w:t xml:space="preserve"> der mit </w:t>
      </w:r>
      <w:proofErr w:type="spellStart"/>
      <w:r>
        <w:t>dem</w:t>
      </w:r>
      <w:proofErr w:type="spellEnd"/>
      <w:r>
        <w:t xml:space="preserve"> </w:t>
      </w:r>
      <w:proofErr w:type="spellStart"/>
      <w:r>
        <w:t>erwähnten</w:t>
      </w:r>
      <w:proofErr w:type="spellEnd"/>
      <w:r>
        <w:t xml:space="preserve"> </w:t>
      </w:r>
      <w:proofErr w:type="spellStart"/>
      <w:r>
        <w:t>Schreiben</w:t>
      </w:r>
      <w:proofErr w:type="spellEnd"/>
      <w:r>
        <w:t xml:space="preserve"> </w:t>
      </w:r>
      <w:proofErr w:type="spellStart"/>
      <w:r>
        <w:t>angesetzten</w:t>
      </w:r>
      <w:proofErr w:type="spellEnd"/>
      <w:r>
        <w:t xml:space="preserve"> </w:t>
      </w:r>
      <w:proofErr w:type="spellStart"/>
      <w:r>
        <w:t>Frist</w:t>
      </w:r>
      <w:proofErr w:type="spellEnd"/>
      <w:r>
        <w:t xml:space="preserve"> der </w:t>
      </w:r>
      <w:proofErr w:type="spellStart"/>
      <w:r>
        <w:t>offene</w:t>
      </w:r>
      <w:proofErr w:type="spellEnd"/>
      <w:r>
        <w:t xml:space="preserve"> </w:t>
      </w:r>
      <w:proofErr w:type="spellStart"/>
      <w:r>
        <w:t>Mietzinsausstand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beglichen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kündigen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best</w:t>
      </w:r>
      <w:r>
        <w:t>e</w:t>
      </w:r>
      <w:r>
        <w:t>hende</w:t>
      </w:r>
      <w:proofErr w:type="spellEnd"/>
      <w:r>
        <w:t xml:space="preserve"> </w:t>
      </w:r>
      <w:proofErr w:type="spellStart"/>
      <w:r>
        <w:t>Mietvertragsverhältnis</w:t>
      </w:r>
      <w:proofErr w:type="spellEnd"/>
      <w:r>
        <w:t xml:space="preserve"> </w:t>
      </w:r>
      <w:proofErr w:type="spellStart"/>
      <w:r>
        <w:t>betreffend</w:t>
      </w:r>
      <w:proofErr w:type="spellEnd"/>
      <w:r>
        <w:t xml:space="preserve"> [</w:t>
      </w:r>
      <w:proofErr w:type="spellStart"/>
      <w:r>
        <w:t>Mietobjekt</w:t>
      </w:r>
      <w:proofErr w:type="spellEnd"/>
      <w:r>
        <w:t xml:space="preserve"> </w:t>
      </w:r>
      <w:proofErr w:type="spellStart"/>
      <w:r>
        <w:t>einfügen</w:t>
      </w:r>
      <w:proofErr w:type="spellEnd"/>
      <w:r>
        <w:t xml:space="preserve">].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legen</w:t>
      </w:r>
      <w:proofErr w:type="spellEnd"/>
      <w:r>
        <w:t xml:space="preserve"> </w:t>
      </w:r>
      <w:proofErr w:type="spellStart"/>
      <w:r>
        <w:t>Ihnen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entsprechende</w:t>
      </w:r>
      <w:proofErr w:type="spellEnd"/>
      <w:r>
        <w:t xml:space="preserve"> </w:t>
      </w:r>
      <w:proofErr w:type="spellStart"/>
      <w:r>
        <w:t>amtliche</w:t>
      </w:r>
      <w:proofErr w:type="spellEnd"/>
      <w:r>
        <w:t xml:space="preserve"> </w:t>
      </w:r>
      <w:proofErr w:type="spellStart"/>
      <w:r>
        <w:t>Kündigungsformular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. </w:t>
      </w:r>
    </w:p>
    <w:p w:rsidR="003B5439" w:rsidRDefault="003B5439" w:rsidP="003B5439">
      <w:pPr>
        <w:pStyle w:val="BriefHaupttext"/>
      </w:pPr>
    </w:p>
    <w:p w:rsidR="006F26B5" w:rsidRDefault="003B5439" w:rsidP="003B5439">
      <w:pPr>
        <w:pStyle w:val="BriefHaupttext"/>
      </w:pPr>
      <w:proofErr w:type="spellStart"/>
      <w:r>
        <w:t>Wir</w:t>
      </w:r>
      <w:proofErr w:type="spellEnd"/>
      <w:r>
        <w:t xml:space="preserve"> </w:t>
      </w:r>
      <w:proofErr w:type="spellStart"/>
      <w:r>
        <w:t>gehen</w:t>
      </w:r>
      <w:proofErr w:type="spellEnd"/>
      <w:r>
        <w:t xml:space="preserve"> </w:t>
      </w:r>
      <w:proofErr w:type="spellStart"/>
      <w:r>
        <w:t>davon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mit uns </w:t>
      </w:r>
      <w:proofErr w:type="spellStart"/>
      <w:r>
        <w:t>bezüglich</w:t>
      </w:r>
      <w:proofErr w:type="spellEnd"/>
      <w:r>
        <w:t xml:space="preserve"> der </w:t>
      </w:r>
      <w:proofErr w:type="spellStart"/>
      <w:r>
        <w:t>Rückgabemodalitäten</w:t>
      </w:r>
      <w:proofErr w:type="spellEnd"/>
      <w:r>
        <w:t xml:space="preserve"> in </w:t>
      </w:r>
      <w:proofErr w:type="spellStart"/>
      <w:r>
        <w:t>Verbindung</w:t>
      </w:r>
      <w:proofErr w:type="spellEnd"/>
      <w:r>
        <w:t xml:space="preserve"> </w:t>
      </w:r>
      <w:proofErr w:type="spellStart"/>
      <w:r>
        <w:t>se</w:t>
      </w:r>
      <w:r>
        <w:t>t</w:t>
      </w:r>
      <w:r>
        <w:t>zen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>.</w:t>
      </w:r>
    </w:p>
    <w:p w:rsidR="006F26B5" w:rsidRDefault="006F26B5">
      <w:pPr>
        <w:pStyle w:val="BriefHaupttext"/>
      </w:pPr>
    </w:p>
    <w:p w:rsidR="006F26B5" w:rsidRDefault="006F26B5">
      <w:pPr>
        <w:pStyle w:val="BriefHaupttext"/>
      </w:pPr>
    </w:p>
    <w:p w:rsidR="006F26B5" w:rsidRDefault="006F26B5">
      <w:pPr>
        <w:pStyle w:val="BriefHaupttext"/>
      </w:pPr>
    </w:p>
    <w:p w:rsidR="003B5439" w:rsidRDefault="003B5439" w:rsidP="003B5439">
      <w:pPr>
        <w:pStyle w:val="BriefHaupttext"/>
      </w:pPr>
      <w:r>
        <w:t xml:space="preserve">Mit </w:t>
      </w:r>
      <w:proofErr w:type="spellStart"/>
      <w:r>
        <w:t>freundlichen</w:t>
      </w:r>
      <w:proofErr w:type="spellEnd"/>
      <w:r>
        <w:t xml:space="preserve"> </w:t>
      </w:r>
      <w:proofErr w:type="spellStart"/>
      <w:r>
        <w:t>Grüssen</w:t>
      </w:r>
      <w:proofErr w:type="spellEnd"/>
      <w:r>
        <w:t xml:space="preserve"> </w:t>
      </w:r>
    </w:p>
    <w:p w:rsidR="003B5439" w:rsidRDefault="003B5439" w:rsidP="003B5439">
      <w:pPr>
        <w:pStyle w:val="BriefHaupttext"/>
      </w:pPr>
    </w:p>
    <w:p w:rsidR="003B5439" w:rsidRDefault="003B5439" w:rsidP="003B5439">
      <w:pPr>
        <w:pStyle w:val="BriefHaupttext"/>
      </w:pPr>
    </w:p>
    <w:p w:rsidR="003B5439" w:rsidRDefault="003B5439" w:rsidP="003B5439">
      <w:pPr>
        <w:pStyle w:val="BriefHaupttext"/>
      </w:pPr>
    </w:p>
    <w:p w:rsidR="003B5439" w:rsidRDefault="003B5439" w:rsidP="003B5439">
      <w:pPr>
        <w:pStyle w:val="BriefHaupttext"/>
      </w:pPr>
    </w:p>
    <w:p w:rsidR="006F26B5" w:rsidRPr="003B5439" w:rsidRDefault="003B5439" w:rsidP="003B5439">
      <w:pPr>
        <w:pStyle w:val="BriefHaupttext"/>
        <w:rPr>
          <w:color w:val="FF0000"/>
        </w:rPr>
      </w:pPr>
      <w:r w:rsidRPr="003B5439">
        <w:rPr>
          <w:color w:val="FF0000"/>
        </w:rPr>
        <w:t>[</w:t>
      </w:r>
      <w:proofErr w:type="spellStart"/>
      <w:proofErr w:type="gramStart"/>
      <w:r w:rsidRPr="003B5439">
        <w:rPr>
          <w:color w:val="FF0000"/>
        </w:rPr>
        <w:t>rechtsgültige</w:t>
      </w:r>
      <w:proofErr w:type="spellEnd"/>
      <w:proofErr w:type="gramEnd"/>
      <w:r w:rsidRPr="003B5439">
        <w:rPr>
          <w:color w:val="FF0000"/>
        </w:rPr>
        <w:t xml:space="preserve"> </w:t>
      </w:r>
      <w:proofErr w:type="spellStart"/>
      <w:r w:rsidRPr="003B5439">
        <w:rPr>
          <w:color w:val="FF0000"/>
        </w:rPr>
        <w:t>Unterschrift</w:t>
      </w:r>
      <w:proofErr w:type="spellEnd"/>
      <w:r w:rsidRPr="003B5439">
        <w:rPr>
          <w:color w:val="FF0000"/>
        </w:rPr>
        <w:t>]</w:t>
      </w:r>
    </w:p>
    <w:sectPr w:rsidR="006F26B5" w:rsidRPr="003B5439">
      <w:pgSz w:w="11907" w:h="16840" w:code="9"/>
      <w:pgMar w:top="1701" w:right="1400" w:bottom="1134" w:left="14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439" w:rsidRDefault="003B5439">
      <w:r>
        <w:separator/>
      </w:r>
    </w:p>
  </w:endnote>
  <w:endnote w:type="continuationSeparator" w:id="0">
    <w:p w:rsidR="003B5439" w:rsidRDefault="003B5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439" w:rsidRDefault="003B5439">
      <w:pPr>
        <w:spacing w:before="20" w:after="2"/>
      </w:pPr>
      <w:r>
        <w:separator/>
      </w:r>
    </w:p>
  </w:footnote>
  <w:footnote w:type="continuationSeparator" w:id="0">
    <w:p w:rsidR="003B5439" w:rsidRDefault="003B5439">
      <w:pPr>
        <w:spacing w:before="20" w:after="2"/>
      </w:pPr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45B40"/>
    <w:multiLevelType w:val="multilevel"/>
    <w:tmpl w:val="A81242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CF118BB"/>
    <w:multiLevelType w:val="singleLevel"/>
    <w:tmpl w:val="9DFA1A38"/>
    <w:lvl w:ilvl="0">
      <w:start w:val="1"/>
      <w:numFmt w:val="bullet"/>
      <w:lvlText w:val="­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</w:rPr>
    </w:lvl>
  </w:abstractNum>
  <w:abstractNum w:abstractNumId="2">
    <w:nsid w:val="1EB00305"/>
    <w:multiLevelType w:val="singleLevel"/>
    <w:tmpl w:val="408494E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">
    <w:nsid w:val="26F1216C"/>
    <w:multiLevelType w:val="singleLevel"/>
    <w:tmpl w:val="E8F006C0"/>
    <w:lvl w:ilvl="0">
      <w:start w:val="1"/>
      <w:numFmt w:val="bullet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4">
    <w:nsid w:val="39C87B78"/>
    <w:multiLevelType w:val="singleLevel"/>
    <w:tmpl w:val="F30E06EA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3F597D04"/>
    <w:multiLevelType w:val="singleLevel"/>
    <w:tmpl w:val="394C9254"/>
    <w:lvl w:ilvl="0">
      <w:start w:val="1"/>
      <w:numFmt w:val="lowerLetter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6">
    <w:nsid w:val="4A270CFA"/>
    <w:multiLevelType w:val="singleLevel"/>
    <w:tmpl w:val="88780B68"/>
    <w:lvl w:ilvl="0">
      <w:start w:val="1"/>
      <w:numFmt w:val="bullet"/>
      <w:lvlText w:val=""/>
      <w:lvlJc w:val="left"/>
      <w:pPr>
        <w:tabs>
          <w:tab w:val="num" w:pos="814"/>
        </w:tabs>
        <w:ind w:left="0" w:firstLine="454"/>
      </w:pPr>
      <w:rPr>
        <w:rFonts w:ascii="Symbol" w:hAnsi="Symbol" w:hint="default"/>
        <w:sz w:val="28"/>
      </w:rPr>
    </w:lvl>
  </w:abstractNum>
  <w:abstractNum w:abstractNumId="7">
    <w:nsid w:val="4AD17675"/>
    <w:multiLevelType w:val="singleLevel"/>
    <w:tmpl w:val="AF18A626"/>
    <w:lvl w:ilvl="0">
      <w:start w:val="1"/>
      <w:numFmt w:val="bullet"/>
      <w:lvlText w:val="-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</w:rPr>
    </w:lvl>
  </w:abstractNum>
  <w:abstractNum w:abstractNumId="8">
    <w:nsid w:val="4B5543F8"/>
    <w:multiLevelType w:val="singleLevel"/>
    <w:tmpl w:val="7D70D780"/>
    <w:lvl w:ilvl="0">
      <w:start w:val="1"/>
      <w:numFmt w:val="bullet"/>
      <w:pStyle w:val="BriefHaupttextEinz"/>
      <w:lvlText w:val="—"/>
      <w:lvlJc w:val="left"/>
      <w:pPr>
        <w:tabs>
          <w:tab w:val="num" w:pos="360"/>
        </w:tabs>
        <w:ind w:left="284" w:hanging="284"/>
      </w:pPr>
      <w:rPr>
        <w:rFonts w:ascii="Verdana" w:hAnsi="Verdana" w:hint="default"/>
      </w:rPr>
    </w:lvl>
  </w:abstractNum>
  <w:abstractNum w:abstractNumId="9">
    <w:nsid w:val="63B27E53"/>
    <w:multiLevelType w:val="singleLevel"/>
    <w:tmpl w:val="E26E4DA2"/>
    <w:lvl w:ilvl="0">
      <w:start w:val="1"/>
      <w:numFmt w:val="bullet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sz w:val="24"/>
      </w:rPr>
    </w:lvl>
  </w:abstractNum>
  <w:abstractNum w:abstractNumId="10">
    <w:nsid w:val="64124977"/>
    <w:multiLevelType w:val="singleLevel"/>
    <w:tmpl w:val="8790422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11">
    <w:nsid w:val="67085BD4"/>
    <w:multiLevelType w:val="singleLevel"/>
    <w:tmpl w:val="64883F1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9"/>
  </w:num>
  <w:num w:numId="5">
    <w:abstractNumId w:val="11"/>
  </w:num>
  <w:num w:numId="6">
    <w:abstractNumId w:val="11"/>
  </w:num>
  <w:num w:numId="7">
    <w:abstractNumId w:val="6"/>
  </w:num>
  <w:num w:numId="8">
    <w:abstractNumId w:val="10"/>
  </w:num>
  <w:num w:numId="9">
    <w:abstractNumId w:val="3"/>
  </w:num>
  <w:num w:numId="10">
    <w:abstractNumId w:val="6"/>
  </w:num>
  <w:num w:numId="11">
    <w:abstractNumId w:val="11"/>
  </w:num>
  <w:num w:numId="12">
    <w:abstractNumId w:val="11"/>
  </w:num>
  <w:num w:numId="13">
    <w:abstractNumId w:val="0"/>
  </w:num>
  <w:num w:numId="14">
    <w:abstractNumId w:val="7"/>
  </w:num>
  <w:num w:numId="15">
    <w:abstractNumId w:val="4"/>
  </w:num>
  <w:num w:numId="16">
    <w:abstractNumId w:val="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black,#ccc,#00c,#145ef2,#039,#90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439"/>
    <w:rsid w:val="00004AD0"/>
    <w:rsid w:val="00025688"/>
    <w:rsid w:val="002900C5"/>
    <w:rsid w:val="002F7E17"/>
    <w:rsid w:val="003066A8"/>
    <w:rsid w:val="003466EF"/>
    <w:rsid w:val="003B5439"/>
    <w:rsid w:val="0048537C"/>
    <w:rsid w:val="004C1AAC"/>
    <w:rsid w:val="005D1664"/>
    <w:rsid w:val="006F26B5"/>
    <w:rsid w:val="006F61CE"/>
    <w:rsid w:val="00764FE1"/>
    <w:rsid w:val="007B4ABB"/>
    <w:rsid w:val="00832EA1"/>
    <w:rsid w:val="008D38F6"/>
    <w:rsid w:val="009855E4"/>
    <w:rsid w:val="009C48FB"/>
    <w:rsid w:val="00BA5058"/>
    <w:rsid w:val="00C4684C"/>
    <w:rsid w:val="00C85BEC"/>
    <w:rsid w:val="00D26FC3"/>
    <w:rsid w:val="00DF2ED6"/>
    <w:rsid w:val="00E52EE8"/>
    <w:rsid w:val="00F2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black,#ccc,#00c,#145ef2,#039,#903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lang w:val="fr-CH"/>
    </w:rPr>
  </w:style>
  <w:style w:type="paragraph" w:styleId="berschrift1">
    <w:name w:val="heading 1"/>
    <w:basedOn w:val="Standard"/>
    <w:next w:val="Standard"/>
    <w:qFormat/>
    <w:pPr>
      <w:keepNext/>
      <w:widowControl w:val="0"/>
      <w:outlineLvl w:val="0"/>
    </w:pPr>
    <w:rPr>
      <w:rFonts w:ascii="Verdana" w:hAnsi="Verdana"/>
      <w:b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Abstand2pt">
    <w:name w:val="Abstand 2pt"/>
    <w:basedOn w:val="Standard"/>
    <w:pPr>
      <w:spacing w:line="40" w:lineRule="exact"/>
    </w:pPr>
    <w:rPr>
      <w:sz w:val="4"/>
      <w:lang w:val="de-DE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paragraph" w:customStyle="1" w:styleId="BriefHaupttext">
    <w:name w:val="Brief Haupttext"/>
    <w:basedOn w:val="Standard"/>
    <w:pPr>
      <w:spacing w:line="260" w:lineRule="exact"/>
      <w:jc w:val="both"/>
    </w:pPr>
    <w:rPr>
      <w:rFonts w:ascii="Verdana" w:hAnsi="Verdana"/>
      <w:sz w:val="18"/>
    </w:rPr>
  </w:style>
  <w:style w:type="paragraph" w:customStyle="1" w:styleId="BriefHaupttextEinz">
    <w:name w:val="Brief Haupttext Einz."/>
    <w:basedOn w:val="Standard"/>
    <w:pPr>
      <w:numPr>
        <w:numId w:val="17"/>
      </w:numPr>
      <w:tabs>
        <w:tab w:val="clear" w:pos="360"/>
      </w:tabs>
      <w:spacing w:before="120" w:line="260" w:lineRule="exact"/>
      <w:ind w:left="397" w:hanging="397"/>
    </w:pPr>
    <w:rPr>
      <w:rFonts w:ascii="Verdana" w:hAnsi="Verdana"/>
      <w:sz w:val="18"/>
    </w:rPr>
  </w:style>
  <w:style w:type="paragraph" w:customStyle="1" w:styleId="BriefTitel">
    <w:name w:val="Brief Titel"/>
    <w:basedOn w:val="berschrift1"/>
    <w:pPr>
      <w:spacing w:line="320" w:lineRule="exact"/>
    </w:pPr>
    <w:rPr>
      <w:sz w:val="24"/>
    </w:rPr>
  </w:style>
  <w:style w:type="paragraph" w:customStyle="1" w:styleId="BriefHaupttextEinzugmanuell">
    <w:name w:val="Brief Haupttext Einzug manuell"/>
    <w:basedOn w:val="BriefHaupttextEinz"/>
    <w:pPr>
      <w:numPr>
        <w:numId w:val="0"/>
      </w:numPr>
      <w:ind w:left="397" w:hanging="397"/>
    </w:pPr>
  </w:style>
  <w:style w:type="character" w:customStyle="1" w:styleId="HaupttextRot">
    <w:name w:val="Haupttext Rot"/>
    <w:basedOn w:val="Absatz-Standardschriftart"/>
    <w:rPr>
      <w:color w:val="FF0000"/>
    </w:rPr>
  </w:style>
  <w:style w:type="paragraph" w:customStyle="1" w:styleId="BriefHaupttextdoppEinzug">
    <w:name w:val="Brief Haupttext dopp. Einzug"/>
    <w:basedOn w:val="BriefHaupttextEinzugmanuell"/>
    <w:pPr>
      <w:ind w:left="79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lang w:val="fr-CH"/>
    </w:rPr>
  </w:style>
  <w:style w:type="paragraph" w:styleId="berschrift1">
    <w:name w:val="heading 1"/>
    <w:basedOn w:val="Standard"/>
    <w:next w:val="Standard"/>
    <w:qFormat/>
    <w:pPr>
      <w:keepNext/>
      <w:widowControl w:val="0"/>
      <w:outlineLvl w:val="0"/>
    </w:pPr>
    <w:rPr>
      <w:rFonts w:ascii="Verdana" w:hAnsi="Verdana"/>
      <w:b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Abstand2pt">
    <w:name w:val="Abstand 2pt"/>
    <w:basedOn w:val="Standard"/>
    <w:pPr>
      <w:spacing w:line="40" w:lineRule="exact"/>
    </w:pPr>
    <w:rPr>
      <w:sz w:val="4"/>
      <w:lang w:val="de-DE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paragraph" w:customStyle="1" w:styleId="BriefHaupttext">
    <w:name w:val="Brief Haupttext"/>
    <w:basedOn w:val="Standard"/>
    <w:pPr>
      <w:spacing w:line="260" w:lineRule="exact"/>
      <w:jc w:val="both"/>
    </w:pPr>
    <w:rPr>
      <w:rFonts w:ascii="Verdana" w:hAnsi="Verdana"/>
      <w:sz w:val="18"/>
    </w:rPr>
  </w:style>
  <w:style w:type="paragraph" w:customStyle="1" w:styleId="BriefHaupttextEinz">
    <w:name w:val="Brief Haupttext Einz."/>
    <w:basedOn w:val="Standard"/>
    <w:pPr>
      <w:numPr>
        <w:numId w:val="17"/>
      </w:numPr>
      <w:tabs>
        <w:tab w:val="clear" w:pos="360"/>
      </w:tabs>
      <w:spacing w:before="120" w:line="260" w:lineRule="exact"/>
      <w:ind w:left="397" w:hanging="397"/>
    </w:pPr>
    <w:rPr>
      <w:rFonts w:ascii="Verdana" w:hAnsi="Verdana"/>
      <w:sz w:val="18"/>
    </w:rPr>
  </w:style>
  <w:style w:type="paragraph" w:customStyle="1" w:styleId="BriefTitel">
    <w:name w:val="Brief Titel"/>
    <w:basedOn w:val="berschrift1"/>
    <w:pPr>
      <w:spacing w:line="320" w:lineRule="exact"/>
    </w:pPr>
    <w:rPr>
      <w:sz w:val="24"/>
    </w:rPr>
  </w:style>
  <w:style w:type="paragraph" w:customStyle="1" w:styleId="BriefHaupttextEinzugmanuell">
    <w:name w:val="Brief Haupttext Einzug manuell"/>
    <w:basedOn w:val="BriefHaupttextEinz"/>
    <w:pPr>
      <w:numPr>
        <w:numId w:val="0"/>
      </w:numPr>
      <w:ind w:left="397" w:hanging="397"/>
    </w:pPr>
  </w:style>
  <w:style w:type="character" w:customStyle="1" w:styleId="HaupttextRot">
    <w:name w:val="Haupttext Rot"/>
    <w:basedOn w:val="Absatz-Standardschriftart"/>
    <w:rPr>
      <w:color w:val="FF0000"/>
    </w:rPr>
  </w:style>
  <w:style w:type="paragraph" w:customStyle="1" w:styleId="BriefHaupttextdoppEinzug">
    <w:name w:val="Brief Haupttext dopp. Einzug"/>
    <w:basedOn w:val="BriefHaupttextEinzugmanuell"/>
    <w:pPr>
      <w:ind w:left="7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k\AppData\Roaming\Microsoft\Templates\Toolvorlage_Musterbrief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Toolvorlage_Musterbrief.dotm</Template>
  <TotalTime>0</TotalTime>
  <Pages>1</Pages>
  <Words>77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WEKA MEDIA GmbH &amp; Co. KG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