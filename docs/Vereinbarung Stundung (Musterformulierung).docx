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54E9F" w14:textId="77777777" w:rsidR="00631EE7" w:rsidRDefault="00631EE7" w:rsidP="00631EE7">
      <w:pPr>
        <w:pStyle w:val="Titel1-Kapiteltitel"/>
      </w:pPr>
      <w:r>
        <w:t>Vereinbarung Stundung (Musterformulierung)</w:t>
      </w:r>
    </w:p>
    <w:p w14:paraId="0D16247F" w14:textId="77777777" w:rsidR="00631EE7" w:rsidRDefault="00631EE7" w:rsidP="00631EE7">
      <w:pPr>
        <w:jc w:val="both"/>
        <w:rPr>
          <w:b/>
        </w:rPr>
      </w:pPr>
    </w:p>
    <w:p w14:paraId="2582E3FF" w14:textId="77777777" w:rsidR="004E7ABF" w:rsidRPr="003C0889" w:rsidRDefault="004E7ABF" w:rsidP="004E7ABF">
      <w:pPr>
        <w:pStyle w:val="Haupttext"/>
        <w:numPr>
          <w:ilvl w:val="0"/>
          <w:numId w:val="42"/>
        </w:numPr>
        <w:rPr>
          <w:sz w:val="20"/>
        </w:rPr>
      </w:pPr>
      <w:r w:rsidRPr="003C0889">
        <w:rPr>
          <w:sz w:val="20"/>
        </w:rPr>
        <w:t>Zwischen den Parteien besteht ein Mietverhältnis betreffend:</w:t>
      </w:r>
    </w:p>
    <w:p w14:paraId="29716888" w14:textId="77777777" w:rsidR="004E7ABF" w:rsidRPr="003C0889" w:rsidRDefault="004E7ABF" w:rsidP="004E7ABF">
      <w:pPr>
        <w:pStyle w:val="Haupttext"/>
        <w:rPr>
          <w:sz w:val="20"/>
        </w:rPr>
      </w:pPr>
    </w:p>
    <w:p w14:paraId="7EC3FA66" w14:textId="77777777" w:rsidR="004E7ABF" w:rsidRPr="003C0889" w:rsidRDefault="004E7ABF" w:rsidP="004E7ABF">
      <w:pPr>
        <w:pStyle w:val="Haupttext"/>
        <w:ind w:firstLine="708"/>
        <w:rPr>
          <w:sz w:val="20"/>
        </w:rPr>
      </w:pPr>
      <w:r w:rsidRPr="003C0889">
        <w:rPr>
          <w:sz w:val="20"/>
        </w:rPr>
        <w:t>(Beschreibung Mietobjekt)</w:t>
      </w:r>
    </w:p>
    <w:p w14:paraId="3F6A28D2" w14:textId="77777777" w:rsidR="00F97537" w:rsidRPr="00A41CA2" w:rsidRDefault="00F97537" w:rsidP="00F97537">
      <w:pPr>
        <w:pStyle w:val="Haupttext"/>
      </w:pPr>
    </w:p>
    <w:p w14:paraId="66ACCD3D" w14:textId="77777777" w:rsidR="00F97537" w:rsidRPr="00A41CA2" w:rsidRDefault="00F97537" w:rsidP="00F97537">
      <w:pPr>
        <w:pStyle w:val="Haupttext"/>
      </w:pPr>
    </w:p>
    <w:p w14:paraId="0E4A8BE8" w14:textId="77777777" w:rsidR="00631EE7" w:rsidRPr="00A41CA2" w:rsidRDefault="00F97537" w:rsidP="00A41CA2">
      <w:pPr>
        <w:pStyle w:val="Haupttext"/>
        <w:ind w:left="708"/>
        <w:rPr>
          <w:b/>
          <w:sz w:val="24"/>
          <w:szCs w:val="24"/>
        </w:rPr>
      </w:pPr>
      <w:r w:rsidRPr="00A41CA2">
        <w:rPr>
          <w:b/>
          <w:sz w:val="24"/>
          <w:szCs w:val="24"/>
        </w:rPr>
        <w:t>Beispiel</w:t>
      </w:r>
      <w:r w:rsidR="004E7ABF" w:rsidRPr="00A41CA2">
        <w:rPr>
          <w:b/>
          <w:sz w:val="24"/>
          <w:szCs w:val="24"/>
        </w:rPr>
        <w:t>formulierung</w:t>
      </w:r>
      <w:r w:rsidRPr="00A41CA2">
        <w:rPr>
          <w:b/>
          <w:sz w:val="24"/>
          <w:szCs w:val="24"/>
        </w:rPr>
        <w:t xml:space="preserve"> bei Wohnräumen:</w:t>
      </w:r>
    </w:p>
    <w:p w14:paraId="5CE60897" w14:textId="77777777" w:rsidR="00631EE7" w:rsidRPr="00A41CA2" w:rsidRDefault="00631EE7" w:rsidP="00A41CA2">
      <w:pPr>
        <w:pStyle w:val="Haupttext"/>
        <w:ind w:left="708"/>
      </w:pPr>
    </w:p>
    <w:p w14:paraId="7FE4635E" w14:textId="77777777" w:rsidR="00631EE7" w:rsidRPr="003C0889" w:rsidRDefault="00631EE7" w:rsidP="00A41CA2">
      <w:pPr>
        <w:pStyle w:val="Haupttext"/>
        <w:ind w:left="708"/>
        <w:rPr>
          <w:sz w:val="20"/>
        </w:rPr>
      </w:pPr>
      <w:r w:rsidRPr="003C0889">
        <w:rPr>
          <w:sz w:val="20"/>
        </w:rPr>
        <w:t xml:space="preserve">Zwischen den Parteien </w:t>
      </w:r>
    </w:p>
    <w:p w14:paraId="77C4F72B" w14:textId="77777777" w:rsidR="00D04EDB" w:rsidRPr="003C0889" w:rsidRDefault="00D04EDB" w:rsidP="00A41CA2">
      <w:pPr>
        <w:pStyle w:val="Haupttext"/>
        <w:ind w:left="708"/>
        <w:rPr>
          <w:b/>
          <w:sz w:val="20"/>
        </w:rPr>
      </w:pPr>
    </w:p>
    <w:p w14:paraId="5A4B2DB9" w14:textId="77777777" w:rsidR="00D04EDB" w:rsidRPr="003C0889" w:rsidRDefault="002D6CCD" w:rsidP="00A41CA2">
      <w:pPr>
        <w:pStyle w:val="Haupttext"/>
        <w:ind w:left="708"/>
        <w:rPr>
          <w:b/>
          <w:sz w:val="20"/>
        </w:rPr>
      </w:pPr>
      <w:r>
        <w:rPr>
          <w:b/>
          <w:sz w:val="20"/>
        </w:rPr>
        <w:t>...</w:t>
      </w:r>
      <w:r w:rsidR="00D04EDB" w:rsidRPr="003C0889">
        <w:rPr>
          <w:sz w:val="20"/>
        </w:rPr>
        <w:tab/>
      </w:r>
      <w:r w:rsidR="00D04EDB" w:rsidRPr="003C0889">
        <w:rPr>
          <w:sz w:val="20"/>
        </w:rPr>
        <w:tab/>
      </w:r>
      <w:r w:rsidR="00D04EDB" w:rsidRPr="003C0889">
        <w:rPr>
          <w:sz w:val="20"/>
        </w:rPr>
        <w:tab/>
      </w:r>
      <w:r w:rsidR="00D04EDB" w:rsidRPr="003C0889">
        <w:rPr>
          <w:sz w:val="20"/>
        </w:rPr>
        <w:tab/>
      </w:r>
      <w:r w:rsidR="00D04EDB" w:rsidRPr="003C0889">
        <w:rPr>
          <w:sz w:val="20"/>
        </w:rPr>
        <w:tab/>
      </w:r>
      <w:r w:rsidR="00D04EDB" w:rsidRPr="003C0889">
        <w:rPr>
          <w:sz w:val="20"/>
        </w:rPr>
        <w:tab/>
      </w:r>
      <w:r w:rsidR="00D04EDB" w:rsidRPr="003C0889">
        <w:rPr>
          <w:sz w:val="20"/>
        </w:rPr>
        <w:tab/>
      </w:r>
      <w:r w:rsidR="00D04EDB" w:rsidRPr="003C0889">
        <w:rPr>
          <w:sz w:val="20"/>
        </w:rPr>
        <w:tab/>
      </w:r>
      <w:r w:rsidR="00D04EDB" w:rsidRPr="003C0889">
        <w:rPr>
          <w:sz w:val="20"/>
        </w:rPr>
        <w:tab/>
      </w:r>
      <w:r w:rsidR="00D04EDB" w:rsidRPr="003C0889">
        <w:rPr>
          <w:b/>
          <w:sz w:val="20"/>
        </w:rPr>
        <w:t>Vermieterin</w:t>
      </w:r>
    </w:p>
    <w:p w14:paraId="1125EADA" w14:textId="77777777" w:rsidR="00D04EDB" w:rsidRPr="003C0889" w:rsidRDefault="00D04EDB" w:rsidP="00A41CA2">
      <w:pPr>
        <w:pStyle w:val="Haupttext"/>
        <w:ind w:left="708"/>
        <w:rPr>
          <w:b/>
          <w:sz w:val="20"/>
        </w:rPr>
      </w:pPr>
      <w:r w:rsidRPr="003C0889">
        <w:rPr>
          <w:b/>
          <w:sz w:val="20"/>
        </w:rPr>
        <w:tab/>
      </w:r>
      <w:r w:rsidRPr="003C0889">
        <w:rPr>
          <w:b/>
          <w:sz w:val="20"/>
        </w:rPr>
        <w:tab/>
      </w:r>
      <w:r w:rsidRPr="003C0889">
        <w:rPr>
          <w:b/>
          <w:sz w:val="20"/>
        </w:rPr>
        <w:tab/>
      </w:r>
      <w:r w:rsidRPr="003C0889">
        <w:rPr>
          <w:b/>
          <w:sz w:val="20"/>
        </w:rPr>
        <w:tab/>
      </w:r>
      <w:r w:rsidRPr="003C0889">
        <w:rPr>
          <w:b/>
          <w:sz w:val="20"/>
        </w:rPr>
        <w:tab/>
      </w:r>
      <w:r w:rsidRPr="003C0889">
        <w:rPr>
          <w:b/>
          <w:sz w:val="20"/>
        </w:rPr>
        <w:tab/>
      </w:r>
      <w:r w:rsidRPr="003C0889">
        <w:rPr>
          <w:b/>
          <w:sz w:val="20"/>
        </w:rPr>
        <w:tab/>
      </w:r>
      <w:r w:rsidRPr="003C0889">
        <w:rPr>
          <w:b/>
          <w:sz w:val="20"/>
        </w:rPr>
        <w:tab/>
      </w:r>
      <w:r w:rsidRPr="003C0889">
        <w:rPr>
          <w:b/>
          <w:sz w:val="20"/>
        </w:rPr>
        <w:tab/>
      </w:r>
      <w:r w:rsidRPr="003C0889">
        <w:rPr>
          <w:b/>
          <w:sz w:val="20"/>
        </w:rPr>
        <w:tab/>
      </w:r>
      <w:r w:rsidR="002D6CCD">
        <w:rPr>
          <w:b/>
          <w:sz w:val="20"/>
        </w:rPr>
        <w:t>(CHE …</w:t>
      </w:r>
      <w:r w:rsidRPr="003C0889">
        <w:rPr>
          <w:b/>
          <w:sz w:val="20"/>
        </w:rPr>
        <w:t>)</w:t>
      </w:r>
    </w:p>
    <w:p w14:paraId="76AF5C19" w14:textId="77777777" w:rsidR="00D04EDB" w:rsidRPr="003C0889" w:rsidRDefault="00D04EDB" w:rsidP="00A41CA2">
      <w:pPr>
        <w:pStyle w:val="Haupttext"/>
        <w:ind w:left="708"/>
        <w:rPr>
          <w:b/>
          <w:sz w:val="20"/>
        </w:rPr>
      </w:pPr>
    </w:p>
    <w:p w14:paraId="406D200C" w14:textId="77777777" w:rsidR="00D04EDB" w:rsidRPr="003C0889" w:rsidRDefault="00D04EDB" w:rsidP="00A41CA2">
      <w:pPr>
        <w:pStyle w:val="Haupttext"/>
        <w:ind w:left="708"/>
        <w:rPr>
          <w:sz w:val="20"/>
        </w:rPr>
      </w:pPr>
      <w:r w:rsidRPr="003C0889">
        <w:rPr>
          <w:sz w:val="20"/>
        </w:rPr>
        <w:t>vertreten durch</w:t>
      </w:r>
    </w:p>
    <w:p w14:paraId="357334AB" w14:textId="77777777" w:rsidR="00D04EDB" w:rsidRPr="003C0889" w:rsidRDefault="00D04EDB" w:rsidP="00A41CA2">
      <w:pPr>
        <w:pStyle w:val="Haupttext"/>
        <w:ind w:left="708"/>
        <w:rPr>
          <w:sz w:val="20"/>
        </w:rPr>
      </w:pPr>
    </w:p>
    <w:p w14:paraId="1FB84277" w14:textId="77777777" w:rsidR="00D04EDB" w:rsidRPr="003C0889" w:rsidRDefault="00D04EDB" w:rsidP="00A41CA2">
      <w:pPr>
        <w:pStyle w:val="Haupttext"/>
        <w:ind w:left="708"/>
        <w:rPr>
          <w:sz w:val="20"/>
        </w:rPr>
      </w:pPr>
      <w:r w:rsidRPr="003C0889">
        <w:rPr>
          <w:sz w:val="20"/>
        </w:rPr>
        <w:t>und</w:t>
      </w:r>
    </w:p>
    <w:p w14:paraId="7ADA8780" w14:textId="77777777" w:rsidR="00D04EDB" w:rsidRPr="003C0889" w:rsidRDefault="00D04EDB" w:rsidP="00A41CA2">
      <w:pPr>
        <w:pStyle w:val="Haupttext"/>
        <w:ind w:left="708"/>
        <w:rPr>
          <w:sz w:val="20"/>
        </w:rPr>
      </w:pPr>
    </w:p>
    <w:p w14:paraId="2C8D2327" w14:textId="77777777" w:rsidR="00D04EDB" w:rsidRPr="003C0889" w:rsidRDefault="002D6CCD" w:rsidP="00A41CA2">
      <w:pPr>
        <w:pStyle w:val="Haupttext"/>
        <w:ind w:left="708"/>
        <w:rPr>
          <w:b/>
          <w:sz w:val="20"/>
        </w:rPr>
      </w:pPr>
      <w:r>
        <w:rPr>
          <w:b/>
          <w:sz w:val="20"/>
        </w:rPr>
        <w:t>...</w:t>
      </w:r>
      <w:r w:rsidR="00D04EDB" w:rsidRPr="003C0889">
        <w:rPr>
          <w:sz w:val="20"/>
        </w:rPr>
        <w:tab/>
      </w:r>
      <w:r w:rsidR="00D04EDB" w:rsidRPr="003C0889">
        <w:rPr>
          <w:sz w:val="20"/>
        </w:rPr>
        <w:tab/>
      </w:r>
      <w:r w:rsidR="00D04EDB" w:rsidRPr="003C0889">
        <w:rPr>
          <w:sz w:val="20"/>
        </w:rPr>
        <w:tab/>
      </w:r>
      <w:r w:rsidR="00D04EDB" w:rsidRPr="003C0889">
        <w:rPr>
          <w:sz w:val="20"/>
        </w:rPr>
        <w:tab/>
      </w:r>
      <w:r w:rsidR="00D04EDB" w:rsidRPr="003C0889">
        <w:rPr>
          <w:sz w:val="20"/>
        </w:rPr>
        <w:tab/>
      </w:r>
      <w:r w:rsidR="00D04EDB" w:rsidRPr="003C0889">
        <w:rPr>
          <w:sz w:val="20"/>
        </w:rPr>
        <w:tab/>
      </w:r>
      <w:r w:rsidR="00D04EDB" w:rsidRPr="003C0889">
        <w:rPr>
          <w:sz w:val="20"/>
        </w:rPr>
        <w:tab/>
      </w:r>
      <w:r w:rsidR="00D04EDB" w:rsidRPr="003C0889">
        <w:rPr>
          <w:sz w:val="20"/>
        </w:rPr>
        <w:tab/>
      </w:r>
      <w:r w:rsidR="00D04EDB" w:rsidRPr="003C0889">
        <w:rPr>
          <w:sz w:val="20"/>
        </w:rPr>
        <w:tab/>
      </w:r>
      <w:r w:rsidR="00D04EDB" w:rsidRPr="003C0889">
        <w:rPr>
          <w:b/>
          <w:sz w:val="20"/>
        </w:rPr>
        <w:t>Mieterin</w:t>
      </w:r>
    </w:p>
    <w:p w14:paraId="3D8A4724" w14:textId="77777777" w:rsidR="00D04EDB" w:rsidRPr="003C0889" w:rsidRDefault="00D04EDB" w:rsidP="00A41CA2">
      <w:pPr>
        <w:pStyle w:val="Haupttext"/>
        <w:ind w:left="708"/>
        <w:rPr>
          <w:b/>
          <w:sz w:val="20"/>
        </w:rPr>
      </w:pPr>
      <w:r w:rsidRPr="003C0889">
        <w:rPr>
          <w:b/>
          <w:sz w:val="20"/>
        </w:rPr>
        <w:tab/>
      </w:r>
      <w:r w:rsidRPr="003C0889">
        <w:rPr>
          <w:b/>
          <w:sz w:val="20"/>
        </w:rPr>
        <w:tab/>
      </w:r>
      <w:r w:rsidRPr="003C0889">
        <w:rPr>
          <w:b/>
          <w:sz w:val="20"/>
        </w:rPr>
        <w:tab/>
      </w:r>
      <w:r w:rsidRPr="003C0889">
        <w:rPr>
          <w:b/>
          <w:sz w:val="20"/>
        </w:rPr>
        <w:tab/>
      </w:r>
      <w:r w:rsidRPr="003C0889">
        <w:rPr>
          <w:b/>
          <w:sz w:val="20"/>
        </w:rPr>
        <w:tab/>
      </w:r>
      <w:r w:rsidRPr="003C0889">
        <w:rPr>
          <w:b/>
          <w:sz w:val="20"/>
        </w:rPr>
        <w:tab/>
      </w:r>
      <w:r w:rsidRPr="003C0889">
        <w:rPr>
          <w:b/>
          <w:sz w:val="20"/>
        </w:rPr>
        <w:tab/>
      </w:r>
      <w:r w:rsidRPr="003C0889">
        <w:rPr>
          <w:b/>
          <w:sz w:val="20"/>
        </w:rPr>
        <w:tab/>
      </w:r>
      <w:r w:rsidRPr="003C0889">
        <w:rPr>
          <w:b/>
          <w:sz w:val="20"/>
        </w:rPr>
        <w:tab/>
      </w:r>
      <w:r w:rsidRPr="003C0889">
        <w:rPr>
          <w:b/>
          <w:sz w:val="20"/>
        </w:rPr>
        <w:tab/>
      </w:r>
      <w:r w:rsidR="002D6CCD">
        <w:rPr>
          <w:b/>
          <w:sz w:val="20"/>
        </w:rPr>
        <w:t>(CHE …</w:t>
      </w:r>
      <w:r w:rsidRPr="003C0889">
        <w:rPr>
          <w:b/>
          <w:sz w:val="20"/>
        </w:rPr>
        <w:t>)</w:t>
      </w:r>
    </w:p>
    <w:p w14:paraId="7CD7FDDA" w14:textId="77777777" w:rsidR="00D04EDB" w:rsidRPr="003C0889" w:rsidRDefault="00D04EDB" w:rsidP="00A41CA2">
      <w:pPr>
        <w:pStyle w:val="Haupttext"/>
        <w:ind w:left="708"/>
        <w:rPr>
          <w:b/>
          <w:sz w:val="20"/>
        </w:rPr>
      </w:pPr>
    </w:p>
    <w:p w14:paraId="053282DE" w14:textId="77777777" w:rsidR="00D04EDB" w:rsidRPr="003C0889" w:rsidRDefault="00D04EDB" w:rsidP="00A41CA2">
      <w:pPr>
        <w:pStyle w:val="Haupttext"/>
        <w:ind w:left="708"/>
        <w:rPr>
          <w:sz w:val="20"/>
        </w:rPr>
      </w:pPr>
      <w:r w:rsidRPr="003C0889">
        <w:rPr>
          <w:sz w:val="20"/>
        </w:rPr>
        <w:t>vertreten durch</w:t>
      </w:r>
    </w:p>
    <w:p w14:paraId="7DD33D0F" w14:textId="77777777" w:rsidR="00F97537" w:rsidRPr="003C0889" w:rsidRDefault="00F97537" w:rsidP="00A41CA2">
      <w:pPr>
        <w:pStyle w:val="Haupttext"/>
        <w:ind w:left="708"/>
        <w:rPr>
          <w:sz w:val="20"/>
        </w:rPr>
      </w:pPr>
    </w:p>
    <w:p w14:paraId="2BDA746B" w14:textId="77777777" w:rsidR="00D04EDB" w:rsidRPr="003C0889" w:rsidRDefault="00F97537" w:rsidP="00A41CA2">
      <w:pPr>
        <w:pStyle w:val="Haupttext"/>
        <w:ind w:left="708"/>
        <w:rPr>
          <w:b/>
          <w:sz w:val="20"/>
        </w:rPr>
      </w:pPr>
      <w:r w:rsidRPr="003C0889">
        <w:rPr>
          <w:sz w:val="20"/>
        </w:rPr>
        <w:t>besteht ein Mietverhältnis betreffend:</w:t>
      </w:r>
    </w:p>
    <w:tbl>
      <w:tblPr>
        <w:tblW w:w="8795" w:type="dxa"/>
        <w:tblInd w:w="708" w:type="dxa"/>
        <w:tblLayout w:type="fixed"/>
        <w:tblCellMar>
          <w:left w:w="6" w:type="dxa"/>
          <w:right w:w="6" w:type="dxa"/>
        </w:tblCellMar>
        <w:tblLook w:val="0000" w:firstRow="0" w:lastRow="0" w:firstColumn="0" w:lastColumn="0" w:noHBand="0" w:noVBand="0"/>
      </w:tblPr>
      <w:tblGrid>
        <w:gridCol w:w="8795"/>
      </w:tblGrid>
      <w:tr w:rsidR="003D3CAB" w:rsidRPr="00A41CA2" w14:paraId="7C5BF3D3" w14:textId="77777777" w:rsidTr="00A41CA2">
        <w:trPr>
          <w:trHeight w:val="375"/>
        </w:trPr>
        <w:tc>
          <w:tcPr>
            <w:tcW w:w="8795" w:type="dxa"/>
            <w:tcMar>
              <w:left w:w="6" w:type="dxa"/>
              <w:right w:w="6" w:type="dxa"/>
            </w:tcMar>
            <w:vAlign w:val="bottom"/>
          </w:tcPr>
          <w:p w14:paraId="76B0EC08" w14:textId="77777777" w:rsidR="003D3CAB" w:rsidRPr="00A41CA2" w:rsidRDefault="003D3CAB" w:rsidP="00F97537">
            <w:pPr>
              <w:spacing w:line="240" w:lineRule="auto"/>
              <w:rPr>
                <w:sz w:val="20"/>
              </w:rPr>
            </w:pPr>
          </w:p>
        </w:tc>
      </w:tr>
    </w:tbl>
    <w:p w14:paraId="6EA5EED8" w14:textId="77777777" w:rsidR="003D3CAB" w:rsidRPr="003C0889" w:rsidRDefault="003D3CAB" w:rsidP="003C0889">
      <w:pPr>
        <w:pStyle w:val="Haupttext"/>
        <w:ind w:left="708"/>
        <w:rPr>
          <w:b/>
          <w:sz w:val="24"/>
          <w:szCs w:val="24"/>
        </w:rPr>
      </w:pPr>
      <w:r w:rsidRPr="003C0889">
        <w:rPr>
          <w:b/>
          <w:sz w:val="24"/>
          <w:szCs w:val="24"/>
        </w:rPr>
        <w:t>Mietobjekt</w:t>
      </w:r>
    </w:p>
    <w:p w14:paraId="6EC8C4C9" w14:textId="77777777" w:rsidR="003D3CAB" w:rsidRPr="00A41CA2" w:rsidRDefault="003D3CAB" w:rsidP="00A41CA2">
      <w:pPr>
        <w:pStyle w:val="StyleLeft12cm"/>
        <w:ind w:left="708"/>
        <w:rPr>
          <w:lang w:eastAsia="de-DE"/>
        </w:rPr>
      </w:pPr>
    </w:p>
    <w:tbl>
      <w:tblPr>
        <w:tblW w:w="8795" w:type="dxa"/>
        <w:tblInd w:w="70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6"/>
        <w:gridCol w:w="2160"/>
        <w:gridCol w:w="3929"/>
      </w:tblGrid>
      <w:tr w:rsidR="003D3CAB" w:rsidRPr="003C0889" w14:paraId="731AA1BB" w14:textId="77777777" w:rsidTr="00A41CA2">
        <w:trPr>
          <w:trHeight w:val="397"/>
        </w:trPr>
        <w:tc>
          <w:tcPr>
            <w:tcW w:w="4866" w:type="dxa"/>
            <w:gridSpan w:val="2"/>
            <w:tcMar>
              <w:left w:w="6" w:type="dxa"/>
              <w:right w:w="6" w:type="dxa"/>
            </w:tcMar>
            <w:vAlign w:val="bottom"/>
          </w:tcPr>
          <w:p w14:paraId="273237A6" w14:textId="39165316" w:rsidR="003D3CAB" w:rsidRPr="003C0889" w:rsidRDefault="003D3CAB" w:rsidP="008628BB">
            <w:pPr>
              <w:pStyle w:val="StyleLeft12cm"/>
              <w:ind w:left="92"/>
              <w:rPr>
                <w:snapToGrid w:val="0"/>
                <w:spacing w:val="0"/>
                <w:sz w:val="20"/>
                <w:lang w:eastAsia="de-DE"/>
              </w:rPr>
            </w:pPr>
            <w:r w:rsidRPr="003C0889">
              <w:rPr>
                <w:snapToGrid w:val="0"/>
                <w:spacing w:val="0"/>
                <w:sz w:val="20"/>
                <w:lang w:eastAsia="de-DE"/>
              </w:rPr>
              <w:t>Referenz</w:t>
            </w:r>
            <w:r w:rsidR="008628BB">
              <w:rPr>
                <w:snapToGrid w:val="0"/>
                <w:spacing w:val="0"/>
                <w:sz w:val="20"/>
                <w:lang w:eastAsia="de-DE"/>
              </w:rPr>
              <w:t>n</w:t>
            </w:r>
            <w:r w:rsidRPr="003C0889">
              <w:rPr>
                <w:snapToGrid w:val="0"/>
                <w:spacing w:val="0"/>
                <w:sz w:val="20"/>
                <w:lang w:eastAsia="de-DE"/>
              </w:rPr>
              <w:t>ummer</w:t>
            </w:r>
          </w:p>
        </w:tc>
        <w:tc>
          <w:tcPr>
            <w:tcW w:w="3929" w:type="dxa"/>
            <w:tcMar>
              <w:left w:w="6" w:type="dxa"/>
              <w:right w:w="6" w:type="dxa"/>
            </w:tcMar>
            <w:vAlign w:val="bottom"/>
          </w:tcPr>
          <w:p w14:paraId="4C8DB30C" w14:textId="77777777" w:rsidR="003D3CAB" w:rsidRPr="003C0889" w:rsidRDefault="003D3CAB" w:rsidP="00E71CEA">
            <w:pPr>
              <w:pStyle w:val="StyleLeft12cm"/>
              <w:ind w:left="0"/>
              <w:rPr>
                <w:snapToGrid w:val="0"/>
                <w:spacing w:val="0"/>
                <w:sz w:val="20"/>
                <w:lang w:eastAsia="de-DE"/>
              </w:rPr>
            </w:pPr>
          </w:p>
        </w:tc>
      </w:tr>
      <w:tr w:rsidR="003D3CAB" w:rsidRPr="003C0889" w14:paraId="19726672" w14:textId="77777777" w:rsidTr="00A41CA2">
        <w:trPr>
          <w:trHeight w:val="397"/>
        </w:trPr>
        <w:tc>
          <w:tcPr>
            <w:tcW w:w="2706" w:type="dxa"/>
            <w:tcMar>
              <w:left w:w="6" w:type="dxa"/>
              <w:right w:w="6" w:type="dxa"/>
            </w:tcMar>
            <w:vAlign w:val="bottom"/>
          </w:tcPr>
          <w:p w14:paraId="5FBB82FC" w14:textId="77777777" w:rsidR="003D3CAB" w:rsidRPr="003C0889" w:rsidRDefault="003D3CAB" w:rsidP="00E71CEA">
            <w:pPr>
              <w:pStyle w:val="StyleLeft12cm"/>
              <w:ind w:left="92"/>
              <w:rPr>
                <w:snapToGrid w:val="0"/>
                <w:spacing w:val="0"/>
                <w:sz w:val="20"/>
                <w:lang w:eastAsia="de-DE"/>
              </w:rPr>
            </w:pPr>
            <w:r w:rsidRPr="003C0889">
              <w:rPr>
                <w:snapToGrid w:val="0"/>
                <w:spacing w:val="0"/>
                <w:sz w:val="20"/>
                <w:lang w:eastAsia="de-DE"/>
              </w:rPr>
              <w:t>Bezeichnung</w:t>
            </w:r>
          </w:p>
        </w:tc>
        <w:tc>
          <w:tcPr>
            <w:tcW w:w="6089" w:type="dxa"/>
            <w:gridSpan w:val="2"/>
            <w:tcMar>
              <w:left w:w="6" w:type="dxa"/>
              <w:right w:w="6" w:type="dxa"/>
            </w:tcMar>
            <w:vAlign w:val="bottom"/>
          </w:tcPr>
          <w:p w14:paraId="379CE7B9" w14:textId="77777777" w:rsidR="003D3CAB" w:rsidRPr="003C0889" w:rsidRDefault="003D3CAB" w:rsidP="00E71CEA">
            <w:pPr>
              <w:pStyle w:val="StyleLeft12cm"/>
              <w:ind w:left="0"/>
              <w:rPr>
                <w:snapToGrid w:val="0"/>
                <w:spacing w:val="0"/>
                <w:sz w:val="20"/>
                <w:lang w:eastAsia="de-DE"/>
              </w:rPr>
            </w:pPr>
          </w:p>
        </w:tc>
      </w:tr>
      <w:tr w:rsidR="003D3CAB" w:rsidRPr="003C0889" w14:paraId="2CE061F7" w14:textId="77777777" w:rsidTr="00A41CA2">
        <w:trPr>
          <w:trHeight w:val="397"/>
        </w:trPr>
        <w:tc>
          <w:tcPr>
            <w:tcW w:w="2706" w:type="dxa"/>
            <w:tcMar>
              <w:left w:w="6" w:type="dxa"/>
              <w:right w:w="6" w:type="dxa"/>
            </w:tcMar>
            <w:vAlign w:val="bottom"/>
          </w:tcPr>
          <w:p w14:paraId="54D0ECC5" w14:textId="77777777" w:rsidR="003D3CAB" w:rsidRPr="003C0889" w:rsidRDefault="003D3CAB" w:rsidP="00E71CEA">
            <w:pPr>
              <w:pStyle w:val="StyleLeft12cm"/>
              <w:ind w:left="92"/>
              <w:rPr>
                <w:snapToGrid w:val="0"/>
                <w:spacing w:val="0"/>
                <w:sz w:val="20"/>
                <w:lang w:eastAsia="de-DE"/>
              </w:rPr>
            </w:pPr>
            <w:r w:rsidRPr="003C0889">
              <w:rPr>
                <w:snapToGrid w:val="0"/>
                <w:spacing w:val="0"/>
                <w:sz w:val="20"/>
                <w:lang w:eastAsia="de-DE"/>
              </w:rPr>
              <w:t>Wohnungsart</w:t>
            </w:r>
          </w:p>
        </w:tc>
        <w:tc>
          <w:tcPr>
            <w:tcW w:w="6089" w:type="dxa"/>
            <w:gridSpan w:val="2"/>
            <w:tcMar>
              <w:left w:w="6" w:type="dxa"/>
              <w:right w:w="6" w:type="dxa"/>
            </w:tcMar>
            <w:vAlign w:val="bottom"/>
          </w:tcPr>
          <w:p w14:paraId="6E1814BC" w14:textId="5220ACCB" w:rsidR="003D3CAB" w:rsidRPr="003C0889" w:rsidRDefault="003D3CAB" w:rsidP="008628BB">
            <w:pPr>
              <w:pStyle w:val="StyleLeft12cm"/>
              <w:ind w:left="0"/>
              <w:rPr>
                <w:snapToGrid w:val="0"/>
                <w:spacing w:val="0"/>
                <w:sz w:val="20"/>
                <w:lang w:eastAsia="de-DE"/>
              </w:rPr>
            </w:pPr>
            <w:r w:rsidRPr="003C0889">
              <w:rPr>
                <w:snapToGrid w:val="0"/>
                <w:spacing w:val="0"/>
                <w:sz w:val="20"/>
                <w:lang w:eastAsia="de-DE"/>
              </w:rPr>
              <w:t>…-Zimmer</w:t>
            </w:r>
            <w:r w:rsidR="008628BB">
              <w:rPr>
                <w:snapToGrid w:val="0"/>
                <w:spacing w:val="0"/>
                <w:sz w:val="20"/>
                <w:lang w:eastAsia="de-DE"/>
              </w:rPr>
              <w:t>-W</w:t>
            </w:r>
            <w:r w:rsidRPr="003C0889">
              <w:rPr>
                <w:snapToGrid w:val="0"/>
                <w:spacing w:val="0"/>
                <w:sz w:val="20"/>
                <w:lang w:eastAsia="de-DE"/>
              </w:rPr>
              <w:t>ohnung</w:t>
            </w:r>
          </w:p>
        </w:tc>
      </w:tr>
      <w:tr w:rsidR="003D3CAB" w:rsidRPr="003C0889" w14:paraId="366510A8" w14:textId="77777777" w:rsidTr="00A41CA2">
        <w:trPr>
          <w:trHeight w:val="397"/>
        </w:trPr>
        <w:tc>
          <w:tcPr>
            <w:tcW w:w="2706" w:type="dxa"/>
            <w:tcMar>
              <w:left w:w="6" w:type="dxa"/>
              <w:right w:w="6" w:type="dxa"/>
            </w:tcMar>
            <w:vAlign w:val="bottom"/>
          </w:tcPr>
          <w:p w14:paraId="371B0956" w14:textId="77777777" w:rsidR="003D3CAB" w:rsidRPr="003C0889" w:rsidRDefault="003D3CAB" w:rsidP="00E71CEA">
            <w:pPr>
              <w:pStyle w:val="StyleLeft12cm"/>
              <w:ind w:left="92"/>
              <w:rPr>
                <w:snapToGrid w:val="0"/>
                <w:spacing w:val="0"/>
                <w:sz w:val="20"/>
                <w:lang w:eastAsia="de-DE"/>
              </w:rPr>
            </w:pPr>
            <w:r w:rsidRPr="003C0889">
              <w:rPr>
                <w:snapToGrid w:val="0"/>
                <w:spacing w:val="0"/>
                <w:sz w:val="20"/>
                <w:lang w:eastAsia="de-DE"/>
              </w:rPr>
              <w:t>Fläche ca.*</w:t>
            </w:r>
          </w:p>
        </w:tc>
        <w:tc>
          <w:tcPr>
            <w:tcW w:w="6089" w:type="dxa"/>
            <w:gridSpan w:val="2"/>
            <w:tcMar>
              <w:left w:w="6" w:type="dxa"/>
              <w:right w:w="6" w:type="dxa"/>
            </w:tcMar>
            <w:vAlign w:val="bottom"/>
          </w:tcPr>
          <w:p w14:paraId="23420275" w14:textId="77777777" w:rsidR="003D3CAB" w:rsidRPr="003C0889" w:rsidRDefault="003D3CAB" w:rsidP="00E71CEA">
            <w:pPr>
              <w:pStyle w:val="StyleLeft12cm"/>
              <w:ind w:left="0"/>
              <w:rPr>
                <w:snapToGrid w:val="0"/>
                <w:spacing w:val="0"/>
                <w:sz w:val="20"/>
                <w:lang w:eastAsia="de-DE"/>
              </w:rPr>
            </w:pPr>
            <w:r w:rsidRPr="003C0889">
              <w:rPr>
                <w:snapToGrid w:val="0"/>
                <w:spacing w:val="0"/>
                <w:sz w:val="20"/>
                <w:lang w:eastAsia="de-DE"/>
              </w:rPr>
              <w:t xml:space="preserve">   </w:t>
            </w:r>
            <w:r w:rsidR="002D6CCD" w:rsidRPr="003C0889">
              <w:rPr>
                <w:snapToGrid w:val="0"/>
                <w:spacing w:val="0"/>
                <w:sz w:val="20"/>
                <w:lang w:eastAsia="de-DE"/>
              </w:rPr>
              <w:t xml:space="preserve"> </w:t>
            </w:r>
            <w:r w:rsidRPr="003C0889">
              <w:rPr>
                <w:snapToGrid w:val="0"/>
                <w:spacing w:val="0"/>
                <w:sz w:val="20"/>
                <w:lang w:eastAsia="de-DE"/>
              </w:rPr>
              <w:t>m²</w:t>
            </w:r>
          </w:p>
        </w:tc>
      </w:tr>
      <w:tr w:rsidR="003D3CAB" w:rsidRPr="003C0889" w14:paraId="5E52A9B0" w14:textId="77777777" w:rsidTr="00A41CA2">
        <w:trPr>
          <w:trHeight w:val="397"/>
        </w:trPr>
        <w:tc>
          <w:tcPr>
            <w:tcW w:w="2706" w:type="dxa"/>
            <w:tcMar>
              <w:left w:w="6" w:type="dxa"/>
              <w:right w:w="6" w:type="dxa"/>
            </w:tcMar>
            <w:vAlign w:val="bottom"/>
          </w:tcPr>
          <w:p w14:paraId="5E3CC1D0" w14:textId="77777777" w:rsidR="003D3CAB" w:rsidRPr="003C0889" w:rsidRDefault="003D3CAB" w:rsidP="00E71CEA">
            <w:pPr>
              <w:pStyle w:val="StyleLeft12cm"/>
              <w:ind w:left="92"/>
              <w:rPr>
                <w:snapToGrid w:val="0"/>
                <w:spacing w:val="0"/>
                <w:sz w:val="20"/>
                <w:lang w:eastAsia="de-DE"/>
              </w:rPr>
            </w:pPr>
            <w:r w:rsidRPr="003C0889">
              <w:rPr>
                <w:snapToGrid w:val="0"/>
                <w:spacing w:val="0"/>
                <w:sz w:val="20"/>
                <w:lang w:eastAsia="de-DE"/>
              </w:rPr>
              <w:t>Stockwerk</w:t>
            </w:r>
          </w:p>
        </w:tc>
        <w:tc>
          <w:tcPr>
            <w:tcW w:w="6089" w:type="dxa"/>
            <w:gridSpan w:val="2"/>
            <w:tcMar>
              <w:left w:w="6" w:type="dxa"/>
              <w:right w:w="6" w:type="dxa"/>
            </w:tcMar>
            <w:vAlign w:val="bottom"/>
          </w:tcPr>
          <w:p w14:paraId="5BE43F06" w14:textId="77777777" w:rsidR="003D3CAB" w:rsidRPr="003C0889" w:rsidRDefault="003D3CAB" w:rsidP="00E71CEA">
            <w:pPr>
              <w:pStyle w:val="StyleLeft12cm"/>
              <w:ind w:left="0"/>
              <w:rPr>
                <w:snapToGrid w:val="0"/>
                <w:spacing w:val="0"/>
                <w:sz w:val="20"/>
                <w:lang w:eastAsia="de-DE"/>
              </w:rPr>
            </w:pPr>
          </w:p>
        </w:tc>
      </w:tr>
      <w:tr w:rsidR="003D3CAB" w:rsidRPr="003C0889" w14:paraId="7BCD34BE" w14:textId="77777777" w:rsidTr="00A41CA2">
        <w:trPr>
          <w:trHeight w:val="397"/>
        </w:trPr>
        <w:tc>
          <w:tcPr>
            <w:tcW w:w="2706" w:type="dxa"/>
            <w:tcMar>
              <w:left w:w="6" w:type="dxa"/>
              <w:right w:w="6" w:type="dxa"/>
            </w:tcMar>
            <w:vAlign w:val="bottom"/>
          </w:tcPr>
          <w:p w14:paraId="24449CFB" w14:textId="77777777" w:rsidR="003D3CAB" w:rsidRPr="003C0889" w:rsidRDefault="003D3CAB" w:rsidP="00E71CEA">
            <w:pPr>
              <w:pStyle w:val="StyleLeft12cm"/>
              <w:ind w:left="92"/>
              <w:rPr>
                <w:snapToGrid w:val="0"/>
                <w:spacing w:val="0"/>
                <w:sz w:val="20"/>
                <w:lang w:eastAsia="de-DE"/>
              </w:rPr>
            </w:pPr>
            <w:r w:rsidRPr="003C0889">
              <w:rPr>
                <w:snapToGrid w:val="0"/>
                <w:spacing w:val="0"/>
                <w:sz w:val="20"/>
                <w:lang w:eastAsia="de-DE"/>
              </w:rPr>
              <w:t>Anzahl Personen</w:t>
            </w:r>
          </w:p>
        </w:tc>
        <w:tc>
          <w:tcPr>
            <w:tcW w:w="6089" w:type="dxa"/>
            <w:gridSpan w:val="2"/>
            <w:tcMar>
              <w:left w:w="6" w:type="dxa"/>
              <w:right w:w="6" w:type="dxa"/>
            </w:tcMar>
            <w:vAlign w:val="bottom"/>
          </w:tcPr>
          <w:p w14:paraId="77470D11" w14:textId="77777777" w:rsidR="003D3CAB" w:rsidRPr="003C0889" w:rsidRDefault="003D3CAB" w:rsidP="00E71CEA">
            <w:pPr>
              <w:pStyle w:val="StyleLeft12cm"/>
              <w:ind w:left="0"/>
              <w:rPr>
                <w:snapToGrid w:val="0"/>
                <w:spacing w:val="0"/>
                <w:sz w:val="20"/>
                <w:lang w:eastAsia="de-DE"/>
              </w:rPr>
            </w:pPr>
          </w:p>
        </w:tc>
      </w:tr>
      <w:tr w:rsidR="003D3CAB" w:rsidRPr="003C0889" w14:paraId="6C721B3D" w14:textId="77777777" w:rsidTr="00A41CA2">
        <w:trPr>
          <w:trHeight w:val="397"/>
        </w:trPr>
        <w:tc>
          <w:tcPr>
            <w:tcW w:w="2706" w:type="dxa"/>
            <w:tcMar>
              <w:left w:w="6" w:type="dxa"/>
              <w:right w:w="6" w:type="dxa"/>
            </w:tcMar>
            <w:vAlign w:val="bottom"/>
          </w:tcPr>
          <w:p w14:paraId="0A6D48B3" w14:textId="77777777" w:rsidR="003D3CAB" w:rsidRPr="003C0889" w:rsidRDefault="003D3CAB" w:rsidP="00E71CEA">
            <w:pPr>
              <w:pStyle w:val="StyleLeft12cm"/>
              <w:ind w:left="92"/>
              <w:rPr>
                <w:snapToGrid w:val="0"/>
                <w:spacing w:val="0"/>
                <w:sz w:val="20"/>
                <w:lang w:eastAsia="de-DE"/>
              </w:rPr>
            </w:pPr>
          </w:p>
        </w:tc>
        <w:tc>
          <w:tcPr>
            <w:tcW w:w="6089" w:type="dxa"/>
            <w:gridSpan w:val="2"/>
            <w:tcMar>
              <w:left w:w="6" w:type="dxa"/>
              <w:right w:w="6" w:type="dxa"/>
            </w:tcMar>
            <w:vAlign w:val="bottom"/>
          </w:tcPr>
          <w:p w14:paraId="1D8AAF41" w14:textId="77777777" w:rsidR="003D3CAB" w:rsidRPr="003C0889" w:rsidRDefault="003D3CAB" w:rsidP="00E71CEA">
            <w:pPr>
              <w:pStyle w:val="StyleLeft12cm"/>
              <w:ind w:left="0"/>
              <w:rPr>
                <w:snapToGrid w:val="0"/>
                <w:spacing w:val="0"/>
                <w:sz w:val="20"/>
                <w:lang w:eastAsia="de-DE"/>
              </w:rPr>
            </w:pPr>
          </w:p>
        </w:tc>
      </w:tr>
      <w:tr w:rsidR="003D3CAB" w:rsidRPr="003C0889" w14:paraId="29B89A5A" w14:textId="77777777" w:rsidTr="00A41CA2">
        <w:trPr>
          <w:trHeight w:val="284"/>
        </w:trPr>
        <w:tc>
          <w:tcPr>
            <w:tcW w:w="2706" w:type="dxa"/>
            <w:tcMar>
              <w:left w:w="6" w:type="dxa"/>
              <w:right w:w="6" w:type="dxa"/>
            </w:tcMar>
          </w:tcPr>
          <w:p w14:paraId="708BF010" w14:textId="77777777" w:rsidR="003D3CAB" w:rsidRPr="003C0889" w:rsidRDefault="003D3CAB" w:rsidP="00E71CEA">
            <w:pPr>
              <w:pStyle w:val="StyleLeft12cm"/>
              <w:ind w:left="92"/>
              <w:rPr>
                <w:snapToGrid w:val="0"/>
                <w:spacing w:val="0"/>
                <w:sz w:val="20"/>
                <w:lang w:eastAsia="de-DE"/>
              </w:rPr>
            </w:pPr>
            <w:r w:rsidRPr="003C0889">
              <w:rPr>
                <w:snapToGrid w:val="0"/>
                <w:spacing w:val="0"/>
                <w:sz w:val="20"/>
                <w:lang w:eastAsia="de-DE"/>
              </w:rPr>
              <w:t>zur Alleinbenutzung</w:t>
            </w:r>
          </w:p>
        </w:tc>
        <w:tc>
          <w:tcPr>
            <w:tcW w:w="6089" w:type="dxa"/>
            <w:gridSpan w:val="2"/>
            <w:tcMar>
              <w:left w:w="6" w:type="dxa"/>
              <w:right w:w="6" w:type="dxa"/>
            </w:tcMar>
            <w:vAlign w:val="bottom"/>
          </w:tcPr>
          <w:p w14:paraId="43858E39" w14:textId="77777777" w:rsidR="003D3CAB" w:rsidRPr="003C0889" w:rsidRDefault="003D3CAB" w:rsidP="003D3CAB">
            <w:pPr>
              <w:pStyle w:val="StyleLeft12cm"/>
              <w:numPr>
                <w:ilvl w:val="0"/>
                <w:numId w:val="40"/>
              </w:numPr>
              <w:tabs>
                <w:tab w:val="clear" w:pos="1410"/>
                <w:tab w:val="num" w:pos="606"/>
              </w:tabs>
              <w:spacing w:after="60"/>
              <w:ind w:left="606" w:hanging="459"/>
              <w:rPr>
                <w:snapToGrid w:val="0"/>
                <w:spacing w:val="0"/>
                <w:sz w:val="20"/>
                <w:lang w:eastAsia="de-DE"/>
              </w:rPr>
            </w:pPr>
            <w:r w:rsidRPr="003C0889">
              <w:rPr>
                <w:snapToGrid w:val="0"/>
                <w:spacing w:val="0"/>
                <w:sz w:val="20"/>
                <w:lang w:eastAsia="de-DE"/>
              </w:rPr>
              <w:t>Kellerabteil</w:t>
            </w:r>
          </w:p>
          <w:p w14:paraId="75ADF6A6" w14:textId="77777777" w:rsidR="003D3CAB" w:rsidRPr="003C0889" w:rsidRDefault="003D3CAB" w:rsidP="003D3CAB">
            <w:pPr>
              <w:pStyle w:val="StyleLeft12cm"/>
              <w:numPr>
                <w:ilvl w:val="0"/>
                <w:numId w:val="40"/>
              </w:numPr>
              <w:tabs>
                <w:tab w:val="clear" w:pos="1410"/>
                <w:tab w:val="num" w:pos="606"/>
              </w:tabs>
              <w:spacing w:after="60"/>
              <w:ind w:left="606" w:hanging="459"/>
              <w:rPr>
                <w:snapToGrid w:val="0"/>
                <w:spacing w:val="0"/>
                <w:sz w:val="20"/>
                <w:lang w:eastAsia="de-DE"/>
              </w:rPr>
            </w:pPr>
            <w:r w:rsidRPr="003C0889">
              <w:rPr>
                <w:snapToGrid w:val="0"/>
                <w:spacing w:val="0"/>
                <w:sz w:val="20"/>
                <w:lang w:eastAsia="de-DE"/>
              </w:rPr>
              <w:t>Estrichabteil</w:t>
            </w:r>
          </w:p>
          <w:p w14:paraId="2DDC2542" w14:textId="77777777" w:rsidR="003D3CAB" w:rsidRPr="003C0889" w:rsidRDefault="003D3CAB" w:rsidP="003D3CAB">
            <w:pPr>
              <w:pStyle w:val="StyleLeft12cm"/>
              <w:numPr>
                <w:ilvl w:val="0"/>
                <w:numId w:val="40"/>
              </w:numPr>
              <w:tabs>
                <w:tab w:val="clear" w:pos="1410"/>
                <w:tab w:val="num" w:pos="606"/>
              </w:tabs>
              <w:spacing w:after="60"/>
              <w:ind w:left="606" w:hanging="459"/>
              <w:rPr>
                <w:snapToGrid w:val="0"/>
                <w:spacing w:val="0"/>
                <w:sz w:val="20"/>
                <w:lang w:eastAsia="de-DE"/>
              </w:rPr>
            </w:pPr>
            <w:r w:rsidRPr="003C0889">
              <w:rPr>
                <w:snapToGrid w:val="0"/>
                <w:spacing w:val="0"/>
                <w:sz w:val="20"/>
                <w:lang w:eastAsia="de-DE"/>
              </w:rPr>
              <w:t>Dachterrasse</w:t>
            </w:r>
          </w:p>
          <w:p w14:paraId="718E1EA1" w14:textId="77777777" w:rsidR="003D3CAB" w:rsidRPr="003C0889" w:rsidRDefault="003D3CAB" w:rsidP="003D3CAB">
            <w:pPr>
              <w:pStyle w:val="StyleLeft12cm"/>
              <w:numPr>
                <w:ilvl w:val="0"/>
                <w:numId w:val="40"/>
              </w:numPr>
              <w:tabs>
                <w:tab w:val="clear" w:pos="1410"/>
                <w:tab w:val="num" w:pos="606"/>
              </w:tabs>
              <w:spacing w:after="60"/>
              <w:ind w:left="606" w:hanging="459"/>
              <w:rPr>
                <w:snapToGrid w:val="0"/>
                <w:spacing w:val="0"/>
                <w:sz w:val="20"/>
                <w:lang w:eastAsia="de-DE"/>
              </w:rPr>
            </w:pPr>
            <w:r w:rsidRPr="003C0889">
              <w:rPr>
                <w:snapToGrid w:val="0"/>
                <w:spacing w:val="0"/>
                <w:sz w:val="20"/>
                <w:lang w:eastAsia="de-DE"/>
              </w:rPr>
              <w:t>Waschküche</w:t>
            </w:r>
          </w:p>
          <w:p w14:paraId="7439F587" w14:textId="77777777" w:rsidR="003D3CAB" w:rsidRPr="003C0889" w:rsidRDefault="003D3CAB" w:rsidP="003D3CAB">
            <w:pPr>
              <w:pStyle w:val="StyleLeft12cm"/>
              <w:numPr>
                <w:ilvl w:val="0"/>
                <w:numId w:val="40"/>
              </w:numPr>
              <w:tabs>
                <w:tab w:val="clear" w:pos="1410"/>
                <w:tab w:val="num" w:pos="606"/>
              </w:tabs>
              <w:spacing w:after="60"/>
              <w:ind w:left="606" w:hanging="459"/>
              <w:rPr>
                <w:snapToGrid w:val="0"/>
                <w:spacing w:val="0"/>
                <w:sz w:val="20"/>
                <w:lang w:eastAsia="de-DE"/>
              </w:rPr>
            </w:pPr>
            <w:r w:rsidRPr="003C0889">
              <w:rPr>
                <w:snapToGrid w:val="0"/>
                <w:spacing w:val="0"/>
                <w:sz w:val="20"/>
                <w:lang w:eastAsia="de-DE"/>
              </w:rPr>
              <w:t>Parkplatz Nr. …/Autoeinstellplatz Nr. …</w:t>
            </w:r>
          </w:p>
          <w:p w14:paraId="6E8D43BC" w14:textId="77777777" w:rsidR="003D3CAB" w:rsidRPr="003C0889" w:rsidRDefault="003D3CAB" w:rsidP="003D3CAB">
            <w:pPr>
              <w:pStyle w:val="StyleLeft12cm"/>
              <w:numPr>
                <w:ilvl w:val="0"/>
                <w:numId w:val="40"/>
              </w:numPr>
              <w:tabs>
                <w:tab w:val="clear" w:pos="1410"/>
                <w:tab w:val="num" w:pos="606"/>
              </w:tabs>
              <w:spacing w:after="60"/>
              <w:ind w:left="606" w:hanging="459"/>
              <w:rPr>
                <w:snapToGrid w:val="0"/>
                <w:spacing w:val="0"/>
                <w:sz w:val="20"/>
                <w:lang w:eastAsia="de-DE"/>
              </w:rPr>
            </w:pPr>
            <w:r w:rsidRPr="003C0889">
              <w:rPr>
                <w:snapToGrid w:val="0"/>
                <w:spacing w:val="0"/>
                <w:sz w:val="20"/>
                <w:lang w:eastAsia="de-DE"/>
              </w:rPr>
              <w:t>…</w:t>
            </w:r>
          </w:p>
          <w:p w14:paraId="3C6C81B4" w14:textId="77777777" w:rsidR="003D3CAB" w:rsidRPr="003C0889" w:rsidRDefault="003D3CAB" w:rsidP="003D3CAB">
            <w:pPr>
              <w:pStyle w:val="StyleLeft12cm"/>
              <w:numPr>
                <w:ilvl w:val="0"/>
                <w:numId w:val="40"/>
              </w:numPr>
              <w:tabs>
                <w:tab w:val="clear" w:pos="1410"/>
                <w:tab w:val="num" w:pos="606"/>
              </w:tabs>
              <w:spacing w:after="60"/>
              <w:ind w:left="606" w:hanging="459"/>
              <w:rPr>
                <w:snapToGrid w:val="0"/>
                <w:spacing w:val="0"/>
                <w:sz w:val="20"/>
                <w:lang w:eastAsia="de-DE"/>
              </w:rPr>
            </w:pPr>
            <w:r w:rsidRPr="003C0889">
              <w:rPr>
                <w:snapToGrid w:val="0"/>
                <w:spacing w:val="0"/>
                <w:sz w:val="20"/>
                <w:lang w:eastAsia="de-DE"/>
              </w:rPr>
              <w:t>…</w:t>
            </w:r>
          </w:p>
        </w:tc>
      </w:tr>
      <w:tr w:rsidR="003D3CAB" w:rsidRPr="003C0889" w14:paraId="320C498C" w14:textId="77777777" w:rsidTr="00A41CA2">
        <w:trPr>
          <w:trHeight w:val="284"/>
        </w:trPr>
        <w:tc>
          <w:tcPr>
            <w:tcW w:w="2706" w:type="dxa"/>
            <w:tcMar>
              <w:left w:w="6" w:type="dxa"/>
              <w:right w:w="6" w:type="dxa"/>
            </w:tcMar>
          </w:tcPr>
          <w:p w14:paraId="2A063EDF" w14:textId="77777777" w:rsidR="003D3CAB" w:rsidRPr="003C0889" w:rsidRDefault="003D3CAB" w:rsidP="00E71CEA">
            <w:pPr>
              <w:pStyle w:val="StyleLeft12cm"/>
              <w:ind w:left="92"/>
              <w:rPr>
                <w:snapToGrid w:val="0"/>
                <w:spacing w:val="0"/>
                <w:sz w:val="20"/>
                <w:lang w:eastAsia="de-DE"/>
              </w:rPr>
            </w:pPr>
            <w:r w:rsidRPr="003C0889">
              <w:rPr>
                <w:snapToGrid w:val="0"/>
                <w:spacing w:val="0"/>
                <w:sz w:val="20"/>
                <w:lang w:eastAsia="de-DE"/>
              </w:rPr>
              <w:t>Zur Mitbenützung</w:t>
            </w:r>
          </w:p>
        </w:tc>
        <w:tc>
          <w:tcPr>
            <w:tcW w:w="6089" w:type="dxa"/>
            <w:gridSpan w:val="2"/>
            <w:tcMar>
              <w:left w:w="6" w:type="dxa"/>
              <w:right w:w="6" w:type="dxa"/>
            </w:tcMar>
            <w:vAlign w:val="bottom"/>
          </w:tcPr>
          <w:p w14:paraId="4CA6B220" w14:textId="77777777" w:rsidR="003D3CAB" w:rsidRPr="003C0889" w:rsidRDefault="003D3CAB" w:rsidP="003D3CAB">
            <w:pPr>
              <w:pStyle w:val="StyleLeft12cm"/>
              <w:numPr>
                <w:ilvl w:val="0"/>
                <w:numId w:val="40"/>
              </w:numPr>
              <w:tabs>
                <w:tab w:val="clear" w:pos="1410"/>
                <w:tab w:val="num" w:pos="606"/>
              </w:tabs>
              <w:ind w:left="606" w:hanging="460"/>
              <w:rPr>
                <w:snapToGrid w:val="0"/>
                <w:spacing w:val="0"/>
                <w:sz w:val="20"/>
                <w:lang w:eastAsia="de-DE"/>
              </w:rPr>
            </w:pPr>
            <w:r w:rsidRPr="003C0889">
              <w:rPr>
                <w:snapToGrid w:val="0"/>
                <w:spacing w:val="0"/>
                <w:sz w:val="20"/>
                <w:lang w:eastAsia="de-DE"/>
              </w:rPr>
              <w:t>…</w:t>
            </w:r>
          </w:p>
        </w:tc>
      </w:tr>
      <w:tr w:rsidR="003D3CAB" w:rsidRPr="003C0889" w14:paraId="7D0800E7" w14:textId="77777777" w:rsidTr="00A41CA2">
        <w:trPr>
          <w:trHeight w:val="284"/>
        </w:trPr>
        <w:tc>
          <w:tcPr>
            <w:tcW w:w="2706" w:type="dxa"/>
            <w:tcMar>
              <w:left w:w="6" w:type="dxa"/>
              <w:right w:w="6" w:type="dxa"/>
            </w:tcMar>
          </w:tcPr>
          <w:p w14:paraId="1C6E441F" w14:textId="77777777" w:rsidR="003D3CAB" w:rsidRPr="003C0889" w:rsidRDefault="003D3CAB" w:rsidP="00E71CEA">
            <w:pPr>
              <w:pStyle w:val="StyleLeft12cm"/>
              <w:ind w:left="92"/>
              <w:rPr>
                <w:snapToGrid w:val="0"/>
                <w:spacing w:val="0"/>
                <w:sz w:val="20"/>
                <w:highlight w:val="yellow"/>
                <w:lang w:eastAsia="de-DE"/>
              </w:rPr>
            </w:pPr>
          </w:p>
        </w:tc>
        <w:tc>
          <w:tcPr>
            <w:tcW w:w="6089" w:type="dxa"/>
            <w:gridSpan w:val="2"/>
            <w:tcMar>
              <w:left w:w="6" w:type="dxa"/>
              <w:right w:w="6" w:type="dxa"/>
            </w:tcMar>
            <w:vAlign w:val="bottom"/>
          </w:tcPr>
          <w:p w14:paraId="4D381EF2" w14:textId="77777777" w:rsidR="003D3CAB" w:rsidRPr="003C0889" w:rsidRDefault="003D3CAB" w:rsidP="003D3CAB">
            <w:pPr>
              <w:pStyle w:val="StyleLeft12cm"/>
              <w:numPr>
                <w:ilvl w:val="0"/>
                <w:numId w:val="40"/>
              </w:numPr>
              <w:tabs>
                <w:tab w:val="clear" w:pos="1410"/>
                <w:tab w:val="num" w:pos="606"/>
              </w:tabs>
              <w:ind w:left="606" w:hanging="460"/>
              <w:rPr>
                <w:snapToGrid w:val="0"/>
                <w:spacing w:val="0"/>
                <w:sz w:val="20"/>
                <w:lang w:eastAsia="de-DE"/>
              </w:rPr>
            </w:pPr>
            <w:r w:rsidRPr="003C0889">
              <w:rPr>
                <w:snapToGrid w:val="0"/>
                <w:spacing w:val="0"/>
                <w:sz w:val="20"/>
                <w:lang w:eastAsia="de-DE"/>
              </w:rPr>
              <w:t>…</w:t>
            </w:r>
          </w:p>
        </w:tc>
      </w:tr>
    </w:tbl>
    <w:p w14:paraId="371799B3" w14:textId="77777777" w:rsidR="003D3CAB" w:rsidRPr="003C0889" w:rsidRDefault="003D3CAB" w:rsidP="00A41CA2">
      <w:pPr>
        <w:pStyle w:val="StyleLeft12cm"/>
        <w:ind w:left="1388"/>
        <w:rPr>
          <w:snapToGrid w:val="0"/>
          <w:spacing w:val="0"/>
          <w:sz w:val="20"/>
          <w:highlight w:val="yellow"/>
          <w:lang w:eastAsia="de-DE"/>
        </w:rPr>
      </w:pPr>
    </w:p>
    <w:p w14:paraId="1F704491" w14:textId="77777777" w:rsidR="003D3CAB" w:rsidRPr="003C0889" w:rsidRDefault="003D3CAB" w:rsidP="00A41CA2">
      <w:pPr>
        <w:pStyle w:val="StyleLeft12cm"/>
        <w:ind w:left="708"/>
        <w:jc w:val="both"/>
        <w:rPr>
          <w:snapToGrid w:val="0"/>
          <w:spacing w:val="0"/>
          <w:sz w:val="20"/>
          <w:lang w:eastAsia="de-DE"/>
        </w:rPr>
      </w:pPr>
      <w:r w:rsidRPr="003C0889">
        <w:rPr>
          <w:snapToGrid w:val="0"/>
          <w:spacing w:val="0"/>
          <w:sz w:val="20"/>
          <w:lang w:eastAsia="de-DE"/>
        </w:rPr>
        <w:lastRenderedPageBreak/>
        <w:t>*Die erwähnten Flächen sind Richtwerte und können von den tatsächlichen Flächen abweichen. Allfällige Abweichungen haben keinen Einfluss auf den massgebenden Mietzins und die Nebenkostenverteilschlüssel.</w:t>
      </w:r>
    </w:p>
    <w:p w14:paraId="31032EAA" w14:textId="77777777" w:rsidR="00F97537" w:rsidRPr="00A41CA2" w:rsidRDefault="00F97537" w:rsidP="00631EE7">
      <w:pPr>
        <w:pStyle w:val="Haupttext"/>
        <w:rPr>
          <w:b/>
        </w:rPr>
      </w:pPr>
    </w:p>
    <w:p w14:paraId="62220E3E" w14:textId="77777777" w:rsidR="00F97537" w:rsidRPr="00A41CA2" w:rsidRDefault="00F97537" w:rsidP="00631EE7">
      <w:pPr>
        <w:pStyle w:val="Haupttext"/>
        <w:rPr>
          <w:b/>
        </w:rPr>
      </w:pPr>
    </w:p>
    <w:p w14:paraId="4F893C3C" w14:textId="77777777" w:rsidR="00631EE7" w:rsidRPr="00A41CA2" w:rsidRDefault="003D3CAB" w:rsidP="00A41CA2">
      <w:pPr>
        <w:pStyle w:val="Haupttext"/>
        <w:ind w:left="708"/>
        <w:rPr>
          <w:b/>
          <w:sz w:val="24"/>
          <w:szCs w:val="24"/>
        </w:rPr>
      </w:pPr>
      <w:r w:rsidRPr="00A41CA2">
        <w:rPr>
          <w:b/>
          <w:sz w:val="24"/>
          <w:szCs w:val="24"/>
        </w:rPr>
        <w:t>Beispiel</w:t>
      </w:r>
      <w:r w:rsidR="004E7ABF" w:rsidRPr="00A41CA2">
        <w:rPr>
          <w:b/>
          <w:sz w:val="24"/>
          <w:szCs w:val="24"/>
        </w:rPr>
        <w:t>formulierung bei</w:t>
      </w:r>
      <w:r w:rsidRPr="00A41CA2">
        <w:rPr>
          <w:b/>
          <w:sz w:val="24"/>
          <w:szCs w:val="24"/>
        </w:rPr>
        <w:t xml:space="preserve"> </w:t>
      </w:r>
      <w:r w:rsidR="00F97537" w:rsidRPr="00A41CA2">
        <w:rPr>
          <w:b/>
          <w:sz w:val="24"/>
          <w:szCs w:val="24"/>
        </w:rPr>
        <w:t>Geschäftsmietvertrag</w:t>
      </w:r>
    </w:p>
    <w:p w14:paraId="5ED8B039" w14:textId="77777777" w:rsidR="00F97537" w:rsidRPr="00F97537" w:rsidRDefault="00F97537" w:rsidP="00631EE7">
      <w:pPr>
        <w:pStyle w:val="Haupttext"/>
        <w:rPr>
          <w:b/>
          <w:sz w:val="28"/>
          <w:szCs w:val="28"/>
          <w:highlight w:val="yellow"/>
        </w:rPr>
      </w:pPr>
    </w:p>
    <w:p w14:paraId="39ED6029" w14:textId="77777777" w:rsidR="00F97537" w:rsidRPr="003C0889" w:rsidRDefault="00F97537" w:rsidP="00A41CA2">
      <w:pPr>
        <w:pStyle w:val="Haupttext"/>
        <w:ind w:left="708"/>
        <w:rPr>
          <w:sz w:val="20"/>
        </w:rPr>
      </w:pPr>
      <w:r w:rsidRPr="003C0889">
        <w:rPr>
          <w:sz w:val="20"/>
        </w:rPr>
        <w:t xml:space="preserve">Zwischen den Parteien </w:t>
      </w:r>
    </w:p>
    <w:p w14:paraId="628EDC7C" w14:textId="77777777" w:rsidR="00F97537" w:rsidRPr="003C0889" w:rsidRDefault="00F97537" w:rsidP="00A41CA2">
      <w:pPr>
        <w:pStyle w:val="Haupttext"/>
        <w:ind w:left="708"/>
        <w:rPr>
          <w:b/>
          <w:sz w:val="20"/>
        </w:rPr>
      </w:pPr>
    </w:p>
    <w:p w14:paraId="1DAD67DA" w14:textId="77777777" w:rsidR="00F97537" w:rsidRPr="003C0889" w:rsidRDefault="002D6CCD" w:rsidP="00A41CA2">
      <w:pPr>
        <w:pStyle w:val="Haupttext"/>
        <w:ind w:left="708"/>
        <w:rPr>
          <w:b/>
          <w:sz w:val="20"/>
        </w:rPr>
      </w:pPr>
      <w:r>
        <w:rPr>
          <w:b/>
          <w:sz w:val="20"/>
        </w:rPr>
        <w:t>...</w:t>
      </w:r>
      <w:r w:rsidR="00F97537" w:rsidRPr="003C0889">
        <w:rPr>
          <w:sz w:val="20"/>
        </w:rPr>
        <w:tab/>
      </w:r>
      <w:r w:rsidR="00F97537" w:rsidRPr="003C0889">
        <w:rPr>
          <w:sz w:val="20"/>
        </w:rPr>
        <w:tab/>
      </w:r>
      <w:r w:rsidR="00F97537" w:rsidRPr="003C0889">
        <w:rPr>
          <w:sz w:val="20"/>
        </w:rPr>
        <w:tab/>
      </w:r>
      <w:r w:rsidR="00F97537" w:rsidRPr="003C0889">
        <w:rPr>
          <w:sz w:val="20"/>
        </w:rPr>
        <w:tab/>
      </w:r>
      <w:r w:rsidR="00F97537" w:rsidRPr="003C0889">
        <w:rPr>
          <w:sz w:val="20"/>
        </w:rPr>
        <w:tab/>
      </w:r>
      <w:r w:rsidR="00F97537" w:rsidRPr="003C0889">
        <w:rPr>
          <w:sz w:val="20"/>
        </w:rPr>
        <w:tab/>
      </w:r>
      <w:r w:rsidR="00F97537" w:rsidRPr="003C0889">
        <w:rPr>
          <w:sz w:val="20"/>
        </w:rPr>
        <w:tab/>
      </w:r>
      <w:r w:rsidR="00F97537" w:rsidRPr="003C0889">
        <w:rPr>
          <w:sz w:val="20"/>
        </w:rPr>
        <w:tab/>
      </w:r>
      <w:r w:rsidR="00F97537" w:rsidRPr="003C0889">
        <w:rPr>
          <w:sz w:val="20"/>
        </w:rPr>
        <w:tab/>
      </w:r>
      <w:r w:rsidR="00F97537" w:rsidRPr="003C0889">
        <w:rPr>
          <w:b/>
          <w:sz w:val="20"/>
        </w:rPr>
        <w:t>Vermieterin</w:t>
      </w:r>
    </w:p>
    <w:p w14:paraId="2075D1C4" w14:textId="77777777" w:rsidR="00F97537" w:rsidRPr="003C0889" w:rsidRDefault="00F97537" w:rsidP="00A41CA2">
      <w:pPr>
        <w:pStyle w:val="Haupttext"/>
        <w:ind w:left="708"/>
        <w:rPr>
          <w:b/>
          <w:sz w:val="20"/>
        </w:rPr>
      </w:pPr>
      <w:r w:rsidRPr="003C0889">
        <w:rPr>
          <w:b/>
          <w:sz w:val="20"/>
        </w:rPr>
        <w:tab/>
      </w:r>
      <w:r w:rsidRPr="003C0889">
        <w:rPr>
          <w:b/>
          <w:sz w:val="20"/>
        </w:rPr>
        <w:tab/>
      </w:r>
      <w:r w:rsidRPr="003C0889">
        <w:rPr>
          <w:b/>
          <w:sz w:val="20"/>
        </w:rPr>
        <w:tab/>
      </w:r>
      <w:r w:rsidRPr="003C0889">
        <w:rPr>
          <w:b/>
          <w:sz w:val="20"/>
        </w:rPr>
        <w:tab/>
      </w:r>
      <w:r w:rsidRPr="003C0889">
        <w:rPr>
          <w:b/>
          <w:sz w:val="20"/>
        </w:rPr>
        <w:tab/>
      </w:r>
      <w:r w:rsidRPr="003C0889">
        <w:rPr>
          <w:b/>
          <w:sz w:val="20"/>
        </w:rPr>
        <w:tab/>
      </w:r>
      <w:r w:rsidRPr="003C0889">
        <w:rPr>
          <w:b/>
          <w:sz w:val="20"/>
        </w:rPr>
        <w:tab/>
      </w:r>
      <w:r w:rsidRPr="003C0889">
        <w:rPr>
          <w:b/>
          <w:sz w:val="20"/>
        </w:rPr>
        <w:tab/>
      </w:r>
      <w:r w:rsidRPr="003C0889">
        <w:rPr>
          <w:b/>
          <w:sz w:val="20"/>
        </w:rPr>
        <w:tab/>
      </w:r>
      <w:r w:rsidRPr="003C0889">
        <w:rPr>
          <w:b/>
          <w:sz w:val="20"/>
        </w:rPr>
        <w:tab/>
      </w:r>
      <w:r w:rsidR="002D6CCD">
        <w:rPr>
          <w:b/>
          <w:sz w:val="20"/>
        </w:rPr>
        <w:t>(CHE …</w:t>
      </w:r>
      <w:r w:rsidRPr="003C0889">
        <w:rPr>
          <w:b/>
          <w:sz w:val="20"/>
        </w:rPr>
        <w:t>)</w:t>
      </w:r>
    </w:p>
    <w:p w14:paraId="62FD0F30" w14:textId="77777777" w:rsidR="00F97537" w:rsidRPr="003C0889" w:rsidRDefault="00F97537" w:rsidP="00A41CA2">
      <w:pPr>
        <w:pStyle w:val="Haupttext"/>
        <w:ind w:left="708"/>
        <w:rPr>
          <w:b/>
          <w:sz w:val="20"/>
        </w:rPr>
      </w:pPr>
    </w:p>
    <w:p w14:paraId="213C8D1D" w14:textId="77777777" w:rsidR="00F97537" w:rsidRPr="003C0889" w:rsidRDefault="00F97537" w:rsidP="00A41CA2">
      <w:pPr>
        <w:pStyle w:val="Haupttext"/>
        <w:ind w:left="708"/>
        <w:rPr>
          <w:sz w:val="20"/>
        </w:rPr>
      </w:pPr>
      <w:r w:rsidRPr="003C0889">
        <w:rPr>
          <w:sz w:val="20"/>
        </w:rPr>
        <w:t>vertreten durch</w:t>
      </w:r>
    </w:p>
    <w:p w14:paraId="2AFE61DC" w14:textId="77777777" w:rsidR="00F97537" w:rsidRPr="003C0889" w:rsidRDefault="00F97537" w:rsidP="00A41CA2">
      <w:pPr>
        <w:pStyle w:val="Haupttext"/>
        <w:ind w:left="708"/>
        <w:rPr>
          <w:sz w:val="20"/>
        </w:rPr>
      </w:pPr>
    </w:p>
    <w:p w14:paraId="7BFD03F8" w14:textId="77777777" w:rsidR="00F97537" w:rsidRPr="003C0889" w:rsidRDefault="00F97537" w:rsidP="00A41CA2">
      <w:pPr>
        <w:pStyle w:val="Haupttext"/>
        <w:ind w:left="708"/>
        <w:rPr>
          <w:sz w:val="20"/>
        </w:rPr>
      </w:pPr>
      <w:r w:rsidRPr="003C0889">
        <w:rPr>
          <w:sz w:val="20"/>
        </w:rPr>
        <w:t>und</w:t>
      </w:r>
    </w:p>
    <w:p w14:paraId="348E3323" w14:textId="77777777" w:rsidR="00F97537" w:rsidRPr="003C0889" w:rsidRDefault="00F97537" w:rsidP="00A41CA2">
      <w:pPr>
        <w:pStyle w:val="Haupttext"/>
        <w:ind w:left="708"/>
        <w:rPr>
          <w:sz w:val="20"/>
        </w:rPr>
      </w:pPr>
    </w:p>
    <w:p w14:paraId="4E4C8AE0" w14:textId="77777777" w:rsidR="00F97537" w:rsidRPr="003C0889" w:rsidRDefault="002D6CCD" w:rsidP="00A41CA2">
      <w:pPr>
        <w:pStyle w:val="Haupttext"/>
        <w:ind w:left="708"/>
        <w:rPr>
          <w:b/>
          <w:sz w:val="20"/>
        </w:rPr>
      </w:pPr>
      <w:r>
        <w:rPr>
          <w:b/>
          <w:sz w:val="20"/>
        </w:rPr>
        <w:t>...</w:t>
      </w:r>
      <w:r w:rsidR="00F97537" w:rsidRPr="003C0889">
        <w:rPr>
          <w:sz w:val="20"/>
        </w:rPr>
        <w:tab/>
      </w:r>
      <w:r w:rsidR="00F97537" w:rsidRPr="003C0889">
        <w:rPr>
          <w:sz w:val="20"/>
        </w:rPr>
        <w:tab/>
      </w:r>
      <w:r w:rsidR="00F97537" w:rsidRPr="003C0889">
        <w:rPr>
          <w:sz w:val="20"/>
        </w:rPr>
        <w:tab/>
      </w:r>
      <w:r w:rsidR="00F97537" w:rsidRPr="003C0889">
        <w:rPr>
          <w:sz w:val="20"/>
        </w:rPr>
        <w:tab/>
      </w:r>
      <w:r w:rsidR="00F97537" w:rsidRPr="003C0889">
        <w:rPr>
          <w:sz w:val="20"/>
        </w:rPr>
        <w:tab/>
      </w:r>
      <w:r w:rsidR="00F97537" w:rsidRPr="003C0889">
        <w:rPr>
          <w:sz w:val="20"/>
        </w:rPr>
        <w:tab/>
      </w:r>
      <w:r w:rsidR="00F97537" w:rsidRPr="003C0889">
        <w:rPr>
          <w:sz w:val="20"/>
        </w:rPr>
        <w:tab/>
      </w:r>
      <w:r w:rsidR="00F97537" w:rsidRPr="003C0889">
        <w:rPr>
          <w:sz w:val="20"/>
        </w:rPr>
        <w:tab/>
      </w:r>
      <w:r w:rsidR="00F97537" w:rsidRPr="003C0889">
        <w:rPr>
          <w:sz w:val="20"/>
        </w:rPr>
        <w:tab/>
      </w:r>
      <w:r w:rsidR="00F97537" w:rsidRPr="003C0889">
        <w:rPr>
          <w:b/>
          <w:sz w:val="20"/>
        </w:rPr>
        <w:t>Mieterin</w:t>
      </w:r>
    </w:p>
    <w:p w14:paraId="69787FF3" w14:textId="77777777" w:rsidR="00F97537" w:rsidRPr="003C0889" w:rsidRDefault="00F97537" w:rsidP="00A41CA2">
      <w:pPr>
        <w:pStyle w:val="Haupttext"/>
        <w:ind w:left="708"/>
        <w:rPr>
          <w:b/>
          <w:sz w:val="20"/>
        </w:rPr>
      </w:pPr>
      <w:r w:rsidRPr="003C0889">
        <w:rPr>
          <w:b/>
          <w:sz w:val="20"/>
        </w:rPr>
        <w:tab/>
      </w:r>
      <w:r w:rsidRPr="003C0889">
        <w:rPr>
          <w:b/>
          <w:sz w:val="20"/>
        </w:rPr>
        <w:tab/>
      </w:r>
      <w:r w:rsidRPr="003C0889">
        <w:rPr>
          <w:b/>
          <w:sz w:val="20"/>
        </w:rPr>
        <w:tab/>
      </w:r>
      <w:r w:rsidRPr="003C0889">
        <w:rPr>
          <w:b/>
          <w:sz w:val="20"/>
        </w:rPr>
        <w:tab/>
      </w:r>
      <w:r w:rsidRPr="003C0889">
        <w:rPr>
          <w:b/>
          <w:sz w:val="20"/>
        </w:rPr>
        <w:tab/>
      </w:r>
      <w:r w:rsidRPr="003C0889">
        <w:rPr>
          <w:b/>
          <w:sz w:val="20"/>
        </w:rPr>
        <w:tab/>
      </w:r>
      <w:r w:rsidRPr="003C0889">
        <w:rPr>
          <w:b/>
          <w:sz w:val="20"/>
        </w:rPr>
        <w:tab/>
      </w:r>
      <w:r w:rsidRPr="003C0889">
        <w:rPr>
          <w:b/>
          <w:sz w:val="20"/>
        </w:rPr>
        <w:tab/>
      </w:r>
      <w:r w:rsidRPr="003C0889">
        <w:rPr>
          <w:b/>
          <w:sz w:val="20"/>
        </w:rPr>
        <w:tab/>
      </w:r>
      <w:r w:rsidRPr="003C0889">
        <w:rPr>
          <w:b/>
          <w:sz w:val="20"/>
        </w:rPr>
        <w:tab/>
      </w:r>
      <w:r w:rsidR="002D6CCD">
        <w:rPr>
          <w:b/>
          <w:sz w:val="20"/>
        </w:rPr>
        <w:t>(CHE …</w:t>
      </w:r>
      <w:r w:rsidRPr="003C0889">
        <w:rPr>
          <w:b/>
          <w:sz w:val="20"/>
        </w:rPr>
        <w:t>)</w:t>
      </w:r>
    </w:p>
    <w:p w14:paraId="4ED17F8B" w14:textId="77777777" w:rsidR="00F97537" w:rsidRPr="003C0889" w:rsidRDefault="00F97537" w:rsidP="00A41CA2">
      <w:pPr>
        <w:pStyle w:val="Haupttext"/>
        <w:ind w:left="708"/>
        <w:rPr>
          <w:b/>
          <w:sz w:val="20"/>
        </w:rPr>
      </w:pPr>
    </w:p>
    <w:p w14:paraId="5616D169" w14:textId="77777777" w:rsidR="00F97537" w:rsidRPr="003C0889" w:rsidRDefault="00F97537" w:rsidP="00A41CA2">
      <w:pPr>
        <w:pStyle w:val="Haupttext"/>
        <w:ind w:left="708"/>
        <w:rPr>
          <w:sz w:val="20"/>
        </w:rPr>
      </w:pPr>
      <w:r w:rsidRPr="003C0889">
        <w:rPr>
          <w:sz w:val="20"/>
        </w:rPr>
        <w:t>vertreten durch</w:t>
      </w:r>
    </w:p>
    <w:p w14:paraId="446C81C9" w14:textId="77777777" w:rsidR="00F97537" w:rsidRPr="003C0889" w:rsidRDefault="00F97537" w:rsidP="00A41CA2">
      <w:pPr>
        <w:pStyle w:val="Haupttext"/>
        <w:ind w:left="708"/>
        <w:rPr>
          <w:sz w:val="20"/>
        </w:rPr>
      </w:pPr>
    </w:p>
    <w:p w14:paraId="11BBD14B" w14:textId="77777777" w:rsidR="00F97537" w:rsidRPr="003C0889" w:rsidRDefault="00F97537" w:rsidP="00A41CA2">
      <w:pPr>
        <w:pStyle w:val="Haupttext"/>
        <w:ind w:left="708"/>
        <w:rPr>
          <w:b/>
          <w:sz w:val="20"/>
        </w:rPr>
      </w:pPr>
      <w:r w:rsidRPr="003C0889">
        <w:rPr>
          <w:sz w:val="20"/>
        </w:rPr>
        <w:t>besteht ein Mietverhältnis betreffend</w:t>
      </w:r>
      <w:r w:rsidR="000E1E1E">
        <w:rPr>
          <w:sz w:val="20"/>
        </w:rPr>
        <w:t>:</w:t>
      </w:r>
    </w:p>
    <w:p w14:paraId="6D58D27B" w14:textId="77777777" w:rsidR="00F97537" w:rsidRPr="003C0889" w:rsidRDefault="00F97537" w:rsidP="00A41CA2">
      <w:pPr>
        <w:pStyle w:val="Haupttext"/>
        <w:ind w:left="708"/>
        <w:rPr>
          <w:b/>
          <w:sz w:val="20"/>
        </w:rPr>
      </w:pPr>
    </w:p>
    <w:p w14:paraId="038FA748" w14:textId="77777777" w:rsidR="00F97537" w:rsidRPr="000E1E1E" w:rsidRDefault="00F97537" w:rsidP="00A41CA2">
      <w:pPr>
        <w:pStyle w:val="Titel2"/>
        <w:ind w:left="708"/>
        <w:rPr>
          <w:sz w:val="24"/>
          <w:szCs w:val="24"/>
        </w:rPr>
      </w:pPr>
      <w:bookmarkStart w:id="0" w:name="_Toc289158859"/>
      <w:bookmarkStart w:id="1" w:name="_Toc503430078"/>
      <w:r w:rsidRPr="000E1E1E">
        <w:rPr>
          <w:sz w:val="24"/>
          <w:szCs w:val="24"/>
        </w:rPr>
        <w:t>Mietobjekt</w:t>
      </w:r>
      <w:bookmarkEnd w:id="0"/>
      <w:bookmarkEnd w:id="1"/>
    </w:p>
    <w:p w14:paraId="39112C87" w14:textId="54634D2C" w:rsidR="00F97537" w:rsidRPr="003C0889" w:rsidRDefault="00F97537" w:rsidP="00A41CA2">
      <w:pPr>
        <w:pStyle w:val="Haupttext"/>
        <w:ind w:left="708"/>
        <w:rPr>
          <w:sz w:val="20"/>
        </w:rPr>
      </w:pPr>
      <w:r w:rsidRPr="003C0889">
        <w:rPr>
          <w:sz w:val="20"/>
        </w:rPr>
        <w:t xml:space="preserve">Die Vermieterin überlässt der Mieterin als Mietobjekt (nachfolgend </w:t>
      </w:r>
      <w:r w:rsidR="008628BB" w:rsidRPr="007B73A3">
        <w:rPr>
          <w:b/>
          <w:sz w:val="20"/>
        </w:rPr>
        <w:t>«</w:t>
      </w:r>
      <w:r w:rsidRPr="003C0889">
        <w:rPr>
          <w:b/>
          <w:sz w:val="20"/>
        </w:rPr>
        <w:t>Mietobjekt</w:t>
      </w:r>
      <w:r w:rsidR="008628BB">
        <w:rPr>
          <w:b/>
          <w:sz w:val="20"/>
        </w:rPr>
        <w:t>»</w:t>
      </w:r>
      <w:r w:rsidRPr="003C0889">
        <w:rPr>
          <w:sz w:val="20"/>
        </w:rPr>
        <w:t>) folgende Räume und Flächen zum Gebrauch:</w:t>
      </w:r>
    </w:p>
    <w:p w14:paraId="62E619CC" w14:textId="77777777" w:rsidR="00F97537" w:rsidRPr="003C0889" w:rsidRDefault="00F97537" w:rsidP="00A41CA2">
      <w:pPr>
        <w:pStyle w:val="Haupttext"/>
        <w:ind w:left="708"/>
        <w:rPr>
          <w:sz w:val="20"/>
        </w:rPr>
      </w:pPr>
      <w:r w:rsidRPr="003C0889">
        <w:rPr>
          <w:sz w:val="20"/>
        </w:rPr>
        <w:t xml:space="preserve">In der Liegenschaft ... </w:t>
      </w:r>
    </w:p>
    <w:p w14:paraId="30789063" w14:textId="77777777" w:rsidR="00A41CA2" w:rsidRPr="003C0889" w:rsidRDefault="00A41CA2" w:rsidP="00A41CA2">
      <w:pPr>
        <w:pStyle w:val="Haupttext"/>
        <w:ind w:left="708"/>
        <w:rPr>
          <w:sz w:val="20"/>
        </w:rPr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631"/>
        <w:gridCol w:w="3544"/>
      </w:tblGrid>
      <w:tr w:rsidR="00F97537" w:rsidRPr="003C0889" w14:paraId="63E4A819" w14:textId="77777777" w:rsidTr="00A41CA2">
        <w:tc>
          <w:tcPr>
            <w:tcW w:w="2268" w:type="dxa"/>
          </w:tcPr>
          <w:p w14:paraId="1C47E150" w14:textId="77777777" w:rsidR="00F97537" w:rsidRPr="003C0889" w:rsidRDefault="00F97537" w:rsidP="00D14B8D">
            <w:pPr>
              <w:pStyle w:val="ZelleHaupttextFETT"/>
              <w:jc w:val="left"/>
              <w:rPr>
                <w:sz w:val="20"/>
              </w:rPr>
            </w:pPr>
            <w:r w:rsidRPr="003C0889">
              <w:rPr>
                <w:sz w:val="20"/>
              </w:rPr>
              <w:t>Geschoss</w:t>
            </w:r>
          </w:p>
        </w:tc>
        <w:tc>
          <w:tcPr>
            <w:tcW w:w="1631" w:type="dxa"/>
          </w:tcPr>
          <w:p w14:paraId="0C9B6826" w14:textId="77777777" w:rsidR="00F97537" w:rsidRPr="003C0889" w:rsidRDefault="00F97537" w:rsidP="00D14B8D">
            <w:pPr>
              <w:pStyle w:val="ZelleHaupttextFETT"/>
              <w:jc w:val="left"/>
              <w:rPr>
                <w:sz w:val="20"/>
              </w:rPr>
            </w:pPr>
            <w:r w:rsidRPr="003C0889">
              <w:rPr>
                <w:sz w:val="20"/>
              </w:rPr>
              <w:t>Fläche ca. m</w:t>
            </w:r>
            <w:r w:rsidRPr="003C0889">
              <w:rPr>
                <w:sz w:val="20"/>
                <w:vertAlign w:val="superscript"/>
              </w:rPr>
              <w:t>2</w:t>
            </w:r>
          </w:p>
        </w:tc>
        <w:tc>
          <w:tcPr>
            <w:tcW w:w="3544" w:type="dxa"/>
          </w:tcPr>
          <w:p w14:paraId="40F7221E" w14:textId="77777777" w:rsidR="00F97537" w:rsidRPr="003C0889" w:rsidRDefault="00F97537" w:rsidP="00D14B8D">
            <w:pPr>
              <w:pStyle w:val="ZelleHaupttextFETT"/>
              <w:jc w:val="left"/>
              <w:rPr>
                <w:sz w:val="20"/>
              </w:rPr>
            </w:pPr>
            <w:r w:rsidRPr="003C0889">
              <w:rPr>
                <w:sz w:val="20"/>
              </w:rPr>
              <w:t>Zweck</w:t>
            </w:r>
          </w:p>
        </w:tc>
      </w:tr>
      <w:tr w:rsidR="00F97537" w:rsidRPr="003C0889" w14:paraId="72DCCFC0" w14:textId="77777777" w:rsidTr="00A41CA2">
        <w:tc>
          <w:tcPr>
            <w:tcW w:w="2268" w:type="dxa"/>
          </w:tcPr>
          <w:p w14:paraId="5611A0B2" w14:textId="77777777" w:rsidR="00F97537" w:rsidRPr="003C0889" w:rsidRDefault="00F97537" w:rsidP="00E71CEA">
            <w:pPr>
              <w:pStyle w:val="ZelleHaupttextFETT"/>
              <w:rPr>
                <w:sz w:val="20"/>
              </w:rPr>
            </w:pPr>
          </w:p>
        </w:tc>
        <w:tc>
          <w:tcPr>
            <w:tcW w:w="1631" w:type="dxa"/>
          </w:tcPr>
          <w:p w14:paraId="7D4EAFCA" w14:textId="77777777" w:rsidR="00F97537" w:rsidRPr="003C0889" w:rsidRDefault="00F97537" w:rsidP="00E71CEA">
            <w:pPr>
              <w:pStyle w:val="ZelleHaupttextFETT"/>
              <w:rPr>
                <w:sz w:val="20"/>
              </w:rPr>
            </w:pPr>
          </w:p>
        </w:tc>
        <w:tc>
          <w:tcPr>
            <w:tcW w:w="3544" w:type="dxa"/>
          </w:tcPr>
          <w:p w14:paraId="4EBAE480" w14:textId="77777777" w:rsidR="00F97537" w:rsidRPr="003C0889" w:rsidRDefault="00F97537" w:rsidP="00E71CEA">
            <w:pPr>
              <w:pStyle w:val="ZelleHaupttextFETT"/>
              <w:rPr>
                <w:sz w:val="20"/>
              </w:rPr>
            </w:pPr>
          </w:p>
        </w:tc>
      </w:tr>
      <w:tr w:rsidR="00F97537" w:rsidRPr="003C0889" w14:paraId="24AAB084" w14:textId="77777777" w:rsidTr="00A41CA2">
        <w:tc>
          <w:tcPr>
            <w:tcW w:w="2268" w:type="dxa"/>
          </w:tcPr>
          <w:p w14:paraId="1C1ADD02" w14:textId="77777777" w:rsidR="00F97537" w:rsidRPr="003C0889" w:rsidRDefault="00F97537" w:rsidP="00E71CEA">
            <w:pPr>
              <w:pStyle w:val="ZelleHaupttextFETT"/>
              <w:rPr>
                <w:sz w:val="20"/>
              </w:rPr>
            </w:pPr>
            <w:bookmarkStart w:id="2" w:name="_GoBack"/>
            <w:bookmarkEnd w:id="2"/>
          </w:p>
        </w:tc>
        <w:tc>
          <w:tcPr>
            <w:tcW w:w="1631" w:type="dxa"/>
          </w:tcPr>
          <w:p w14:paraId="4D9D4AB3" w14:textId="77777777" w:rsidR="00F97537" w:rsidRPr="003C0889" w:rsidRDefault="00F97537" w:rsidP="00E71CEA">
            <w:pPr>
              <w:pStyle w:val="ZelleHaupttextFETT"/>
              <w:rPr>
                <w:sz w:val="20"/>
              </w:rPr>
            </w:pPr>
          </w:p>
        </w:tc>
        <w:tc>
          <w:tcPr>
            <w:tcW w:w="3544" w:type="dxa"/>
          </w:tcPr>
          <w:p w14:paraId="26479EFA" w14:textId="77777777" w:rsidR="00F97537" w:rsidRPr="003C0889" w:rsidRDefault="00F97537" w:rsidP="00E71CEA">
            <w:pPr>
              <w:pStyle w:val="ZelleHaupttextFETT"/>
              <w:rPr>
                <w:sz w:val="20"/>
              </w:rPr>
            </w:pPr>
          </w:p>
        </w:tc>
      </w:tr>
      <w:tr w:rsidR="00F97537" w:rsidRPr="003C0889" w14:paraId="214C7191" w14:textId="77777777" w:rsidTr="00A41CA2">
        <w:tc>
          <w:tcPr>
            <w:tcW w:w="2268" w:type="dxa"/>
          </w:tcPr>
          <w:p w14:paraId="43428DAC" w14:textId="77777777" w:rsidR="00F97537" w:rsidRPr="003C0889" w:rsidRDefault="00F97537" w:rsidP="00E71CEA">
            <w:pPr>
              <w:pStyle w:val="ZelleHaupttextFETT"/>
              <w:rPr>
                <w:sz w:val="20"/>
              </w:rPr>
            </w:pPr>
          </w:p>
        </w:tc>
        <w:tc>
          <w:tcPr>
            <w:tcW w:w="1631" w:type="dxa"/>
          </w:tcPr>
          <w:p w14:paraId="6B41D187" w14:textId="77777777" w:rsidR="00F97537" w:rsidRPr="003C0889" w:rsidRDefault="00F97537" w:rsidP="00E71CEA">
            <w:pPr>
              <w:pStyle w:val="ZelleHaupttextFETT"/>
              <w:rPr>
                <w:sz w:val="20"/>
              </w:rPr>
            </w:pPr>
          </w:p>
        </w:tc>
        <w:tc>
          <w:tcPr>
            <w:tcW w:w="3544" w:type="dxa"/>
          </w:tcPr>
          <w:p w14:paraId="57102446" w14:textId="77777777" w:rsidR="00F97537" w:rsidRPr="003C0889" w:rsidRDefault="00F97537" w:rsidP="00E71CEA">
            <w:pPr>
              <w:pStyle w:val="ZelleHaupttextFETT"/>
              <w:rPr>
                <w:sz w:val="20"/>
              </w:rPr>
            </w:pPr>
          </w:p>
        </w:tc>
      </w:tr>
      <w:tr w:rsidR="00F97537" w:rsidRPr="003C0889" w14:paraId="3EC75007" w14:textId="77777777" w:rsidTr="00A41CA2">
        <w:tc>
          <w:tcPr>
            <w:tcW w:w="2268" w:type="dxa"/>
          </w:tcPr>
          <w:p w14:paraId="0CAD7CE1" w14:textId="77777777" w:rsidR="00F97537" w:rsidRPr="003C0889" w:rsidRDefault="00F97537" w:rsidP="00E71CEA">
            <w:pPr>
              <w:pStyle w:val="ZelleHaupttextFETT"/>
              <w:rPr>
                <w:sz w:val="20"/>
              </w:rPr>
            </w:pPr>
          </w:p>
        </w:tc>
        <w:tc>
          <w:tcPr>
            <w:tcW w:w="1631" w:type="dxa"/>
          </w:tcPr>
          <w:p w14:paraId="769C75DD" w14:textId="77777777" w:rsidR="00F97537" w:rsidRPr="003C0889" w:rsidRDefault="00F97537" w:rsidP="00E71CEA">
            <w:pPr>
              <w:pStyle w:val="ZelleHaupttextFETT"/>
              <w:rPr>
                <w:sz w:val="20"/>
              </w:rPr>
            </w:pPr>
          </w:p>
        </w:tc>
        <w:tc>
          <w:tcPr>
            <w:tcW w:w="3544" w:type="dxa"/>
          </w:tcPr>
          <w:p w14:paraId="6B628CFA" w14:textId="77777777" w:rsidR="00F97537" w:rsidRPr="003C0889" w:rsidRDefault="00F97537" w:rsidP="00E71CEA">
            <w:pPr>
              <w:pStyle w:val="ZelleHaupttextFETT"/>
              <w:rPr>
                <w:sz w:val="20"/>
              </w:rPr>
            </w:pPr>
          </w:p>
        </w:tc>
      </w:tr>
      <w:tr w:rsidR="00F97537" w:rsidRPr="003C0889" w14:paraId="0166E9C9" w14:textId="77777777" w:rsidTr="00A41CA2">
        <w:tc>
          <w:tcPr>
            <w:tcW w:w="2268" w:type="dxa"/>
          </w:tcPr>
          <w:p w14:paraId="7F55E419" w14:textId="77777777" w:rsidR="00F97537" w:rsidRPr="003C0889" w:rsidRDefault="00F97537" w:rsidP="00E71CEA">
            <w:pPr>
              <w:pStyle w:val="ZelleHaupttextFETT"/>
              <w:rPr>
                <w:sz w:val="20"/>
              </w:rPr>
            </w:pPr>
          </w:p>
        </w:tc>
        <w:tc>
          <w:tcPr>
            <w:tcW w:w="1631" w:type="dxa"/>
          </w:tcPr>
          <w:p w14:paraId="1D1C7ED5" w14:textId="77777777" w:rsidR="00F97537" w:rsidRPr="003C0889" w:rsidRDefault="00F97537" w:rsidP="00E71CEA">
            <w:pPr>
              <w:pStyle w:val="ZelleHaupttextFETT"/>
              <w:rPr>
                <w:sz w:val="20"/>
              </w:rPr>
            </w:pPr>
          </w:p>
        </w:tc>
        <w:tc>
          <w:tcPr>
            <w:tcW w:w="3544" w:type="dxa"/>
          </w:tcPr>
          <w:p w14:paraId="693A6CA5" w14:textId="77777777" w:rsidR="00F97537" w:rsidRPr="003C0889" w:rsidRDefault="00F97537" w:rsidP="00E71CEA">
            <w:pPr>
              <w:pStyle w:val="ZelleHaupttextFETT"/>
              <w:rPr>
                <w:sz w:val="20"/>
              </w:rPr>
            </w:pPr>
          </w:p>
        </w:tc>
      </w:tr>
      <w:tr w:rsidR="00F97537" w:rsidRPr="003C0889" w14:paraId="3D99223C" w14:textId="77777777" w:rsidTr="00A41CA2">
        <w:tc>
          <w:tcPr>
            <w:tcW w:w="2268" w:type="dxa"/>
          </w:tcPr>
          <w:p w14:paraId="64237073" w14:textId="77777777" w:rsidR="00F97537" w:rsidRPr="003C0889" w:rsidRDefault="00F97537" w:rsidP="00E71CEA">
            <w:pPr>
              <w:pStyle w:val="ZelleHaupttextFETT"/>
              <w:rPr>
                <w:sz w:val="20"/>
              </w:rPr>
            </w:pPr>
          </w:p>
        </w:tc>
        <w:tc>
          <w:tcPr>
            <w:tcW w:w="1631" w:type="dxa"/>
          </w:tcPr>
          <w:p w14:paraId="3E9DE0F7" w14:textId="77777777" w:rsidR="00F97537" w:rsidRPr="003C0889" w:rsidRDefault="00F97537" w:rsidP="00E71CEA">
            <w:pPr>
              <w:pStyle w:val="ZelleHaupttextFETT"/>
              <w:rPr>
                <w:sz w:val="20"/>
              </w:rPr>
            </w:pPr>
          </w:p>
        </w:tc>
        <w:tc>
          <w:tcPr>
            <w:tcW w:w="3544" w:type="dxa"/>
          </w:tcPr>
          <w:p w14:paraId="49CC4C55" w14:textId="77777777" w:rsidR="00F97537" w:rsidRPr="003C0889" w:rsidRDefault="00F97537" w:rsidP="00E71CEA">
            <w:pPr>
              <w:pStyle w:val="ZelleHaupttextFETT"/>
              <w:rPr>
                <w:sz w:val="20"/>
              </w:rPr>
            </w:pPr>
          </w:p>
        </w:tc>
      </w:tr>
      <w:tr w:rsidR="00F97537" w:rsidRPr="003C0889" w14:paraId="4E95A9BD" w14:textId="77777777" w:rsidTr="00A41CA2">
        <w:tc>
          <w:tcPr>
            <w:tcW w:w="2268" w:type="dxa"/>
          </w:tcPr>
          <w:p w14:paraId="36C32AF8" w14:textId="77777777" w:rsidR="00F97537" w:rsidRPr="003C0889" w:rsidRDefault="00F97537" w:rsidP="00E71CEA">
            <w:pPr>
              <w:pStyle w:val="ZelleHaupttextFETT"/>
              <w:rPr>
                <w:sz w:val="20"/>
              </w:rPr>
            </w:pPr>
          </w:p>
        </w:tc>
        <w:tc>
          <w:tcPr>
            <w:tcW w:w="1631" w:type="dxa"/>
          </w:tcPr>
          <w:p w14:paraId="78543765" w14:textId="77777777" w:rsidR="00F97537" w:rsidRPr="003C0889" w:rsidRDefault="00F97537" w:rsidP="00E71CEA">
            <w:pPr>
              <w:pStyle w:val="ZelleHaupttextFETT"/>
              <w:rPr>
                <w:sz w:val="20"/>
              </w:rPr>
            </w:pPr>
          </w:p>
        </w:tc>
        <w:tc>
          <w:tcPr>
            <w:tcW w:w="3544" w:type="dxa"/>
          </w:tcPr>
          <w:p w14:paraId="51DE0C96" w14:textId="77777777" w:rsidR="00F97537" w:rsidRPr="003C0889" w:rsidRDefault="00F97537" w:rsidP="00E71CEA">
            <w:pPr>
              <w:pStyle w:val="ZelleHaupttextFETT"/>
              <w:rPr>
                <w:sz w:val="20"/>
              </w:rPr>
            </w:pPr>
          </w:p>
        </w:tc>
      </w:tr>
      <w:tr w:rsidR="00F97537" w:rsidRPr="003C0889" w14:paraId="68516E9E" w14:textId="77777777" w:rsidTr="00A41CA2">
        <w:tc>
          <w:tcPr>
            <w:tcW w:w="2268" w:type="dxa"/>
          </w:tcPr>
          <w:p w14:paraId="5E9D89EE" w14:textId="77777777" w:rsidR="00F97537" w:rsidRPr="003C0889" w:rsidRDefault="00F97537" w:rsidP="00E71CEA">
            <w:pPr>
              <w:pStyle w:val="ZelleHaupttextFETT"/>
              <w:rPr>
                <w:sz w:val="20"/>
              </w:rPr>
            </w:pPr>
          </w:p>
        </w:tc>
        <w:tc>
          <w:tcPr>
            <w:tcW w:w="1631" w:type="dxa"/>
          </w:tcPr>
          <w:p w14:paraId="5CC15A3B" w14:textId="77777777" w:rsidR="00F97537" w:rsidRPr="003C0889" w:rsidRDefault="00F97537" w:rsidP="00E71CEA">
            <w:pPr>
              <w:pStyle w:val="ZelleHaupttextFETT"/>
              <w:rPr>
                <w:sz w:val="20"/>
              </w:rPr>
            </w:pPr>
          </w:p>
        </w:tc>
        <w:tc>
          <w:tcPr>
            <w:tcW w:w="3544" w:type="dxa"/>
          </w:tcPr>
          <w:p w14:paraId="00AF836C" w14:textId="77777777" w:rsidR="00F97537" w:rsidRPr="003C0889" w:rsidRDefault="00F97537" w:rsidP="00E71CEA">
            <w:pPr>
              <w:pStyle w:val="ZelleHaupttextFETT"/>
              <w:rPr>
                <w:sz w:val="20"/>
              </w:rPr>
            </w:pPr>
          </w:p>
        </w:tc>
      </w:tr>
      <w:tr w:rsidR="00F97537" w:rsidRPr="003C0889" w14:paraId="47A9ACF2" w14:textId="77777777" w:rsidTr="00A41CA2">
        <w:tc>
          <w:tcPr>
            <w:tcW w:w="2268" w:type="dxa"/>
          </w:tcPr>
          <w:p w14:paraId="170D9FEF" w14:textId="77777777" w:rsidR="00F97537" w:rsidRPr="003C0889" w:rsidRDefault="00F97537" w:rsidP="00E71CEA">
            <w:pPr>
              <w:pStyle w:val="ZelleHaupttextFETT"/>
              <w:rPr>
                <w:sz w:val="20"/>
              </w:rPr>
            </w:pPr>
          </w:p>
        </w:tc>
        <w:tc>
          <w:tcPr>
            <w:tcW w:w="1631" w:type="dxa"/>
          </w:tcPr>
          <w:p w14:paraId="00BD4E6C" w14:textId="77777777" w:rsidR="00F97537" w:rsidRPr="003C0889" w:rsidRDefault="00F97537" w:rsidP="00E71CEA">
            <w:pPr>
              <w:pStyle w:val="ZelleHaupttextFETT"/>
              <w:rPr>
                <w:sz w:val="20"/>
              </w:rPr>
            </w:pPr>
          </w:p>
        </w:tc>
        <w:tc>
          <w:tcPr>
            <w:tcW w:w="3544" w:type="dxa"/>
          </w:tcPr>
          <w:p w14:paraId="79763A5B" w14:textId="77777777" w:rsidR="00F97537" w:rsidRPr="003C0889" w:rsidRDefault="00F97537" w:rsidP="00E71CEA">
            <w:pPr>
              <w:pStyle w:val="ZelleHaupttextFETT"/>
              <w:rPr>
                <w:sz w:val="20"/>
              </w:rPr>
            </w:pPr>
          </w:p>
        </w:tc>
      </w:tr>
    </w:tbl>
    <w:p w14:paraId="535C96E8" w14:textId="77777777" w:rsidR="00F97537" w:rsidRPr="003C0889" w:rsidRDefault="00F97537" w:rsidP="00A41CA2">
      <w:pPr>
        <w:tabs>
          <w:tab w:val="left" w:pos="567"/>
          <w:tab w:val="left" w:pos="6237"/>
        </w:tabs>
        <w:spacing w:line="240" w:lineRule="auto"/>
        <w:ind w:left="1275" w:hanging="567"/>
        <w:jc w:val="both"/>
        <w:rPr>
          <w:sz w:val="20"/>
        </w:rPr>
      </w:pPr>
    </w:p>
    <w:p w14:paraId="221617B4" w14:textId="77777777" w:rsidR="00F97537" w:rsidRDefault="00F97537" w:rsidP="0002743B">
      <w:pPr>
        <w:pStyle w:val="Haupttext"/>
        <w:ind w:left="709"/>
        <w:rPr>
          <w:sz w:val="20"/>
        </w:rPr>
      </w:pPr>
      <w:r w:rsidRPr="003C0889">
        <w:rPr>
          <w:sz w:val="20"/>
        </w:rPr>
        <w:t xml:space="preserve">Die vorstehenden Flächenangaben beziehen sich auf die inneren Flächen zur Sondernutzung (IFSN) als Anteile der jeweiligen Nettogeschossflächen im Sinne der </w:t>
      </w:r>
      <w:r w:rsidRPr="003C0889">
        <w:rPr>
          <w:sz w:val="20"/>
        </w:rPr>
        <w:lastRenderedPageBreak/>
        <w:t xml:space="preserve">SIA-Norm 416 (2003), jedoch abweichend davon gemessen ab Innenkante </w:t>
      </w:r>
      <w:proofErr w:type="spellStart"/>
      <w:r w:rsidRPr="003C0889">
        <w:rPr>
          <w:sz w:val="20"/>
        </w:rPr>
        <w:t>Aussenbegrenzung</w:t>
      </w:r>
      <w:proofErr w:type="spellEnd"/>
      <w:r w:rsidRPr="003C0889">
        <w:rPr>
          <w:sz w:val="20"/>
        </w:rPr>
        <w:t xml:space="preserve"> und enthaltend auch die Konstruktionsflächen für die innere Einteilung des Mietobjekts.</w:t>
      </w:r>
    </w:p>
    <w:p w14:paraId="44980A90" w14:textId="77777777" w:rsidR="002D6CCD" w:rsidRPr="003C0889" w:rsidRDefault="002D6CCD" w:rsidP="0002743B">
      <w:pPr>
        <w:pStyle w:val="Haupttext"/>
        <w:ind w:left="709"/>
        <w:rPr>
          <w:sz w:val="20"/>
        </w:rPr>
      </w:pPr>
    </w:p>
    <w:p w14:paraId="17DA1CAB" w14:textId="77777777" w:rsidR="00F97537" w:rsidRPr="003C0889" w:rsidRDefault="00F97537" w:rsidP="0002743B">
      <w:pPr>
        <w:pStyle w:val="Haupttext"/>
        <w:ind w:left="709"/>
        <w:rPr>
          <w:sz w:val="20"/>
        </w:rPr>
      </w:pPr>
      <w:r w:rsidRPr="003C0889">
        <w:rPr>
          <w:sz w:val="20"/>
        </w:rPr>
        <w:t>Zur Mitbenützung werden folgende Flächen/Einrichtungen vermietet:</w:t>
      </w:r>
    </w:p>
    <w:p w14:paraId="258A843F" w14:textId="77777777" w:rsidR="00F97537" w:rsidRPr="003C0889" w:rsidRDefault="002D6CCD" w:rsidP="0002743B">
      <w:pPr>
        <w:pStyle w:val="Haupttext"/>
        <w:ind w:left="709"/>
        <w:rPr>
          <w:sz w:val="20"/>
        </w:rPr>
      </w:pPr>
      <w:r>
        <w:rPr>
          <w:sz w:val="20"/>
        </w:rPr>
        <w:t>...</w:t>
      </w:r>
    </w:p>
    <w:p w14:paraId="4E001A3C" w14:textId="77777777" w:rsidR="00F97537" w:rsidRPr="003C0889" w:rsidRDefault="00F97537" w:rsidP="00631EE7">
      <w:pPr>
        <w:pStyle w:val="Haupttext"/>
        <w:rPr>
          <w:sz w:val="20"/>
        </w:rPr>
      </w:pPr>
    </w:p>
    <w:p w14:paraId="74FB5639" w14:textId="77777777" w:rsidR="00F97537" w:rsidRDefault="00F97537" w:rsidP="00631EE7">
      <w:pPr>
        <w:pStyle w:val="Haupttext"/>
      </w:pPr>
    </w:p>
    <w:p w14:paraId="6927AE28" w14:textId="77777777" w:rsidR="00631EE7" w:rsidRPr="003C0889" w:rsidRDefault="00631EE7" w:rsidP="00A41CA2">
      <w:pPr>
        <w:pStyle w:val="Haupttext"/>
        <w:numPr>
          <w:ilvl w:val="0"/>
          <w:numId w:val="42"/>
        </w:numPr>
        <w:rPr>
          <w:sz w:val="20"/>
        </w:rPr>
      </w:pPr>
      <w:r w:rsidRPr="003C0889">
        <w:rPr>
          <w:sz w:val="20"/>
        </w:rPr>
        <w:t>Der aktuelle Mietzins setzt sich wie folgt zusammen:</w:t>
      </w:r>
    </w:p>
    <w:p w14:paraId="325132A3" w14:textId="77777777" w:rsidR="00631EE7" w:rsidRPr="003C0889" w:rsidRDefault="00631EE7" w:rsidP="00631EE7">
      <w:pPr>
        <w:pStyle w:val="Haupttext"/>
        <w:rPr>
          <w:sz w:val="20"/>
        </w:rPr>
      </w:pPr>
    </w:p>
    <w:p w14:paraId="70106596" w14:textId="77777777" w:rsidR="00631EE7" w:rsidRPr="003C0889" w:rsidRDefault="00631EE7" w:rsidP="00631EE7">
      <w:pPr>
        <w:pStyle w:val="Haupttext"/>
        <w:rPr>
          <w:sz w:val="20"/>
        </w:rPr>
      </w:pPr>
    </w:p>
    <w:p w14:paraId="40162B8C" w14:textId="77777777" w:rsidR="00631EE7" w:rsidRPr="003C0889" w:rsidRDefault="00631EE7" w:rsidP="00631EE7">
      <w:pPr>
        <w:pStyle w:val="Haupttext"/>
        <w:rPr>
          <w:sz w:val="20"/>
        </w:rPr>
      </w:pPr>
      <w:r w:rsidRPr="003C0889">
        <w:rPr>
          <w:sz w:val="20"/>
        </w:rPr>
        <w:tab/>
        <w:t>Nettomietzins:</w:t>
      </w:r>
      <w:r w:rsidRPr="003C0889">
        <w:rPr>
          <w:sz w:val="20"/>
        </w:rPr>
        <w:tab/>
      </w:r>
      <w:r w:rsidRPr="003C0889">
        <w:rPr>
          <w:sz w:val="20"/>
        </w:rPr>
        <w:tab/>
      </w:r>
      <w:r w:rsidRPr="003C0889">
        <w:rPr>
          <w:sz w:val="20"/>
        </w:rPr>
        <w:tab/>
        <w:t xml:space="preserve">CHF </w:t>
      </w:r>
      <w:r w:rsidRPr="003C0889">
        <w:rPr>
          <w:sz w:val="20"/>
        </w:rPr>
        <w:tab/>
        <w:t>00.00</w:t>
      </w:r>
    </w:p>
    <w:p w14:paraId="2D915DAC" w14:textId="0094770A" w:rsidR="00631EE7" w:rsidRPr="003C0889" w:rsidRDefault="00631EE7" w:rsidP="00631EE7">
      <w:pPr>
        <w:pStyle w:val="Haupttext"/>
        <w:rPr>
          <w:sz w:val="20"/>
        </w:rPr>
      </w:pPr>
      <w:r w:rsidRPr="003C0889">
        <w:rPr>
          <w:sz w:val="20"/>
        </w:rPr>
        <w:tab/>
        <w:t xml:space="preserve">Nebenkosten </w:t>
      </w:r>
      <w:proofErr w:type="spellStart"/>
      <w:r w:rsidR="008628BB">
        <w:rPr>
          <w:sz w:val="20"/>
        </w:rPr>
        <w:t>A</w:t>
      </w:r>
      <w:r w:rsidRPr="003C0889">
        <w:rPr>
          <w:sz w:val="20"/>
        </w:rPr>
        <w:t>konto</w:t>
      </w:r>
      <w:proofErr w:type="spellEnd"/>
      <w:r w:rsidRPr="003C0889">
        <w:rPr>
          <w:sz w:val="20"/>
        </w:rPr>
        <w:tab/>
      </w:r>
      <w:r w:rsidRPr="003C0889">
        <w:rPr>
          <w:sz w:val="20"/>
        </w:rPr>
        <w:tab/>
      </w:r>
      <w:r w:rsidR="003C0889">
        <w:rPr>
          <w:sz w:val="20"/>
        </w:rPr>
        <w:tab/>
      </w:r>
      <w:r w:rsidRPr="003C0889">
        <w:rPr>
          <w:sz w:val="20"/>
          <w:u w:val="single"/>
        </w:rPr>
        <w:t xml:space="preserve">CHF </w:t>
      </w:r>
      <w:r w:rsidRPr="003C0889">
        <w:rPr>
          <w:sz w:val="20"/>
          <w:u w:val="single"/>
        </w:rPr>
        <w:tab/>
        <w:t>00.00</w:t>
      </w:r>
    </w:p>
    <w:p w14:paraId="3CC351B9" w14:textId="77777777" w:rsidR="00631EE7" w:rsidRPr="003C0889" w:rsidRDefault="00631EE7" w:rsidP="00631EE7">
      <w:pPr>
        <w:pStyle w:val="Haupttext"/>
        <w:rPr>
          <w:sz w:val="20"/>
        </w:rPr>
      </w:pPr>
      <w:r w:rsidRPr="003C0889">
        <w:rPr>
          <w:sz w:val="20"/>
        </w:rPr>
        <w:tab/>
        <w:t>Total pro Jahr/Quartal/Monat</w:t>
      </w:r>
      <w:r w:rsidRPr="003C0889">
        <w:rPr>
          <w:sz w:val="20"/>
        </w:rPr>
        <w:tab/>
        <w:t xml:space="preserve">CHF </w:t>
      </w:r>
      <w:r w:rsidRPr="003C0889">
        <w:rPr>
          <w:sz w:val="20"/>
        </w:rPr>
        <w:tab/>
        <w:t>00.00</w:t>
      </w:r>
    </w:p>
    <w:p w14:paraId="2C22EF90" w14:textId="77777777" w:rsidR="00631EE7" w:rsidRPr="003C0889" w:rsidRDefault="00631EE7" w:rsidP="00631EE7">
      <w:pPr>
        <w:pStyle w:val="Haupttext"/>
        <w:rPr>
          <w:sz w:val="20"/>
        </w:rPr>
      </w:pPr>
    </w:p>
    <w:p w14:paraId="534D3A7B" w14:textId="77777777" w:rsidR="00631EE7" w:rsidRPr="003C0889" w:rsidRDefault="00631EE7" w:rsidP="00631EE7">
      <w:pPr>
        <w:pStyle w:val="Haupttext"/>
        <w:rPr>
          <w:sz w:val="20"/>
        </w:rPr>
      </w:pPr>
    </w:p>
    <w:p w14:paraId="54C97259" w14:textId="5AA77D3E" w:rsidR="00631EE7" w:rsidRPr="003C0889" w:rsidRDefault="00631EE7" w:rsidP="00631EE7">
      <w:pPr>
        <w:pStyle w:val="Haupttext"/>
        <w:ind w:left="705" w:hanging="705"/>
        <w:rPr>
          <w:sz w:val="20"/>
        </w:rPr>
      </w:pPr>
      <w:r>
        <w:t>3.</w:t>
      </w:r>
      <w:r>
        <w:tab/>
      </w:r>
      <w:r w:rsidRPr="003C0889">
        <w:rPr>
          <w:sz w:val="20"/>
        </w:rPr>
        <w:t>Auf</w:t>
      </w:r>
      <w:r w:rsidR="008628BB">
        <w:rPr>
          <w:sz w:val="20"/>
        </w:rPr>
        <w:t>g</w:t>
      </w:r>
      <w:r w:rsidRPr="003C0889">
        <w:rPr>
          <w:sz w:val="20"/>
        </w:rPr>
        <w:t xml:space="preserve">rund der Auswirkungen des Coronavirus und der damit im Zusammenhang stehenden behördlich angeordneten Massnahmen stundet die Vermieterin der Mieterin den gesamten Mietzins sowie die Nebenkosten für die Dauer vom </w:t>
      </w:r>
      <w:r w:rsidR="0045532C" w:rsidRPr="0045532C">
        <w:rPr>
          <w:i/>
          <w:sz w:val="20"/>
        </w:rPr>
        <w:t>[</w:t>
      </w:r>
      <w:r w:rsidRPr="0045532C">
        <w:rPr>
          <w:i/>
          <w:sz w:val="20"/>
        </w:rPr>
        <w:t>Datum Beginn</w:t>
      </w:r>
      <w:r w:rsidR="0045532C" w:rsidRPr="0045532C">
        <w:rPr>
          <w:i/>
          <w:sz w:val="20"/>
        </w:rPr>
        <w:t>]</w:t>
      </w:r>
      <w:r w:rsidRPr="0045532C">
        <w:rPr>
          <w:i/>
          <w:sz w:val="20"/>
        </w:rPr>
        <w:t xml:space="preserve"> </w:t>
      </w:r>
      <w:r w:rsidRPr="003C0889">
        <w:rPr>
          <w:sz w:val="20"/>
        </w:rPr>
        <w:t xml:space="preserve">bis zum </w:t>
      </w:r>
      <w:r w:rsidR="0045532C" w:rsidRPr="0045532C">
        <w:rPr>
          <w:i/>
          <w:sz w:val="20"/>
        </w:rPr>
        <w:t>[</w:t>
      </w:r>
      <w:r w:rsidRPr="0045532C">
        <w:rPr>
          <w:i/>
          <w:sz w:val="20"/>
        </w:rPr>
        <w:t>Datum Ende</w:t>
      </w:r>
      <w:r w:rsidR="0045532C" w:rsidRPr="0045532C">
        <w:rPr>
          <w:i/>
          <w:sz w:val="20"/>
        </w:rPr>
        <w:t>]</w:t>
      </w:r>
      <w:r w:rsidRPr="003C0889">
        <w:rPr>
          <w:sz w:val="20"/>
        </w:rPr>
        <w:t>. Die Vermieterin verzichtet in dieser Zeit auf die Einleitung einer Betreibung und/oder auf eine Kündigungsandrohung oder Kündigung infolge Zahlungsverzugs.</w:t>
      </w:r>
    </w:p>
    <w:p w14:paraId="4F34AF3A" w14:textId="77777777" w:rsidR="00631EE7" w:rsidRPr="003C0889" w:rsidRDefault="00631EE7" w:rsidP="00631EE7">
      <w:pPr>
        <w:pStyle w:val="Haupttext"/>
        <w:rPr>
          <w:sz w:val="20"/>
        </w:rPr>
      </w:pPr>
    </w:p>
    <w:p w14:paraId="33331751" w14:textId="77777777" w:rsidR="00631EE7" w:rsidRPr="003C0889" w:rsidRDefault="00631EE7" w:rsidP="00631EE7">
      <w:pPr>
        <w:pStyle w:val="Haupttext"/>
        <w:rPr>
          <w:sz w:val="20"/>
        </w:rPr>
      </w:pPr>
    </w:p>
    <w:p w14:paraId="4A1250B2" w14:textId="77777777" w:rsidR="00631EE7" w:rsidRPr="003C0889" w:rsidRDefault="00631EE7" w:rsidP="00631EE7">
      <w:pPr>
        <w:pStyle w:val="Haupttext"/>
        <w:ind w:left="705" w:hanging="705"/>
        <w:rPr>
          <w:sz w:val="20"/>
        </w:rPr>
      </w:pPr>
      <w:r w:rsidRPr="003C0889">
        <w:rPr>
          <w:sz w:val="20"/>
        </w:rPr>
        <w:t>4.</w:t>
      </w:r>
      <w:r w:rsidRPr="003C0889">
        <w:rPr>
          <w:sz w:val="20"/>
        </w:rPr>
        <w:tab/>
        <w:t xml:space="preserve">Auf den Ablauf der Stundungsdauer werden die erwähnten Mietzinsforderungen sofort und automatisch zur Zahlung fällig, sofern die Parteien keine abweichende schriftliche Vereinbarung treffen. </w:t>
      </w:r>
    </w:p>
    <w:p w14:paraId="3BAEA770" w14:textId="77777777" w:rsidR="00631EE7" w:rsidRPr="003C0889" w:rsidRDefault="00631EE7" w:rsidP="00631EE7">
      <w:pPr>
        <w:pStyle w:val="Haupttext"/>
        <w:rPr>
          <w:sz w:val="20"/>
        </w:rPr>
      </w:pPr>
    </w:p>
    <w:p w14:paraId="365A474F" w14:textId="77777777" w:rsidR="00631EE7" w:rsidRPr="003C0889" w:rsidRDefault="00631EE7" w:rsidP="00631EE7">
      <w:pPr>
        <w:pStyle w:val="Haupttext"/>
        <w:rPr>
          <w:sz w:val="20"/>
        </w:rPr>
      </w:pPr>
    </w:p>
    <w:p w14:paraId="406E7073" w14:textId="77777777" w:rsidR="00631EE7" w:rsidRPr="003C0889" w:rsidRDefault="00631EE7" w:rsidP="00631EE7">
      <w:pPr>
        <w:pStyle w:val="Haupttext"/>
        <w:rPr>
          <w:sz w:val="20"/>
        </w:rPr>
      </w:pPr>
      <w:r w:rsidRPr="003C0889">
        <w:rPr>
          <w:sz w:val="20"/>
        </w:rPr>
        <w:t>5.</w:t>
      </w:r>
      <w:r w:rsidRPr="003C0889">
        <w:rPr>
          <w:sz w:val="20"/>
        </w:rPr>
        <w:tab/>
        <w:t>Im Übrigen gilt der bestehende Mietvertrag mit allen Rechten und Pflichten weiter.</w:t>
      </w:r>
    </w:p>
    <w:p w14:paraId="67DCC1F1" w14:textId="77777777" w:rsidR="00631EE7" w:rsidRPr="003C0889" w:rsidRDefault="00631EE7" w:rsidP="00631EE7">
      <w:pPr>
        <w:pStyle w:val="Haupttext"/>
        <w:rPr>
          <w:sz w:val="20"/>
        </w:rPr>
      </w:pPr>
    </w:p>
    <w:p w14:paraId="1B093669" w14:textId="77777777" w:rsidR="00631EE7" w:rsidRPr="003C0889" w:rsidRDefault="00631EE7" w:rsidP="00631EE7">
      <w:pPr>
        <w:pStyle w:val="Haupttext"/>
        <w:rPr>
          <w:sz w:val="20"/>
        </w:rPr>
      </w:pPr>
    </w:p>
    <w:p w14:paraId="4B791749" w14:textId="667C9FB8" w:rsidR="00631EE7" w:rsidRPr="003C0889" w:rsidRDefault="00631EE7" w:rsidP="00631EE7">
      <w:pPr>
        <w:pStyle w:val="Haupttext"/>
        <w:ind w:left="705" w:hanging="705"/>
        <w:rPr>
          <w:sz w:val="20"/>
        </w:rPr>
      </w:pPr>
      <w:r w:rsidRPr="003C0889">
        <w:rPr>
          <w:sz w:val="20"/>
        </w:rPr>
        <w:t>6.</w:t>
      </w:r>
      <w:r w:rsidRPr="003C0889">
        <w:rPr>
          <w:sz w:val="20"/>
        </w:rPr>
        <w:tab/>
        <w:t xml:space="preserve">Änderungen dieser Vereinbarung bedürfen der Schriftform. Dies gilt auch für die Aufhebung dieses Schriftformvorbehalts. </w:t>
      </w:r>
    </w:p>
    <w:p w14:paraId="7F7F2DBF" w14:textId="77777777" w:rsidR="000D5F11" w:rsidRPr="003C0889" w:rsidRDefault="000D5F11" w:rsidP="00631EE7">
      <w:pPr>
        <w:pStyle w:val="Haupttext"/>
        <w:ind w:left="705" w:hanging="705"/>
        <w:rPr>
          <w:sz w:val="20"/>
        </w:rPr>
      </w:pPr>
    </w:p>
    <w:p w14:paraId="4D0AFD9C" w14:textId="77777777" w:rsidR="0077773B" w:rsidRPr="003C0889" w:rsidRDefault="0077773B" w:rsidP="00631EE7">
      <w:pPr>
        <w:pStyle w:val="Haupttext"/>
        <w:rPr>
          <w:sz w:val="20"/>
        </w:rPr>
      </w:pPr>
    </w:p>
    <w:p w14:paraId="39B02203" w14:textId="77777777" w:rsidR="003D3CAB" w:rsidRPr="003C0889" w:rsidRDefault="003D3CAB" w:rsidP="00631EE7">
      <w:pPr>
        <w:pStyle w:val="Haupttext"/>
        <w:rPr>
          <w:sz w:val="20"/>
        </w:rPr>
      </w:pPr>
    </w:p>
    <w:p w14:paraId="3515ACD9" w14:textId="77777777" w:rsidR="000D5F11" w:rsidRPr="003C0889" w:rsidRDefault="000D5F11" w:rsidP="000D5F11">
      <w:pPr>
        <w:pStyle w:val="Haupttext"/>
        <w:rPr>
          <w:sz w:val="20"/>
        </w:rPr>
      </w:pPr>
      <w:r w:rsidRPr="003C0889">
        <w:rPr>
          <w:sz w:val="20"/>
        </w:rPr>
        <w:t>Ort/Datum: ………………………………</w:t>
      </w:r>
    </w:p>
    <w:p w14:paraId="1B94DFEB" w14:textId="77777777" w:rsidR="003D3CAB" w:rsidRPr="003C0889" w:rsidRDefault="003D3CAB" w:rsidP="000D5F11">
      <w:pPr>
        <w:pStyle w:val="Haupttext"/>
        <w:rPr>
          <w:sz w:val="20"/>
        </w:rPr>
      </w:pPr>
    </w:p>
    <w:p w14:paraId="395F011B" w14:textId="77777777" w:rsidR="003D3CAB" w:rsidRPr="003C0889" w:rsidRDefault="003D3CAB" w:rsidP="000D5F11">
      <w:pPr>
        <w:pStyle w:val="Haupttext"/>
        <w:rPr>
          <w:sz w:val="20"/>
        </w:rPr>
      </w:pPr>
    </w:p>
    <w:p w14:paraId="0CBA2E45" w14:textId="77777777" w:rsidR="000D5F11" w:rsidRPr="003C0889" w:rsidRDefault="000D5F11" w:rsidP="000D5F11">
      <w:pPr>
        <w:pStyle w:val="Haupttext"/>
        <w:rPr>
          <w:sz w:val="20"/>
        </w:rPr>
      </w:pPr>
    </w:p>
    <w:p w14:paraId="5D8DCF27" w14:textId="77777777" w:rsidR="000D5F11" w:rsidRPr="003C0889" w:rsidRDefault="000D5F11" w:rsidP="000D5F11">
      <w:pPr>
        <w:pStyle w:val="Haupttext"/>
        <w:rPr>
          <w:sz w:val="20"/>
        </w:rPr>
      </w:pPr>
      <w:r w:rsidRPr="003C0889">
        <w:rPr>
          <w:sz w:val="20"/>
        </w:rPr>
        <w:t>Die Vermieterin:</w:t>
      </w:r>
      <w:r w:rsidRPr="003C0889">
        <w:rPr>
          <w:sz w:val="20"/>
        </w:rPr>
        <w:tab/>
      </w:r>
      <w:r w:rsidRPr="003C0889">
        <w:rPr>
          <w:sz w:val="20"/>
        </w:rPr>
        <w:tab/>
      </w:r>
      <w:r w:rsidRPr="003C0889">
        <w:rPr>
          <w:sz w:val="20"/>
        </w:rPr>
        <w:tab/>
      </w:r>
      <w:r w:rsidRPr="003C0889">
        <w:rPr>
          <w:sz w:val="20"/>
        </w:rPr>
        <w:tab/>
      </w:r>
      <w:r w:rsidRPr="003C0889">
        <w:rPr>
          <w:sz w:val="20"/>
        </w:rPr>
        <w:tab/>
      </w:r>
      <w:r w:rsidRPr="003C0889">
        <w:rPr>
          <w:sz w:val="20"/>
        </w:rPr>
        <w:tab/>
        <w:t>Die Mieterin:</w:t>
      </w:r>
    </w:p>
    <w:p w14:paraId="2450ECF4" w14:textId="77777777" w:rsidR="00094581" w:rsidRPr="003C0889" w:rsidRDefault="00094581" w:rsidP="000D5F11">
      <w:pPr>
        <w:pStyle w:val="Haupttext"/>
        <w:rPr>
          <w:sz w:val="20"/>
        </w:rPr>
      </w:pPr>
    </w:p>
    <w:p w14:paraId="4F9F01B0" w14:textId="77777777" w:rsidR="00094581" w:rsidRPr="003C0889" w:rsidRDefault="00094581" w:rsidP="000D5F11">
      <w:pPr>
        <w:pStyle w:val="Haupttext"/>
        <w:rPr>
          <w:sz w:val="20"/>
        </w:rPr>
      </w:pPr>
    </w:p>
    <w:p w14:paraId="2210ADDB" w14:textId="77777777" w:rsidR="000D5F11" w:rsidRPr="003C0889" w:rsidRDefault="000D5F11" w:rsidP="000D5F11">
      <w:pPr>
        <w:pStyle w:val="Haupttext"/>
        <w:rPr>
          <w:sz w:val="20"/>
        </w:rPr>
      </w:pPr>
    </w:p>
    <w:p w14:paraId="74EA7A21" w14:textId="77777777" w:rsidR="000D5F11" w:rsidRPr="003C0889" w:rsidRDefault="000D5F11" w:rsidP="000D5F11">
      <w:pPr>
        <w:pStyle w:val="Haupttext"/>
        <w:rPr>
          <w:sz w:val="20"/>
        </w:rPr>
      </w:pPr>
      <w:r w:rsidRPr="003C0889">
        <w:rPr>
          <w:sz w:val="20"/>
        </w:rPr>
        <w:t>………………………………………………</w:t>
      </w:r>
      <w:r w:rsidRPr="003C0889">
        <w:rPr>
          <w:sz w:val="20"/>
        </w:rPr>
        <w:tab/>
      </w:r>
      <w:r w:rsidRPr="003C0889">
        <w:rPr>
          <w:sz w:val="20"/>
        </w:rPr>
        <w:tab/>
      </w:r>
      <w:r w:rsidRPr="003C0889">
        <w:rPr>
          <w:sz w:val="20"/>
        </w:rPr>
        <w:tab/>
      </w:r>
      <w:r w:rsidRPr="003C0889">
        <w:rPr>
          <w:sz w:val="20"/>
        </w:rPr>
        <w:tab/>
        <w:t>………………………………………………</w:t>
      </w:r>
    </w:p>
    <w:p w14:paraId="625C4071" w14:textId="77777777" w:rsidR="000D5F11" w:rsidRPr="003C0889" w:rsidRDefault="000D5F11" w:rsidP="000D5F11">
      <w:pPr>
        <w:pStyle w:val="Haupttext"/>
        <w:rPr>
          <w:sz w:val="20"/>
        </w:rPr>
      </w:pPr>
    </w:p>
    <w:p w14:paraId="08212404" w14:textId="77777777" w:rsidR="000D5F11" w:rsidRPr="003C0889" w:rsidRDefault="000D5F11" w:rsidP="000D5F11">
      <w:pPr>
        <w:pStyle w:val="Haupttext"/>
        <w:rPr>
          <w:sz w:val="20"/>
        </w:rPr>
      </w:pPr>
    </w:p>
    <w:p w14:paraId="7A6F75AE" w14:textId="77777777" w:rsidR="008F1115" w:rsidRPr="003C0889" w:rsidRDefault="008F1115" w:rsidP="00631EE7">
      <w:pPr>
        <w:pStyle w:val="Haupttext"/>
        <w:rPr>
          <w:sz w:val="20"/>
        </w:rPr>
      </w:pPr>
    </w:p>
    <w:sectPr w:rsidR="008F1115" w:rsidRPr="003C0889" w:rsidSect="004C274C">
      <w:headerReference w:type="default" r:id="rId8"/>
      <w:footerReference w:type="default" r:id="rId9"/>
      <w:pgSz w:w="11906" w:h="16838" w:code="9"/>
      <w:pgMar w:top="1797" w:right="1418" w:bottom="1134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1C214" w14:textId="77777777" w:rsidR="00BC31EE" w:rsidRDefault="00BC31EE">
      <w:r>
        <w:separator/>
      </w:r>
    </w:p>
  </w:endnote>
  <w:endnote w:type="continuationSeparator" w:id="0">
    <w:p w14:paraId="3947A10C" w14:textId="77777777" w:rsidR="00BC31EE" w:rsidRDefault="00BC3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9E605" w14:textId="77777777" w:rsidR="008F1115" w:rsidRDefault="008F1115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14:paraId="174A39CA" w14:textId="77777777" w:rsidR="008F1115" w:rsidRDefault="00631EE7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  <w:r>
      <w:rPr>
        <w:noProof/>
        <w:lang w:val="de-DE"/>
      </w:rPr>
      <w:drawing>
        <wp:anchor distT="0" distB="0" distL="114300" distR="114300" simplePos="0" relativeHeight="251658752" behindDoc="0" locked="0" layoutInCell="1" allowOverlap="1" wp14:anchorId="3CDBB9D4" wp14:editId="5474CE02">
          <wp:simplePos x="0" y="0"/>
          <wp:positionH relativeFrom="column">
            <wp:posOffset>0</wp:posOffset>
          </wp:positionH>
          <wp:positionV relativeFrom="paragraph">
            <wp:posOffset>125095</wp:posOffset>
          </wp:positionV>
          <wp:extent cx="230505" cy="236220"/>
          <wp:effectExtent l="0" t="0" r="0" b="0"/>
          <wp:wrapNone/>
          <wp:docPr id="6" name="Bild 6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97CA7C" w14:textId="77777777" w:rsidR="008F1115" w:rsidRDefault="00631EE7" w:rsidP="00925CE8">
    <w:pPr>
      <w:tabs>
        <w:tab w:val="right" w:pos="9085"/>
      </w:tabs>
      <w:ind w:firstLine="540"/>
    </w:pPr>
    <w:r>
      <w:rPr>
        <w:rFonts w:ascii="Verdana" w:hAnsi="Verdana"/>
        <w:noProof/>
        <w:color w:val="999999"/>
        <w:lang w:val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0101452" wp14:editId="23E84F5A">
              <wp:simplePos x="0" y="0"/>
              <wp:positionH relativeFrom="column">
                <wp:posOffset>-5080</wp:posOffset>
              </wp:positionH>
              <wp:positionV relativeFrom="paragraph">
                <wp:posOffset>207010</wp:posOffset>
              </wp:positionV>
              <wp:extent cx="5760085" cy="0"/>
              <wp:effectExtent l="13970" t="6985" r="7620" b="1206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AB113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6.3pt" to="453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XBFA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" strokecolor="#969696" strokeweight=".5pt"/>
          </w:pict>
        </mc:Fallback>
      </mc:AlternateContent>
    </w:r>
    <w:r w:rsidR="008F1115">
      <w:rPr>
        <w:rFonts w:ascii="Verdana" w:hAnsi="Verdana"/>
        <w:noProof/>
        <w:snapToGrid w:val="0"/>
        <w:color w:val="999999"/>
        <w:sz w:val="16"/>
      </w:rPr>
      <w:t xml:space="preserve">WEKA </w:t>
    </w:r>
    <w:r w:rsidR="00925CE8">
      <w:rPr>
        <w:rFonts w:ascii="Verdana" w:hAnsi="Verdana"/>
        <w:noProof/>
        <w:snapToGrid w:val="0"/>
        <w:color w:val="999999"/>
        <w:sz w:val="16"/>
      </w:rPr>
      <w:t>Business Media</w:t>
    </w:r>
    <w:r w:rsidR="008F1115">
      <w:rPr>
        <w:rFonts w:ascii="Verdana" w:hAnsi="Verdana"/>
        <w:noProof/>
        <w:snapToGrid w:val="0"/>
        <w:color w:val="999999"/>
        <w:sz w:val="16"/>
      </w:rPr>
      <w:t xml:space="preserve"> AG | </w:t>
    </w:r>
    <w:hyperlink r:id="rId2" w:history="1">
      <w:r w:rsidRPr="0081356B">
        <w:rPr>
          <w:rStyle w:val="Hyperlink"/>
          <w:rFonts w:ascii="Verdana" w:hAnsi="Verdana"/>
          <w:noProof/>
          <w:snapToGrid w:val="0"/>
          <w:sz w:val="16"/>
        </w:rPr>
        <w:t>www.weka.ch</w:t>
      </w:r>
    </w:hyperlink>
    <w:r>
      <w:rPr>
        <w:rFonts w:ascii="Verdana" w:hAnsi="Verdana"/>
        <w:noProof/>
        <w:snapToGrid w:val="0"/>
        <w:color w:val="999999"/>
        <w:sz w:val="16"/>
      </w:rPr>
      <w:t xml:space="preserve"> | Autor: Dr. Urban Hulliger</w:t>
    </w:r>
    <w:r w:rsidR="008F1115">
      <w:rPr>
        <w:rFonts w:ascii="Verdana" w:hAnsi="Verdana"/>
        <w:noProof/>
        <w:snapToGrid w:val="0"/>
        <w:color w:val="999999"/>
        <w:sz w:val="16"/>
      </w:rPr>
      <w:tab/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>
      <w:rPr>
        <w:rFonts w:ascii="Verdana" w:hAnsi="Verdana"/>
        <w:noProof/>
        <w:color w:val="999999"/>
        <w:sz w:val="16"/>
      </w:rPr>
      <w:instrText xml:space="preserve"> PAGE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8628BB">
      <w:rPr>
        <w:rFonts w:ascii="Verdana" w:hAnsi="Verdana"/>
        <w:noProof/>
        <w:color w:val="999999"/>
        <w:sz w:val="16"/>
      </w:rPr>
      <w:t>3</w:t>
    </w:r>
    <w:r w:rsidR="008F1115">
      <w:rPr>
        <w:rFonts w:ascii="Verdana" w:hAnsi="Verdana"/>
        <w:noProof/>
        <w:color w:val="999999"/>
        <w:sz w:val="16"/>
      </w:rPr>
      <w:fldChar w:fldCharType="end"/>
    </w:r>
    <w:r w:rsidR="008F1115">
      <w:rPr>
        <w:rFonts w:ascii="Verdana" w:hAnsi="Verdana"/>
        <w:noProof/>
        <w:snapToGrid w:val="0"/>
        <w:color w:val="999999"/>
        <w:sz w:val="16"/>
      </w:rPr>
      <w:t>/</w:t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>
      <w:rPr>
        <w:rFonts w:ascii="Verdana" w:hAnsi="Verdana"/>
        <w:noProof/>
        <w:color w:val="999999"/>
        <w:sz w:val="16"/>
      </w:rPr>
      <w:instrText xml:space="preserve"> NUMPAGES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8628BB">
      <w:rPr>
        <w:rFonts w:ascii="Verdana" w:hAnsi="Verdana"/>
        <w:noProof/>
        <w:color w:val="999999"/>
        <w:sz w:val="16"/>
      </w:rPr>
      <w:t>3</w:t>
    </w:r>
    <w:r w:rsidR="008F1115"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02DCE" w14:textId="77777777" w:rsidR="00BC31EE" w:rsidRDefault="00BC31EE">
      <w:r>
        <w:separator/>
      </w:r>
    </w:p>
  </w:footnote>
  <w:footnote w:type="continuationSeparator" w:id="0">
    <w:p w14:paraId="733CB7BB" w14:textId="77777777" w:rsidR="00BC31EE" w:rsidRDefault="00BC31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99ED9" w14:textId="77777777" w:rsidR="008F1115" w:rsidRDefault="00631EE7">
    <w:pPr>
      <w:rPr>
        <w:sz w:val="16"/>
        <w:lang w:val="fr-CH"/>
      </w:rPr>
    </w:pPr>
    <w:r>
      <w:rPr>
        <w:rFonts w:ascii="Verdana" w:hAnsi="Verdana"/>
        <w:noProof/>
        <w:color w:val="999999"/>
        <w:sz w:val="16"/>
        <w:lang w:val="de-DE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A2B2E6E" wp14:editId="75A10222">
              <wp:simplePos x="0" y="0"/>
              <wp:positionH relativeFrom="column">
                <wp:posOffset>0</wp:posOffset>
              </wp:positionH>
              <wp:positionV relativeFrom="paragraph">
                <wp:posOffset>400050</wp:posOffset>
              </wp:positionV>
              <wp:extent cx="5760085" cy="0"/>
              <wp:effectExtent l="5080" t="9525" r="6985" b="9525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4668E0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1.5pt" to="453.5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" strokecolor="#969696" strokeweight=".5pt"/>
          </w:pict>
        </mc:Fallback>
      </mc:AlternateContent>
    </w:r>
    <w:r w:rsidR="008F1115">
      <w:rPr>
        <w:rFonts w:ascii="Verdana" w:hAnsi="Verdana"/>
        <w:noProof/>
        <w:color w:val="999999"/>
        <w:sz w:val="16"/>
        <w:lang w:val="fr-CH"/>
      </w:rPr>
      <w:br/>
    </w:r>
    <w:r>
      <w:rPr>
        <w:rFonts w:ascii="Verdana" w:hAnsi="Verdana"/>
        <w:noProof/>
        <w:color w:val="999999"/>
        <w:sz w:val="16"/>
        <w:lang w:val="fr-CH"/>
      </w:rPr>
      <w:t>Vereinbarung Stundung (Musterformulierung)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 w15:restartNumberingAfterBreak="0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A729E3"/>
    <w:multiLevelType w:val="hybridMultilevel"/>
    <w:tmpl w:val="0A7444D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3" w15:restartNumberingAfterBreak="0">
    <w:nsid w:val="283D7657"/>
    <w:multiLevelType w:val="multilevel"/>
    <w:tmpl w:val="921819FE"/>
    <w:lvl w:ilvl="0">
      <w:start w:val="1"/>
      <w:numFmt w:val="upperRoman"/>
      <w:pStyle w:val="Titelrmisch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Titel1"/>
      <w:lvlText w:val="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Titel11"/>
      <w:lvlText w:val="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Titel111"/>
      <w:lvlText w:val="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pStyle w:val="Titel1111"/>
      <w:lvlText w:val="%2.%3.%4.%5"/>
      <w:lvlJc w:val="left"/>
      <w:pPr>
        <w:tabs>
          <w:tab w:val="num" w:pos="709"/>
        </w:tabs>
        <w:ind w:left="851" w:hanging="851"/>
      </w:pPr>
      <w:rPr>
        <w:rFonts w:hint="default"/>
      </w:rPr>
    </w:lvl>
    <w:lvl w:ilvl="5">
      <w:start w:val="1"/>
      <w:numFmt w:val="decimal"/>
      <w:pStyle w:val="Titel11111"/>
      <w:lvlText w:val="%2.%3.%4.%5.%6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709" w:hanging="709"/>
      </w:pPr>
      <w:rPr>
        <w:rFonts w:hint="default"/>
      </w:rPr>
    </w:lvl>
  </w:abstractNum>
  <w:abstractNum w:abstractNumId="14" w15:restartNumberingAfterBreak="0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8" w15:restartNumberingAfterBreak="0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20" w15:restartNumberingAfterBreak="0">
    <w:nsid w:val="5C9F78CE"/>
    <w:multiLevelType w:val="hybridMultilevel"/>
    <w:tmpl w:val="B92085A2"/>
    <w:lvl w:ilvl="0" w:tplc="69349132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22" w15:restartNumberingAfterBreak="0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23" w15:restartNumberingAfterBreak="0">
    <w:nsid w:val="712C06BA"/>
    <w:multiLevelType w:val="hybridMultilevel"/>
    <w:tmpl w:val="71C86F18"/>
    <w:lvl w:ilvl="0" w:tplc="08070003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cs="Courier New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E66805"/>
    <w:multiLevelType w:val="hybridMultilevel"/>
    <w:tmpl w:val="3550B1B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1"/>
  </w:num>
  <w:num w:numId="7">
    <w:abstractNumId w:val="15"/>
  </w:num>
  <w:num w:numId="8">
    <w:abstractNumId w:val="15"/>
  </w:num>
  <w:num w:numId="9">
    <w:abstractNumId w:val="15"/>
  </w:num>
  <w:num w:numId="10">
    <w:abstractNumId w:val="14"/>
  </w:num>
  <w:num w:numId="11">
    <w:abstractNumId w:val="15"/>
  </w:num>
  <w:num w:numId="12">
    <w:abstractNumId w:val="16"/>
  </w:num>
  <w:num w:numId="13">
    <w:abstractNumId w:val="15"/>
  </w:num>
  <w:num w:numId="14">
    <w:abstractNumId w:val="18"/>
  </w:num>
  <w:num w:numId="15">
    <w:abstractNumId w:val="18"/>
  </w:num>
  <w:num w:numId="16">
    <w:abstractNumId w:val="25"/>
  </w:num>
  <w:num w:numId="17">
    <w:abstractNumId w:val="19"/>
  </w:num>
  <w:num w:numId="18">
    <w:abstractNumId w:val="22"/>
  </w:num>
  <w:num w:numId="19">
    <w:abstractNumId w:val="21"/>
  </w:num>
  <w:num w:numId="20">
    <w:abstractNumId w:val="19"/>
  </w:num>
  <w:num w:numId="21">
    <w:abstractNumId w:val="12"/>
  </w:num>
  <w:num w:numId="22">
    <w:abstractNumId w:val="17"/>
  </w:num>
  <w:num w:numId="23">
    <w:abstractNumId w:val="22"/>
  </w:num>
  <w:num w:numId="24">
    <w:abstractNumId w:val="21"/>
  </w:num>
  <w:num w:numId="25">
    <w:abstractNumId w:val="19"/>
  </w:num>
  <w:num w:numId="26">
    <w:abstractNumId w:val="12"/>
  </w:num>
  <w:num w:numId="27">
    <w:abstractNumId w:val="17"/>
  </w:num>
  <w:num w:numId="28">
    <w:abstractNumId w:val="22"/>
  </w:num>
  <w:num w:numId="29">
    <w:abstractNumId w:val="19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13"/>
  </w:num>
  <w:num w:numId="39">
    <w:abstractNumId w:val="10"/>
  </w:num>
  <w:num w:numId="40">
    <w:abstractNumId w:val="23"/>
  </w:num>
  <w:num w:numId="41">
    <w:abstractNumId w:val="24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EE7"/>
    <w:rsid w:val="0002743B"/>
    <w:rsid w:val="00051914"/>
    <w:rsid w:val="00056B63"/>
    <w:rsid w:val="000647F6"/>
    <w:rsid w:val="00094581"/>
    <w:rsid w:val="000A59D1"/>
    <w:rsid w:val="000D5F11"/>
    <w:rsid w:val="000E1E1E"/>
    <w:rsid w:val="000F430A"/>
    <w:rsid w:val="001E1617"/>
    <w:rsid w:val="00212C4F"/>
    <w:rsid w:val="002238C5"/>
    <w:rsid w:val="00267992"/>
    <w:rsid w:val="002D171D"/>
    <w:rsid w:val="002D6CCD"/>
    <w:rsid w:val="003B28CC"/>
    <w:rsid w:val="003C0889"/>
    <w:rsid w:val="003D3CAB"/>
    <w:rsid w:val="00426F38"/>
    <w:rsid w:val="0045532C"/>
    <w:rsid w:val="004C274C"/>
    <w:rsid w:val="004D1985"/>
    <w:rsid w:val="004E7ABF"/>
    <w:rsid w:val="00631EE7"/>
    <w:rsid w:val="006C552A"/>
    <w:rsid w:val="00741B76"/>
    <w:rsid w:val="00765F67"/>
    <w:rsid w:val="00776EC7"/>
    <w:rsid w:val="0077773B"/>
    <w:rsid w:val="00780DE2"/>
    <w:rsid w:val="007B6312"/>
    <w:rsid w:val="007B73A3"/>
    <w:rsid w:val="008501CB"/>
    <w:rsid w:val="008628BB"/>
    <w:rsid w:val="008F1115"/>
    <w:rsid w:val="008F3852"/>
    <w:rsid w:val="00914374"/>
    <w:rsid w:val="00925CE8"/>
    <w:rsid w:val="00A41CA2"/>
    <w:rsid w:val="00AA6B09"/>
    <w:rsid w:val="00B96F03"/>
    <w:rsid w:val="00BC31EE"/>
    <w:rsid w:val="00BD44B5"/>
    <w:rsid w:val="00C05D66"/>
    <w:rsid w:val="00C12D8E"/>
    <w:rsid w:val="00CB4328"/>
    <w:rsid w:val="00D04EDB"/>
    <w:rsid w:val="00D14B8D"/>
    <w:rsid w:val="00D269B3"/>
    <w:rsid w:val="00DC25A7"/>
    <w:rsid w:val="00DD3C8D"/>
    <w:rsid w:val="00DF2492"/>
    <w:rsid w:val="00F81840"/>
    <w:rsid w:val="00F97537"/>
    <w:rsid w:val="00FF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00D0C2B7"/>
  <w15:chartTrackingRefBased/>
  <w15:docId w15:val="{514AF9BD-7B7A-4F0F-9813-0293DA31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631EE7"/>
    <w:pPr>
      <w:spacing w:line="300" w:lineRule="atLeast"/>
    </w:pPr>
    <w:rPr>
      <w:rFonts w:ascii="Calibri" w:hAnsi="Calibri"/>
      <w:sz w:val="24"/>
      <w:lang w:eastAsia="de-DE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631EE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631EE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paragraph" w:customStyle="1" w:styleId="Titel1">
    <w:name w:val="Titel 1."/>
    <w:basedOn w:val="berschrift2"/>
    <w:next w:val="Standard"/>
    <w:qFormat/>
    <w:rsid w:val="00631EE7"/>
    <w:pPr>
      <w:keepLines/>
      <w:numPr>
        <w:ilvl w:val="1"/>
        <w:numId w:val="38"/>
      </w:numPr>
      <w:tabs>
        <w:tab w:val="clear" w:pos="709"/>
        <w:tab w:val="num" w:pos="360"/>
      </w:tabs>
      <w:spacing w:before="600" w:after="600"/>
      <w:ind w:left="0" w:firstLine="0"/>
    </w:pPr>
    <w:rPr>
      <w:rFonts w:ascii="Calibri" w:hAnsi="Calibri"/>
      <w:i w:val="0"/>
      <w:iCs w:val="0"/>
      <w:color w:val="000000"/>
      <w:sz w:val="24"/>
      <w:szCs w:val="24"/>
      <w:lang w:eastAsia="en-US"/>
    </w:rPr>
  </w:style>
  <w:style w:type="paragraph" w:customStyle="1" w:styleId="Titel11">
    <w:name w:val="Titel 1.1"/>
    <w:basedOn w:val="berschrift3"/>
    <w:next w:val="Standard"/>
    <w:qFormat/>
    <w:rsid w:val="00631EE7"/>
    <w:pPr>
      <w:keepLines/>
      <w:numPr>
        <w:ilvl w:val="2"/>
        <w:numId w:val="38"/>
      </w:numPr>
      <w:tabs>
        <w:tab w:val="clear" w:pos="709"/>
        <w:tab w:val="num" w:pos="360"/>
      </w:tabs>
      <w:spacing w:before="600" w:after="600"/>
      <w:ind w:left="0" w:firstLine="0"/>
    </w:pPr>
    <w:rPr>
      <w:rFonts w:ascii="Calibri" w:hAnsi="Calibri"/>
      <w:b w:val="0"/>
      <w:color w:val="000000"/>
      <w:sz w:val="24"/>
      <w:szCs w:val="24"/>
      <w:lang w:eastAsia="en-US"/>
    </w:rPr>
  </w:style>
  <w:style w:type="paragraph" w:customStyle="1" w:styleId="Titel111">
    <w:name w:val="Titel 1.1.1"/>
    <w:basedOn w:val="berschrift4"/>
    <w:next w:val="Standard"/>
    <w:qFormat/>
    <w:rsid w:val="00631EE7"/>
    <w:pPr>
      <w:keepLines/>
      <w:numPr>
        <w:ilvl w:val="3"/>
        <w:numId w:val="38"/>
      </w:numPr>
      <w:tabs>
        <w:tab w:val="clear" w:pos="709"/>
        <w:tab w:val="num" w:pos="360"/>
      </w:tabs>
      <w:spacing w:before="600" w:after="600"/>
      <w:ind w:left="0" w:firstLine="0"/>
    </w:pPr>
    <w:rPr>
      <w:rFonts w:ascii="Calibri" w:hAnsi="Calibri"/>
      <w:b w:val="0"/>
      <w:iCs/>
      <w:color w:val="000000"/>
      <w:sz w:val="24"/>
      <w:szCs w:val="24"/>
      <w:lang w:eastAsia="en-US"/>
    </w:rPr>
  </w:style>
  <w:style w:type="paragraph" w:customStyle="1" w:styleId="Titel1111">
    <w:name w:val="Titel 1.1.1.1"/>
    <w:basedOn w:val="berschrift5"/>
    <w:next w:val="Standard"/>
    <w:qFormat/>
    <w:rsid w:val="00631EE7"/>
    <w:pPr>
      <w:keepNext/>
      <w:keepLines/>
      <w:numPr>
        <w:ilvl w:val="4"/>
        <w:numId w:val="38"/>
      </w:numPr>
      <w:tabs>
        <w:tab w:val="clear" w:pos="709"/>
        <w:tab w:val="num" w:pos="360"/>
      </w:tabs>
      <w:spacing w:before="600" w:after="600"/>
      <w:ind w:left="0" w:firstLine="0"/>
    </w:pPr>
    <w:rPr>
      <w:rFonts w:ascii="Calibri" w:hAnsi="Calibri"/>
      <w:b w:val="0"/>
      <w:bCs w:val="0"/>
      <w:i w:val="0"/>
      <w:iCs w:val="0"/>
      <w:color w:val="000000"/>
      <w:sz w:val="24"/>
      <w:szCs w:val="24"/>
      <w:lang w:eastAsia="en-US"/>
    </w:rPr>
  </w:style>
  <w:style w:type="paragraph" w:customStyle="1" w:styleId="Titel11111">
    <w:name w:val="Titel 1.1.1.1.1"/>
    <w:basedOn w:val="berschrift6"/>
    <w:next w:val="Standard"/>
    <w:qFormat/>
    <w:rsid w:val="00631EE7"/>
    <w:pPr>
      <w:keepNext/>
      <w:keepLines/>
      <w:numPr>
        <w:ilvl w:val="5"/>
        <w:numId w:val="38"/>
      </w:numPr>
      <w:tabs>
        <w:tab w:val="clear" w:pos="709"/>
        <w:tab w:val="num" w:pos="360"/>
      </w:tabs>
      <w:spacing w:before="600" w:after="600"/>
      <w:ind w:left="0" w:firstLine="0"/>
    </w:pPr>
    <w:rPr>
      <w:rFonts w:ascii="Calibri" w:hAnsi="Calibri"/>
      <w:b w:val="0"/>
      <w:bCs w:val="0"/>
      <w:iCs/>
      <w:color w:val="000000"/>
      <w:sz w:val="24"/>
      <w:szCs w:val="24"/>
      <w:lang w:eastAsia="en-US"/>
    </w:rPr>
  </w:style>
  <w:style w:type="paragraph" w:customStyle="1" w:styleId="Titelrmisch">
    <w:name w:val="Titel römisch"/>
    <w:basedOn w:val="berschrift1"/>
    <w:next w:val="Standard"/>
    <w:qFormat/>
    <w:rsid w:val="00631EE7"/>
    <w:pPr>
      <w:keepLines/>
      <w:numPr>
        <w:numId w:val="38"/>
      </w:numPr>
      <w:tabs>
        <w:tab w:val="clear" w:pos="709"/>
        <w:tab w:val="num" w:pos="360"/>
      </w:tabs>
      <w:spacing w:before="900" w:after="600"/>
      <w:ind w:left="0" w:firstLine="0"/>
    </w:pPr>
    <w:rPr>
      <w:rFonts w:ascii="Calibri" w:hAnsi="Calibri" w:cs="Times New Roman"/>
      <w:color w:val="000000"/>
      <w:kern w:val="0"/>
      <w:sz w:val="24"/>
      <w:szCs w:val="24"/>
      <w:lang w:eastAsia="en-US"/>
    </w:rPr>
  </w:style>
  <w:style w:type="character" w:customStyle="1" w:styleId="berschrift2Zchn">
    <w:name w:val="Überschrift 2 Zchn"/>
    <w:basedOn w:val="Absatz-Standardschriftart"/>
    <w:link w:val="berschrift2"/>
    <w:semiHidden/>
    <w:rsid w:val="00631EE7"/>
    <w:rPr>
      <w:rFonts w:asciiTheme="majorHAnsi" w:eastAsiaTheme="majorEastAsia" w:hAnsiTheme="majorHAnsi" w:cstheme="majorBidi"/>
      <w:b/>
      <w:bCs/>
      <w:i/>
      <w:i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semiHidden/>
    <w:rsid w:val="00631EE7"/>
    <w:rPr>
      <w:rFonts w:asciiTheme="majorHAnsi" w:eastAsiaTheme="majorEastAsia" w:hAnsiTheme="majorHAnsi" w:cstheme="majorBidi"/>
      <w:b/>
      <w:bCs/>
      <w:sz w:val="26"/>
      <w:szCs w:val="26"/>
      <w:lang w:eastAsia="de-DE"/>
    </w:rPr>
  </w:style>
  <w:style w:type="character" w:styleId="Hyperlink">
    <w:name w:val="Hyperlink"/>
    <w:basedOn w:val="Absatz-Standardschriftart"/>
    <w:rsid w:val="00631EE7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631EE7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rsid w:val="003D3C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3D3CAB"/>
    <w:rPr>
      <w:rFonts w:ascii="Segoe UI" w:hAnsi="Segoe UI" w:cs="Segoe UI"/>
      <w:sz w:val="18"/>
      <w:szCs w:val="18"/>
      <w:lang w:eastAsia="de-DE"/>
    </w:rPr>
  </w:style>
  <w:style w:type="paragraph" w:customStyle="1" w:styleId="StyleLeft12cm">
    <w:name w:val="Style Left:  1.2 cm"/>
    <w:basedOn w:val="Standard"/>
    <w:rsid w:val="003D3CAB"/>
    <w:pPr>
      <w:adjustRightInd w:val="0"/>
      <w:snapToGrid w:val="0"/>
      <w:spacing w:line="225" w:lineRule="atLeast"/>
      <w:ind w:left="680"/>
    </w:pPr>
    <w:rPr>
      <w:rFonts w:ascii="Verdana" w:hAnsi="Verdana"/>
      <w:spacing w:val="4"/>
      <w:sz w:val="18"/>
      <w:lang w:eastAsia="de-CH"/>
    </w:rPr>
  </w:style>
  <w:style w:type="character" w:styleId="Kommentarzeichen">
    <w:name w:val="annotation reference"/>
    <w:basedOn w:val="Absatz-Standardschriftart"/>
    <w:rsid w:val="008628BB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8628BB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8628BB"/>
    <w:rPr>
      <w:rFonts w:ascii="Calibri" w:hAnsi="Calibri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8628B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8628BB"/>
    <w:rPr>
      <w:rFonts w:ascii="Calibri" w:hAnsi="Calibri"/>
      <w:b/>
      <w:bCs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eka.ch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Vorlagen\Office365\Toolvorlagen\Toolvorlage%20A4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42BAC-335E-4D27-BF1B-3A8224DF2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Toolvorlage A4.dot</Template>
  <TotalTime>0</TotalTime>
  <Pages>3</Pages>
  <Words>329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WEKA MEDIA GmbH &amp; Co. KG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keywords/>
  <dc:description/>
</cp:coreProperties>
</file>