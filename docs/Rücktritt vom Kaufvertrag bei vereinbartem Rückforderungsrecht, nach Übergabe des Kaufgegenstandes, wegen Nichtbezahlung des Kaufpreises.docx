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C00" w:rsidRPr="000B0195" w:rsidRDefault="00C12C00" w:rsidP="00C12C00">
      <w:pPr>
        <w:pStyle w:val="Titel1-Kapiteltitel"/>
      </w:pPr>
      <w:r w:rsidRPr="000B0195">
        <w:t>Rücktritt vom Kaufvertrag bei vereinbartem Rüc</w:t>
      </w:r>
      <w:r w:rsidRPr="000B0195">
        <w:t>k</w:t>
      </w:r>
      <w:r w:rsidRPr="000B0195">
        <w:t>forderungsrecht, nach Übergabe des Kaufgege</w:t>
      </w:r>
      <w:r w:rsidRPr="000B0195">
        <w:t>n</w:t>
      </w:r>
      <w:r w:rsidRPr="000B0195">
        <w:t>standes, wegen Nichtbezahlung des Kaufpre</w:t>
      </w:r>
      <w:r w:rsidRPr="000B0195">
        <w:t>i</w:t>
      </w:r>
      <w:r w:rsidRPr="000B0195">
        <w:t>ses</w:t>
      </w:r>
    </w:p>
    <w:p w:rsidR="00C12C00" w:rsidRPr="000B0195" w:rsidRDefault="00C12C00" w:rsidP="00C12C00">
      <w:pPr>
        <w:pStyle w:val="Absender-NameStrasse"/>
        <w:spacing w:after="120"/>
        <w:rPr>
          <w:rFonts w:ascii="Verdana" w:hAnsi="Verdana"/>
        </w:rPr>
      </w:pPr>
    </w:p>
    <w:p w:rsidR="00C12C00" w:rsidRPr="00D74185" w:rsidRDefault="00C12C00" w:rsidP="00C12C00">
      <w:pPr>
        <w:pStyle w:val="Haupttext"/>
      </w:pPr>
      <w:r w:rsidRPr="00D74185">
        <w:t>[Name, Vorname]</w:t>
      </w:r>
    </w:p>
    <w:p w:rsidR="00C12C00" w:rsidRPr="00D74185" w:rsidRDefault="00C12C00" w:rsidP="00C12C00">
      <w:pPr>
        <w:pStyle w:val="Haupttext"/>
      </w:pPr>
      <w:r w:rsidRPr="00D74185">
        <w:t>[Adresse]</w:t>
      </w:r>
    </w:p>
    <w:p w:rsidR="00C12C00" w:rsidRPr="000B0195" w:rsidRDefault="00C12C00" w:rsidP="00C12C00">
      <w:pPr>
        <w:pStyle w:val="Haupttext"/>
      </w:pPr>
      <w:r w:rsidRPr="00D74185">
        <w:t>[PLZ, Ort]</w:t>
      </w:r>
    </w:p>
    <w:p w:rsidR="00C12C00" w:rsidRPr="000B0195" w:rsidRDefault="00C12C00" w:rsidP="00C12C00">
      <w:pPr>
        <w:pStyle w:val="Haupttext"/>
        <w:ind w:left="6381" w:firstLine="565"/>
      </w:pPr>
      <w:r w:rsidRPr="000B0195">
        <w:t>Einschreiben</w:t>
      </w:r>
    </w:p>
    <w:p w:rsidR="00C12C00" w:rsidRPr="00D74185" w:rsidRDefault="00C12C00" w:rsidP="00C12C00">
      <w:pPr>
        <w:pStyle w:val="Haupttext"/>
        <w:ind w:left="6381" w:firstLine="565"/>
      </w:pPr>
      <w:r w:rsidRPr="00D74185">
        <w:t>[Name, Vorname]</w:t>
      </w:r>
    </w:p>
    <w:p w:rsidR="00C12C00" w:rsidRPr="00D74185" w:rsidRDefault="00C12C00" w:rsidP="00C12C00">
      <w:pPr>
        <w:pStyle w:val="Haupttext"/>
        <w:ind w:left="6381" w:firstLine="565"/>
      </w:pPr>
      <w:r w:rsidRPr="00D74185">
        <w:t>[Adresse]</w:t>
      </w:r>
    </w:p>
    <w:p w:rsidR="00C12C00" w:rsidRPr="00D74185" w:rsidRDefault="00C12C00" w:rsidP="00C12C00">
      <w:pPr>
        <w:pStyle w:val="Haupttext"/>
        <w:ind w:left="6381" w:firstLine="565"/>
      </w:pPr>
      <w:r w:rsidRPr="00D74185">
        <w:t>[PLZ, Ort]</w:t>
      </w:r>
    </w:p>
    <w:p w:rsidR="00C12C00" w:rsidRDefault="00C12C00" w:rsidP="00C12C00">
      <w:pPr>
        <w:pStyle w:val="Haupttext"/>
        <w:ind w:left="4963" w:firstLine="709"/>
        <w:jc w:val="center"/>
        <w:rPr>
          <w:highlight w:val="yellow"/>
        </w:rPr>
      </w:pPr>
    </w:p>
    <w:p w:rsidR="00C12C00" w:rsidRDefault="00C12C00" w:rsidP="00C12C00">
      <w:pPr>
        <w:pStyle w:val="Haupttext"/>
        <w:ind w:left="4963" w:firstLine="709"/>
        <w:jc w:val="center"/>
        <w:rPr>
          <w:highlight w:val="yellow"/>
        </w:rPr>
      </w:pPr>
    </w:p>
    <w:p w:rsidR="00C12C00" w:rsidRDefault="00C12C00" w:rsidP="00C12C00">
      <w:pPr>
        <w:pStyle w:val="Haupttext"/>
        <w:ind w:left="4963" w:firstLine="709"/>
        <w:jc w:val="center"/>
        <w:rPr>
          <w:highlight w:val="yellow"/>
        </w:rPr>
      </w:pPr>
    </w:p>
    <w:p w:rsidR="00C12C00" w:rsidRDefault="00C12C00" w:rsidP="00C12C00">
      <w:pPr>
        <w:pStyle w:val="Haupttext"/>
        <w:ind w:left="4963" w:firstLine="709"/>
        <w:jc w:val="center"/>
        <w:rPr>
          <w:highlight w:val="yellow"/>
        </w:rPr>
      </w:pPr>
    </w:p>
    <w:p w:rsidR="00C12C00" w:rsidRDefault="00C12C00" w:rsidP="00C12C00">
      <w:pPr>
        <w:pStyle w:val="Haupttext"/>
        <w:ind w:left="4963" w:firstLine="709"/>
        <w:jc w:val="center"/>
        <w:rPr>
          <w:highlight w:val="yellow"/>
        </w:rPr>
      </w:pPr>
    </w:p>
    <w:p w:rsidR="00C12C00" w:rsidRPr="00711F27" w:rsidRDefault="00C12C00" w:rsidP="00C12C00">
      <w:pPr>
        <w:pStyle w:val="Haupttext"/>
        <w:ind w:left="4963" w:firstLine="709"/>
        <w:jc w:val="center"/>
        <w:rPr>
          <w:highlight w:val="yellow"/>
        </w:rPr>
      </w:pPr>
    </w:p>
    <w:p w:rsidR="00C12C00" w:rsidRPr="00D74185" w:rsidRDefault="00C12C00" w:rsidP="00C12C00">
      <w:pPr>
        <w:spacing w:after="120"/>
        <w:rPr>
          <w:rFonts w:ascii="Verdana" w:hAnsi="Verdana"/>
          <w:snapToGrid w:val="0"/>
          <w:sz w:val="18"/>
          <w:lang w:val="de-DE"/>
        </w:rPr>
      </w:pPr>
      <w:r w:rsidRPr="00D74185">
        <w:rPr>
          <w:rFonts w:ascii="Verdana" w:hAnsi="Verdana"/>
          <w:snapToGrid w:val="0"/>
          <w:sz w:val="18"/>
          <w:lang w:val="de-DE"/>
        </w:rPr>
        <w:t>[Ort, Datum]</w:t>
      </w:r>
    </w:p>
    <w:p w:rsidR="00C12C00" w:rsidRPr="000B0195" w:rsidRDefault="00C12C00" w:rsidP="00C12C00">
      <w:pPr>
        <w:pStyle w:val="Titel2"/>
      </w:pPr>
      <w:r w:rsidRPr="000B0195">
        <w:t xml:space="preserve">Kaufvertrag vom </w:t>
      </w:r>
      <w:r w:rsidRPr="00D74185">
        <w:t>[Datum]</w:t>
      </w:r>
    </w:p>
    <w:p w:rsidR="00C12C00" w:rsidRDefault="00C12C00" w:rsidP="00C12C00">
      <w:pPr>
        <w:pStyle w:val="Haupttext"/>
      </w:pPr>
      <w:r w:rsidRPr="000B0195">
        <w:t xml:space="preserve">Sehr geehrter </w:t>
      </w:r>
      <w:r w:rsidRPr="00D74185">
        <w:t>Herr/Frau [Name]</w:t>
      </w:r>
    </w:p>
    <w:p w:rsidR="00C12C00" w:rsidRDefault="00C12C00" w:rsidP="00C12C00">
      <w:pPr>
        <w:pStyle w:val="Haupttext"/>
      </w:pPr>
    </w:p>
    <w:p w:rsidR="00C12C00" w:rsidRDefault="00C12C00" w:rsidP="00C12C00">
      <w:pPr>
        <w:pStyle w:val="Haupttext"/>
        <w:jc w:val="left"/>
      </w:pPr>
      <w:r w:rsidRPr="000B0195">
        <w:t xml:space="preserve">In unserem Vertrage vom </w:t>
      </w:r>
      <w:r>
        <w:rPr>
          <w:rStyle w:val="Hervorhebung"/>
        </w:rPr>
        <w:t xml:space="preserve">[Datum] </w:t>
      </w:r>
      <w:r w:rsidRPr="000B0195">
        <w:t>haben wir folgende Fälligkeit des Kaufpreises festgehalten:</w:t>
      </w:r>
      <w:r>
        <w:t xml:space="preserve"> </w:t>
      </w:r>
      <w:r>
        <w:br/>
      </w:r>
      <w:r>
        <w:rPr>
          <w:rStyle w:val="Hervorhebung"/>
        </w:rPr>
        <w:t xml:space="preserve">CHF </w:t>
      </w:r>
      <w:r w:rsidRPr="00D74185">
        <w:rPr>
          <w:i/>
        </w:rPr>
        <w:t>[X] am [Datum]</w:t>
      </w:r>
      <w:r w:rsidRPr="000B0195">
        <w:t>.</w:t>
      </w:r>
    </w:p>
    <w:p w:rsidR="00C12C00" w:rsidRPr="000B0195" w:rsidRDefault="00C12C00" w:rsidP="00C12C00">
      <w:pPr>
        <w:pStyle w:val="Haupttext"/>
      </w:pPr>
    </w:p>
    <w:p w:rsidR="00C12C00" w:rsidRPr="000B0195" w:rsidRDefault="00C12C00" w:rsidP="00C12C00">
      <w:pPr>
        <w:pStyle w:val="Haupttext"/>
      </w:pPr>
      <w:r w:rsidRPr="000B0195">
        <w:t xml:space="preserve">Wir stellen heute fest, dass Sie sich mit der Leistung dieses Kaufpreises im Verzuge befinden. Wir treten daher vom Vertrag zurück und machen Sie für sämtlichen Schaden haftbar, welcher uns aus dem Dahinfallen des Vertrages erwächst. Wir fordern Sie auf, das Kaufobjekt in keiner Form zu gebrauchen </w:t>
      </w:r>
      <w:bookmarkStart w:id="0" w:name="_GoBack"/>
      <w:bookmarkEnd w:id="0"/>
      <w:r w:rsidRPr="000B0195">
        <w:t>oder zu benützen und uns unverzüglich zurückzugeben. Für die durch den Gebrauch entsta</w:t>
      </w:r>
      <w:r>
        <w:t>ndene Wertverminderung des Kauf</w:t>
      </w:r>
      <w:r w:rsidRPr="000B0195">
        <w:t>gegenstandes werden wir nach dessen Erhalt abrechnen.</w:t>
      </w:r>
    </w:p>
    <w:p w:rsidR="00C12C00" w:rsidRPr="000B0195" w:rsidRDefault="00C12C00" w:rsidP="00C12C00">
      <w:pPr>
        <w:pStyle w:val="Haupttext"/>
      </w:pPr>
    </w:p>
    <w:p w:rsidR="00C12C00" w:rsidRPr="000B0195" w:rsidRDefault="00C12C00" w:rsidP="00C12C00">
      <w:pPr>
        <w:pStyle w:val="Haupttext"/>
      </w:pPr>
      <w:r w:rsidRPr="000B0195">
        <w:t>Freundliche Grüsse</w:t>
      </w:r>
    </w:p>
    <w:p w:rsidR="00C12C00" w:rsidRPr="000B0195" w:rsidRDefault="00C12C00" w:rsidP="00C12C00">
      <w:pPr>
        <w:pStyle w:val="Haupttext"/>
      </w:pPr>
    </w:p>
    <w:p w:rsidR="00C12C00" w:rsidRPr="00A2656E" w:rsidRDefault="00C12C00" w:rsidP="00C12C00">
      <w:pPr>
        <w:pStyle w:val="Haupttext"/>
      </w:pPr>
      <w:r w:rsidRPr="00D74185">
        <w:t>[Name, Vorname]</w:t>
      </w:r>
    </w:p>
    <w:sectPr w:rsidR="00C12C00" w:rsidRPr="00A2656E"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C00" w:rsidRDefault="00C12C00">
      <w:r>
        <w:separator/>
      </w:r>
    </w:p>
  </w:endnote>
  <w:endnote w:type="continuationSeparator" w:id="0">
    <w:p w:rsidR="00C12C00" w:rsidRDefault="00C12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C12C00">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C12C00" w:rsidRDefault="00C12C00" w:rsidP="00925CE8">
    <w:pPr>
      <w:tabs>
        <w:tab w:val="right" w:pos="9085"/>
      </w:tabs>
      <w:ind w:firstLine="540"/>
      <w:rPr>
        <w:lang w:val="en-GB"/>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C12C00">
      <w:rPr>
        <w:rFonts w:ascii="Verdana" w:hAnsi="Verdana"/>
        <w:noProof/>
        <w:snapToGrid w:val="0"/>
        <w:color w:val="999999"/>
        <w:sz w:val="16"/>
        <w:lang w:val="en-GB"/>
      </w:rPr>
      <w:t xml:space="preserve">WEKA </w:t>
    </w:r>
    <w:r w:rsidR="00925CE8" w:rsidRPr="00C12C00">
      <w:rPr>
        <w:rFonts w:ascii="Verdana" w:hAnsi="Verdana"/>
        <w:noProof/>
        <w:snapToGrid w:val="0"/>
        <w:color w:val="999999"/>
        <w:sz w:val="16"/>
        <w:lang w:val="en-GB"/>
      </w:rPr>
      <w:t>Business Media</w:t>
    </w:r>
    <w:r w:rsidR="008F1115" w:rsidRPr="00C12C00">
      <w:rPr>
        <w:rFonts w:ascii="Verdana" w:hAnsi="Verdana"/>
        <w:noProof/>
        <w:snapToGrid w:val="0"/>
        <w:color w:val="999999"/>
        <w:sz w:val="16"/>
        <w:lang w:val="en-GB"/>
      </w:rPr>
      <w:t xml:space="preserve"> AG | www.weka.ch</w:t>
    </w:r>
    <w:r w:rsidR="008F1115" w:rsidRPr="00C12C00">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C12C00">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Pr>
        <w:rFonts w:ascii="Verdana" w:hAnsi="Verdana"/>
        <w:noProof/>
        <w:color w:val="999999"/>
        <w:sz w:val="16"/>
        <w:lang w:val="en-GB"/>
      </w:rPr>
      <w:t>1</w:t>
    </w:r>
    <w:r w:rsidR="008F1115">
      <w:rPr>
        <w:rFonts w:ascii="Verdana" w:hAnsi="Verdana"/>
        <w:noProof/>
        <w:color w:val="999999"/>
        <w:sz w:val="16"/>
      </w:rPr>
      <w:fldChar w:fldCharType="end"/>
    </w:r>
    <w:r w:rsidR="008F1115" w:rsidRPr="00C12C00">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C12C00">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Pr>
        <w:rFonts w:ascii="Verdana" w:hAnsi="Verdana"/>
        <w:noProof/>
        <w:color w:val="999999"/>
        <w:sz w:val="16"/>
        <w:lang w:val="en-GB"/>
      </w:rPr>
      <w:t>1</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C00" w:rsidRDefault="00C12C00">
      <w:r>
        <w:separator/>
      </w:r>
    </w:p>
  </w:footnote>
  <w:footnote w:type="continuationSeparator" w:id="0">
    <w:p w:rsidR="00C12C00" w:rsidRDefault="00C12C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Pr="00C12C00" w:rsidRDefault="00C12C00">
    <w:pPr>
      <w:rPr>
        <w:sz w:val="16"/>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Pr="00C12C00">
      <w:rPr>
        <w:rFonts w:ascii="Verdana" w:hAnsi="Verdana"/>
        <w:noProof/>
        <w:color w:val="999999"/>
        <w:sz w:val="16"/>
      </w:rPr>
      <w:t>Rücktritt vom Kaufvertrag bei vereinbartem Rückforderungsrecht, nach Übergabe des Kaufgegenstandes, wegen Nichtbezahlung des Kaufpreises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00"/>
    <w:rsid w:val="00051914"/>
    <w:rsid w:val="00056B63"/>
    <w:rsid w:val="000F430A"/>
    <w:rsid w:val="001E1617"/>
    <w:rsid w:val="00212C4F"/>
    <w:rsid w:val="00267992"/>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D44B5"/>
    <w:rsid w:val="00C05D66"/>
    <w:rsid w:val="00C12C00"/>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Absender-NameStrasse">
    <w:name w:val="Absender-Name/Strasse"/>
    <w:basedOn w:val="Datum"/>
    <w:rsid w:val="00C12C00"/>
  </w:style>
  <w:style w:type="character" w:styleId="Hervorhebung">
    <w:name w:val="Emphasis"/>
    <w:qFormat/>
    <w:rsid w:val="00C12C00"/>
    <w:rPr>
      <w:i/>
    </w:rPr>
  </w:style>
  <w:style w:type="paragraph" w:styleId="Datum">
    <w:name w:val="Date"/>
    <w:basedOn w:val="Standard"/>
    <w:next w:val="Standard"/>
    <w:link w:val="DatumZchn"/>
    <w:rsid w:val="00C12C00"/>
  </w:style>
  <w:style w:type="character" w:customStyle="1" w:styleId="DatumZchn">
    <w:name w:val="Datum Zchn"/>
    <w:basedOn w:val="Absatz-Standardschriftart"/>
    <w:link w:val="Datum"/>
    <w:rsid w:val="00C12C00"/>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Absender-NameStrasse">
    <w:name w:val="Absender-Name/Strasse"/>
    <w:basedOn w:val="Datum"/>
    <w:rsid w:val="00C12C00"/>
  </w:style>
  <w:style w:type="character" w:styleId="Hervorhebung">
    <w:name w:val="Emphasis"/>
    <w:qFormat/>
    <w:rsid w:val="00C12C00"/>
    <w:rPr>
      <w:i/>
    </w:rPr>
  </w:style>
  <w:style w:type="paragraph" w:styleId="Datum">
    <w:name w:val="Date"/>
    <w:basedOn w:val="Standard"/>
    <w:next w:val="Standard"/>
    <w:link w:val="DatumZchn"/>
    <w:rsid w:val="00C12C00"/>
  </w:style>
  <w:style w:type="character" w:customStyle="1" w:styleId="DatumZchn">
    <w:name w:val="Datum Zchn"/>
    <w:basedOn w:val="Absatz-Standardschriftart"/>
    <w:link w:val="Datum"/>
    <w:rsid w:val="00C12C00"/>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1</Pages>
  <Words>126</Words>
  <Characters>795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