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4C56" w14:textId="77777777" w:rsidR="00106437" w:rsidRDefault="00106437" w:rsidP="00106437">
      <w:pPr>
        <w:pStyle w:val="Titel1-Kapiteltitel"/>
      </w:pPr>
      <w:r>
        <w:t>Gemeinsames Scheidungsbegehren</w:t>
      </w:r>
    </w:p>
    <w:p w14:paraId="69C13BB8" w14:textId="3F945022" w:rsidR="00B87A1A" w:rsidRPr="005B2821" w:rsidRDefault="00B87A1A" w:rsidP="00106437">
      <w:pPr>
        <w:pStyle w:val="Haupttext"/>
        <w:rPr>
          <w:color w:val="FF0000"/>
        </w:rPr>
      </w:pPr>
      <w:r w:rsidRPr="005B2821">
        <w:rPr>
          <w:b/>
          <w:bCs/>
          <w:i/>
          <w:iCs/>
          <w:color w:val="FF0000"/>
        </w:rPr>
        <w:t>Kurzbeschreibung:</w:t>
      </w:r>
      <w:r w:rsidRPr="005B2821">
        <w:rPr>
          <w:i/>
          <w:iCs/>
          <w:color w:val="FF0000"/>
        </w:rPr>
        <w:t xml:space="preserve"> Das vorliegende Formular kann zur Einleitung des </w:t>
      </w:r>
      <w:r w:rsidR="007774BC">
        <w:rPr>
          <w:i/>
          <w:iCs/>
          <w:color w:val="FF0000"/>
        </w:rPr>
        <w:t>Scheidungs</w:t>
      </w:r>
      <w:r w:rsidRPr="005B2821">
        <w:rPr>
          <w:i/>
          <w:iCs/>
          <w:color w:val="FF0000"/>
        </w:rPr>
        <w:t>verfahrens</w:t>
      </w:r>
      <w:r w:rsidR="007774BC">
        <w:rPr>
          <w:i/>
          <w:iCs/>
          <w:color w:val="FF0000"/>
        </w:rPr>
        <w:t xml:space="preserve"> (bei einer Scheidung auf gemeinsames Begehren)</w:t>
      </w:r>
      <w:r w:rsidRPr="005B2821">
        <w:rPr>
          <w:i/>
          <w:iCs/>
          <w:color w:val="FF0000"/>
        </w:rPr>
        <w:t xml:space="preserve"> verwendet werden</w:t>
      </w:r>
      <w:r>
        <w:rPr>
          <w:i/>
          <w:iCs/>
          <w:color w:val="FF0000"/>
        </w:rPr>
        <w:t xml:space="preserve">. Es beinhaltet die wesentlichen für das Gericht relevanten Informationen und dient als Anhaltspunkt, welche Unterlagen sinnvollerweise </w:t>
      </w:r>
      <w:r w:rsidR="007774BC">
        <w:rPr>
          <w:i/>
          <w:iCs/>
          <w:color w:val="FF0000"/>
        </w:rPr>
        <w:t xml:space="preserve">direkt </w:t>
      </w:r>
      <w:r>
        <w:rPr>
          <w:i/>
          <w:iCs/>
          <w:color w:val="FF0000"/>
        </w:rPr>
        <w:t>zusammen mit dem Formular eingereicht werden sollten. Sollten Unterlagen fehlen wird das Gericht diese in der Regel nachverlangen.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5"/>
        <w:gridCol w:w="4497"/>
      </w:tblGrid>
      <w:tr w:rsidR="00106437" w14:paraId="05F47C8E" w14:textId="77777777" w:rsidTr="000F6C76">
        <w:tc>
          <w:tcPr>
            <w:tcW w:w="4515" w:type="dxa"/>
            <w:shd w:val="clear" w:color="auto" w:fill="D9D9D9"/>
            <w:vAlign w:val="center"/>
          </w:tcPr>
          <w:p w14:paraId="6C3AB803" w14:textId="37D2FD3F" w:rsidR="00106437" w:rsidRPr="0068058C" w:rsidRDefault="00106437" w:rsidP="00106437">
            <w:pPr>
              <w:pStyle w:val="ZelleHaupttextFETT"/>
              <w:jc w:val="left"/>
            </w:pPr>
            <w:r w:rsidRPr="0068058C">
              <w:t>Ehe</w:t>
            </w:r>
            <w:r w:rsidR="007826C1">
              <w:t>frau</w:t>
            </w:r>
          </w:p>
        </w:tc>
        <w:tc>
          <w:tcPr>
            <w:tcW w:w="4557" w:type="dxa"/>
            <w:shd w:val="clear" w:color="auto" w:fill="D9D9D9"/>
            <w:vAlign w:val="center"/>
          </w:tcPr>
          <w:p w14:paraId="23B23052" w14:textId="344A2C02" w:rsidR="00106437" w:rsidRPr="0068058C" w:rsidRDefault="00106437" w:rsidP="00106437">
            <w:pPr>
              <w:pStyle w:val="ZelleHaupttextFETT"/>
              <w:jc w:val="left"/>
            </w:pPr>
            <w:r w:rsidRPr="0068058C">
              <w:t>Ehe</w:t>
            </w:r>
            <w:r w:rsidR="007826C1">
              <w:t>mann</w:t>
            </w:r>
          </w:p>
        </w:tc>
      </w:tr>
      <w:tr w:rsidR="00106437" w14:paraId="492C674B" w14:textId="77777777" w:rsidTr="000F6C76">
        <w:tc>
          <w:tcPr>
            <w:tcW w:w="4515" w:type="dxa"/>
            <w:shd w:val="clear" w:color="auto" w:fill="auto"/>
            <w:vAlign w:val="center"/>
          </w:tcPr>
          <w:p w14:paraId="0F5B00FF" w14:textId="77777777" w:rsidR="00106437" w:rsidRDefault="00106437" w:rsidP="00106437">
            <w:pPr>
              <w:pStyle w:val="ZelleHaupttext"/>
            </w:pPr>
            <w:r>
              <w:t>Name:</w:t>
            </w:r>
          </w:p>
        </w:tc>
        <w:tc>
          <w:tcPr>
            <w:tcW w:w="4557" w:type="dxa"/>
            <w:shd w:val="clear" w:color="auto" w:fill="auto"/>
            <w:vAlign w:val="center"/>
          </w:tcPr>
          <w:p w14:paraId="3141ECF6" w14:textId="77777777" w:rsidR="00106437" w:rsidRDefault="00106437" w:rsidP="00106437">
            <w:pPr>
              <w:pStyle w:val="ZelleHaupttext"/>
            </w:pPr>
            <w:r>
              <w:t>Name:</w:t>
            </w:r>
          </w:p>
        </w:tc>
      </w:tr>
      <w:tr w:rsidR="00106437" w14:paraId="62561365" w14:textId="77777777" w:rsidTr="000F6C76">
        <w:tc>
          <w:tcPr>
            <w:tcW w:w="4515" w:type="dxa"/>
            <w:shd w:val="clear" w:color="auto" w:fill="auto"/>
            <w:vAlign w:val="center"/>
          </w:tcPr>
          <w:p w14:paraId="47837E7D" w14:textId="77777777" w:rsidR="00106437" w:rsidRDefault="00106437" w:rsidP="00106437">
            <w:pPr>
              <w:pStyle w:val="ZelleHaupttext"/>
            </w:pPr>
            <w:r>
              <w:t>Vorname:</w:t>
            </w:r>
          </w:p>
        </w:tc>
        <w:tc>
          <w:tcPr>
            <w:tcW w:w="4557" w:type="dxa"/>
            <w:shd w:val="clear" w:color="auto" w:fill="auto"/>
            <w:vAlign w:val="center"/>
          </w:tcPr>
          <w:p w14:paraId="1A985DE0" w14:textId="77777777" w:rsidR="00106437" w:rsidRDefault="00106437" w:rsidP="00106437">
            <w:pPr>
              <w:pStyle w:val="ZelleHaupttext"/>
            </w:pPr>
            <w:r>
              <w:t>Vorname:</w:t>
            </w:r>
          </w:p>
        </w:tc>
      </w:tr>
      <w:tr w:rsidR="00106437" w14:paraId="136AFFDE" w14:textId="77777777" w:rsidTr="000F6C76">
        <w:tc>
          <w:tcPr>
            <w:tcW w:w="4515" w:type="dxa"/>
            <w:shd w:val="clear" w:color="auto" w:fill="auto"/>
            <w:vAlign w:val="center"/>
          </w:tcPr>
          <w:p w14:paraId="1B32EC4D" w14:textId="77777777" w:rsidR="00106437" w:rsidRDefault="00106437" w:rsidP="00106437">
            <w:pPr>
              <w:pStyle w:val="ZelleHaupttext"/>
            </w:pPr>
            <w:r>
              <w:t>Strasse:</w:t>
            </w:r>
          </w:p>
        </w:tc>
        <w:tc>
          <w:tcPr>
            <w:tcW w:w="4557" w:type="dxa"/>
            <w:shd w:val="clear" w:color="auto" w:fill="auto"/>
            <w:vAlign w:val="center"/>
          </w:tcPr>
          <w:p w14:paraId="0B9FFAF3" w14:textId="77777777" w:rsidR="00106437" w:rsidRDefault="00106437" w:rsidP="00106437">
            <w:pPr>
              <w:pStyle w:val="ZelleHaupttext"/>
            </w:pPr>
            <w:r>
              <w:t>Strasse:</w:t>
            </w:r>
          </w:p>
        </w:tc>
      </w:tr>
      <w:tr w:rsidR="00106437" w14:paraId="2FBD0DF7" w14:textId="77777777" w:rsidTr="000F6C76">
        <w:tc>
          <w:tcPr>
            <w:tcW w:w="4515" w:type="dxa"/>
            <w:shd w:val="clear" w:color="auto" w:fill="auto"/>
            <w:vAlign w:val="center"/>
          </w:tcPr>
          <w:p w14:paraId="0AE694FC" w14:textId="77777777" w:rsidR="00106437" w:rsidRDefault="00106437" w:rsidP="00106437">
            <w:pPr>
              <w:pStyle w:val="ZelleHaupttext"/>
            </w:pPr>
            <w:r>
              <w:t>PLZ; Ort:</w:t>
            </w:r>
          </w:p>
        </w:tc>
        <w:tc>
          <w:tcPr>
            <w:tcW w:w="4557" w:type="dxa"/>
            <w:shd w:val="clear" w:color="auto" w:fill="auto"/>
            <w:vAlign w:val="center"/>
          </w:tcPr>
          <w:p w14:paraId="4AEE36E7" w14:textId="77777777" w:rsidR="00106437" w:rsidRDefault="00106437" w:rsidP="00106437">
            <w:pPr>
              <w:pStyle w:val="ZelleHaupttext"/>
            </w:pPr>
            <w:r>
              <w:t>PLZ; Ort:</w:t>
            </w:r>
          </w:p>
        </w:tc>
      </w:tr>
      <w:tr w:rsidR="00106437" w14:paraId="2DC3A34E" w14:textId="77777777" w:rsidTr="000F6C76">
        <w:tc>
          <w:tcPr>
            <w:tcW w:w="4515" w:type="dxa"/>
            <w:shd w:val="clear" w:color="auto" w:fill="auto"/>
            <w:vAlign w:val="center"/>
          </w:tcPr>
          <w:p w14:paraId="02CD929A" w14:textId="77777777" w:rsidR="00106437" w:rsidRDefault="00106437" w:rsidP="00106437">
            <w:pPr>
              <w:pStyle w:val="ZelleHaupttext"/>
            </w:pPr>
            <w:r>
              <w:t>Geburtsdatum:</w:t>
            </w:r>
          </w:p>
        </w:tc>
        <w:tc>
          <w:tcPr>
            <w:tcW w:w="4557" w:type="dxa"/>
            <w:shd w:val="clear" w:color="auto" w:fill="auto"/>
            <w:vAlign w:val="center"/>
          </w:tcPr>
          <w:p w14:paraId="237DD791" w14:textId="77777777" w:rsidR="00106437" w:rsidRDefault="00106437" w:rsidP="00106437">
            <w:pPr>
              <w:pStyle w:val="ZelleHaupttext"/>
            </w:pPr>
            <w:r>
              <w:t>Geburtsdatum:</w:t>
            </w:r>
          </w:p>
        </w:tc>
      </w:tr>
      <w:tr w:rsidR="00106437" w14:paraId="1AC4B490" w14:textId="77777777" w:rsidTr="000F6C76">
        <w:tc>
          <w:tcPr>
            <w:tcW w:w="4515" w:type="dxa"/>
            <w:shd w:val="clear" w:color="auto" w:fill="auto"/>
            <w:vAlign w:val="center"/>
          </w:tcPr>
          <w:p w14:paraId="455CB8B5" w14:textId="77777777" w:rsidR="00106437" w:rsidRDefault="00106437" w:rsidP="00106437">
            <w:pPr>
              <w:pStyle w:val="ZelleHaupttext"/>
            </w:pPr>
            <w:r>
              <w:t>Heimatort; Nationalität:</w:t>
            </w:r>
          </w:p>
        </w:tc>
        <w:tc>
          <w:tcPr>
            <w:tcW w:w="4557" w:type="dxa"/>
            <w:shd w:val="clear" w:color="auto" w:fill="auto"/>
            <w:vAlign w:val="center"/>
          </w:tcPr>
          <w:p w14:paraId="1126DBA3" w14:textId="77777777" w:rsidR="00106437" w:rsidRDefault="00106437" w:rsidP="00106437">
            <w:pPr>
              <w:pStyle w:val="ZelleHaupttext"/>
            </w:pPr>
            <w:r>
              <w:t>Heimatort; Nationalität:</w:t>
            </w:r>
          </w:p>
        </w:tc>
      </w:tr>
      <w:tr w:rsidR="00106437" w14:paraId="768A4F3C" w14:textId="77777777" w:rsidTr="000F6C76">
        <w:tc>
          <w:tcPr>
            <w:tcW w:w="4515" w:type="dxa"/>
            <w:shd w:val="clear" w:color="auto" w:fill="auto"/>
            <w:vAlign w:val="center"/>
          </w:tcPr>
          <w:p w14:paraId="074FC292" w14:textId="77777777" w:rsidR="00106437" w:rsidRDefault="00106437" w:rsidP="00106437">
            <w:pPr>
              <w:pStyle w:val="ZelleHaupttext"/>
            </w:pPr>
            <w:r>
              <w:t>AHV-Nr.:</w:t>
            </w:r>
          </w:p>
        </w:tc>
        <w:tc>
          <w:tcPr>
            <w:tcW w:w="4557" w:type="dxa"/>
            <w:shd w:val="clear" w:color="auto" w:fill="auto"/>
            <w:vAlign w:val="center"/>
          </w:tcPr>
          <w:p w14:paraId="19E80EBE" w14:textId="77777777" w:rsidR="00106437" w:rsidRDefault="00106437" w:rsidP="00106437">
            <w:pPr>
              <w:pStyle w:val="ZelleHaupttext"/>
            </w:pPr>
            <w:r>
              <w:t>AHV-Nr.:</w:t>
            </w:r>
          </w:p>
        </w:tc>
      </w:tr>
      <w:tr w:rsidR="00106437" w14:paraId="2B01CA92" w14:textId="77777777" w:rsidTr="000F6C76">
        <w:tc>
          <w:tcPr>
            <w:tcW w:w="4515" w:type="dxa"/>
            <w:shd w:val="clear" w:color="auto" w:fill="auto"/>
            <w:vAlign w:val="center"/>
          </w:tcPr>
          <w:p w14:paraId="330EA430" w14:textId="77777777" w:rsidR="00106437" w:rsidRDefault="00106437" w:rsidP="00106437">
            <w:pPr>
              <w:pStyle w:val="ZelleHaupttext"/>
            </w:pPr>
            <w:r>
              <w:t>Beruf:</w:t>
            </w:r>
          </w:p>
        </w:tc>
        <w:tc>
          <w:tcPr>
            <w:tcW w:w="4557" w:type="dxa"/>
            <w:shd w:val="clear" w:color="auto" w:fill="auto"/>
            <w:vAlign w:val="center"/>
          </w:tcPr>
          <w:p w14:paraId="53BD94C9" w14:textId="77777777" w:rsidR="00106437" w:rsidRDefault="00106437" w:rsidP="00106437">
            <w:pPr>
              <w:pStyle w:val="ZelleHaupttext"/>
            </w:pPr>
            <w:r>
              <w:t>Beruf:</w:t>
            </w:r>
          </w:p>
        </w:tc>
      </w:tr>
      <w:tr w:rsidR="00106437" w14:paraId="5DA32100" w14:textId="77777777" w:rsidTr="000F6C76">
        <w:tc>
          <w:tcPr>
            <w:tcW w:w="4515" w:type="dxa"/>
            <w:shd w:val="clear" w:color="auto" w:fill="auto"/>
            <w:vAlign w:val="center"/>
          </w:tcPr>
          <w:p w14:paraId="7EC51DEC" w14:textId="77777777" w:rsidR="00106437" w:rsidRDefault="00106437" w:rsidP="00106437">
            <w:pPr>
              <w:pStyle w:val="ZelleHaupttext"/>
            </w:pPr>
            <w:r>
              <w:t>Telefon:</w:t>
            </w:r>
          </w:p>
        </w:tc>
        <w:tc>
          <w:tcPr>
            <w:tcW w:w="4557" w:type="dxa"/>
            <w:shd w:val="clear" w:color="auto" w:fill="auto"/>
            <w:vAlign w:val="center"/>
          </w:tcPr>
          <w:p w14:paraId="6B19F399" w14:textId="77777777" w:rsidR="00106437" w:rsidRDefault="00106437" w:rsidP="00106437">
            <w:pPr>
              <w:pStyle w:val="ZelleHaupttext"/>
            </w:pPr>
            <w:r>
              <w:t>Telefon:</w:t>
            </w:r>
          </w:p>
        </w:tc>
      </w:tr>
      <w:tr w:rsidR="00106437" w14:paraId="1154458E" w14:textId="77777777" w:rsidTr="000F6C76">
        <w:tc>
          <w:tcPr>
            <w:tcW w:w="4515" w:type="dxa"/>
            <w:shd w:val="clear" w:color="auto" w:fill="auto"/>
            <w:vAlign w:val="center"/>
          </w:tcPr>
          <w:p w14:paraId="5635F6E8" w14:textId="77777777" w:rsidR="00106437" w:rsidRDefault="00106437" w:rsidP="00106437">
            <w:pPr>
              <w:pStyle w:val="ZelleHaupttext"/>
            </w:pPr>
            <w:r>
              <w:t>Übersetzer/-in erforderlich?</w:t>
            </w:r>
          </w:p>
          <w:p w14:paraId="6F4E106C" w14:textId="77777777" w:rsidR="00106437" w:rsidRDefault="00106437" w:rsidP="00106437">
            <w:pPr>
              <w:pStyle w:val="ZelleHaupttext"/>
            </w:pPr>
            <w:r>
              <w:t>□ Ja □ Nein</w:t>
            </w:r>
          </w:p>
          <w:p w14:paraId="20D8FFE3" w14:textId="77777777" w:rsidR="00106437" w:rsidRDefault="00106437" w:rsidP="00106437">
            <w:pPr>
              <w:pStyle w:val="ZelleHaupttext"/>
            </w:pPr>
            <w:r>
              <w:t>Sprache:</w:t>
            </w:r>
          </w:p>
        </w:tc>
        <w:tc>
          <w:tcPr>
            <w:tcW w:w="4557" w:type="dxa"/>
            <w:shd w:val="clear" w:color="auto" w:fill="auto"/>
            <w:vAlign w:val="center"/>
          </w:tcPr>
          <w:p w14:paraId="3FDD7CA9" w14:textId="77777777" w:rsidR="00106437" w:rsidRDefault="00106437" w:rsidP="00106437">
            <w:pPr>
              <w:pStyle w:val="ZelleHaupttext"/>
            </w:pPr>
            <w:r>
              <w:t>Übersetzer/-in erforderlich?</w:t>
            </w:r>
          </w:p>
          <w:p w14:paraId="2F042707" w14:textId="77777777" w:rsidR="00106437" w:rsidRDefault="00106437" w:rsidP="00106437">
            <w:pPr>
              <w:pStyle w:val="ZelleHaupttext"/>
            </w:pPr>
            <w:r>
              <w:t>□ Ja □ Nein</w:t>
            </w:r>
          </w:p>
          <w:p w14:paraId="4D5A03E5" w14:textId="77777777" w:rsidR="00106437" w:rsidRDefault="00106437" w:rsidP="00106437">
            <w:pPr>
              <w:pStyle w:val="ZelleHaupttext"/>
            </w:pPr>
            <w:r>
              <w:t>Sprache:</w:t>
            </w:r>
          </w:p>
        </w:tc>
      </w:tr>
    </w:tbl>
    <w:p w14:paraId="68FD187F" w14:textId="77777777" w:rsidR="00106437" w:rsidRDefault="00106437" w:rsidP="00106437">
      <w:pPr>
        <w:pStyle w:val="VertragHaupt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6"/>
        <w:gridCol w:w="4496"/>
      </w:tblGrid>
      <w:tr w:rsidR="00106437" w14:paraId="68037F49" w14:textId="77777777" w:rsidTr="000F6C76">
        <w:tc>
          <w:tcPr>
            <w:tcW w:w="9072" w:type="dxa"/>
            <w:gridSpan w:val="2"/>
            <w:shd w:val="clear" w:color="auto" w:fill="D9D9D9"/>
          </w:tcPr>
          <w:p w14:paraId="50A1BE04" w14:textId="77777777" w:rsidR="00106437" w:rsidRPr="0068058C" w:rsidRDefault="00106437" w:rsidP="00106437">
            <w:pPr>
              <w:pStyle w:val="ZelleHaupttextFETT"/>
              <w:jc w:val="left"/>
            </w:pPr>
            <w:r w:rsidRPr="0068058C">
              <w:t>Kinder</w:t>
            </w:r>
          </w:p>
        </w:tc>
      </w:tr>
      <w:tr w:rsidR="00106437" w14:paraId="19AB424A" w14:textId="77777777" w:rsidTr="000F6C76">
        <w:tc>
          <w:tcPr>
            <w:tcW w:w="4515" w:type="dxa"/>
            <w:shd w:val="clear" w:color="auto" w:fill="auto"/>
          </w:tcPr>
          <w:p w14:paraId="6936F992" w14:textId="77777777" w:rsidR="00106437" w:rsidRDefault="00106437" w:rsidP="00106437">
            <w:pPr>
              <w:pStyle w:val="ZelleHaupttext"/>
            </w:pPr>
            <w:r>
              <w:t>Vorname; Name:</w:t>
            </w:r>
          </w:p>
        </w:tc>
        <w:tc>
          <w:tcPr>
            <w:tcW w:w="4557" w:type="dxa"/>
            <w:shd w:val="clear" w:color="auto" w:fill="auto"/>
          </w:tcPr>
          <w:p w14:paraId="7D113F03" w14:textId="77777777" w:rsidR="00106437" w:rsidRDefault="00106437" w:rsidP="00106437">
            <w:pPr>
              <w:pStyle w:val="ZelleHaupttext"/>
            </w:pPr>
            <w:r>
              <w:t>Geburtsdatum:</w:t>
            </w:r>
          </w:p>
        </w:tc>
      </w:tr>
      <w:tr w:rsidR="00106437" w14:paraId="6529DCED" w14:textId="77777777" w:rsidTr="000F6C76">
        <w:tc>
          <w:tcPr>
            <w:tcW w:w="4515" w:type="dxa"/>
            <w:shd w:val="clear" w:color="auto" w:fill="auto"/>
          </w:tcPr>
          <w:p w14:paraId="5A1ACF72" w14:textId="77777777" w:rsidR="00106437" w:rsidRDefault="00106437" w:rsidP="00106437">
            <w:pPr>
              <w:pStyle w:val="ZelleHaupttext"/>
            </w:pPr>
            <w:r>
              <w:t>Vorname; Name:</w:t>
            </w:r>
          </w:p>
        </w:tc>
        <w:tc>
          <w:tcPr>
            <w:tcW w:w="4557" w:type="dxa"/>
            <w:shd w:val="clear" w:color="auto" w:fill="auto"/>
          </w:tcPr>
          <w:p w14:paraId="51953BF4" w14:textId="77777777" w:rsidR="00106437" w:rsidRDefault="00106437" w:rsidP="00106437">
            <w:pPr>
              <w:pStyle w:val="ZelleHaupttext"/>
            </w:pPr>
            <w:r>
              <w:t>Geburtsdatum:</w:t>
            </w:r>
          </w:p>
        </w:tc>
      </w:tr>
      <w:tr w:rsidR="00106437" w14:paraId="1DFDFC55" w14:textId="77777777" w:rsidTr="000F6C76">
        <w:tc>
          <w:tcPr>
            <w:tcW w:w="4515" w:type="dxa"/>
            <w:shd w:val="clear" w:color="auto" w:fill="auto"/>
          </w:tcPr>
          <w:p w14:paraId="120D4F69" w14:textId="77777777" w:rsidR="00106437" w:rsidRDefault="00106437" w:rsidP="00106437">
            <w:pPr>
              <w:pStyle w:val="ZelleHaupttext"/>
            </w:pPr>
            <w:r>
              <w:t>Vorname; Name:</w:t>
            </w:r>
          </w:p>
        </w:tc>
        <w:tc>
          <w:tcPr>
            <w:tcW w:w="4557" w:type="dxa"/>
            <w:shd w:val="clear" w:color="auto" w:fill="auto"/>
          </w:tcPr>
          <w:p w14:paraId="23AC246C" w14:textId="77777777" w:rsidR="00106437" w:rsidRDefault="00106437" w:rsidP="00106437">
            <w:pPr>
              <w:pStyle w:val="ZelleHaupttext"/>
            </w:pPr>
            <w:r>
              <w:t>Geburtsdatum:</w:t>
            </w:r>
          </w:p>
        </w:tc>
      </w:tr>
    </w:tbl>
    <w:p w14:paraId="7DCD0BF4" w14:textId="77777777" w:rsidR="00106437" w:rsidRDefault="00106437" w:rsidP="00106437">
      <w:pPr>
        <w:pStyle w:val="VertragHaupt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5"/>
        <w:gridCol w:w="4497"/>
      </w:tblGrid>
      <w:tr w:rsidR="00106437" w:rsidRPr="007947A7" w14:paraId="2D821D71" w14:textId="77777777" w:rsidTr="000F6C76">
        <w:tc>
          <w:tcPr>
            <w:tcW w:w="4515" w:type="dxa"/>
            <w:shd w:val="clear" w:color="auto" w:fill="D9D9D9"/>
          </w:tcPr>
          <w:p w14:paraId="3E509D7B" w14:textId="77777777" w:rsidR="00106437" w:rsidRPr="0068058C" w:rsidRDefault="00106437" w:rsidP="00106437">
            <w:pPr>
              <w:pStyle w:val="ZelleHaupttextFETT"/>
              <w:jc w:val="left"/>
            </w:pPr>
            <w:r w:rsidRPr="0068058C">
              <w:t>Vertreter/-in</w:t>
            </w:r>
          </w:p>
        </w:tc>
        <w:tc>
          <w:tcPr>
            <w:tcW w:w="4557" w:type="dxa"/>
            <w:shd w:val="clear" w:color="auto" w:fill="D9D9D9"/>
          </w:tcPr>
          <w:p w14:paraId="35B64BAE" w14:textId="77777777" w:rsidR="00106437" w:rsidRPr="0068058C" w:rsidRDefault="00106437" w:rsidP="00106437">
            <w:pPr>
              <w:pStyle w:val="ZelleHaupttextFETT"/>
              <w:jc w:val="left"/>
            </w:pPr>
            <w:r w:rsidRPr="0068058C">
              <w:t>Vertreter/-in</w:t>
            </w:r>
          </w:p>
        </w:tc>
      </w:tr>
      <w:tr w:rsidR="00106437" w14:paraId="53B82877" w14:textId="77777777" w:rsidTr="000F6C76">
        <w:tc>
          <w:tcPr>
            <w:tcW w:w="4515" w:type="dxa"/>
            <w:shd w:val="clear" w:color="auto" w:fill="auto"/>
          </w:tcPr>
          <w:p w14:paraId="73B0399C" w14:textId="77777777" w:rsidR="00106437" w:rsidRDefault="00106437" w:rsidP="00106437">
            <w:pPr>
              <w:pStyle w:val="ZelleHaupttext"/>
            </w:pPr>
            <w:r>
              <w:t>Name:</w:t>
            </w:r>
          </w:p>
        </w:tc>
        <w:tc>
          <w:tcPr>
            <w:tcW w:w="4557" w:type="dxa"/>
            <w:shd w:val="clear" w:color="auto" w:fill="auto"/>
          </w:tcPr>
          <w:p w14:paraId="4A9F1367" w14:textId="77777777" w:rsidR="00106437" w:rsidRDefault="00106437" w:rsidP="00106437">
            <w:pPr>
              <w:pStyle w:val="ZelleHaupttext"/>
            </w:pPr>
            <w:r>
              <w:t>Name:</w:t>
            </w:r>
          </w:p>
        </w:tc>
      </w:tr>
      <w:tr w:rsidR="00106437" w14:paraId="65DF27CD" w14:textId="77777777" w:rsidTr="000F6C76">
        <w:tc>
          <w:tcPr>
            <w:tcW w:w="4515" w:type="dxa"/>
            <w:shd w:val="clear" w:color="auto" w:fill="auto"/>
          </w:tcPr>
          <w:p w14:paraId="5AF53319" w14:textId="77777777" w:rsidR="00106437" w:rsidRDefault="00106437" w:rsidP="00106437">
            <w:pPr>
              <w:pStyle w:val="ZelleHaupttext"/>
            </w:pPr>
            <w:r>
              <w:t>Vorname:</w:t>
            </w:r>
          </w:p>
        </w:tc>
        <w:tc>
          <w:tcPr>
            <w:tcW w:w="4557" w:type="dxa"/>
            <w:shd w:val="clear" w:color="auto" w:fill="auto"/>
          </w:tcPr>
          <w:p w14:paraId="0BB62612" w14:textId="77777777" w:rsidR="00106437" w:rsidRDefault="00106437" w:rsidP="00106437">
            <w:pPr>
              <w:pStyle w:val="ZelleHaupttext"/>
            </w:pPr>
            <w:r>
              <w:t>Vorname:</w:t>
            </w:r>
          </w:p>
        </w:tc>
      </w:tr>
      <w:tr w:rsidR="00106437" w14:paraId="29E14EA1" w14:textId="77777777" w:rsidTr="000F6C76">
        <w:tc>
          <w:tcPr>
            <w:tcW w:w="4515" w:type="dxa"/>
            <w:shd w:val="clear" w:color="auto" w:fill="auto"/>
          </w:tcPr>
          <w:p w14:paraId="3D06C435" w14:textId="77777777" w:rsidR="00106437" w:rsidRDefault="00106437" w:rsidP="00106437">
            <w:pPr>
              <w:pStyle w:val="ZelleHaupttext"/>
            </w:pPr>
            <w:r>
              <w:t>Strasse:</w:t>
            </w:r>
          </w:p>
        </w:tc>
        <w:tc>
          <w:tcPr>
            <w:tcW w:w="4557" w:type="dxa"/>
            <w:shd w:val="clear" w:color="auto" w:fill="auto"/>
          </w:tcPr>
          <w:p w14:paraId="47A1EBD6" w14:textId="77777777" w:rsidR="00106437" w:rsidRDefault="00106437" w:rsidP="00106437">
            <w:pPr>
              <w:pStyle w:val="ZelleHaupttext"/>
            </w:pPr>
            <w:r>
              <w:t>Strasse:</w:t>
            </w:r>
          </w:p>
        </w:tc>
      </w:tr>
      <w:tr w:rsidR="00106437" w14:paraId="50C00375" w14:textId="77777777" w:rsidTr="000F6C76">
        <w:tc>
          <w:tcPr>
            <w:tcW w:w="4515" w:type="dxa"/>
            <w:shd w:val="clear" w:color="auto" w:fill="auto"/>
          </w:tcPr>
          <w:p w14:paraId="439240D1" w14:textId="77777777" w:rsidR="00106437" w:rsidRDefault="00106437" w:rsidP="00106437">
            <w:pPr>
              <w:pStyle w:val="ZelleHaupttext"/>
            </w:pPr>
            <w:r>
              <w:t>PLZ; Ort:</w:t>
            </w:r>
          </w:p>
        </w:tc>
        <w:tc>
          <w:tcPr>
            <w:tcW w:w="4557" w:type="dxa"/>
            <w:shd w:val="clear" w:color="auto" w:fill="auto"/>
          </w:tcPr>
          <w:p w14:paraId="5CCD72F5" w14:textId="77777777" w:rsidR="00106437" w:rsidRDefault="00106437" w:rsidP="00106437">
            <w:pPr>
              <w:pStyle w:val="ZelleHaupttext"/>
            </w:pPr>
            <w:r>
              <w:t>PLZ; Ort:</w:t>
            </w:r>
          </w:p>
        </w:tc>
      </w:tr>
      <w:tr w:rsidR="00106437" w14:paraId="4135E923" w14:textId="77777777" w:rsidTr="000F6C76">
        <w:tc>
          <w:tcPr>
            <w:tcW w:w="4515" w:type="dxa"/>
            <w:shd w:val="clear" w:color="auto" w:fill="auto"/>
          </w:tcPr>
          <w:p w14:paraId="71519344" w14:textId="77777777" w:rsidR="00106437" w:rsidRDefault="00106437" w:rsidP="00106437">
            <w:pPr>
              <w:pStyle w:val="ZelleHaupttext"/>
            </w:pPr>
            <w:r>
              <w:t>Telefon:</w:t>
            </w:r>
          </w:p>
        </w:tc>
        <w:tc>
          <w:tcPr>
            <w:tcW w:w="4557" w:type="dxa"/>
            <w:shd w:val="clear" w:color="auto" w:fill="auto"/>
          </w:tcPr>
          <w:p w14:paraId="618B89E4" w14:textId="77777777" w:rsidR="00106437" w:rsidRDefault="00106437" w:rsidP="00106437">
            <w:pPr>
              <w:pStyle w:val="ZelleHaupttext"/>
            </w:pPr>
            <w:r>
              <w:t>Telefon:</w:t>
            </w:r>
          </w:p>
        </w:tc>
      </w:tr>
    </w:tbl>
    <w:p w14:paraId="4C3DC07A" w14:textId="77777777" w:rsidR="00106437" w:rsidRDefault="00106437" w:rsidP="00106437">
      <w:pPr>
        <w:pStyle w:val="VertragHaupttext"/>
      </w:pPr>
    </w:p>
    <w:p w14:paraId="780DDD36" w14:textId="1C872591" w:rsidR="00106437" w:rsidRPr="00112908" w:rsidRDefault="00106437" w:rsidP="00106437">
      <w:pPr>
        <w:pStyle w:val="Titel4"/>
      </w:pPr>
      <w:proofErr w:type="spellStart"/>
      <w:proofErr w:type="gramStart"/>
      <w:r w:rsidRPr="00112908">
        <w:t>Rechtsbegehren</w:t>
      </w:r>
      <w:proofErr w:type="spellEnd"/>
      <w:r w:rsidRPr="00112908">
        <w:t>:</w:t>
      </w:r>
      <w:proofErr w:type="gramEnd"/>
    </w:p>
    <w:p w14:paraId="46EC591A" w14:textId="77777777" w:rsidR="00106437" w:rsidRDefault="00106437" w:rsidP="00106437">
      <w:pPr>
        <w:pStyle w:val="HaupttextEinz1"/>
        <w:tabs>
          <w:tab w:val="clear" w:pos="454"/>
          <w:tab w:val="num" w:pos="851"/>
        </w:tabs>
        <w:ind w:left="851"/>
      </w:pPr>
      <w:r>
        <w:t xml:space="preserve">Die Ehegatten beantragen gemeinsam die Scheidung ihrer am ..................................... in </w:t>
      </w:r>
      <w:r w:rsidR="000F6C76">
        <w:t xml:space="preserve">..................................... </w:t>
      </w:r>
      <w:r>
        <w:t>geschlossenen Ehe.</w:t>
      </w:r>
    </w:p>
    <w:p w14:paraId="74231747" w14:textId="77777777" w:rsidR="00106437" w:rsidRDefault="00106437" w:rsidP="00106437">
      <w:pPr>
        <w:pStyle w:val="HaupttextEinz1"/>
        <w:ind w:left="851"/>
      </w:pPr>
      <w:r>
        <w:t>Betreffend die Scheidungsfolgen beantragen die Ehegatten (zutreffende Variante bitte ankreuzen):</w:t>
      </w:r>
    </w:p>
    <w:p w14:paraId="01410106" w14:textId="77777777" w:rsidR="00106437" w:rsidRDefault="00106437" w:rsidP="00106437">
      <w:pPr>
        <w:pStyle w:val="HaupttextEinzWrfel"/>
        <w:tabs>
          <w:tab w:val="clear" w:pos="397"/>
          <w:tab w:val="num" w:pos="794"/>
        </w:tabs>
        <w:ind w:left="794"/>
      </w:pPr>
      <w:r>
        <w:t>Die beiliegende vollständige Vereinbarung über die Scheidungsfolgen sei zu genehmigen.</w:t>
      </w:r>
    </w:p>
    <w:p w14:paraId="35D0EAF8" w14:textId="77777777" w:rsidR="00106437" w:rsidRDefault="00106437" w:rsidP="00106437">
      <w:pPr>
        <w:pStyle w:val="HaupttextEinzWrfel"/>
        <w:ind w:left="794"/>
      </w:pPr>
      <w:r>
        <w:t>Die beiliegende Teilvereinbarung über die Scheidungsfolgen sei zu genehmigen. Die mit der Teilvereinbarung nicht geregelten Scheidungsfolgen seien durch das Gericht zu beurteilen.</w:t>
      </w:r>
    </w:p>
    <w:p w14:paraId="2AD2F0E1" w14:textId="77777777" w:rsidR="00106437" w:rsidRPr="00106437" w:rsidRDefault="00106437" w:rsidP="00106437">
      <w:pPr>
        <w:pStyle w:val="HaupttextEinzWrfel"/>
        <w:ind w:left="794"/>
      </w:pPr>
      <w:r>
        <w:t>Sämtliche Scheidungsfolgen seien durch das Gericht zu beurteilen.</w:t>
      </w:r>
    </w:p>
    <w:p w14:paraId="796FC34C" w14:textId="77777777" w:rsidR="00106437" w:rsidRPr="000C58CC" w:rsidRDefault="00106437" w:rsidP="00106437">
      <w:pPr>
        <w:pStyle w:val="Titel4"/>
      </w:pPr>
      <w:r w:rsidRPr="000C58CC">
        <w:t>Beilagen</w:t>
      </w:r>
      <w:r>
        <w:t xml:space="preserve"> (Zutreffendes bitte ankreuzen</w:t>
      </w:r>
      <w:proofErr w:type="gramStart"/>
      <w:r>
        <w:t>)</w:t>
      </w:r>
      <w:r w:rsidRPr="000C58CC">
        <w:t>:</w:t>
      </w:r>
      <w:proofErr w:type="gramEnd"/>
    </w:p>
    <w:p w14:paraId="4D71B806" w14:textId="3A9CCB48" w:rsidR="00106437" w:rsidRDefault="00106437" w:rsidP="00106437">
      <w:pPr>
        <w:pStyle w:val="HaupttextEinzWrfel"/>
        <w:ind w:left="794"/>
      </w:pPr>
      <w:r>
        <w:t>Familienausweis</w:t>
      </w:r>
      <w:r w:rsidR="004051E3">
        <w:t xml:space="preserve"> (im Original)</w:t>
      </w:r>
    </w:p>
    <w:p w14:paraId="1EADA7E8" w14:textId="77777777" w:rsidR="00106437" w:rsidRDefault="00106437" w:rsidP="00106437">
      <w:pPr>
        <w:pStyle w:val="HaupttextEinzWrfel"/>
        <w:ind w:left="794"/>
      </w:pPr>
      <w:r>
        <w:t>Vollständige Vereinbarung über die Scheidungsfolgen, datiert und von beiden Ehegatten unterzeichnet; mit den erwähnten Beilagen</w:t>
      </w:r>
    </w:p>
    <w:p w14:paraId="070F2E13" w14:textId="77777777" w:rsidR="00106437" w:rsidRDefault="00106437" w:rsidP="00106437">
      <w:pPr>
        <w:pStyle w:val="HaupttextEinzWrfel"/>
        <w:ind w:left="794"/>
      </w:pPr>
      <w:r>
        <w:t>Teilvereinbarung über die Scheidungsfolgen, datiert und von beiden Ehegatten unterzeichnet; mit den erwähnten Beilagen</w:t>
      </w:r>
    </w:p>
    <w:p w14:paraId="6C674A9E" w14:textId="77777777" w:rsidR="00902586" w:rsidRDefault="00902586" w:rsidP="00106437">
      <w:pPr>
        <w:pStyle w:val="HaupttextEinzWrfel"/>
        <w:ind w:left="794"/>
      </w:pPr>
      <w:r>
        <w:t>Einkommensbelege: aktueller Lohnausweis und aktuelle Lohnabrechnungen, Rentenbelege, Jahresabschlüsse usw.</w:t>
      </w:r>
    </w:p>
    <w:p w14:paraId="51A686AF" w14:textId="77777777" w:rsidR="00902586" w:rsidRDefault="00902586" w:rsidP="00106437">
      <w:pPr>
        <w:pStyle w:val="HaupttextEinzWrfel"/>
        <w:ind w:left="794"/>
      </w:pPr>
      <w:r>
        <w:t>Wohnkosten: Mietvertrag, Belege betr. Hypothekarzinsen, Belege betr. Nebenkosten</w:t>
      </w:r>
      <w:r w:rsidR="004D3723">
        <w:t>, Grundbuchauszug</w:t>
      </w:r>
    </w:p>
    <w:p w14:paraId="7C89C801" w14:textId="77777777" w:rsidR="00902586" w:rsidRDefault="00902586" w:rsidP="00106437">
      <w:pPr>
        <w:pStyle w:val="HaupttextEinzWrfel"/>
        <w:ind w:left="794"/>
      </w:pPr>
      <w:r>
        <w:t>Krankenkasse: Police oder Rechnung, Beleg betr. Prämienverbilligung, letzte Jahresaufstellung</w:t>
      </w:r>
    </w:p>
    <w:p w14:paraId="4CCAC5CC" w14:textId="77777777" w:rsidR="00902586" w:rsidRDefault="00902586" w:rsidP="00106437">
      <w:pPr>
        <w:pStyle w:val="HaupttextEinzWrfel"/>
        <w:ind w:left="794"/>
      </w:pPr>
      <w:r>
        <w:t>letzte Steuerveranlagungen und letzte Steuererklärung</w:t>
      </w:r>
    </w:p>
    <w:p w14:paraId="1A1311A2" w14:textId="77777777" w:rsidR="00902586" w:rsidRDefault="00902586" w:rsidP="00106437">
      <w:pPr>
        <w:pStyle w:val="HaupttextEinzWrfel"/>
        <w:ind w:left="794"/>
      </w:pPr>
      <w:r>
        <w:t>Bestätigung der Pensionskasse über das während der Dauer der Ehe angesparte Guthaben beiden Ehegatten, inkl. Durchführbarkeitserklärung (</w:t>
      </w:r>
      <w:proofErr w:type="gramStart"/>
      <w:r>
        <w:t>Heiratsdatum</w:t>
      </w:r>
      <w:proofErr w:type="gramEnd"/>
      <w:r>
        <w:t xml:space="preserve"> bis Datum Einleitung Scheidungsverfahren)</w:t>
      </w:r>
    </w:p>
    <w:p w14:paraId="68982441" w14:textId="77777777" w:rsidR="004D3723" w:rsidRDefault="004D3723" w:rsidP="00106437">
      <w:pPr>
        <w:pStyle w:val="HaupttextEinzWrfel"/>
        <w:ind w:left="794"/>
      </w:pPr>
      <w:r>
        <w:t>Bank- / Postkontoauszüge, weitere Vermögenswerte (Säule 3a, Lebensversicherungen usw.)</w:t>
      </w:r>
    </w:p>
    <w:p w14:paraId="2FB3B87E" w14:textId="77777777" w:rsidR="004D3723" w:rsidRDefault="004D3723" w:rsidP="00106437">
      <w:pPr>
        <w:pStyle w:val="HaupttextEinzWrfel"/>
        <w:ind w:left="794"/>
      </w:pPr>
      <w:r>
        <w:t>Kinder: Krankenkassenunterlagen, Belege betr. Drittbetreuungs- und Schulkosten</w:t>
      </w:r>
    </w:p>
    <w:p w14:paraId="3A138A86" w14:textId="1AB600F0" w:rsidR="002A33DA" w:rsidRDefault="002A33DA" w:rsidP="002A33DA">
      <w:pPr>
        <w:pStyle w:val="HaupttextEinzWrfel"/>
        <w:numPr>
          <w:ilvl w:val="0"/>
          <w:numId w:val="0"/>
        </w:numPr>
        <w:ind w:left="397" w:hanging="397"/>
      </w:pPr>
    </w:p>
    <w:p w14:paraId="534EAAE3" w14:textId="77777777" w:rsidR="002A33DA" w:rsidRDefault="002A33DA" w:rsidP="005B2821">
      <w:pPr>
        <w:pStyle w:val="HaupttextEinzWrfel"/>
        <w:numPr>
          <w:ilvl w:val="0"/>
          <w:numId w:val="0"/>
        </w:numPr>
        <w:ind w:left="397" w:hanging="397"/>
      </w:pPr>
    </w:p>
    <w:p w14:paraId="008644B4" w14:textId="77777777" w:rsidR="00373CF2" w:rsidRDefault="00373CF2" w:rsidP="00106437">
      <w:pPr>
        <w:pStyle w:val="VertragHaupttext"/>
      </w:pPr>
    </w:p>
    <w:p w14:paraId="211CB826" w14:textId="77777777" w:rsidR="00106437" w:rsidRDefault="00106437" w:rsidP="00106437">
      <w:pPr>
        <w:pStyle w:val="Haupttext"/>
      </w:pPr>
    </w:p>
    <w:p w14:paraId="65D1569B" w14:textId="77777777" w:rsidR="00106437" w:rsidRPr="008E1D8A" w:rsidRDefault="00106437" w:rsidP="00106437">
      <w:pPr>
        <w:pStyle w:val="Haupttext"/>
        <w:rPr>
          <w:b/>
        </w:rPr>
      </w:pPr>
      <w:r w:rsidRPr="008E1D8A">
        <w:rPr>
          <w:b/>
        </w:rPr>
        <w:lastRenderedPageBreak/>
        <w:tab/>
      </w:r>
      <w:r>
        <w:rPr>
          <w:b/>
        </w:rPr>
        <w:tab/>
      </w:r>
      <w:r w:rsidRPr="008E1D8A">
        <w:rPr>
          <w:b/>
        </w:rPr>
        <w:t>Datum</w:t>
      </w:r>
      <w:r w:rsidRPr="008E1D8A">
        <w:rPr>
          <w:b/>
        </w:rPr>
        <w:tab/>
      </w:r>
      <w:r>
        <w:rPr>
          <w:b/>
        </w:rPr>
        <w:tab/>
      </w:r>
      <w:r>
        <w:rPr>
          <w:b/>
        </w:rPr>
        <w:tab/>
      </w:r>
      <w:r w:rsidRPr="008E1D8A">
        <w:rPr>
          <w:b/>
        </w:rPr>
        <w:t>Unterschrift</w:t>
      </w:r>
    </w:p>
    <w:p w14:paraId="2AF4591E" w14:textId="77777777" w:rsidR="00106437" w:rsidRDefault="00106437" w:rsidP="00106437">
      <w:pPr>
        <w:pStyle w:val="Haupttext"/>
      </w:pPr>
      <w:r w:rsidRPr="008E1D8A">
        <w:rPr>
          <w:b/>
        </w:rPr>
        <w:t>Ehegattin</w:t>
      </w:r>
      <w:r>
        <w:tab/>
        <w:t>.........................</w:t>
      </w:r>
      <w:r>
        <w:tab/>
      </w:r>
      <w:r w:rsidR="000F6C76">
        <w:t>.........................</w:t>
      </w:r>
      <w:r w:rsidR="004D3723">
        <w:t>.............</w:t>
      </w:r>
    </w:p>
    <w:p w14:paraId="7B0BA172" w14:textId="77777777" w:rsidR="00106437" w:rsidRDefault="00106437" w:rsidP="00106437">
      <w:pPr>
        <w:pStyle w:val="Haupttext"/>
        <w:rPr>
          <w:b/>
        </w:rPr>
      </w:pPr>
    </w:p>
    <w:p w14:paraId="083D928C" w14:textId="77777777" w:rsidR="00106437" w:rsidRDefault="00106437" w:rsidP="00106437">
      <w:pPr>
        <w:pStyle w:val="Haupttext"/>
      </w:pPr>
      <w:r w:rsidRPr="008E1D8A">
        <w:rPr>
          <w:b/>
        </w:rPr>
        <w:t>Ehegatte</w:t>
      </w:r>
      <w:r>
        <w:tab/>
        <w:t>.........................</w:t>
      </w:r>
      <w:r>
        <w:tab/>
      </w:r>
      <w:r w:rsidR="000F6C76">
        <w:t>.........................</w:t>
      </w:r>
      <w:r w:rsidR="004D3723">
        <w:t>.............</w:t>
      </w:r>
    </w:p>
    <w:p w14:paraId="3D2BA95A" w14:textId="77777777" w:rsidR="00106437" w:rsidRDefault="00106437" w:rsidP="00106437">
      <w:pPr>
        <w:pStyle w:val="VertragHaupttext"/>
      </w:pPr>
    </w:p>
    <w:p w14:paraId="4F0CA6C7" w14:textId="77777777" w:rsidR="00106437" w:rsidRPr="007947A7" w:rsidRDefault="00106437" w:rsidP="00106437">
      <w:pPr>
        <w:pStyle w:val="VertragHaupttext"/>
        <w:pBdr>
          <w:top w:val="single" w:sz="4" w:space="1" w:color="auto"/>
        </w:pBdr>
      </w:pPr>
      <w:r>
        <w:t>Das gemeinsame Scheidungsbegehren kann dem Gericht in Papierform oder elektronisch zugestellt werden. Bei elektronischer Übermittlung muss das Dokument mit einer anerkannten elektronischen Signatur der Absenderin oder des Absenders versehen sein (Art. 130 und 131 ZPO).</w:t>
      </w:r>
      <w:r w:rsidR="00902586">
        <w:t xml:space="preserve"> Eine Zustellung per E-Mail oder Fax reicht nicht aus.</w:t>
      </w:r>
    </w:p>
    <w:p w14:paraId="33670C44" w14:textId="77777777" w:rsidR="00101179" w:rsidRPr="00106437" w:rsidRDefault="00A6569F" w:rsidP="00106437">
      <w:r w:rsidRPr="00106437">
        <w:t xml:space="preserve"> </w:t>
      </w:r>
    </w:p>
    <w:sectPr w:rsidR="00101179" w:rsidRPr="00106437"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698D" w14:textId="77777777" w:rsidR="006F4B1A" w:rsidRDefault="006F4B1A">
      <w:r>
        <w:separator/>
      </w:r>
    </w:p>
  </w:endnote>
  <w:endnote w:type="continuationSeparator" w:id="0">
    <w:p w14:paraId="731150B3" w14:textId="77777777" w:rsidR="006F4B1A" w:rsidRDefault="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altName w:val="Calibri"/>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2530" w14:textId="77777777" w:rsidR="00D228A7" w:rsidRDefault="00D228A7" w:rsidP="00D228A7">
    <w:pPr>
      <w:tabs>
        <w:tab w:val="right" w:pos="9085"/>
      </w:tabs>
      <w:rPr>
        <w:rFonts w:ascii="Verdana" w:hAnsi="Verdana"/>
        <w:noProof/>
        <w:snapToGrid w:val="0"/>
        <w:color w:val="999999"/>
        <w:sz w:val="16"/>
      </w:rPr>
    </w:pPr>
  </w:p>
  <w:p w14:paraId="0DAE7A1B" w14:textId="61D9903F"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7216" behindDoc="0" locked="0" layoutInCell="1" allowOverlap="1" wp14:anchorId="76D59272" wp14:editId="7A6016B2">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9A237"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710464" behindDoc="0" locked="0" layoutInCell="1" allowOverlap="1" wp14:anchorId="5353B176" wp14:editId="4CCBCD04">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106437">
      <w:rPr>
        <w:rFonts w:ascii="Verdana" w:hAnsi="Verdana"/>
        <w:noProof/>
        <w:snapToGrid w:val="0"/>
        <w:color w:val="999999"/>
        <w:sz w:val="16"/>
      </w:rPr>
      <w:t xml:space="preserve"> </w:t>
    </w:r>
    <w:r w:rsidR="005B2821">
      <w:rPr>
        <w:rFonts w:ascii="Verdana" w:hAnsi="Verdana"/>
        <w:noProof/>
        <w:snapToGrid w:val="0"/>
        <w:color w:val="999999"/>
        <w:sz w:val="16"/>
      </w:rPr>
      <w:t>Überarbeitet von Edgar Schürmann/Lukas Schneiter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0F6C76">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0F6C76">
      <w:rPr>
        <w:rFonts w:ascii="Verdana" w:hAnsi="Verdana"/>
        <w:noProof/>
        <w:color w:val="999999"/>
        <w:sz w:val="16"/>
      </w:rPr>
      <w:t>2</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EC41" w14:textId="77777777" w:rsidR="006F4B1A" w:rsidRDefault="006F4B1A">
      <w:r>
        <w:separator/>
      </w:r>
    </w:p>
  </w:footnote>
  <w:footnote w:type="continuationSeparator" w:id="0">
    <w:p w14:paraId="73F5BE5C" w14:textId="77777777" w:rsidR="006F4B1A" w:rsidRDefault="006F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5E02" w14:textId="77777777"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4E8D0B1B" wp14:editId="13EFEFF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30061"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Pr>
        <w:rFonts w:ascii="Verdana" w:hAnsi="Verdana"/>
        <w:noProof/>
        <w:color w:val="999999"/>
        <w:sz w:val="16"/>
        <w:lang w:val="fr-CH"/>
      </w:rPr>
      <w:br/>
    </w:r>
    <w:r w:rsidR="00106437">
      <w:rPr>
        <w:rFonts w:ascii="Verdana" w:hAnsi="Verdana"/>
        <w:noProof/>
        <w:color w:val="999999"/>
        <w:sz w:val="16"/>
        <w:lang w:val="fr-CH"/>
      </w:rPr>
      <w:t>Gemeinsames Scheidungsbegehren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263C0"/>
    <w:multiLevelType w:val="multilevel"/>
    <w:tmpl w:val="CF72E2F0"/>
    <w:numStyleLink w:val="StyleNummerierteAufzhlung"/>
  </w:abstractNum>
  <w:abstractNum w:abstractNumId="16"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15:restartNumberingAfterBreak="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C4065"/>
    <w:multiLevelType w:val="multilevel"/>
    <w:tmpl w:val="06C4F356"/>
    <w:numStyleLink w:val="StyleAufzhlung"/>
  </w:abstractNum>
  <w:abstractNum w:abstractNumId="22"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15:restartNumberingAfterBreak="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0" w15:restartNumberingAfterBreak="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9"/>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4"/>
  </w:num>
  <w:num w:numId="18">
    <w:abstractNumId w:val="26"/>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0"/>
  </w:num>
  <w:num w:numId="27">
    <w:abstractNumId w:val="23"/>
  </w:num>
  <w:num w:numId="28">
    <w:abstractNumId w:val="10"/>
  </w:num>
  <w:num w:numId="29">
    <w:abstractNumId w:val="24"/>
  </w:num>
  <w:num w:numId="30">
    <w:abstractNumId w:val="13"/>
  </w:num>
  <w:num w:numId="31">
    <w:abstractNumId w:val="27"/>
  </w:num>
  <w:num w:numId="32">
    <w:abstractNumId w:val="18"/>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B7926"/>
    <w:rsid w:val="000F3946"/>
    <w:rsid w:val="000F6069"/>
    <w:rsid w:val="000F6C76"/>
    <w:rsid w:val="00101179"/>
    <w:rsid w:val="00106437"/>
    <w:rsid w:val="00173DA6"/>
    <w:rsid w:val="001A2EC7"/>
    <w:rsid w:val="00212ACA"/>
    <w:rsid w:val="002759FA"/>
    <w:rsid w:val="002A33DA"/>
    <w:rsid w:val="00362D53"/>
    <w:rsid w:val="00373CF2"/>
    <w:rsid w:val="00391840"/>
    <w:rsid w:val="004051E3"/>
    <w:rsid w:val="00406F76"/>
    <w:rsid w:val="004D3723"/>
    <w:rsid w:val="004F2E4A"/>
    <w:rsid w:val="005B2821"/>
    <w:rsid w:val="00641AF7"/>
    <w:rsid w:val="006C66E5"/>
    <w:rsid w:val="006F0703"/>
    <w:rsid w:val="006F4B1A"/>
    <w:rsid w:val="007774BC"/>
    <w:rsid w:val="007826C1"/>
    <w:rsid w:val="007D1353"/>
    <w:rsid w:val="0084662F"/>
    <w:rsid w:val="0085719F"/>
    <w:rsid w:val="008C35ED"/>
    <w:rsid w:val="008F16FC"/>
    <w:rsid w:val="00902586"/>
    <w:rsid w:val="00990817"/>
    <w:rsid w:val="00A2656E"/>
    <w:rsid w:val="00A353F1"/>
    <w:rsid w:val="00A6569F"/>
    <w:rsid w:val="00B0385F"/>
    <w:rsid w:val="00B87A1A"/>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B8789E"/>
  <w15:docId w15:val="{0CE95DBA-F646-4A4C-917C-3789AA6A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106437"/>
    <w:pPr>
      <w:tabs>
        <w:tab w:val="left" w:pos="397"/>
      </w:tabs>
      <w:spacing w:before="120" w:after="0"/>
      <w:ind w:left="397" w:hanging="397"/>
    </w:pPr>
  </w:style>
  <w:style w:type="paragraph" w:customStyle="1" w:styleId="Titel4-Vertrag">
    <w:name w:val="Titel 4 - Vertrag"/>
    <w:basedOn w:val="Standard"/>
    <w:rsid w:val="00106437"/>
    <w:pPr>
      <w:tabs>
        <w:tab w:val="left" w:pos="2835"/>
      </w:tabs>
      <w:spacing w:before="360" w:after="120" w:line="260" w:lineRule="exact"/>
      <w:jc w:val="both"/>
    </w:pPr>
    <w:rPr>
      <w:rFonts w:ascii="Verdana" w:eastAsia="Times New Roman" w:hAnsi="Verdana" w:cs="Times New Roman"/>
      <w:b/>
      <w:bCs/>
      <w:snapToGrid w:val="0"/>
      <w:sz w:val="18"/>
      <w:szCs w:val="20"/>
      <w:lang w:val="fr-CH" w:eastAsia="de-DE"/>
    </w:rPr>
  </w:style>
  <w:style w:type="paragraph" w:styleId="berarbeitung">
    <w:name w:val="Revision"/>
    <w:hidden/>
    <w:uiPriority w:val="99"/>
    <w:semiHidden/>
    <w:rsid w:val="00373CF2"/>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429</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