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DD" w:rsidRDefault="00C653DD" w:rsidP="00C653DD">
      <w:pPr>
        <w:pStyle w:val="Titel1-Vertrag"/>
      </w:pPr>
      <w:r>
        <w:t>V</w:t>
      </w:r>
      <w:r w:rsidRPr="0045594C">
        <w:t>ereinbaru</w:t>
      </w:r>
      <w:r>
        <w:t>ng über Forderungen des Mieters</w:t>
      </w:r>
      <w:r>
        <w:br/>
      </w:r>
      <w:r w:rsidRPr="0045594C">
        <w:t>wegen Feuc</w:t>
      </w:r>
      <w:r w:rsidRPr="0045594C">
        <w:t>h</w:t>
      </w:r>
      <w:r w:rsidRPr="0045594C">
        <w:t>tigkeit in der Wohnung</w:t>
      </w:r>
    </w:p>
    <w:p w:rsidR="00C653DD" w:rsidRDefault="00C653DD" w:rsidP="007D3C77">
      <w:pPr>
        <w:pStyle w:val="VertragHaupttext"/>
        <w:jc w:val="center"/>
      </w:pPr>
      <w:r>
        <w:t>Die Parteien</w:t>
      </w:r>
    </w:p>
    <w:p w:rsidR="00C653DD" w:rsidRDefault="00C653DD" w:rsidP="007D3C77">
      <w:pPr>
        <w:pStyle w:val="VertragHaupttext"/>
        <w:jc w:val="center"/>
      </w:pPr>
    </w:p>
    <w:p w:rsidR="00C653DD" w:rsidRDefault="00C653DD" w:rsidP="007D3C77">
      <w:pPr>
        <w:pStyle w:val="VertragHaupttext"/>
        <w:jc w:val="center"/>
      </w:pPr>
      <w:r w:rsidRPr="00A24E8C">
        <w:rPr>
          <w:b/>
        </w:rPr>
        <w:t xml:space="preserve">[Name </w:t>
      </w:r>
      <w:r>
        <w:rPr>
          <w:b/>
        </w:rPr>
        <w:t xml:space="preserve">und </w:t>
      </w:r>
      <w:r w:rsidRPr="006016C7">
        <w:rPr>
          <w:b/>
        </w:rPr>
        <w:t>Adresse Vermieter]</w:t>
      </w:r>
    </w:p>
    <w:p w:rsidR="00C653DD" w:rsidRDefault="00C653DD" w:rsidP="007D3C77">
      <w:pPr>
        <w:pStyle w:val="VertragHaupttext"/>
        <w:jc w:val="center"/>
      </w:pPr>
      <w:r w:rsidRPr="00A24E8C">
        <w:rPr>
          <w:b/>
        </w:rPr>
        <w:t>Vermieter</w:t>
      </w:r>
    </w:p>
    <w:p w:rsidR="00C653DD" w:rsidRDefault="00C653DD" w:rsidP="007D3C77">
      <w:pPr>
        <w:pStyle w:val="VertragHaupttext"/>
        <w:jc w:val="center"/>
      </w:pPr>
    </w:p>
    <w:p w:rsidR="00C653DD" w:rsidRDefault="00C653DD" w:rsidP="007D3C77">
      <w:pPr>
        <w:pStyle w:val="VertragHaupttext"/>
        <w:jc w:val="center"/>
      </w:pPr>
      <w:r>
        <w:t>und</w:t>
      </w:r>
    </w:p>
    <w:p w:rsidR="00C653DD" w:rsidRDefault="00C653DD" w:rsidP="007D3C77">
      <w:pPr>
        <w:pStyle w:val="VertragHaupttext"/>
        <w:jc w:val="center"/>
      </w:pPr>
    </w:p>
    <w:p w:rsidR="00C653DD" w:rsidRPr="006016C7" w:rsidRDefault="00C653DD" w:rsidP="007D3C77">
      <w:pPr>
        <w:pStyle w:val="VertragHaupttext"/>
        <w:jc w:val="center"/>
        <w:rPr>
          <w:b/>
        </w:rPr>
      </w:pPr>
      <w:r w:rsidRPr="006016C7">
        <w:rPr>
          <w:b/>
        </w:rPr>
        <w:t>[Name und Adresse Mieter]</w:t>
      </w:r>
    </w:p>
    <w:p w:rsidR="00C653DD" w:rsidRDefault="00C653DD" w:rsidP="007D3C77">
      <w:pPr>
        <w:pStyle w:val="VertragHaupttext"/>
        <w:jc w:val="center"/>
        <w:rPr>
          <w:b/>
        </w:rPr>
      </w:pPr>
      <w:r w:rsidRPr="00A24E8C">
        <w:rPr>
          <w:b/>
        </w:rPr>
        <w:t>Mieter</w:t>
      </w:r>
    </w:p>
    <w:p w:rsidR="00C653DD" w:rsidRDefault="00C653DD" w:rsidP="007D3C77">
      <w:pPr>
        <w:pStyle w:val="VertragHaupttext"/>
        <w:jc w:val="center"/>
      </w:pPr>
    </w:p>
    <w:p w:rsidR="00C653DD" w:rsidRDefault="00C653DD" w:rsidP="007D3C77">
      <w:pPr>
        <w:pStyle w:val="VertragHaupttext"/>
        <w:jc w:val="center"/>
      </w:pPr>
      <w:r>
        <w:t>schliessen folgende Vereinbarung:</w:t>
      </w:r>
    </w:p>
    <w:p w:rsidR="00C653DD" w:rsidRDefault="00C653DD" w:rsidP="007D3C77">
      <w:pPr>
        <w:pStyle w:val="VertragHaupttext"/>
        <w:pBdr>
          <w:bottom w:val="single" w:sz="4" w:space="1" w:color="auto"/>
        </w:pBdr>
        <w:jc w:val="center"/>
      </w:pPr>
    </w:p>
    <w:p w:rsidR="00C653DD" w:rsidRDefault="00C653DD" w:rsidP="007D3C77">
      <w:pPr>
        <w:pStyle w:val="VertragHaupttext"/>
      </w:pPr>
    </w:p>
    <w:p w:rsidR="00C653DD" w:rsidRDefault="00C653DD" w:rsidP="007D3C77">
      <w:pPr>
        <w:pStyle w:val="VertragHaupttext"/>
        <w:ind w:left="705" w:hanging="705"/>
      </w:pPr>
      <w:r>
        <w:t>1.</w:t>
      </w:r>
      <w:r>
        <w:tab/>
        <w:t>Der Vermieter verpflichtet sich, dem Mieter für die geltend gemachten Ansprüche im Z</w:t>
      </w:r>
      <w:r>
        <w:t>u</w:t>
      </w:r>
      <w:r>
        <w:t>sammenhang mit der behaupteten Feuchtigkeit im Mietobjekt CHF </w:t>
      </w:r>
      <w:proofErr w:type="gramStart"/>
      <w:r>
        <w:t>……</w:t>
      </w:r>
      <w:proofErr w:type="gramEnd"/>
      <w:r>
        <w:t xml:space="preserve"> zu bezahlen. </w:t>
      </w:r>
    </w:p>
    <w:p w:rsidR="00C653DD" w:rsidRDefault="00C653DD" w:rsidP="007D3C77">
      <w:pPr>
        <w:pStyle w:val="VertragHaupttext"/>
        <w:ind w:left="705" w:hanging="705"/>
      </w:pPr>
      <w:r>
        <w:t>2.</w:t>
      </w:r>
      <w:r>
        <w:tab/>
        <w:t>Der Betrag gemäss Ziffer 1 vorstehend ist zahlbar innert 30 Tagen seit beidseitiger recht</w:t>
      </w:r>
      <w:r>
        <w:t>s</w:t>
      </w:r>
      <w:r>
        <w:t xml:space="preserve">gültiger Unterzeichnung des vorliegenden Vergleichs. </w:t>
      </w:r>
    </w:p>
    <w:p w:rsidR="00C653DD" w:rsidRDefault="00C653DD" w:rsidP="007D3C77">
      <w:pPr>
        <w:pStyle w:val="VertragHaupttext"/>
        <w:ind w:left="705"/>
      </w:pPr>
      <w:r>
        <w:t>Mit der Bezahlung des Betrages gemäss Ziffer 1 vorstehend sind sämtliche Ansprüche des Mieters aus der behaupteten Feuchtigkeit in der Wohnung vollumfänglich abgegolten.</w:t>
      </w:r>
    </w:p>
    <w:p w:rsidR="00C653DD" w:rsidRDefault="00C653DD" w:rsidP="007D3C77">
      <w:pPr>
        <w:pStyle w:val="VertragHaupttext"/>
        <w:ind w:left="705" w:hanging="705"/>
      </w:pPr>
      <w:r>
        <w:t>3.</w:t>
      </w:r>
      <w:r>
        <w:tab/>
        <w:t>Der Vermieter verpflichtet sich, dem Mieter einen Entfeuchter zur Verfügung zu stellen. Der Vermieter trägt die Kosten dieses Entfeuchters. Der Mieter bedient den Entfeuchter. Der Mieter übernimmt insbesondere das Leeren des Entfeuchters. Die Stromkosten gehen zu Lasten des Mi</w:t>
      </w:r>
      <w:r>
        <w:t>e</w:t>
      </w:r>
      <w:r>
        <w:t>ters.</w:t>
      </w:r>
    </w:p>
    <w:p w:rsidR="00C653DD" w:rsidRDefault="00C653DD" w:rsidP="007D3C77">
      <w:pPr>
        <w:pStyle w:val="VertragHaupttext"/>
      </w:pPr>
    </w:p>
    <w:p w:rsidR="00C653DD" w:rsidRDefault="00C653DD" w:rsidP="007D3C77">
      <w:pPr>
        <w:pStyle w:val="VertragHaupttext"/>
      </w:pPr>
    </w:p>
    <w:p w:rsidR="00C653DD" w:rsidRDefault="00C653DD" w:rsidP="007D3C77">
      <w:pPr>
        <w:pStyle w:val="VertragHaupttext"/>
        <w:tabs>
          <w:tab w:val="left" w:pos="5103"/>
        </w:tabs>
      </w:pPr>
      <w:r>
        <w:t>Ort, Datum ……………………</w:t>
      </w:r>
      <w:r w:rsidR="007D3C77">
        <w:t>…………………………….</w:t>
      </w:r>
      <w:r>
        <w:tab/>
        <w:t>Ort, Datum ……………………</w:t>
      </w:r>
      <w:r w:rsidR="007D3C77">
        <w:t>…………………………</w:t>
      </w:r>
    </w:p>
    <w:p w:rsidR="00C653DD" w:rsidRDefault="00C653DD" w:rsidP="007D3C77">
      <w:pPr>
        <w:pStyle w:val="VertragHaupttext"/>
      </w:pPr>
    </w:p>
    <w:p w:rsidR="00C653DD" w:rsidRDefault="00C653DD" w:rsidP="007D3C77">
      <w:pPr>
        <w:pStyle w:val="VertragHaupttext"/>
        <w:tabs>
          <w:tab w:val="left" w:pos="5103"/>
        </w:tabs>
      </w:pPr>
      <w:r>
        <w:t>Der Vermieter:</w:t>
      </w:r>
      <w:r>
        <w:tab/>
        <w:t xml:space="preserve">Der Mieter: </w:t>
      </w:r>
    </w:p>
    <w:p w:rsidR="00C653DD" w:rsidRDefault="00C653DD" w:rsidP="007D3C77">
      <w:pPr>
        <w:pStyle w:val="VertragHaupttext"/>
      </w:pPr>
    </w:p>
    <w:p w:rsidR="00C653DD" w:rsidRPr="006A1FC1" w:rsidRDefault="00C653DD" w:rsidP="007D3C77">
      <w:pPr>
        <w:pStyle w:val="VertragHaupttext"/>
        <w:tabs>
          <w:tab w:val="left" w:pos="5103"/>
        </w:tabs>
      </w:pPr>
      <w:r>
        <w:t>…………………………</w:t>
      </w:r>
      <w:r w:rsidR="007D3C77">
        <w:t>…………………………………………..</w:t>
      </w:r>
      <w:r>
        <w:tab/>
        <w:t>…………………………</w:t>
      </w:r>
      <w:r w:rsidR="007D3C77">
        <w:t>……………………………………….</w:t>
      </w:r>
      <w:bookmarkStart w:id="0" w:name="_GoBack"/>
      <w:bookmarkEnd w:id="0"/>
    </w:p>
    <w:sectPr w:rsidR="00C653DD" w:rsidRPr="006A1FC1" w:rsidSect="0045594C">
      <w:pgSz w:w="11906" w:h="16838"/>
      <w:pgMar w:top="1417" w:right="1417" w:bottom="1134" w:left="1417" w:header="720" w:footer="720" w:gutter="0"/>
      <w:paperSrc w:first="261" w:other="26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DD" w:rsidRDefault="00C653DD">
      <w:r>
        <w:separator/>
      </w:r>
    </w:p>
  </w:endnote>
  <w:endnote w:type="continuationSeparator" w:id="0">
    <w:p w:rsidR="00C653DD" w:rsidRDefault="00C6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DD" w:rsidRDefault="00C653DD">
      <w:r>
        <w:separator/>
      </w:r>
    </w:p>
  </w:footnote>
  <w:footnote w:type="continuationSeparator" w:id="0">
    <w:p w:rsidR="00C653DD" w:rsidRDefault="00C653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2">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3">
    <w:nsid w:val="1EB00305"/>
    <w:multiLevelType w:val="singleLevel"/>
    <w:tmpl w:val="408494E2"/>
    <w:lvl w:ilvl="0">
      <w:start w:val="1"/>
      <w:numFmt w:val="decimal"/>
      <w:lvlText w:val="%1."/>
      <w:lvlJc w:val="left"/>
      <w:pPr>
        <w:tabs>
          <w:tab w:val="num" w:pos="425"/>
        </w:tabs>
        <w:ind w:left="425" w:hanging="425"/>
      </w:pPr>
    </w:lvl>
  </w:abstractNum>
  <w:abstractNum w:abstractNumId="14">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5">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6">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9C87B78"/>
    <w:multiLevelType w:val="singleLevel"/>
    <w:tmpl w:val="F30E06EA"/>
    <w:lvl w:ilvl="0">
      <w:numFmt w:val="bullet"/>
      <w:lvlText w:val="–"/>
      <w:lvlJc w:val="left"/>
      <w:pPr>
        <w:tabs>
          <w:tab w:val="num" w:pos="360"/>
        </w:tabs>
        <w:ind w:left="360" w:hanging="360"/>
      </w:pPr>
      <w:rPr>
        <w:rFonts w:hint="default"/>
      </w:rPr>
    </w:lvl>
  </w:abstractNum>
  <w:abstractNum w:abstractNumId="19">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597D04"/>
    <w:multiLevelType w:val="singleLevel"/>
    <w:tmpl w:val="403A5988"/>
    <w:lvl w:ilvl="0">
      <w:start w:val="1"/>
      <w:numFmt w:val="lowerLetter"/>
      <w:lvlText w:val="%1)"/>
      <w:lvlJc w:val="left"/>
      <w:pPr>
        <w:tabs>
          <w:tab w:val="num" w:pos="454"/>
        </w:tabs>
        <w:ind w:left="454" w:hanging="454"/>
      </w:pPr>
    </w:lvl>
  </w:abstractNum>
  <w:abstractNum w:abstractNumId="21">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3">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4">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5">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6">
    <w:nsid w:val="64124977"/>
    <w:multiLevelType w:val="singleLevel"/>
    <w:tmpl w:val="CC8C8CB6"/>
    <w:lvl w:ilvl="0">
      <w:start w:val="1"/>
      <w:numFmt w:val="decimal"/>
      <w:lvlText w:val="%1."/>
      <w:lvlJc w:val="left"/>
      <w:pPr>
        <w:tabs>
          <w:tab w:val="num" w:pos="454"/>
        </w:tabs>
        <w:ind w:left="454" w:hanging="454"/>
      </w:pPr>
    </w:lvl>
  </w:abstractNum>
  <w:abstractNum w:abstractNumId="27">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8">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4"/>
  </w:num>
  <w:num w:numId="7">
    <w:abstractNumId w:val="17"/>
  </w:num>
  <w:num w:numId="8">
    <w:abstractNumId w:val="17"/>
  </w:num>
  <w:num w:numId="9">
    <w:abstractNumId w:val="17"/>
  </w:num>
  <w:num w:numId="10">
    <w:abstractNumId w:val="16"/>
  </w:num>
  <w:num w:numId="11">
    <w:abstractNumId w:val="17"/>
  </w:num>
  <w:num w:numId="12">
    <w:abstractNumId w:val="19"/>
  </w:num>
  <w:num w:numId="13">
    <w:abstractNumId w:val="17"/>
  </w:num>
  <w:num w:numId="14">
    <w:abstractNumId w:val="21"/>
  </w:num>
  <w:num w:numId="15">
    <w:abstractNumId w:val="21"/>
  </w:num>
  <w:num w:numId="16">
    <w:abstractNumId w:val="28"/>
  </w:num>
  <w:num w:numId="17">
    <w:abstractNumId w:val="22"/>
  </w:num>
  <w:num w:numId="18">
    <w:abstractNumId w:val="27"/>
  </w:num>
  <w:num w:numId="19">
    <w:abstractNumId w:val="26"/>
  </w:num>
  <w:num w:numId="20">
    <w:abstractNumId w:val="22"/>
  </w:num>
  <w:num w:numId="21">
    <w:abstractNumId w:val="15"/>
  </w:num>
  <w:num w:numId="22">
    <w:abstractNumId w:val="20"/>
  </w:num>
  <w:num w:numId="23">
    <w:abstractNumId w:val="27"/>
  </w:num>
  <w:num w:numId="24">
    <w:abstractNumId w:val="26"/>
  </w:num>
  <w:num w:numId="25">
    <w:abstractNumId w:val="22"/>
  </w:num>
  <w:num w:numId="26">
    <w:abstractNumId w:val="15"/>
  </w:num>
  <w:num w:numId="27">
    <w:abstractNumId w:val="20"/>
  </w:num>
  <w:num w:numId="28">
    <w:abstractNumId w:val="27"/>
  </w:num>
  <w:num w:numId="29">
    <w:abstractNumId w:val="22"/>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25"/>
  </w:num>
  <w:num w:numId="40">
    <w:abstractNumId w:val="10"/>
  </w:num>
  <w:num w:numId="41">
    <w:abstractNumId w:val="23"/>
  </w:num>
  <w:num w:numId="42">
    <w:abstractNumId w:val="18"/>
  </w:num>
  <w:num w:numId="43">
    <w:abstractNumId w:val="11"/>
  </w:num>
  <w:num w:numId="44">
    <w:abstractNumId w:val="24"/>
  </w:num>
  <w:num w:numId="45">
    <w:abstractNumId w:val="1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DD"/>
    <w:rsid w:val="001D4E4D"/>
    <w:rsid w:val="00354428"/>
    <w:rsid w:val="00781AE7"/>
    <w:rsid w:val="007D3C77"/>
    <w:rsid w:val="009577AA"/>
    <w:rsid w:val="00B53576"/>
    <w:rsid w:val="00BD10C1"/>
    <w:rsid w:val="00C653DD"/>
    <w:rsid w:val="00C77742"/>
    <w:rsid w:val="00EB50B0"/>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653DD"/>
    <w:pPr>
      <w:spacing w:line="360" w:lineRule="auto"/>
    </w:pPr>
    <w:rPr>
      <w:rFonts w:ascii="Arial" w:hAnsi="Arial"/>
      <w:sz w:val="24"/>
      <w:lang w:val="de-CH"/>
    </w:rPr>
  </w:style>
  <w:style w:type="paragraph" w:styleId="berschrift1">
    <w:name w:val="heading 1"/>
    <w:basedOn w:val="Standard"/>
    <w:next w:val="Standard"/>
    <w:qFormat/>
    <w:pPr>
      <w:keepNext/>
      <w:spacing w:before="240" w:after="60" w:line="240" w:lineRule="auto"/>
      <w:outlineLvl w:val="0"/>
    </w:pPr>
    <w:rPr>
      <w:rFonts w:cs="Arial"/>
      <w:b/>
      <w:bCs/>
      <w:kern w:val="32"/>
      <w:sz w:val="32"/>
      <w:szCs w:val="32"/>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rPr>
  </w:style>
  <w:style w:type="paragraph" w:styleId="berschrift6">
    <w:name w:val="heading 6"/>
    <w:basedOn w:val="Standard"/>
    <w:next w:val="Standard"/>
    <w:autoRedefine/>
    <w:qFormat/>
    <w:pPr>
      <w:spacing w:before="240" w:after="60" w:line="240" w:lineRule="auto"/>
      <w:outlineLvl w:val="5"/>
    </w:pPr>
    <w:rPr>
      <w:rFonts w:ascii="Times" w:hAnsi="Times"/>
      <w:b/>
      <w:bCs/>
      <w:sz w:val="22"/>
      <w:szCs w:val="22"/>
    </w:rPr>
  </w:style>
  <w:style w:type="paragraph" w:styleId="berschrift7">
    <w:name w:val="heading 7"/>
    <w:basedOn w:val="Standard"/>
    <w:next w:val="Standard"/>
    <w:autoRedefine/>
    <w:qFormat/>
    <w:pPr>
      <w:spacing w:before="240" w:after="60" w:line="240" w:lineRule="auto"/>
      <w:outlineLvl w:val="6"/>
    </w:pPr>
    <w:rPr>
      <w:rFonts w:ascii="Times" w:hAnsi="Times"/>
      <w:sz w:val="20"/>
    </w:rPr>
  </w:style>
  <w:style w:type="paragraph" w:styleId="berschrift8">
    <w:name w:val="heading 8"/>
    <w:basedOn w:val="Standard"/>
    <w:next w:val="Standard"/>
    <w:autoRedefine/>
    <w:qFormat/>
    <w:pPr>
      <w:spacing w:before="240" w:after="60" w:line="240" w:lineRule="auto"/>
      <w:outlineLvl w:val="7"/>
    </w:pPr>
    <w:rPr>
      <w:rFonts w:ascii="Times" w:hAnsi="Times"/>
      <w:i/>
      <w:iCs/>
      <w:sz w:val="20"/>
    </w:rPr>
  </w:style>
  <w:style w:type="paragraph" w:styleId="berschrift9">
    <w:name w:val="heading 9"/>
    <w:basedOn w:val="Standard"/>
    <w:next w:val="Standard"/>
    <w:autoRedefine/>
    <w:qFormat/>
    <w:pPr>
      <w:spacing w:before="240" w:after="60" w:line="240" w:lineRule="auto"/>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spacing w:line="240" w:lineRule="auto"/>
    </w:pPr>
    <w:rPr>
      <w:rFonts w:ascii="Times New Roman" w:hAnsi="Times New Roman"/>
      <w:sz w:val="20"/>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spacing w:line="240" w:lineRule="auto"/>
    </w:pPr>
    <w:rPr>
      <w:rFonts w:ascii="Times New Roman" w:hAnsi="Times New Roman"/>
      <w:sz w:val="20"/>
    </w:r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653DD"/>
    <w:pPr>
      <w:spacing w:line="360" w:lineRule="auto"/>
    </w:pPr>
    <w:rPr>
      <w:rFonts w:ascii="Arial" w:hAnsi="Arial"/>
      <w:sz w:val="24"/>
      <w:lang w:val="de-CH"/>
    </w:rPr>
  </w:style>
  <w:style w:type="paragraph" w:styleId="berschrift1">
    <w:name w:val="heading 1"/>
    <w:basedOn w:val="Standard"/>
    <w:next w:val="Standard"/>
    <w:qFormat/>
    <w:pPr>
      <w:keepNext/>
      <w:spacing w:before="240" w:after="60" w:line="240" w:lineRule="auto"/>
      <w:outlineLvl w:val="0"/>
    </w:pPr>
    <w:rPr>
      <w:rFonts w:cs="Arial"/>
      <w:b/>
      <w:bCs/>
      <w:kern w:val="32"/>
      <w:sz w:val="32"/>
      <w:szCs w:val="32"/>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rPr>
  </w:style>
  <w:style w:type="paragraph" w:styleId="berschrift6">
    <w:name w:val="heading 6"/>
    <w:basedOn w:val="Standard"/>
    <w:next w:val="Standard"/>
    <w:autoRedefine/>
    <w:qFormat/>
    <w:pPr>
      <w:spacing w:before="240" w:after="60" w:line="240" w:lineRule="auto"/>
      <w:outlineLvl w:val="5"/>
    </w:pPr>
    <w:rPr>
      <w:rFonts w:ascii="Times" w:hAnsi="Times"/>
      <w:b/>
      <w:bCs/>
      <w:sz w:val="22"/>
      <w:szCs w:val="22"/>
    </w:rPr>
  </w:style>
  <w:style w:type="paragraph" w:styleId="berschrift7">
    <w:name w:val="heading 7"/>
    <w:basedOn w:val="Standard"/>
    <w:next w:val="Standard"/>
    <w:autoRedefine/>
    <w:qFormat/>
    <w:pPr>
      <w:spacing w:before="240" w:after="60" w:line="240" w:lineRule="auto"/>
      <w:outlineLvl w:val="6"/>
    </w:pPr>
    <w:rPr>
      <w:rFonts w:ascii="Times" w:hAnsi="Times"/>
      <w:sz w:val="20"/>
    </w:rPr>
  </w:style>
  <w:style w:type="paragraph" w:styleId="berschrift8">
    <w:name w:val="heading 8"/>
    <w:basedOn w:val="Standard"/>
    <w:next w:val="Standard"/>
    <w:autoRedefine/>
    <w:qFormat/>
    <w:pPr>
      <w:spacing w:before="240" w:after="60" w:line="240" w:lineRule="auto"/>
      <w:outlineLvl w:val="7"/>
    </w:pPr>
    <w:rPr>
      <w:rFonts w:ascii="Times" w:hAnsi="Times"/>
      <w:i/>
      <w:iCs/>
      <w:sz w:val="20"/>
    </w:rPr>
  </w:style>
  <w:style w:type="paragraph" w:styleId="berschrift9">
    <w:name w:val="heading 9"/>
    <w:basedOn w:val="Standard"/>
    <w:next w:val="Standard"/>
    <w:autoRedefine/>
    <w:qFormat/>
    <w:pPr>
      <w:spacing w:before="240" w:after="60" w:line="240" w:lineRule="auto"/>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spacing w:line="240" w:lineRule="auto"/>
    </w:pPr>
    <w:rPr>
      <w:rFonts w:ascii="Times New Roman" w:hAnsi="Times New Roman"/>
      <w:sz w:val="20"/>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spacing w:line="240" w:lineRule="auto"/>
    </w:pPr>
    <w:rPr>
      <w:rFonts w:ascii="Times New Roman" w:hAnsi="Times New Roman"/>
      <w:sz w:val="20"/>
    </w:r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k\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1</Pages>
  <Words>144</Words>
  <Characters>982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