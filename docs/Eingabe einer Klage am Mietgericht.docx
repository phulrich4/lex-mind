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ED" w:rsidRPr="005A0EF5" w:rsidRDefault="00E229ED" w:rsidP="00E229ED">
      <w:pPr>
        <w:pStyle w:val="Titel1-Kapiteltitel"/>
      </w:pPr>
      <w:r w:rsidRPr="005A0EF5">
        <w:t xml:space="preserve">Eingabe einer Klage am Mietgericht </w:t>
      </w:r>
      <w:r w:rsidR="00DB1EC7">
        <w:br/>
      </w:r>
      <w:r w:rsidRPr="005A0EF5">
        <w:t>durch den Vermieter</w:t>
      </w:r>
    </w:p>
    <w:p w:rsidR="00E229ED" w:rsidRPr="005A0EF5" w:rsidRDefault="00E229ED" w:rsidP="00E229ED">
      <w:pPr>
        <w:pStyle w:val="Empfnger-NameStrasse"/>
        <w:spacing w:after="120"/>
        <w:ind w:left="5387"/>
        <w:rPr>
          <w:rStyle w:val="Fett"/>
          <w:rFonts w:ascii="Verdana" w:hAnsi="Verdana"/>
        </w:rPr>
      </w:pPr>
    </w:p>
    <w:p w:rsidR="00E229ED" w:rsidRPr="005A0EF5" w:rsidRDefault="00E229ED" w:rsidP="00DB1EC7">
      <w:pPr>
        <w:pStyle w:val="Haupttext"/>
        <w:ind w:left="5670"/>
        <w:rPr>
          <w:rStyle w:val="Fett"/>
        </w:rPr>
      </w:pPr>
      <w:r w:rsidRPr="005A0EF5">
        <w:rPr>
          <w:rStyle w:val="Fett"/>
        </w:rPr>
        <w:t>Einschreiben</w:t>
      </w:r>
    </w:p>
    <w:p w:rsidR="00E229ED" w:rsidRPr="005A0EF5" w:rsidRDefault="00E229ED" w:rsidP="00DB1EC7">
      <w:pPr>
        <w:pStyle w:val="Haupttext"/>
        <w:spacing w:after="0"/>
        <w:ind w:left="5670"/>
      </w:pPr>
      <w:r w:rsidRPr="005A0EF5">
        <w:t>Mietgericht</w:t>
      </w:r>
    </w:p>
    <w:p w:rsidR="00E229ED" w:rsidRPr="005A0EF5" w:rsidRDefault="00E229ED" w:rsidP="00DB1EC7">
      <w:pPr>
        <w:pStyle w:val="Haupttext"/>
        <w:spacing w:after="0"/>
        <w:ind w:left="5670"/>
      </w:pPr>
      <w:r w:rsidRPr="005A0EF5">
        <w:t>des Bezirkes XY</w:t>
      </w:r>
    </w:p>
    <w:p w:rsidR="00E229ED" w:rsidRPr="005A0EF5" w:rsidRDefault="00E229ED" w:rsidP="00DB1EC7">
      <w:pPr>
        <w:pStyle w:val="Haupttext"/>
        <w:spacing w:after="0"/>
        <w:ind w:left="5670"/>
      </w:pPr>
      <w:r w:rsidRPr="005A0EF5">
        <w:t>Gerichtsgässchen</w:t>
      </w:r>
    </w:p>
    <w:p w:rsidR="00E229ED" w:rsidRPr="005A0EF5" w:rsidRDefault="00E229ED" w:rsidP="00DB1EC7">
      <w:pPr>
        <w:pStyle w:val="Haupttext"/>
        <w:spacing w:after="0"/>
        <w:ind w:left="5670"/>
      </w:pPr>
      <w:r w:rsidRPr="005A0EF5">
        <w:t>8000 Musterdorf</w:t>
      </w:r>
    </w:p>
    <w:p w:rsidR="00E229ED" w:rsidRPr="005A0EF5" w:rsidRDefault="00E229ED" w:rsidP="00DB1EC7">
      <w:pPr>
        <w:pStyle w:val="Haupttext"/>
        <w:ind w:left="5670"/>
      </w:pPr>
      <w:r w:rsidRPr="005A0EF5">
        <w:t>Ort und Datum</w:t>
      </w:r>
    </w:p>
    <w:p w:rsidR="00E229ED" w:rsidRPr="005A0EF5" w:rsidRDefault="00E229ED" w:rsidP="00E229ED">
      <w:pPr>
        <w:pStyle w:val="Absender-NameStrasse"/>
        <w:spacing w:after="120"/>
        <w:rPr>
          <w:rFonts w:ascii="Verdana" w:hAnsi="Verdana"/>
        </w:rPr>
      </w:pPr>
    </w:p>
    <w:p w:rsidR="00E229ED" w:rsidRPr="005A0EF5" w:rsidRDefault="00E229ED" w:rsidP="00E229ED">
      <w:pPr>
        <w:spacing w:after="120"/>
        <w:rPr>
          <w:rFonts w:ascii="Verdana" w:hAnsi="Verdana"/>
        </w:rPr>
      </w:pPr>
    </w:p>
    <w:p w:rsidR="00E229ED" w:rsidRPr="005A0EF5" w:rsidRDefault="00E229ED" w:rsidP="00E229ED">
      <w:pPr>
        <w:pStyle w:val="Haupttext"/>
      </w:pPr>
      <w:r w:rsidRPr="005A0EF5">
        <w:t>Sehr geehrte Frau Präsidentin/sehr geehrter Herr Präsident,</w:t>
      </w:r>
    </w:p>
    <w:p w:rsidR="00E229ED" w:rsidRPr="005A0EF5" w:rsidRDefault="00E229ED" w:rsidP="00E229ED">
      <w:pPr>
        <w:pStyle w:val="Haupttext"/>
      </w:pPr>
      <w:r w:rsidRPr="005A0EF5">
        <w:t>Sehr geehrte Damen und Herren Bezirksrichterinnen und Bezirksrichter</w:t>
      </w:r>
    </w:p>
    <w:p w:rsidR="00E229ED" w:rsidRPr="005A0EF5" w:rsidRDefault="00E229ED" w:rsidP="00E229ED">
      <w:pPr>
        <w:pStyle w:val="Haupttext"/>
      </w:pPr>
    </w:p>
    <w:p w:rsidR="00E229ED" w:rsidRPr="005A0EF5" w:rsidRDefault="00E229ED" w:rsidP="00E229ED">
      <w:pPr>
        <w:pStyle w:val="Haupttext"/>
      </w:pPr>
      <w:r w:rsidRPr="005A0EF5">
        <w:t>In Sachen</w:t>
      </w:r>
    </w:p>
    <w:p w:rsidR="00E229ED" w:rsidRPr="005A0EF5" w:rsidRDefault="00E229ED" w:rsidP="00E229ED">
      <w:pPr>
        <w:pStyle w:val="Haupttext"/>
      </w:pPr>
    </w:p>
    <w:p w:rsidR="00E229ED" w:rsidRPr="005A0EF5" w:rsidRDefault="00E229ED" w:rsidP="00DB1EC7">
      <w:pPr>
        <w:pStyle w:val="Haupttext"/>
        <w:spacing w:after="0"/>
        <w:rPr>
          <w:rStyle w:val="Hervorhebung"/>
          <w:i w:val="0"/>
        </w:rPr>
      </w:pPr>
      <w:proofErr w:type="spellStart"/>
      <w:r w:rsidRPr="005A0EF5">
        <w:rPr>
          <w:rStyle w:val="Hervorhebung"/>
          <w:i w:val="0"/>
        </w:rPr>
        <w:t>Vermieterschaft</w:t>
      </w:r>
      <w:proofErr w:type="spellEnd"/>
      <w:r w:rsidRPr="005A0EF5">
        <w:rPr>
          <w:rStyle w:val="Hervorhebung"/>
          <w:i w:val="0"/>
        </w:rPr>
        <w:t>, Adresse</w:t>
      </w:r>
    </w:p>
    <w:p w:rsidR="00E229ED" w:rsidRPr="005A0EF5" w:rsidRDefault="00E229ED" w:rsidP="00E229ED">
      <w:pPr>
        <w:pStyle w:val="Haupttext"/>
      </w:pPr>
      <w:r w:rsidRPr="005A0EF5">
        <w:t>(evtl.: vertreten durch RA Dr. iur. Freund, Adresse)</w:t>
      </w:r>
    </w:p>
    <w:p w:rsidR="00E229ED" w:rsidRPr="005A0EF5" w:rsidRDefault="00E229ED" w:rsidP="00E229ED">
      <w:pPr>
        <w:pStyle w:val="Haupttext"/>
      </w:pPr>
    </w:p>
    <w:p w:rsidR="00E229ED" w:rsidRPr="005A0EF5" w:rsidRDefault="00E229ED" w:rsidP="00E229ED">
      <w:pPr>
        <w:pStyle w:val="Haupttext"/>
      </w:pPr>
      <w:r w:rsidRPr="005A0EF5">
        <w:t>gegen</w:t>
      </w:r>
    </w:p>
    <w:p w:rsidR="00E229ED" w:rsidRPr="005A0EF5" w:rsidRDefault="00E229ED" w:rsidP="00E229ED">
      <w:pPr>
        <w:pStyle w:val="Haupttext"/>
      </w:pPr>
    </w:p>
    <w:p w:rsidR="00E229ED" w:rsidRPr="005A0EF5" w:rsidRDefault="00E229ED" w:rsidP="00DB1EC7">
      <w:pPr>
        <w:pStyle w:val="Haupttext"/>
        <w:spacing w:after="0"/>
        <w:rPr>
          <w:rStyle w:val="Hervorhebung"/>
          <w:i w:val="0"/>
        </w:rPr>
      </w:pPr>
      <w:r w:rsidRPr="005A0EF5">
        <w:rPr>
          <w:rStyle w:val="Hervorhebung"/>
          <w:i w:val="0"/>
        </w:rPr>
        <w:t>Mieterschaft, Adresse</w:t>
      </w:r>
    </w:p>
    <w:p w:rsidR="00E229ED" w:rsidRPr="005A0EF5" w:rsidRDefault="00E229ED" w:rsidP="00E229ED">
      <w:pPr>
        <w:pStyle w:val="Haupttext"/>
      </w:pPr>
      <w:r w:rsidRPr="005A0EF5">
        <w:t>(evtl.: vertreten durch RA Dr. iur. Streitbar)</w:t>
      </w:r>
    </w:p>
    <w:p w:rsidR="00E229ED" w:rsidRPr="005A0EF5" w:rsidRDefault="00E229ED" w:rsidP="00E229ED">
      <w:pPr>
        <w:spacing w:after="120"/>
        <w:rPr>
          <w:rFonts w:ascii="Verdana" w:hAnsi="Verdana"/>
        </w:rPr>
      </w:pPr>
    </w:p>
    <w:p w:rsidR="00E229ED" w:rsidRPr="005A0EF5" w:rsidRDefault="00E229ED" w:rsidP="00E229ED">
      <w:pPr>
        <w:pStyle w:val="Haupttext"/>
        <w:rPr>
          <w:rStyle w:val="Fett"/>
        </w:rPr>
      </w:pPr>
      <w:r w:rsidRPr="005A0EF5">
        <w:rPr>
          <w:rStyle w:val="Fett"/>
        </w:rPr>
        <w:t>betreffend Anfechtung/Feststellung Zulässigkeit Mietzinserhöhung</w:t>
      </w:r>
    </w:p>
    <w:p w:rsidR="00E229ED" w:rsidRPr="005A0EF5" w:rsidRDefault="00E229ED" w:rsidP="00E229ED">
      <w:pPr>
        <w:pStyle w:val="Haupttext"/>
      </w:pPr>
      <w:r w:rsidRPr="005A0EF5">
        <w:t>(neue Seite!)</w:t>
      </w:r>
    </w:p>
    <w:p w:rsidR="00E229ED" w:rsidRPr="005A0EF5" w:rsidRDefault="00E229ED" w:rsidP="00E229ED">
      <w:pPr>
        <w:pStyle w:val="Haupttext"/>
      </w:pPr>
      <w:r w:rsidRPr="005A0EF5">
        <w:t xml:space="preserve">reiche ich </w:t>
      </w:r>
      <w:r w:rsidRPr="005A0EF5">
        <w:rPr>
          <w:rStyle w:val="Fett"/>
        </w:rPr>
        <w:t>Klage</w:t>
      </w:r>
      <w:r w:rsidRPr="005A0EF5">
        <w:t xml:space="preserve"> mit folgenden </w:t>
      </w:r>
      <w:r w:rsidRPr="005A0EF5">
        <w:rPr>
          <w:rStyle w:val="Fett"/>
        </w:rPr>
        <w:t>Anträgen</w:t>
      </w:r>
      <w:r w:rsidRPr="005A0EF5">
        <w:t xml:space="preserve"> ein:</w:t>
      </w:r>
    </w:p>
    <w:p w:rsidR="00E229ED" w:rsidRPr="005A0EF5" w:rsidRDefault="00E229ED" w:rsidP="00E229ED">
      <w:pPr>
        <w:pStyle w:val="HaupttextEinz1"/>
      </w:pPr>
      <w:r>
        <w:t>«</w:t>
      </w:r>
      <w:r w:rsidRPr="005A0EF5">
        <w:t xml:space="preserve">Es sei festzustellen, dass die mit Formular vom </w:t>
      </w:r>
      <w:r w:rsidRPr="005A0EF5">
        <w:rPr>
          <w:rStyle w:val="Hervorhebung"/>
          <w:i w:val="0"/>
        </w:rPr>
        <w:t>........(Datum der Erhöhungsanzeige)</w:t>
      </w:r>
      <w:r w:rsidRPr="005A0EF5">
        <w:t xml:space="preserve"> </w:t>
      </w:r>
      <w:r w:rsidRPr="005A0EF5">
        <w:br/>
        <w:t xml:space="preserve">auf </w:t>
      </w:r>
      <w:proofErr w:type="gramStart"/>
      <w:r w:rsidRPr="005A0EF5">
        <w:t xml:space="preserve">den </w:t>
      </w:r>
      <w:r w:rsidRPr="005A0EF5">
        <w:rPr>
          <w:rStyle w:val="Hervorhebung"/>
          <w:i w:val="0"/>
        </w:rPr>
        <w:t>.............</w:t>
      </w:r>
      <w:proofErr w:type="gramEnd"/>
      <w:r w:rsidRPr="005A0EF5">
        <w:rPr>
          <w:rStyle w:val="Hervorhebung"/>
          <w:i w:val="0"/>
        </w:rPr>
        <w:t xml:space="preserve"> (Datum vorgesehenen Inkrafttretens des Mietzinses)</w:t>
      </w:r>
      <w:r w:rsidRPr="005A0EF5">
        <w:t xml:space="preserve"> angezeigte Erhöhung des Mietzinses im Mietverhältnis über die Wohnung </w:t>
      </w:r>
      <w:r w:rsidRPr="005A0EF5">
        <w:rPr>
          <w:rStyle w:val="Hervorhebung"/>
          <w:i w:val="0"/>
        </w:rPr>
        <w:t>............... (Mietobjekt einfügen)</w:t>
      </w:r>
      <w:r w:rsidRPr="005A0EF5">
        <w:t xml:space="preserve"> von m</w:t>
      </w:r>
      <w:r w:rsidRPr="005A0EF5">
        <w:t>o</w:t>
      </w:r>
      <w:r w:rsidRPr="005A0EF5">
        <w:t xml:space="preserve">natlich </w:t>
      </w:r>
      <w:proofErr w:type="gramStart"/>
      <w:r w:rsidRPr="005A0EF5">
        <w:t xml:space="preserve">CHF </w:t>
      </w:r>
      <w:r w:rsidRPr="005A0EF5">
        <w:rPr>
          <w:rStyle w:val="Hervorhebung"/>
          <w:i w:val="0"/>
        </w:rPr>
        <w:t>........</w:t>
      </w:r>
      <w:proofErr w:type="gramEnd"/>
      <w:r w:rsidRPr="005A0EF5">
        <w:rPr>
          <w:rStyle w:val="Hervorhebung"/>
          <w:i w:val="0"/>
        </w:rPr>
        <w:t xml:space="preserve"> ..... (alter Mietzins)</w:t>
      </w:r>
      <w:r w:rsidRPr="005A0EF5">
        <w:t xml:space="preserve"> um monatlich CHF </w:t>
      </w:r>
      <w:r w:rsidRPr="005A0EF5">
        <w:rPr>
          <w:rStyle w:val="Hervorhebung"/>
          <w:i w:val="0"/>
        </w:rPr>
        <w:t>.....</w:t>
      </w:r>
      <w:r w:rsidR="00DB1EC7">
        <w:rPr>
          <w:rStyle w:val="Hervorhebung"/>
          <w:i w:val="0"/>
        </w:rPr>
        <w:t>.... ..... (Betrag der Mietzins</w:t>
      </w:r>
      <w:r w:rsidRPr="005A0EF5">
        <w:rPr>
          <w:rStyle w:val="Hervorhebung"/>
          <w:i w:val="0"/>
        </w:rPr>
        <w:t>erh</w:t>
      </w:r>
      <w:r w:rsidRPr="005A0EF5">
        <w:rPr>
          <w:rStyle w:val="Hervorhebung"/>
          <w:i w:val="0"/>
        </w:rPr>
        <w:t>ö</w:t>
      </w:r>
      <w:r w:rsidRPr="005A0EF5">
        <w:rPr>
          <w:rStyle w:val="Hervorhebung"/>
          <w:i w:val="0"/>
        </w:rPr>
        <w:t xml:space="preserve">hung) </w:t>
      </w:r>
      <w:r w:rsidRPr="005A0EF5">
        <w:t>nicht missbräuchlich sei.</w:t>
      </w:r>
    </w:p>
    <w:p w:rsidR="00E229ED" w:rsidRPr="005A0EF5" w:rsidRDefault="00E229ED" w:rsidP="00E229ED">
      <w:pPr>
        <w:pStyle w:val="HaupttextEinz1"/>
      </w:pPr>
      <w:r w:rsidRPr="005A0EF5">
        <w:t>Alles unter Kosten- und Entschädigungsfolgen zu Lasten der Beklagten.»</w:t>
      </w:r>
    </w:p>
    <w:p w:rsidR="00E229ED" w:rsidRPr="005A0EF5" w:rsidRDefault="00E229ED" w:rsidP="00E229ED">
      <w:pPr>
        <w:spacing w:after="120"/>
        <w:rPr>
          <w:rFonts w:ascii="Verdana" w:hAnsi="Verdana"/>
        </w:rPr>
      </w:pPr>
    </w:p>
    <w:p w:rsidR="00E229ED" w:rsidRPr="005A0EF5" w:rsidRDefault="00E229ED" w:rsidP="00E229ED">
      <w:pPr>
        <w:pStyle w:val="Haupttext"/>
      </w:pPr>
      <w:r w:rsidRPr="005A0EF5">
        <w:lastRenderedPageBreak/>
        <w:t>Die Begründung dieser Klage behalte ich mir für die mündliche Verhandlung vor.</w:t>
      </w:r>
    </w:p>
    <w:p w:rsidR="00E229ED" w:rsidRPr="005A0EF5" w:rsidRDefault="00E229ED" w:rsidP="00E229ED">
      <w:pPr>
        <w:pStyle w:val="Haupttext"/>
      </w:pPr>
      <w:proofErr w:type="spellStart"/>
      <w:r w:rsidRPr="005A0EF5">
        <w:t>Abschliessend</w:t>
      </w:r>
      <w:proofErr w:type="spellEnd"/>
      <w:r w:rsidRPr="005A0EF5">
        <w:t xml:space="preserve"> ersuche ich Sie höflich, die Parteien zur mündlichen Hauptverhandlung vorzuladen. Für Ihre Bemühungen danke ich Ihnen höflich und zeichne</w:t>
      </w:r>
    </w:p>
    <w:p w:rsidR="00E229ED" w:rsidRPr="005A0EF5" w:rsidRDefault="00E229ED" w:rsidP="00E229ED">
      <w:pPr>
        <w:pStyle w:val="Gruformel"/>
        <w:spacing w:after="120"/>
        <w:rPr>
          <w:rFonts w:ascii="Verdana" w:hAnsi="Verdana"/>
        </w:rPr>
      </w:pPr>
      <w:bookmarkStart w:id="0" w:name="_GoBack"/>
      <w:bookmarkEnd w:id="0"/>
    </w:p>
    <w:p w:rsidR="00E229ED" w:rsidRPr="005A0EF5" w:rsidRDefault="00E229ED" w:rsidP="00E229ED">
      <w:pPr>
        <w:pStyle w:val="Gruformel"/>
        <w:spacing w:after="120"/>
        <w:rPr>
          <w:rFonts w:ascii="Verdana" w:hAnsi="Verdana"/>
        </w:rPr>
      </w:pPr>
    </w:p>
    <w:p w:rsidR="00E229ED" w:rsidRPr="005A0EF5" w:rsidRDefault="00E229ED" w:rsidP="00E229ED">
      <w:pPr>
        <w:pStyle w:val="Haupttext"/>
      </w:pPr>
      <w:r w:rsidRPr="005A0EF5">
        <w:t>mit vorzüglicher Hochachtung</w:t>
      </w:r>
    </w:p>
    <w:p w:rsidR="00E229ED" w:rsidRPr="005A0EF5" w:rsidRDefault="00E229ED" w:rsidP="00E229ED">
      <w:pPr>
        <w:pStyle w:val="Unterschrift"/>
        <w:spacing w:after="120"/>
        <w:ind w:left="0"/>
        <w:rPr>
          <w:rFonts w:ascii="Verdana" w:hAnsi="Verdana"/>
        </w:rPr>
      </w:pPr>
    </w:p>
    <w:p w:rsidR="00E229ED" w:rsidRPr="005A0EF5" w:rsidRDefault="00E229ED" w:rsidP="00E229ED">
      <w:pPr>
        <w:pStyle w:val="Unterschrift"/>
        <w:spacing w:after="120"/>
        <w:ind w:left="0"/>
        <w:rPr>
          <w:rFonts w:ascii="Verdana" w:hAnsi="Verdana"/>
        </w:rPr>
      </w:pPr>
    </w:p>
    <w:p w:rsidR="00E229ED" w:rsidRPr="005A0EF5" w:rsidRDefault="00E229ED" w:rsidP="00E229ED">
      <w:pPr>
        <w:pStyle w:val="Haupttext"/>
      </w:pPr>
      <w:proofErr w:type="spellStart"/>
      <w:r w:rsidRPr="005A0EF5">
        <w:t>Vermieterschaft</w:t>
      </w:r>
      <w:proofErr w:type="spellEnd"/>
      <w:r w:rsidRPr="005A0EF5">
        <w:t>.</w:t>
      </w:r>
    </w:p>
    <w:p w:rsidR="00E229ED" w:rsidRPr="005A0EF5" w:rsidRDefault="00E229ED" w:rsidP="00E229ED">
      <w:pPr>
        <w:pStyle w:val="Haupttext"/>
      </w:pPr>
    </w:p>
    <w:p w:rsidR="00E229ED" w:rsidRPr="005A0EF5" w:rsidRDefault="00E229ED" w:rsidP="00E229ED">
      <w:pPr>
        <w:pStyle w:val="Haupttext"/>
        <w:rPr>
          <w:rStyle w:val="Fett"/>
        </w:rPr>
      </w:pPr>
      <w:r w:rsidRPr="005A0EF5">
        <w:rPr>
          <w:rStyle w:val="Fett"/>
        </w:rPr>
        <w:t>Im Doppel</w:t>
      </w:r>
    </w:p>
    <w:p w:rsidR="00E229ED" w:rsidRPr="005A0EF5" w:rsidRDefault="00E229ED" w:rsidP="00E229ED">
      <w:pPr>
        <w:pStyle w:val="Haupttext"/>
      </w:pPr>
      <w:r w:rsidRPr="005A0EF5">
        <w:rPr>
          <w:rStyle w:val="Fett"/>
        </w:rPr>
        <w:t>Beilagen</w:t>
      </w:r>
      <w:r w:rsidRPr="005A0EF5">
        <w:t xml:space="preserve"> (Beschluss der Schlichtungsbehörde über die fehlgeschlagene Schlichtungsverhandlung; Kopie Mietvertrag und Mietzinserhöhung</w:t>
      </w:r>
      <w:r w:rsidRPr="005A0EF5">
        <w:rPr>
          <w:rStyle w:val="Funotenzeichen"/>
        </w:rPr>
        <w:footnoteReference w:customMarkFollows="1" w:id="1"/>
        <w:t>*</w:t>
      </w:r>
      <w:r w:rsidRPr="005A0EF5">
        <w:t>)</w:t>
      </w:r>
    </w:p>
    <w:p w:rsidR="00E229ED" w:rsidRPr="005A0EF5" w:rsidRDefault="00E229ED" w:rsidP="00E229ED">
      <w:pPr>
        <w:pStyle w:val="Haupttext"/>
      </w:pPr>
    </w:p>
    <w:p w:rsidR="00A2656E" w:rsidRPr="00A2656E" w:rsidRDefault="00A2656E" w:rsidP="00621D44">
      <w:pPr>
        <w:pStyle w:val="Haupttext"/>
      </w:pPr>
      <w:r w:rsidRPr="00A2656E">
        <w:t xml:space="preserve"> 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069" w:rsidRDefault="000F6069">
      <w:r>
        <w:separator/>
      </w:r>
    </w:p>
  </w:endnote>
  <w:endnote w:type="continuationSeparator" w:id="0">
    <w:p w:rsidR="000F6069" w:rsidRDefault="000F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DB1EC7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EC903F" wp14:editId="176692A3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5143135" wp14:editId="02B0AEBA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1EC7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DB1EC7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DB1EC7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621D44" w:rsidRPr="00DB1EC7">
      <w:rPr>
        <w:rFonts w:ascii="Verdana" w:hAnsi="Verdana"/>
        <w:noProof/>
        <w:snapToGrid w:val="0"/>
        <w:color w:val="999999"/>
        <w:sz w:val="16"/>
        <w:lang w:val="en-GB"/>
      </w:rPr>
      <w:t xml:space="preserve"> | </w:t>
    </w:r>
    <w:r w:rsidRPr="00DB1EC7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DB1EC7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DB1EC7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DB1EC7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DB1EC7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DB1EC7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069" w:rsidRDefault="000F6069">
      <w:r>
        <w:separator/>
      </w:r>
    </w:p>
  </w:footnote>
  <w:footnote w:type="continuationSeparator" w:id="0">
    <w:p w:rsidR="000F6069" w:rsidRDefault="000F6069">
      <w:r>
        <w:continuationSeparator/>
      </w:r>
    </w:p>
  </w:footnote>
  <w:footnote w:id="1">
    <w:p w:rsidR="00E229ED" w:rsidRDefault="00E229ED" w:rsidP="00E229ED">
      <w:pPr>
        <w:pStyle w:val="Fussnote"/>
      </w:pPr>
      <w:r>
        <w:rPr>
          <w:rStyle w:val="Funotenzeichen"/>
        </w:rPr>
        <w:t>*</w:t>
      </w:r>
      <w:r>
        <w:t xml:space="preserve">  Weitere Unterlagen können anlässlich der mündlichen Hauptverhandlung ins Recht gereicht werden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DB1EC7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DB1EC7">
      <w:rPr>
        <w:rFonts w:ascii="Verdana" w:hAnsi="Verdana"/>
        <w:noProof/>
        <w:color w:val="999999"/>
        <w:sz w:val="16"/>
      </w:rPr>
      <w:br/>
    </w:r>
    <w:r w:rsidR="00E229ED" w:rsidRPr="00DB1EC7">
      <w:rPr>
        <w:rFonts w:ascii="Verdana" w:hAnsi="Verdana"/>
        <w:noProof/>
        <w:color w:val="999999"/>
        <w:sz w:val="16"/>
      </w:rPr>
      <w:t>Eingabe einer Klage am Mietgericht durch den Vermieter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621D44"/>
    <w:rsid w:val="00641AF7"/>
    <w:rsid w:val="007D1353"/>
    <w:rsid w:val="0085719F"/>
    <w:rsid w:val="008C35ED"/>
    <w:rsid w:val="008F16FC"/>
    <w:rsid w:val="00A2656E"/>
    <w:rsid w:val="00CE5FB7"/>
    <w:rsid w:val="00D228A7"/>
    <w:rsid w:val="00DB1EC7"/>
    <w:rsid w:val="00E229E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21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621D44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621D44"/>
    <w:pPr>
      <w:spacing w:before="0"/>
    </w:pPr>
  </w:style>
  <w:style w:type="paragraph" w:customStyle="1" w:styleId="Absender-PLZOrt">
    <w:name w:val="Absender-PLZ/Ort"/>
    <w:basedOn w:val="Absender-NameStrasse"/>
    <w:rsid w:val="00621D44"/>
    <w:pPr>
      <w:spacing w:after="480"/>
    </w:pPr>
  </w:style>
  <w:style w:type="paragraph" w:styleId="Datum">
    <w:name w:val="Date"/>
    <w:basedOn w:val="Standard"/>
    <w:next w:val="Standard"/>
    <w:link w:val="DatumZchn"/>
    <w:rsid w:val="00621D44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621D44"/>
    <w:rPr>
      <w:lang w:val="de-CH"/>
    </w:rPr>
  </w:style>
  <w:style w:type="paragraph" w:styleId="Unterschrift">
    <w:name w:val="Signature"/>
    <w:basedOn w:val="Standard"/>
    <w:link w:val="Unterschrift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621D44"/>
    <w:rPr>
      <w:lang w:val="de-CH"/>
    </w:rPr>
  </w:style>
  <w:style w:type="paragraph" w:customStyle="1" w:styleId="Empfnger-NameStrasse">
    <w:name w:val="Empfänger-Name/Strasse"/>
    <w:basedOn w:val="Unterschrift"/>
    <w:rsid w:val="00621D44"/>
  </w:style>
  <w:style w:type="paragraph" w:customStyle="1" w:styleId="Absatztitel3">
    <w:name w:val="Absatztitel 3"/>
    <w:basedOn w:val="berschrift3"/>
    <w:next w:val="Standard"/>
    <w:rsid w:val="00621D44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621D44"/>
  </w:style>
  <w:style w:type="paragraph" w:styleId="Anrede">
    <w:name w:val="Salutation"/>
    <w:basedOn w:val="Standard"/>
    <w:next w:val="Standard"/>
    <w:link w:val="AnredeZchn"/>
    <w:rsid w:val="00621D44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621D44"/>
    <w:rPr>
      <w:lang w:val="de-CH"/>
    </w:rPr>
  </w:style>
  <w:style w:type="character" w:styleId="Hervorhebung">
    <w:name w:val="Emphasis"/>
    <w:qFormat/>
    <w:rsid w:val="00621D44"/>
    <w:rPr>
      <w:i/>
    </w:rPr>
  </w:style>
  <w:style w:type="paragraph" w:styleId="Gruformel">
    <w:name w:val="Closing"/>
    <w:basedOn w:val="Standard"/>
    <w:link w:val="Gruformel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621D44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621D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  <w:style w:type="paragraph" w:styleId="Kommentartext">
    <w:name w:val="annotation text"/>
    <w:basedOn w:val="Standard"/>
    <w:link w:val="KommentartextZchn"/>
    <w:rsid w:val="00E229ED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E229ED"/>
    <w:rPr>
      <w:lang w:val="de-CH"/>
    </w:rPr>
  </w:style>
  <w:style w:type="character" w:styleId="Fett">
    <w:name w:val="Strong"/>
    <w:qFormat/>
    <w:rsid w:val="00E229ED"/>
    <w:rPr>
      <w:b/>
      <w:bCs/>
    </w:rPr>
  </w:style>
  <w:style w:type="character" w:styleId="Funotenzeichen">
    <w:name w:val="footnote reference"/>
    <w:rsid w:val="00E229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21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621D44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621D44"/>
    <w:pPr>
      <w:spacing w:before="0"/>
    </w:pPr>
  </w:style>
  <w:style w:type="paragraph" w:customStyle="1" w:styleId="Absender-PLZOrt">
    <w:name w:val="Absender-PLZ/Ort"/>
    <w:basedOn w:val="Absender-NameStrasse"/>
    <w:rsid w:val="00621D44"/>
    <w:pPr>
      <w:spacing w:after="480"/>
    </w:pPr>
  </w:style>
  <w:style w:type="paragraph" w:styleId="Datum">
    <w:name w:val="Date"/>
    <w:basedOn w:val="Standard"/>
    <w:next w:val="Standard"/>
    <w:link w:val="DatumZchn"/>
    <w:rsid w:val="00621D44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621D44"/>
    <w:rPr>
      <w:lang w:val="de-CH"/>
    </w:rPr>
  </w:style>
  <w:style w:type="paragraph" w:styleId="Unterschrift">
    <w:name w:val="Signature"/>
    <w:basedOn w:val="Standard"/>
    <w:link w:val="Unterschrift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621D44"/>
    <w:rPr>
      <w:lang w:val="de-CH"/>
    </w:rPr>
  </w:style>
  <w:style w:type="paragraph" w:customStyle="1" w:styleId="Empfnger-NameStrasse">
    <w:name w:val="Empfänger-Name/Strasse"/>
    <w:basedOn w:val="Unterschrift"/>
    <w:rsid w:val="00621D44"/>
  </w:style>
  <w:style w:type="paragraph" w:customStyle="1" w:styleId="Absatztitel3">
    <w:name w:val="Absatztitel 3"/>
    <w:basedOn w:val="berschrift3"/>
    <w:next w:val="Standard"/>
    <w:rsid w:val="00621D44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621D44"/>
  </w:style>
  <w:style w:type="paragraph" w:styleId="Anrede">
    <w:name w:val="Salutation"/>
    <w:basedOn w:val="Standard"/>
    <w:next w:val="Standard"/>
    <w:link w:val="AnredeZchn"/>
    <w:rsid w:val="00621D44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621D44"/>
    <w:rPr>
      <w:lang w:val="de-CH"/>
    </w:rPr>
  </w:style>
  <w:style w:type="character" w:styleId="Hervorhebung">
    <w:name w:val="Emphasis"/>
    <w:qFormat/>
    <w:rsid w:val="00621D44"/>
    <w:rPr>
      <w:i/>
    </w:rPr>
  </w:style>
  <w:style w:type="paragraph" w:styleId="Gruformel">
    <w:name w:val="Closing"/>
    <w:basedOn w:val="Standard"/>
    <w:link w:val="GruformelZchn"/>
    <w:rsid w:val="00621D44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621D44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621D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  <w:style w:type="paragraph" w:styleId="Kommentartext">
    <w:name w:val="annotation text"/>
    <w:basedOn w:val="Standard"/>
    <w:link w:val="KommentartextZchn"/>
    <w:rsid w:val="00E229ED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E229ED"/>
    <w:rPr>
      <w:lang w:val="de-CH"/>
    </w:rPr>
  </w:style>
  <w:style w:type="character" w:styleId="Fett">
    <w:name w:val="Strong"/>
    <w:qFormat/>
    <w:rsid w:val="00E229ED"/>
    <w:rPr>
      <w:b/>
      <w:bCs/>
    </w:rPr>
  </w:style>
  <w:style w:type="character" w:styleId="Funotenzeichen">
    <w:name w:val="footnote reference"/>
    <w:rsid w:val="00E22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179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