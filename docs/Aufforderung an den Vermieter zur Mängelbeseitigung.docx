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3B6" w:rsidRPr="00223A9C" w:rsidRDefault="00E063B6" w:rsidP="00E063B6">
      <w:pPr>
        <w:pStyle w:val="Titel1-Kapiteltitel"/>
      </w:pPr>
      <w:r w:rsidRPr="00223A9C">
        <w:t xml:space="preserve">Aufforderung an den Vermieter </w:t>
      </w:r>
      <w:r w:rsidR="00FC4693">
        <w:br/>
      </w:r>
      <w:r w:rsidRPr="00223A9C">
        <w:t>zur Mängelbese</w:t>
      </w:r>
      <w:r w:rsidRPr="00223A9C">
        <w:t>i</w:t>
      </w:r>
      <w:r w:rsidRPr="00223A9C">
        <w:t>tigung</w:t>
      </w:r>
    </w:p>
    <w:p w:rsidR="00E063B6" w:rsidRPr="00223A9C" w:rsidRDefault="00E063B6" w:rsidP="00E063B6">
      <w:pPr>
        <w:pStyle w:val="Absender-NameStrasse"/>
        <w:spacing w:after="120"/>
        <w:rPr>
          <w:rFonts w:ascii="Verdana" w:hAnsi="Verdana"/>
        </w:rPr>
      </w:pPr>
    </w:p>
    <w:p w:rsidR="00E063B6" w:rsidRPr="00223A9C" w:rsidRDefault="00E063B6" w:rsidP="00E063B6">
      <w:pPr>
        <w:pStyle w:val="Haupttext"/>
      </w:pPr>
      <w:r w:rsidRPr="00223A9C">
        <w:t>Name/Adresse Mieter/-in</w:t>
      </w:r>
    </w:p>
    <w:p w:rsidR="00E063B6" w:rsidRPr="00223A9C" w:rsidRDefault="00E063B6" w:rsidP="00E063B6">
      <w:pPr>
        <w:pStyle w:val="Haupttext"/>
      </w:pPr>
    </w:p>
    <w:p w:rsidR="00E063B6" w:rsidRPr="00223A9C" w:rsidRDefault="00E063B6" w:rsidP="00E063B6">
      <w:pPr>
        <w:pStyle w:val="Haupttext"/>
      </w:pPr>
    </w:p>
    <w:p w:rsidR="00E063B6" w:rsidRPr="00223A9C" w:rsidRDefault="00E063B6" w:rsidP="00E063B6">
      <w:pPr>
        <w:pStyle w:val="Haupttext"/>
      </w:pPr>
      <w:r w:rsidRPr="00223A9C">
        <w:t>Name/Adresse Vermieter/-in</w:t>
      </w:r>
    </w:p>
    <w:p w:rsidR="00E063B6" w:rsidRPr="00223A9C" w:rsidRDefault="00E063B6" w:rsidP="00E063B6">
      <w:pPr>
        <w:pStyle w:val="Haupttext"/>
      </w:pPr>
    </w:p>
    <w:p w:rsidR="00E063B6" w:rsidRPr="00223A9C" w:rsidRDefault="00E063B6" w:rsidP="00E063B6">
      <w:pPr>
        <w:pStyle w:val="Haupttext"/>
      </w:pPr>
    </w:p>
    <w:p w:rsidR="00E063B6" w:rsidRPr="00223A9C" w:rsidRDefault="00E063B6" w:rsidP="00E063B6">
      <w:pPr>
        <w:pStyle w:val="Haupttext"/>
      </w:pPr>
      <w:r w:rsidRPr="00223A9C">
        <w:t>Ort und Datum</w:t>
      </w:r>
    </w:p>
    <w:p w:rsidR="00E063B6" w:rsidRPr="00223A9C" w:rsidRDefault="00E063B6" w:rsidP="00E063B6">
      <w:pPr>
        <w:pStyle w:val="Absender-NameStrasse"/>
        <w:spacing w:after="120"/>
        <w:rPr>
          <w:rFonts w:ascii="Verdana" w:hAnsi="Verdana"/>
        </w:rPr>
      </w:pPr>
    </w:p>
    <w:p w:rsidR="00E063B6" w:rsidRPr="00223A9C" w:rsidRDefault="00E063B6" w:rsidP="00E063B6">
      <w:pPr>
        <w:spacing w:after="120"/>
        <w:rPr>
          <w:rFonts w:ascii="Verdana" w:hAnsi="Verdana"/>
        </w:rPr>
      </w:pPr>
    </w:p>
    <w:p w:rsidR="00E063B6" w:rsidRPr="00223A9C" w:rsidRDefault="00E063B6" w:rsidP="00E063B6">
      <w:pPr>
        <w:pStyle w:val="Titel2"/>
      </w:pPr>
      <w:r w:rsidRPr="00223A9C">
        <w:t>Aufforderung zur Mängelbeseitigung</w:t>
      </w:r>
    </w:p>
    <w:p w:rsidR="00E063B6" w:rsidRPr="00223A9C" w:rsidRDefault="00E063B6" w:rsidP="00E063B6">
      <w:pPr>
        <w:pStyle w:val="Haupttext"/>
      </w:pPr>
    </w:p>
    <w:p w:rsidR="00E063B6" w:rsidRDefault="00E063B6" w:rsidP="00E063B6">
      <w:pPr>
        <w:pStyle w:val="Haupttext"/>
      </w:pPr>
      <w:r w:rsidRPr="00223A9C">
        <w:t>Sehr geehrter</w:t>
      </w:r>
      <w:r>
        <w:t>/</w:t>
      </w:r>
      <w:r w:rsidRPr="00E063B6">
        <w:t>geehrte Herr/Frau [Name]</w:t>
      </w:r>
    </w:p>
    <w:p w:rsidR="00E063B6" w:rsidRPr="00E063B6" w:rsidRDefault="00E063B6" w:rsidP="00E063B6">
      <w:pPr>
        <w:pStyle w:val="Haupttext"/>
      </w:pPr>
    </w:p>
    <w:p w:rsidR="00E063B6" w:rsidRPr="00223A9C" w:rsidRDefault="00E063B6" w:rsidP="00E063B6">
      <w:pPr>
        <w:pStyle w:val="Haupttext"/>
      </w:pPr>
      <w:r w:rsidRPr="00223A9C">
        <w:t>In der von mir mit Mietvertrag vom</w:t>
      </w:r>
      <w:r>
        <w:t xml:space="preserve"> </w:t>
      </w:r>
      <w:r w:rsidRPr="00E063B6">
        <w:t xml:space="preserve">[Datum] </w:t>
      </w:r>
      <w:r>
        <w:t xml:space="preserve">von </w:t>
      </w:r>
      <w:r w:rsidRPr="00E063B6">
        <w:t>Ihnen</w:t>
      </w:r>
      <w:r w:rsidRPr="00223A9C">
        <w:t xml:space="preserve"> gemieteten Wohnung ist folgender Mangel aufgetreten: </w:t>
      </w:r>
      <w:r w:rsidRPr="00E063B6">
        <w:t>[Beschreibung Mangel]</w:t>
      </w:r>
      <w:r w:rsidRPr="00223A9C">
        <w:t>. Ich möchte Sie bitten, diese</w:t>
      </w:r>
      <w:r>
        <w:t>n Ma</w:t>
      </w:r>
      <w:r w:rsidRPr="00223A9C">
        <w:t xml:space="preserve">ngel innert </w:t>
      </w:r>
      <w:r w:rsidRPr="00E063B6">
        <w:t>[X] Tagen</w:t>
      </w:r>
      <w:r>
        <w:t xml:space="preserve"> zu beheben. </w:t>
      </w:r>
      <w:r w:rsidRPr="00E063B6">
        <w:t>Ich danke Ihnen für Ihre Bemühungen und verbleibe</w:t>
      </w:r>
    </w:p>
    <w:p w:rsidR="00E063B6" w:rsidRPr="00223A9C" w:rsidRDefault="00E063B6" w:rsidP="00E063B6">
      <w:pPr>
        <w:pStyle w:val="Haupttext"/>
      </w:pPr>
    </w:p>
    <w:p w:rsidR="00E063B6" w:rsidRPr="00223A9C" w:rsidRDefault="00E063B6" w:rsidP="00E063B6">
      <w:pPr>
        <w:pStyle w:val="Haupttext"/>
      </w:pPr>
    </w:p>
    <w:p w:rsidR="00E063B6" w:rsidRPr="00223A9C" w:rsidRDefault="00E063B6" w:rsidP="00E063B6">
      <w:pPr>
        <w:pStyle w:val="Haupttext"/>
      </w:pPr>
      <w:bookmarkStart w:id="0" w:name="_GoBack"/>
      <w:bookmarkEnd w:id="0"/>
    </w:p>
    <w:p w:rsidR="00E063B6" w:rsidRPr="00223A9C" w:rsidRDefault="00E063B6" w:rsidP="00E063B6">
      <w:pPr>
        <w:pStyle w:val="Haupttext"/>
      </w:pPr>
      <w:r w:rsidRPr="00223A9C">
        <w:t>mit freundlichen Grüssen</w:t>
      </w:r>
    </w:p>
    <w:p w:rsidR="00E063B6" w:rsidRPr="00223A9C" w:rsidRDefault="00E063B6" w:rsidP="00E063B6">
      <w:pPr>
        <w:pStyle w:val="Haupttext"/>
      </w:pPr>
    </w:p>
    <w:p w:rsidR="00E063B6" w:rsidRPr="00223A9C" w:rsidRDefault="00E063B6" w:rsidP="00E063B6">
      <w:pPr>
        <w:pStyle w:val="Haupttext"/>
      </w:pPr>
    </w:p>
    <w:p w:rsidR="008F1115" w:rsidRPr="00E063B6" w:rsidRDefault="00E063B6" w:rsidP="00FC4693">
      <w:pPr>
        <w:pStyle w:val="Haupttext"/>
      </w:pPr>
      <w:proofErr w:type="spellStart"/>
      <w:r w:rsidRPr="00223A9C">
        <w:t>sig</w:t>
      </w:r>
      <w:proofErr w:type="spellEnd"/>
      <w:r w:rsidRPr="00223A9C">
        <w:t>. Mieter</w:t>
      </w:r>
    </w:p>
    <w:sectPr w:rsidR="008F1115" w:rsidRPr="00E063B6" w:rsidSect="004C274C">
      <w:headerReference w:type="default" r:id="rId8"/>
      <w:footerReference w:type="default" r:id="rId9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947" w:rsidRDefault="00DC4947">
      <w:r>
        <w:separator/>
      </w:r>
    </w:p>
  </w:endnote>
  <w:endnote w:type="continuationSeparator" w:id="0">
    <w:p w:rsidR="00DC4947" w:rsidRDefault="00DC4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8F1115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8F1115" w:rsidRDefault="00205963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  <w:r>
      <w:rPr>
        <w:noProof/>
        <w:lang w:eastAsia="de-CH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6" name="Bild 6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1115" w:rsidRPr="00FC4693" w:rsidRDefault="00205963" w:rsidP="00925CE8">
    <w:pPr>
      <w:tabs>
        <w:tab w:val="right" w:pos="9085"/>
      </w:tabs>
      <w:ind w:firstLine="540"/>
      <w:rPr>
        <w:lang w:val="en-GB"/>
      </w:rPr>
    </w:pPr>
    <w:r>
      <w:rPr>
        <w:rFonts w:ascii="Verdana" w:hAnsi="Verdana"/>
        <w:noProof/>
        <w:color w:val="999999"/>
        <w:lang w:eastAsia="de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-5080</wp:posOffset>
              </wp:positionH>
              <wp:positionV relativeFrom="paragraph">
                <wp:posOffset>207010</wp:posOffset>
              </wp:positionV>
              <wp:extent cx="5760085" cy="0"/>
              <wp:effectExtent l="13970" t="6985" r="7620" b="1206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.3pt" to="453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BFA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" strokecolor="#969696" strokeweight=".5pt"/>
          </w:pict>
        </mc:Fallback>
      </mc:AlternateContent>
    </w:r>
    <w:r w:rsidR="008F1115" w:rsidRPr="00FC4693">
      <w:rPr>
        <w:rFonts w:ascii="Verdana" w:hAnsi="Verdana"/>
        <w:noProof/>
        <w:snapToGrid w:val="0"/>
        <w:color w:val="999999"/>
        <w:sz w:val="16"/>
        <w:lang w:val="en-GB"/>
      </w:rPr>
      <w:t xml:space="preserve">WEKA </w:t>
    </w:r>
    <w:r w:rsidR="00925CE8" w:rsidRPr="00FC4693">
      <w:rPr>
        <w:rFonts w:ascii="Verdana" w:hAnsi="Verdana"/>
        <w:noProof/>
        <w:snapToGrid w:val="0"/>
        <w:color w:val="999999"/>
        <w:sz w:val="16"/>
        <w:lang w:val="en-GB"/>
      </w:rPr>
      <w:t>Business Media</w:t>
    </w:r>
    <w:r w:rsidR="008F1115" w:rsidRPr="00FC4693">
      <w:rPr>
        <w:rFonts w:ascii="Verdana" w:hAnsi="Verdana"/>
        <w:noProof/>
        <w:snapToGrid w:val="0"/>
        <w:color w:val="999999"/>
        <w:sz w:val="16"/>
        <w:lang w:val="en-GB"/>
      </w:rPr>
      <w:t xml:space="preserve"> AG | www.weka.ch</w:t>
    </w:r>
    <w:r w:rsidR="008F1115" w:rsidRPr="00FC4693">
      <w:rPr>
        <w:rFonts w:ascii="Verdana" w:hAnsi="Verdana"/>
        <w:noProof/>
        <w:snapToGrid w:val="0"/>
        <w:color w:val="999999"/>
        <w:sz w:val="16"/>
        <w:lang w:val="en-GB"/>
      </w:rPr>
      <w:tab/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FC4693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FC4693">
      <w:rPr>
        <w:rFonts w:ascii="Verdana" w:hAnsi="Verdana"/>
        <w:noProof/>
        <w:color w:val="999999"/>
        <w:sz w:val="16"/>
        <w:lang w:val="en-GB"/>
      </w:rPr>
      <w:t>1</w:t>
    </w:r>
    <w:r w:rsidR="008F1115">
      <w:rPr>
        <w:rFonts w:ascii="Verdana" w:hAnsi="Verdana"/>
        <w:noProof/>
        <w:color w:val="999999"/>
        <w:sz w:val="16"/>
      </w:rPr>
      <w:fldChar w:fldCharType="end"/>
    </w:r>
    <w:r w:rsidR="008F1115" w:rsidRPr="00FC4693">
      <w:rPr>
        <w:rFonts w:ascii="Verdana" w:hAnsi="Verdana"/>
        <w:noProof/>
        <w:snapToGrid w:val="0"/>
        <w:color w:val="999999"/>
        <w:sz w:val="16"/>
        <w:lang w:val="en-GB"/>
      </w:rPr>
      <w:t>/</w:t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FC4693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FC4693">
      <w:rPr>
        <w:rFonts w:ascii="Verdana" w:hAnsi="Verdana"/>
        <w:noProof/>
        <w:color w:val="999999"/>
        <w:sz w:val="16"/>
        <w:lang w:val="en-GB"/>
      </w:rPr>
      <w:t>1</w:t>
    </w:r>
    <w:r w:rsidR="008F1115"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947" w:rsidRDefault="00DC4947">
      <w:r>
        <w:separator/>
      </w:r>
    </w:p>
  </w:footnote>
  <w:footnote w:type="continuationSeparator" w:id="0">
    <w:p w:rsidR="00DC4947" w:rsidRDefault="00DC49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Pr="00FC4693" w:rsidRDefault="00205963">
    <w:pPr>
      <w:rPr>
        <w:sz w:val="16"/>
      </w:rPr>
    </w:pPr>
    <w:r>
      <w:rPr>
        <w:rFonts w:ascii="Verdana" w:hAnsi="Verdana"/>
        <w:noProof/>
        <w:color w:val="999999"/>
        <w:sz w:val="16"/>
        <w:lang w:eastAsia="de-CH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67C650" wp14:editId="432FCCB2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8F1115" w:rsidRPr="00FC4693">
      <w:rPr>
        <w:rFonts w:ascii="Verdana" w:hAnsi="Verdana"/>
        <w:noProof/>
        <w:color w:val="999999"/>
        <w:sz w:val="16"/>
      </w:rPr>
      <w:br/>
    </w:r>
    <w:r w:rsidR="00E063B6" w:rsidRPr="00FC4693">
      <w:rPr>
        <w:rFonts w:ascii="Verdana" w:hAnsi="Verdana"/>
        <w:noProof/>
        <w:color w:val="999999"/>
        <w:sz w:val="16"/>
      </w:rPr>
      <w:t>Aufforderung an den Vermieter zur Mängelbeseitigung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2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6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18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19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0"/>
  </w:num>
  <w:num w:numId="7">
    <w:abstractNumId w:val="13"/>
  </w:num>
  <w:num w:numId="8">
    <w:abstractNumId w:val="13"/>
  </w:num>
  <w:num w:numId="9">
    <w:abstractNumId w:val="13"/>
  </w:num>
  <w:num w:numId="10">
    <w:abstractNumId w:val="12"/>
  </w:num>
  <w:num w:numId="11">
    <w:abstractNumId w:val="13"/>
  </w:num>
  <w:num w:numId="12">
    <w:abstractNumId w:val="14"/>
  </w:num>
  <w:num w:numId="13">
    <w:abstractNumId w:val="13"/>
  </w:num>
  <w:num w:numId="14">
    <w:abstractNumId w:val="16"/>
  </w:num>
  <w:num w:numId="15">
    <w:abstractNumId w:val="16"/>
  </w:num>
  <w:num w:numId="16">
    <w:abstractNumId w:val="20"/>
  </w:num>
  <w:num w:numId="17">
    <w:abstractNumId w:val="17"/>
  </w:num>
  <w:num w:numId="18">
    <w:abstractNumId w:val="19"/>
  </w:num>
  <w:num w:numId="19">
    <w:abstractNumId w:val="18"/>
  </w:num>
  <w:num w:numId="20">
    <w:abstractNumId w:val="17"/>
  </w:num>
  <w:num w:numId="21">
    <w:abstractNumId w:val="11"/>
  </w:num>
  <w:num w:numId="22">
    <w:abstractNumId w:val="15"/>
  </w:num>
  <w:num w:numId="23">
    <w:abstractNumId w:val="19"/>
  </w:num>
  <w:num w:numId="24">
    <w:abstractNumId w:val="18"/>
  </w:num>
  <w:num w:numId="25">
    <w:abstractNumId w:val="17"/>
  </w:num>
  <w:num w:numId="26">
    <w:abstractNumId w:val="11"/>
  </w:num>
  <w:num w:numId="27">
    <w:abstractNumId w:val="15"/>
  </w:num>
  <w:num w:numId="28">
    <w:abstractNumId w:val="19"/>
  </w:num>
  <w:num w:numId="29">
    <w:abstractNumId w:val="1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3B6"/>
    <w:rsid w:val="00036745"/>
    <w:rsid w:val="00051914"/>
    <w:rsid w:val="00056B63"/>
    <w:rsid w:val="000F430A"/>
    <w:rsid w:val="001E1617"/>
    <w:rsid w:val="00205963"/>
    <w:rsid w:val="00212C4F"/>
    <w:rsid w:val="00267992"/>
    <w:rsid w:val="00313A14"/>
    <w:rsid w:val="003B28CC"/>
    <w:rsid w:val="004C274C"/>
    <w:rsid w:val="004D1985"/>
    <w:rsid w:val="006C552A"/>
    <w:rsid w:val="00741B76"/>
    <w:rsid w:val="00765F67"/>
    <w:rsid w:val="00780DE2"/>
    <w:rsid w:val="007B6312"/>
    <w:rsid w:val="008501CB"/>
    <w:rsid w:val="008F1115"/>
    <w:rsid w:val="008F3852"/>
    <w:rsid w:val="00914374"/>
    <w:rsid w:val="00925CE8"/>
    <w:rsid w:val="00AA6B09"/>
    <w:rsid w:val="00B220E5"/>
    <w:rsid w:val="00BD44B5"/>
    <w:rsid w:val="00C05D66"/>
    <w:rsid w:val="00CB4328"/>
    <w:rsid w:val="00DC4947"/>
    <w:rsid w:val="00DD3C8D"/>
    <w:rsid w:val="00E063B6"/>
    <w:rsid w:val="00EA655A"/>
    <w:rsid w:val="00F81840"/>
    <w:rsid w:val="00FC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E063B6"/>
    <w:rPr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E063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E063B6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Absender-NameStrasse">
    <w:name w:val="Absender-Name/Strasse"/>
    <w:basedOn w:val="Datum"/>
    <w:rsid w:val="00E063B6"/>
    <w:pPr>
      <w:spacing w:before="0"/>
    </w:pPr>
  </w:style>
  <w:style w:type="paragraph" w:styleId="Datum">
    <w:name w:val="Date"/>
    <w:basedOn w:val="Standard"/>
    <w:next w:val="Standard"/>
    <w:link w:val="DatumZchn"/>
    <w:rsid w:val="00E063B6"/>
    <w:pPr>
      <w:spacing w:before="240"/>
    </w:pPr>
  </w:style>
  <w:style w:type="character" w:customStyle="1" w:styleId="DatumZchn">
    <w:name w:val="Datum Zchn"/>
    <w:basedOn w:val="Absatz-Standardschriftart"/>
    <w:link w:val="Datum"/>
    <w:rsid w:val="00E063B6"/>
    <w:rPr>
      <w:lang w:val="de-CH"/>
    </w:rPr>
  </w:style>
  <w:style w:type="paragraph" w:styleId="Unterschrift">
    <w:name w:val="Signature"/>
    <w:basedOn w:val="Standard"/>
    <w:link w:val="UnterschriftZchn"/>
    <w:rsid w:val="00E063B6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E063B6"/>
    <w:rPr>
      <w:lang w:val="de-CH"/>
    </w:rPr>
  </w:style>
  <w:style w:type="paragraph" w:customStyle="1" w:styleId="Empfnger-NameStrasse">
    <w:name w:val="Empfänger-Name/Strasse"/>
    <w:basedOn w:val="Unterschrift"/>
    <w:rsid w:val="00E063B6"/>
  </w:style>
  <w:style w:type="paragraph" w:customStyle="1" w:styleId="Absatztitel3">
    <w:name w:val="Absatztitel 3"/>
    <w:basedOn w:val="berschrift3"/>
    <w:next w:val="Standard"/>
    <w:rsid w:val="00E063B6"/>
    <w:pPr>
      <w:keepLines w:val="0"/>
      <w:spacing w:before="240" w:after="60"/>
      <w:outlineLvl w:val="9"/>
    </w:pPr>
    <w:rPr>
      <w:rFonts w:ascii="Times New Roman" w:eastAsia="Times New Roman" w:hAnsi="Times New Roman" w:cs="Times New Roman"/>
      <w:b w:val="0"/>
      <w:bCs w:val="0"/>
      <w:color w:val="auto"/>
      <w:sz w:val="24"/>
    </w:rPr>
  </w:style>
  <w:style w:type="paragraph" w:styleId="Anrede">
    <w:name w:val="Salutation"/>
    <w:basedOn w:val="Standard"/>
    <w:next w:val="Standard"/>
    <w:link w:val="AnredeZchn"/>
    <w:rsid w:val="00E063B6"/>
    <w:pPr>
      <w:ind w:left="454"/>
    </w:pPr>
  </w:style>
  <w:style w:type="character" w:customStyle="1" w:styleId="AnredeZchn">
    <w:name w:val="Anrede Zchn"/>
    <w:basedOn w:val="Absatz-Standardschriftart"/>
    <w:link w:val="Anrede"/>
    <w:rsid w:val="00E063B6"/>
    <w:rPr>
      <w:lang w:val="de-CH"/>
    </w:rPr>
  </w:style>
  <w:style w:type="character" w:styleId="Hervorhebung">
    <w:name w:val="Emphasis"/>
    <w:qFormat/>
    <w:rsid w:val="00E063B6"/>
    <w:rPr>
      <w:i/>
    </w:rPr>
  </w:style>
  <w:style w:type="paragraph" w:styleId="Gruformel">
    <w:name w:val="Closing"/>
    <w:basedOn w:val="Standard"/>
    <w:link w:val="GruformelZchn"/>
    <w:rsid w:val="00E063B6"/>
    <w:pPr>
      <w:ind w:left="4252"/>
    </w:pPr>
  </w:style>
  <w:style w:type="character" w:customStyle="1" w:styleId="GruformelZchn">
    <w:name w:val="Grußformel Zchn"/>
    <w:basedOn w:val="Absatz-Standardschriftart"/>
    <w:link w:val="Gruformel"/>
    <w:rsid w:val="00E063B6"/>
    <w:rPr>
      <w:lang w:val="de-CH"/>
    </w:rPr>
  </w:style>
  <w:style w:type="character" w:customStyle="1" w:styleId="berschrift3Zchn">
    <w:name w:val="Überschrift 3 Zchn"/>
    <w:basedOn w:val="Absatz-Standardschriftart"/>
    <w:link w:val="berschrift3"/>
    <w:semiHidden/>
    <w:rsid w:val="00E063B6"/>
    <w:rPr>
      <w:rFonts w:asciiTheme="majorHAnsi" w:eastAsiaTheme="majorEastAsia" w:hAnsiTheme="majorHAnsi" w:cstheme="majorBidi"/>
      <w:b/>
      <w:bCs/>
      <w:color w:val="4F81BD" w:themeColor="accent1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E063B6"/>
    <w:rPr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E063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E063B6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Absender-NameStrasse">
    <w:name w:val="Absender-Name/Strasse"/>
    <w:basedOn w:val="Datum"/>
    <w:rsid w:val="00E063B6"/>
    <w:pPr>
      <w:spacing w:before="0"/>
    </w:pPr>
  </w:style>
  <w:style w:type="paragraph" w:styleId="Datum">
    <w:name w:val="Date"/>
    <w:basedOn w:val="Standard"/>
    <w:next w:val="Standard"/>
    <w:link w:val="DatumZchn"/>
    <w:rsid w:val="00E063B6"/>
    <w:pPr>
      <w:spacing w:before="240"/>
    </w:pPr>
  </w:style>
  <w:style w:type="character" w:customStyle="1" w:styleId="DatumZchn">
    <w:name w:val="Datum Zchn"/>
    <w:basedOn w:val="Absatz-Standardschriftart"/>
    <w:link w:val="Datum"/>
    <w:rsid w:val="00E063B6"/>
    <w:rPr>
      <w:lang w:val="de-CH"/>
    </w:rPr>
  </w:style>
  <w:style w:type="paragraph" w:styleId="Unterschrift">
    <w:name w:val="Signature"/>
    <w:basedOn w:val="Standard"/>
    <w:link w:val="UnterschriftZchn"/>
    <w:rsid w:val="00E063B6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E063B6"/>
    <w:rPr>
      <w:lang w:val="de-CH"/>
    </w:rPr>
  </w:style>
  <w:style w:type="paragraph" w:customStyle="1" w:styleId="Empfnger-NameStrasse">
    <w:name w:val="Empfänger-Name/Strasse"/>
    <w:basedOn w:val="Unterschrift"/>
    <w:rsid w:val="00E063B6"/>
  </w:style>
  <w:style w:type="paragraph" w:customStyle="1" w:styleId="Absatztitel3">
    <w:name w:val="Absatztitel 3"/>
    <w:basedOn w:val="berschrift3"/>
    <w:next w:val="Standard"/>
    <w:rsid w:val="00E063B6"/>
    <w:pPr>
      <w:keepLines w:val="0"/>
      <w:spacing w:before="240" w:after="60"/>
      <w:outlineLvl w:val="9"/>
    </w:pPr>
    <w:rPr>
      <w:rFonts w:ascii="Times New Roman" w:eastAsia="Times New Roman" w:hAnsi="Times New Roman" w:cs="Times New Roman"/>
      <w:b w:val="0"/>
      <w:bCs w:val="0"/>
      <w:color w:val="auto"/>
      <w:sz w:val="24"/>
    </w:rPr>
  </w:style>
  <w:style w:type="paragraph" w:styleId="Anrede">
    <w:name w:val="Salutation"/>
    <w:basedOn w:val="Standard"/>
    <w:next w:val="Standard"/>
    <w:link w:val="AnredeZchn"/>
    <w:rsid w:val="00E063B6"/>
    <w:pPr>
      <w:ind w:left="454"/>
    </w:pPr>
  </w:style>
  <w:style w:type="character" w:customStyle="1" w:styleId="AnredeZchn">
    <w:name w:val="Anrede Zchn"/>
    <w:basedOn w:val="Absatz-Standardschriftart"/>
    <w:link w:val="Anrede"/>
    <w:rsid w:val="00E063B6"/>
    <w:rPr>
      <w:lang w:val="de-CH"/>
    </w:rPr>
  </w:style>
  <w:style w:type="character" w:styleId="Hervorhebung">
    <w:name w:val="Emphasis"/>
    <w:qFormat/>
    <w:rsid w:val="00E063B6"/>
    <w:rPr>
      <w:i/>
    </w:rPr>
  </w:style>
  <w:style w:type="paragraph" w:styleId="Gruformel">
    <w:name w:val="Closing"/>
    <w:basedOn w:val="Standard"/>
    <w:link w:val="GruformelZchn"/>
    <w:rsid w:val="00E063B6"/>
    <w:pPr>
      <w:ind w:left="4252"/>
    </w:pPr>
  </w:style>
  <w:style w:type="character" w:customStyle="1" w:styleId="GruformelZchn">
    <w:name w:val="Grußformel Zchn"/>
    <w:basedOn w:val="Absatz-Standardschriftart"/>
    <w:link w:val="Gruformel"/>
    <w:rsid w:val="00E063B6"/>
    <w:rPr>
      <w:lang w:val="de-CH"/>
    </w:rPr>
  </w:style>
  <w:style w:type="character" w:customStyle="1" w:styleId="berschrift3Zchn">
    <w:name w:val="Überschrift 3 Zchn"/>
    <w:basedOn w:val="Absatz-Standardschriftart"/>
    <w:link w:val="berschrift3"/>
    <w:semiHidden/>
    <w:rsid w:val="00E063B6"/>
    <w:rPr>
      <w:rFonts w:asciiTheme="majorHAnsi" w:eastAsiaTheme="majorEastAsia" w:hAnsiTheme="majorHAnsi" w:cstheme="majorBidi"/>
      <w:b/>
      <w:bCs/>
      <w:color w:val="4F81BD" w:themeColor="accent1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haupt\AppData\Roaming\Microsoft\Templates\Toolvorlage_A4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Toolvorlage_A4.dotm</Template>
  <TotalTime>0</TotalTime>
  <Pages>1</Pages>
  <Words>62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