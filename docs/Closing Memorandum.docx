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B8" w:rsidRPr="00415058" w:rsidRDefault="00B57DB8" w:rsidP="00B57DB8">
      <w:pPr>
        <w:pStyle w:val="Titel1-Vertrag"/>
        <w:rPr>
          <w:lang w:val="de-CH"/>
        </w:rPr>
      </w:pPr>
      <w:bookmarkStart w:id="0" w:name="_GoBack"/>
      <w:bookmarkEnd w:id="0"/>
      <w:r w:rsidRPr="00415058">
        <w:rPr>
          <w:lang w:val="de-CH"/>
        </w:rPr>
        <w:t>Closing Memorandum</w:t>
      </w:r>
    </w:p>
    <w:p w:rsidR="00B57DB8" w:rsidRPr="00AD6708" w:rsidRDefault="00B57DB8" w:rsidP="00B57DB8">
      <w:pPr>
        <w:pStyle w:val="VertragHaupttext"/>
        <w:spacing w:line="360" w:lineRule="auto"/>
        <w:rPr>
          <w:szCs w:val="18"/>
          <w:lang w:val="de-CH"/>
        </w:rPr>
      </w:pPr>
      <w:r w:rsidRPr="00415058">
        <w:rPr>
          <w:szCs w:val="18"/>
          <w:lang w:val="de-CH"/>
        </w:rPr>
        <w:t>für den</w:t>
      </w:r>
    </w:p>
    <w:p w:rsidR="00B57DB8" w:rsidRPr="00AD6708" w:rsidRDefault="00B57DB8" w:rsidP="00B57DB8">
      <w:pPr>
        <w:pStyle w:val="VertragHaupttext"/>
        <w:spacing w:line="360" w:lineRule="auto"/>
        <w:rPr>
          <w:szCs w:val="18"/>
          <w:lang w:val="de-CH"/>
        </w:rPr>
      </w:pPr>
      <w:r w:rsidRPr="00AD6708">
        <w:rPr>
          <w:b/>
          <w:szCs w:val="18"/>
          <w:lang w:val="de-CH"/>
        </w:rPr>
        <w:t xml:space="preserve">Aktienkaufvertrag </w:t>
      </w:r>
      <w:r w:rsidRPr="00AD6708">
        <w:rPr>
          <w:szCs w:val="18"/>
          <w:lang w:val="de-CH"/>
        </w:rPr>
        <w:t>vom 1. Dezember 2019</w:t>
      </w:r>
    </w:p>
    <w:p w:rsidR="00B57DB8" w:rsidRPr="00AD6708" w:rsidRDefault="00B57DB8" w:rsidP="00B57DB8">
      <w:pPr>
        <w:pStyle w:val="VertragHaupttext"/>
        <w:spacing w:line="360" w:lineRule="auto"/>
        <w:rPr>
          <w:szCs w:val="18"/>
          <w:lang w:val="de-CH"/>
        </w:rPr>
      </w:pPr>
      <w:r w:rsidRPr="00AD6708">
        <w:rPr>
          <w:szCs w:val="18"/>
          <w:lang w:val="de-CH"/>
        </w:rPr>
        <w:t>zwischen</w:t>
      </w:r>
    </w:p>
    <w:p w:rsidR="00B57DB8" w:rsidRPr="00AD6708" w:rsidRDefault="00B57DB8" w:rsidP="00B57DB8">
      <w:pPr>
        <w:pStyle w:val="VertragHaupttext"/>
        <w:spacing w:line="360" w:lineRule="auto"/>
        <w:rPr>
          <w:szCs w:val="18"/>
          <w:lang w:val="de-CH"/>
        </w:rPr>
      </w:pPr>
    </w:p>
    <w:p w:rsidR="00B57DB8" w:rsidRPr="00AD6708" w:rsidRDefault="00B57DB8" w:rsidP="00B57DB8">
      <w:pPr>
        <w:pStyle w:val="VertragHaupttextEinzmanuell"/>
        <w:spacing w:line="360" w:lineRule="auto"/>
        <w:jc w:val="left"/>
        <w:rPr>
          <w:rFonts w:cs="Lucida Grande"/>
          <w:szCs w:val="18"/>
          <w:lang w:val="de-CH"/>
        </w:rPr>
      </w:pPr>
      <w:r w:rsidRPr="00AD6708">
        <w:rPr>
          <w:b/>
          <w:szCs w:val="18"/>
          <w:lang w:val="de-CH"/>
        </w:rPr>
        <w:t>Heinrich Muster</w:t>
      </w:r>
      <w:r w:rsidRPr="00AD6708">
        <w:rPr>
          <w:szCs w:val="18"/>
          <w:lang w:val="de-CH"/>
        </w:rPr>
        <w:t xml:space="preserve">, </w:t>
      </w:r>
      <w:r w:rsidRPr="00AD6708">
        <w:rPr>
          <w:rFonts w:cs="Lucida Grande"/>
          <w:szCs w:val="18"/>
          <w:lang w:val="de-CH"/>
        </w:rPr>
        <w:t>Im Dorf 24, 7000 Waldorf</w:t>
      </w:r>
    </w:p>
    <w:p w:rsidR="00B57DB8" w:rsidRPr="00AD6708" w:rsidRDefault="00B57DB8" w:rsidP="00B57DB8">
      <w:pPr>
        <w:pStyle w:val="VertragHaupttextEinzmanuell"/>
        <w:spacing w:line="360" w:lineRule="auto"/>
        <w:jc w:val="left"/>
        <w:rPr>
          <w:rFonts w:cs="Lucida Grande"/>
          <w:szCs w:val="18"/>
          <w:lang w:val="de-CH"/>
        </w:rPr>
      </w:pPr>
      <w:r w:rsidRPr="00AD6708">
        <w:rPr>
          <w:b/>
          <w:szCs w:val="18"/>
          <w:lang w:val="de-CH"/>
        </w:rPr>
        <w:t>Andrea Muster</w:t>
      </w:r>
      <w:r w:rsidRPr="00AD6708">
        <w:rPr>
          <w:szCs w:val="18"/>
          <w:lang w:val="de-CH"/>
        </w:rPr>
        <w:t xml:space="preserve">, </w:t>
      </w:r>
      <w:r w:rsidRPr="00AD6708">
        <w:rPr>
          <w:rFonts w:cs="Lucida Grande"/>
          <w:szCs w:val="18"/>
          <w:lang w:val="de-CH"/>
        </w:rPr>
        <w:t>Im Dorf 24, 7000 Waldorf</w:t>
      </w:r>
    </w:p>
    <w:p w:rsidR="00B57DB8" w:rsidRPr="00AD6708" w:rsidRDefault="00B57DB8" w:rsidP="00B57DB8">
      <w:pPr>
        <w:pStyle w:val="VertragHaupttextEinzmanuell"/>
        <w:spacing w:line="360" w:lineRule="auto"/>
        <w:rPr>
          <w:rFonts w:cs="Lucida Grande"/>
          <w:szCs w:val="18"/>
          <w:lang w:val="de-CH"/>
        </w:rPr>
      </w:pPr>
      <w:r w:rsidRPr="00AD6708">
        <w:rPr>
          <w:b/>
          <w:szCs w:val="18"/>
          <w:lang w:val="de-CH"/>
        </w:rPr>
        <w:t>Rolf Schweizer</w:t>
      </w:r>
      <w:r w:rsidRPr="00AD6708">
        <w:rPr>
          <w:szCs w:val="18"/>
          <w:lang w:val="de-CH"/>
        </w:rPr>
        <w:t xml:space="preserve">, Rütistrasse 9, </w:t>
      </w:r>
      <w:r w:rsidRPr="00AD6708">
        <w:rPr>
          <w:rFonts w:cs="Lucida Grande"/>
          <w:szCs w:val="18"/>
          <w:lang w:val="de-CH"/>
        </w:rPr>
        <w:t>7000 Waldorf</w:t>
      </w:r>
    </w:p>
    <w:p w:rsidR="00B57DB8" w:rsidRPr="00AD6708" w:rsidRDefault="00B57DB8" w:rsidP="00B57DB8">
      <w:pPr>
        <w:pStyle w:val="VertragHaupttextEinzmanuell"/>
        <w:spacing w:line="360" w:lineRule="auto"/>
        <w:rPr>
          <w:szCs w:val="18"/>
          <w:lang w:val="de-CH"/>
        </w:rPr>
      </w:pPr>
      <w:r w:rsidRPr="00AD6708">
        <w:rPr>
          <w:szCs w:val="18"/>
          <w:lang w:val="de-CH"/>
        </w:rPr>
        <w:t>(zusammen die «Verkäufer»)</w:t>
      </w:r>
    </w:p>
    <w:p w:rsidR="00B57DB8" w:rsidRPr="00AD6708" w:rsidRDefault="00B57DB8" w:rsidP="00B57DB8">
      <w:pPr>
        <w:pStyle w:val="VertragHaupttext"/>
        <w:spacing w:line="360" w:lineRule="auto"/>
        <w:rPr>
          <w:szCs w:val="18"/>
          <w:lang w:val="de-CH"/>
        </w:rPr>
      </w:pPr>
    </w:p>
    <w:p w:rsidR="00B57DB8" w:rsidRPr="00AD6708" w:rsidRDefault="00B57DB8" w:rsidP="00B57DB8">
      <w:pPr>
        <w:pStyle w:val="VertragHaupttext"/>
        <w:spacing w:line="360" w:lineRule="auto"/>
        <w:rPr>
          <w:szCs w:val="18"/>
          <w:lang w:val="de-CH"/>
        </w:rPr>
      </w:pPr>
      <w:r w:rsidRPr="00AD6708">
        <w:rPr>
          <w:szCs w:val="18"/>
          <w:lang w:val="de-CH"/>
        </w:rPr>
        <w:t>und</w:t>
      </w:r>
    </w:p>
    <w:p w:rsidR="00B57DB8" w:rsidRPr="00AD6708" w:rsidRDefault="00B57DB8" w:rsidP="00B57DB8">
      <w:pPr>
        <w:pStyle w:val="VertragHaupttextEinzmanuell"/>
        <w:spacing w:line="360" w:lineRule="auto"/>
        <w:rPr>
          <w:szCs w:val="18"/>
          <w:lang w:val="de-CH"/>
        </w:rPr>
      </w:pPr>
      <w:proofErr w:type="gramStart"/>
      <w:r w:rsidRPr="00AD6708">
        <w:rPr>
          <w:b/>
          <w:szCs w:val="18"/>
          <w:lang w:val="de-CH"/>
        </w:rPr>
        <w:t>HM</w:t>
      </w:r>
      <w:proofErr w:type="gramEnd"/>
      <w:r w:rsidRPr="00AD6708">
        <w:rPr>
          <w:b/>
          <w:szCs w:val="18"/>
          <w:lang w:val="de-CH"/>
        </w:rPr>
        <w:t xml:space="preserve"> Management AG</w:t>
      </w:r>
      <w:r w:rsidRPr="00AD6708">
        <w:rPr>
          <w:szCs w:val="18"/>
          <w:lang w:val="de-CH"/>
        </w:rPr>
        <w:t xml:space="preserve">, </w:t>
      </w:r>
      <w:proofErr w:type="spellStart"/>
      <w:r w:rsidRPr="00AD6708">
        <w:rPr>
          <w:szCs w:val="18"/>
          <w:lang w:val="de-CH"/>
        </w:rPr>
        <w:t>Buckstrasse</w:t>
      </w:r>
      <w:proofErr w:type="spellEnd"/>
      <w:r w:rsidRPr="00AD6708">
        <w:rPr>
          <w:szCs w:val="18"/>
          <w:lang w:val="de-CH"/>
        </w:rPr>
        <w:t xml:space="preserve"> 66, 7700 </w:t>
      </w:r>
      <w:proofErr w:type="spellStart"/>
      <w:r w:rsidRPr="00AD6708">
        <w:rPr>
          <w:szCs w:val="18"/>
          <w:lang w:val="de-CH"/>
        </w:rPr>
        <w:t>Estikon</w:t>
      </w:r>
      <w:proofErr w:type="spellEnd"/>
    </w:p>
    <w:p w:rsidR="00B57DB8" w:rsidRPr="00AD6708" w:rsidRDefault="00B57DB8" w:rsidP="00B57DB8">
      <w:pPr>
        <w:pStyle w:val="VertragHaupttextEinzmanuell"/>
        <w:spacing w:line="360" w:lineRule="auto"/>
        <w:rPr>
          <w:szCs w:val="18"/>
          <w:lang w:val="de-CH"/>
        </w:rPr>
      </w:pPr>
      <w:r w:rsidRPr="00AD6708">
        <w:rPr>
          <w:szCs w:val="18"/>
          <w:lang w:val="de-CH"/>
        </w:rPr>
        <w:t>(die «Käuferin»)</w:t>
      </w:r>
    </w:p>
    <w:p w:rsidR="00B57DB8" w:rsidRPr="00AD6708" w:rsidRDefault="00B57DB8" w:rsidP="00B57DB8">
      <w:pPr>
        <w:pStyle w:val="VertragHaupttext"/>
        <w:spacing w:line="360" w:lineRule="auto"/>
        <w:rPr>
          <w:szCs w:val="18"/>
          <w:lang w:val="de-CH"/>
        </w:rPr>
      </w:pPr>
    </w:p>
    <w:p w:rsidR="00B57DB8" w:rsidRPr="00AD6708" w:rsidRDefault="00B57DB8" w:rsidP="00B57DB8">
      <w:pPr>
        <w:pStyle w:val="VertragHaupttext"/>
        <w:spacing w:line="360" w:lineRule="auto"/>
        <w:rPr>
          <w:szCs w:val="18"/>
          <w:lang w:val="de-CH"/>
        </w:rPr>
      </w:pPr>
      <w:r w:rsidRPr="00AD6708">
        <w:rPr>
          <w:szCs w:val="18"/>
          <w:lang w:val="de-CH"/>
        </w:rPr>
        <w:t xml:space="preserve">bezüglich des Verkaufs sämtlicher Aktien der </w:t>
      </w:r>
    </w:p>
    <w:p w:rsidR="00B57DB8" w:rsidRPr="00AD6708" w:rsidRDefault="00B57DB8" w:rsidP="00B57DB8">
      <w:pPr>
        <w:pStyle w:val="VertragHaupttext"/>
        <w:spacing w:line="360" w:lineRule="auto"/>
        <w:rPr>
          <w:szCs w:val="18"/>
          <w:lang w:val="de-CH"/>
        </w:rPr>
      </w:pPr>
    </w:p>
    <w:p w:rsidR="00B57DB8" w:rsidRPr="00AD6708" w:rsidRDefault="00B57DB8" w:rsidP="00B57DB8">
      <w:pPr>
        <w:pStyle w:val="VertragHaupttext"/>
        <w:spacing w:line="360" w:lineRule="auto"/>
        <w:rPr>
          <w:szCs w:val="18"/>
          <w:lang w:val="de-CH"/>
        </w:rPr>
      </w:pPr>
      <w:r w:rsidRPr="00AD6708">
        <w:rPr>
          <w:b/>
          <w:szCs w:val="18"/>
          <w:lang w:val="de-CH"/>
        </w:rPr>
        <w:t>Muster AG</w:t>
      </w:r>
      <w:r w:rsidRPr="00AD6708">
        <w:rPr>
          <w:szCs w:val="18"/>
          <w:lang w:val="de-CH"/>
        </w:rPr>
        <w:t>, Hauptstrasse 12, 9000 St. Gallen</w:t>
      </w:r>
    </w:p>
    <w:p w:rsidR="00B57DB8" w:rsidRPr="00AD6708" w:rsidRDefault="00B57DB8" w:rsidP="00B57DB8">
      <w:pPr>
        <w:pStyle w:val="VertragHaupttext"/>
        <w:spacing w:line="360" w:lineRule="auto"/>
        <w:rPr>
          <w:szCs w:val="18"/>
          <w:lang w:val="de-CH"/>
        </w:rPr>
      </w:pPr>
      <w:r w:rsidRPr="00AD6708">
        <w:rPr>
          <w:szCs w:val="18"/>
          <w:lang w:val="de-CH"/>
        </w:rPr>
        <w:t>(die «Gesellschaft»)</w:t>
      </w:r>
    </w:p>
    <w:p w:rsidR="00B57DB8" w:rsidRPr="00AD6708" w:rsidRDefault="00B57DB8" w:rsidP="00B57DB8">
      <w:pPr>
        <w:pStyle w:val="Titel4-Vertrag"/>
        <w:rPr>
          <w:szCs w:val="18"/>
          <w:lang w:val="de-CH"/>
        </w:rPr>
      </w:pPr>
      <w:r w:rsidRPr="00AD6708">
        <w:rPr>
          <w:szCs w:val="18"/>
          <w:lang w:val="de-CH"/>
        </w:rPr>
        <w:t>1. Einführung</w:t>
      </w:r>
    </w:p>
    <w:p w:rsidR="00B57DB8" w:rsidRPr="00AD6708" w:rsidRDefault="00B57DB8" w:rsidP="00B57DB8">
      <w:pPr>
        <w:pStyle w:val="VertragHaupttext"/>
        <w:rPr>
          <w:szCs w:val="18"/>
          <w:lang w:val="de-CH"/>
        </w:rPr>
      </w:pPr>
      <w:r w:rsidRPr="00AD6708">
        <w:rPr>
          <w:szCs w:val="18"/>
          <w:lang w:val="de-CH"/>
        </w:rPr>
        <w:t>Der Zweck des vorliegenden Closing Memorandums ist die Bestätigung der ordentlichen Vornahme der Vollzugshandlungen gemäss Ziffer 2 des Aktienkaufvertrags vom 1. Dezember 2019 zwischen den Verkäufern und der Käuferin betreffend alle Aktien der Gesellschaft.</w:t>
      </w:r>
    </w:p>
    <w:p w:rsidR="00B57DB8" w:rsidRPr="00AD6708" w:rsidRDefault="00B57DB8" w:rsidP="00B57DB8">
      <w:pPr>
        <w:pStyle w:val="VertragHaupttext"/>
        <w:rPr>
          <w:szCs w:val="18"/>
          <w:lang w:val="de-CH"/>
        </w:rPr>
      </w:pPr>
      <w:r w:rsidRPr="00AD6708">
        <w:rPr>
          <w:szCs w:val="18"/>
          <w:lang w:val="de-CH"/>
        </w:rPr>
        <w:t>Der Vollzug gemäss Ziffer 2 des Aktienkaufvertrags findet statt am 15. Dezember 2019 beginnend um 10:00 Uhr in den Büros der M&amp;A AG, Weinstrasse 8, 8000 Zürich.</w:t>
      </w:r>
    </w:p>
    <w:p w:rsidR="00B57DB8" w:rsidRPr="00AD6708" w:rsidRDefault="00B57DB8" w:rsidP="00B57DB8">
      <w:pPr>
        <w:pStyle w:val="VertragHaupttext"/>
        <w:rPr>
          <w:szCs w:val="18"/>
          <w:lang w:val="de-CH"/>
        </w:rPr>
      </w:pPr>
      <w:r w:rsidRPr="00AD6708">
        <w:rPr>
          <w:szCs w:val="18"/>
          <w:lang w:val="de-CH"/>
        </w:rPr>
        <w:t>Die Parteien vereinbaren, dass sämtliche im vorliegenden Closing Memorandum bestätigten Vollzugshandlungen als gleichzeitig vorgenommen gelten sollen und dass keine dieser Vollzugshandlungen als vorgenommen gelten soll, bis alle Vollzugshandlungen gemäss Ziffer 2 des Aktienkaufvertrags vorgenommen und durch Unterzeichnung dieses Closing Memorandums bestätigt sind.</w:t>
      </w:r>
    </w:p>
    <w:p w:rsidR="00B57DB8" w:rsidRPr="00AD6708" w:rsidRDefault="00B57DB8" w:rsidP="00B57DB8">
      <w:pPr>
        <w:pStyle w:val="VertragHaupttext"/>
        <w:rPr>
          <w:szCs w:val="18"/>
          <w:lang w:val="de-CH"/>
        </w:rPr>
      </w:pPr>
      <w:r w:rsidRPr="00AD6708">
        <w:rPr>
          <w:szCs w:val="18"/>
          <w:lang w:val="de-CH"/>
        </w:rPr>
        <w:t>Die Parteien sind beim Vollzug vertreten wie folgt:</w:t>
      </w:r>
    </w:p>
    <w:p w:rsidR="00B57DB8" w:rsidRPr="00AD6708" w:rsidRDefault="00B57DB8" w:rsidP="00B57DB8">
      <w:pPr>
        <w:pStyle w:val="VertragHaupttext"/>
        <w:tabs>
          <w:tab w:val="left" w:pos="3544"/>
        </w:tabs>
        <w:rPr>
          <w:szCs w:val="18"/>
          <w:lang w:val="de-CH"/>
        </w:rPr>
      </w:pPr>
      <w:r w:rsidRPr="00AD6708">
        <w:rPr>
          <w:szCs w:val="18"/>
          <w:lang w:val="de-CH"/>
        </w:rPr>
        <w:t>Verkäufer:</w:t>
      </w:r>
      <w:r w:rsidRPr="00AD6708">
        <w:rPr>
          <w:szCs w:val="18"/>
          <w:lang w:val="de-CH"/>
        </w:rPr>
        <w:tab/>
        <w:t>Heinrich Muster</w:t>
      </w:r>
    </w:p>
    <w:p w:rsidR="00B57DB8" w:rsidRPr="00AD6708" w:rsidRDefault="00B57DB8" w:rsidP="00B57DB8">
      <w:pPr>
        <w:pStyle w:val="VertragHaupttext"/>
        <w:tabs>
          <w:tab w:val="left" w:pos="3544"/>
        </w:tabs>
        <w:rPr>
          <w:szCs w:val="18"/>
          <w:lang w:val="de-CH"/>
        </w:rPr>
      </w:pPr>
      <w:r w:rsidRPr="00AD6708">
        <w:rPr>
          <w:szCs w:val="18"/>
          <w:lang w:val="de-CH"/>
        </w:rPr>
        <w:tab/>
        <w:t>Andrea Muster</w:t>
      </w:r>
    </w:p>
    <w:p w:rsidR="00B57DB8" w:rsidRPr="00AD6708" w:rsidRDefault="00B57DB8" w:rsidP="00B57DB8">
      <w:pPr>
        <w:pStyle w:val="VertragHaupttext"/>
        <w:tabs>
          <w:tab w:val="left" w:pos="3544"/>
        </w:tabs>
        <w:rPr>
          <w:szCs w:val="18"/>
          <w:lang w:val="de-CH"/>
        </w:rPr>
      </w:pPr>
      <w:r w:rsidRPr="00AD6708">
        <w:rPr>
          <w:szCs w:val="18"/>
          <w:lang w:val="de-CH"/>
        </w:rPr>
        <w:tab/>
        <w:t>Rolf Schweizer</w:t>
      </w:r>
    </w:p>
    <w:p w:rsidR="00B57DB8" w:rsidRPr="00AD6708" w:rsidRDefault="00B57DB8" w:rsidP="00B57DB8">
      <w:pPr>
        <w:pStyle w:val="VertragHaupttext"/>
        <w:tabs>
          <w:tab w:val="left" w:pos="3544"/>
        </w:tabs>
        <w:rPr>
          <w:szCs w:val="18"/>
          <w:lang w:val="de-CH"/>
        </w:rPr>
      </w:pPr>
      <w:r w:rsidRPr="00AD6708">
        <w:rPr>
          <w:szCs w:val="18"/>
          <w:lang w:val="de-CH"/>
        </w:rPr>
        <w:lastRenderedPageBreak/>
        <w:t>Käuferin:</w:t>
      </w:r>
      <w:r w:rsidRPr="00AD6708">
        <w:rPr>
          <w:szCs w:val="18"/>
          <w:lang w:val="de-CH"/>
        </w:rPr>
        <w:tab/>
        <w:t>Andreas Müller</w:t>
      </w:r>
    </w:p>
    <w:p w:rsidR="00B57DB8" w:rsidRPr="00AD6708" w:rsidRDefault="00B57DB8" w:rsidP="00B57DB8">
      <w:pPr>
        <w:pStyle w:val="VertragHaupttext"/>
        <w:tabs>
          <w:tab w:val="left" w:pos="3544"/>
        </w:tabs>
        <w:rPr>
          <w:szCs w:val="18"/>
          <w:lang w:val="de-CH"/>
        </w:rPr>
      </w:pPr>
      <w:r w:rsidRPr="00AD6708">
        <w:rPr>
          <w:szCs w:val="18"/>
          <w:lang w:val="de-CH"/>
        </w:rPr>
        <w:tab/>
        <w:t>Manuela Müller</w:t>
      </w:r>
    </w:p>
    <w:p w:rsidR="00B57DB8" w:rsidRDefault="00B57DB8" w:rsidP="00B57DB8">
      <w:pPr>
        <w:pStyle w:val="VertragHaupttext"/>
        <w:tabs>
          <w:tab w:val="left" w:pos="3544"/>
        </w:tabs>
        <w:rPr>
          <w:szCs w:val="18"/>
          <w:lang w:val="de-CH"/>
        </w:rPr>
      </w:pPr>
    </w:p>
    <w:p w:rsidR="00B57DB8" w:rsidRPr="00AD6708" w:rsidRDefault="00B57DB8" w:rsidP="00B57DB8">
      <w:pPr>
        <w:pStyle w:val="VertragHaupttext"/>
        <w:tabs>
          <w:tab w:val="left" w:pos="3544"/>
        </w:tabs>
        <w:rPr>
          <w:szCs w:val="18"/>
          <w:lang w:val="de-CH"/>
        </w:rPr>
      </w:pPr>
      <w:r w:rsidRPr="00AD6708">
        <w:rPr>
          <w:szCs w:val="18"/>
          <w:lang w:val="de-CH"/>
        </w:rPr>
        <w:t>Weiter sind als Berater der Parteien anwesend:</w:t>
      </w:r>
    </w:p>
    <w:p w:rsidR="00B57DB8" w:rsidRPr="00AD6708" w:rsidRDefault="00B57DB8" w:rsidP="00B57DB8">
      <w:pPr>
        <w:pStyle w:val="VertragHaupttext"/>
        <w:tabs>
          <w:tab w:val="left" w:pos="3544"/>
        </w:tabs>
        <w:rPr>
          <w:szCs w:val="18"/>
          <w:lang w:val="de-CH"/>
        </w:rPr>
      </w:pPr>
      <w:r w:rsidRPr="00AD6708">
        <w:rPr>
          <w:szCs w:val="18"/>
          <w:lang w:val="de-CH"/>
        </w:rPr>
        <w:t>Für die Verkäufer:</w:t>
      </w:r>
      <w:r w:rsidRPr="00AD6708">
        <w:rPr>
          <w:szCs w:val="18"/>
          <w:lang w:val="de-CH"/>
        </w:rPr>
        <w:tab/>
        <w:t>Werner Steiner, M&amp;A AG</w:t>
      </w:r>
    </w:p>
    <w:p w:rsidR="00B57DB8" w:rsidRPr="00AD6708" w:rsidRDefault="00B57DB8" w:rsidP="00B57DB8">
      <w:pPr>
        <w:pStyle w:val="VertragHaupttext"/>
        <w:tabs>
          <w:tab w:val="left" w:pos="3544"/>
        </w:tabs>
        <w:rPr>
          <w:szCs w:val="18"/>
          <w:lang w:val="de-CH"/>
        </w:rPr>
      </w:pPr>
      <w:r w:rsidRPr="00AD6708">
        <w:rPr>
          <w:szCs w:val="18"/>
          <w:lang w:val="de-CH"/>
        </w:rPr>
        <w:t>Für die Käuferin:</w:t>
      </w:r>
      <w:r w:rsidRPr="00AD6708">
        <w:rPr>
          <w:szCs w:val="18"/>
          <w:lang w:val="de-CH"/>
        </w:rPr>
        <w:tab/>
        <w:t xml:space="preserve">Hans-Peter Staub, </w:t>
      </w:r>
      <w:proofErr w:type="spellStart"/>
      <w:r w:rsidRPr="00AD6708">
        <w:rPr>
          <w:szCs w:val="18"/>
          <w:lang w:val="de-CH"/>
        </w:rPr>
        <w:t>Credit</w:t>
      </w:r>
      <w:proofErr w:type="spellEnd"/>
      <w:r w:rsidRPr="00AD6708">
        <w:rPr>
          <w:szCs w:val="18"/>
          <w:lang w:val="de-CH"/>
        </w:rPr>
        <w:t xml:space="preserve"> Suisse AG</w:t>
      </w:r>
    </w:p>
    <w:p w:rsidR="00B57DB8" w:rsidRPr="00AD6708" w:rsidRDefault="00B57DB8" w:rsidP="00B57DB8">
      <w:pPr>
        <w:pStyle w:val="Haupttext"/>
      </w:pPr>
      <w:r w:rsidRPr="00AD6708">
        <w:t xml:space="preserve">In diesem Closing Memorandum verwendete Begriffe, welche bereits im Aktienkaufvertrag definiert wurden, haben dieselbe Bedeutung. </w:t>
      </w:r>
    </w:p>
    <w:p w:rsidR="00B57DB8" w:rsidRPr="00A97973" w:rsidRDefault="00B57DB8" w:rsidP="00B57DB8">
      <w:pPr>
        <w:pStyle w:val="Titel4"/>
        <w:rPr>
          <w:lang w:val="de-CH"/>
        </w:rPr>
      </w:pPr>
      <w:r w:rsidRPr="00A97973">
        <w:rPr>
          <w:lang w:val="de-CH"/>
        </w:rPr>
        <w:t>2. Vollzugsbedingungen</w:t>
      </w:r>
    </w:p>
    <w:p w:rsidR="00B57DB8" w:rsidRPr="00A97973" w:rsidRDefault="00B57DB8" w:rsidP="00B57DB8">
      <w:pPr>
        <w:pStyle w:val="Titel4"/>
        <w:rPr>
          <w:lang w:val="de-CH"/>
        </w:rPr>
      </w:pPr>
      <w:r w:rsidRPr="00A97973">
        <w:rPr>
          <w:lang w:val="de-CH"/>
        </w:rPr>
        <w:t>2.1. Bedingungen für den Vollzug durch die Käuferin</w:t>
      </w:r>
    </w:p>
    <w:p w:rsidR="00B57DB8" w:rsidRPr="00AD6708" w:rsidRDefault="00B57DB8" w:rsidP="00B57DB8">
      <w:pPr>
        <w:pStyle w:val="Haupttext"/>
      </w:pPr>
      <w:r w:rsidRPr="00AD6708">
        <w:t>Die Käuferin bestätigt den Verkäufern, dass die folgenden Vollzugsbedingungen erfüllt sind:</w:t>
      </w:r>
    </w:p>
    <w:p w:rsidR="00B57DB8" w:rsidRPr="00AD6708" w:rsidRDefault="00B57DB8" w:rsidP="00B57DB8">
      <w:pPr>
        <w:pStyle w:val="Haupttext"/>
      </w:pPr>
      <w:r w:rsidRPr="00AD6708">
        <w:rPr>
          <w:u w:val="single"/>
        </w:rPr>
        <w:t>Vertragserfüllung:</w:t>
      </w:r>
      <w:r w:rsidRPr="00AD6708">
        <w:t xml:space="preserve"> Die Verkäufer haben nach der vernünftigen Beurteilung der Käuferin keine Bestimmung des Aktienkaufvertrags verletzt, die von den Verkäufern abgegebenen Zusicherungen sind zutreffend</w:t>
      </w:r>
      <w:r w:rsidR="00275665">
        <w:t>,</w:t>
      </w:r>
      <w:r w:rsidRPr="00AD6708">
        <w:t xml:space="preserve"> und es bestehen keine Anhaltspunkte dafür, dass Zusicherungen nach dem Vollzugstermin nicht mehr zutreffen.</w:t>
      </w:r>
    </w:p>
    <w:p w:rsidR="00B57DB8" w:rsidRPr="00AD6708" w:rsidRDefault="00B57DB8" w:rsidP="00B57DB8">
      <w:pPr>
        <w:pStyle w:val="Haupttext"/>
      </w:pPr>
      <w:r w:rsidRPr="00AD6708">
        <w:t xml:space="preserve">Die Käuferin bestätigt den Verkäufern, dass die HM Management AG ordentlich gegründet und im Handelsregister eingetragen ist. Der entsprechende Handelsregisterauszug befindet sich in der </w:t>
      </w:r>
      <w:r w:rsidRPr="00AD6708">
        <w:rPr>
          <w:u w:val="single"/>
        </w:rPr>
        <w:t>Beilage 1</w:t>
      </w:r>
      <w:r w:rsidRPr="00AD6708">
        <w:t>.</w:t>
      </w:r>
    </w:p>
    <w:p w:rsidR="00B57DB8" w:rsidRPr="00AD6708" w:rsidRDefault="00B57DB8" w:rsidP="00B57DB8">
      <w:pPr>
        <w:pStyle w:val="Haupttext"/>
      </w:pPr>
    </w:p>
    <w:p w:rsidR="00B57DB8" w:rsidRPr="00AD6708" w:rsidRDefault="00B57DB8" w:rsidP="00B57DB8">
      <w:pPr>
        <w:pStyle w:val="Haupttext"/>
      </w:pPr>
      <w:r w:rsidRPr="00AD6708">
        <w:t xml:space="preserve">Die Käuferin: HM Management AG, vertreten durch </w:t>
      </w:r>
    </w:p>
    <w:p w:rsidR="00B57DB8" w:rsidRPr="00AD6708" w:rsidRDefault="00B57DB8" w:rsidP="00B57DB8">
      <w:pPr>
        <w:pStyle w:val="Haupttext"/>
      </w:pPr>
    </w:p>
    <w:p w:rsidR="00B57DB8" w:rsidRPr="00AD6708" w:rsidRDefault="00B57DB8" w:rsidP="00B57DB8">
      <w:pPr>
        <w:pStyle w:val="Haupttext"/>
      </w:pPr>
      <w:r w:rsidRPr="00AD6708">
        <w:t>_______________________________</w:t>
      </w:r>
    </w:p>
    <w:p w:rsidR="00B57DB8" w:rsidRPr="00AD6708" w:rsidRDefault="00B57DB8" w:rsidP="00B57DB8">
      <w:pPr>
        <w:pStyle w:val="Haupttext"/>
      </w:pPr>
      <w:r w:rsidRPr="00AD6708">
        <w:t xml:space="preserve">Andreas Müller </w:t>
      </w:r>
    </w:p>
    <w:p w:rsidR="00B57DB8" w:rsidRPr="00AD6708" w:rsidRDefault="00B57DB8" w:rsidP="00B57DB8">
      <w:pPr>
        <w:pStyle w:val="Haupttext"/>
      </w:pPr>
    </w:p>
    <w:p w:rsidR="00B57DB8" w:rsidRPr="00AD6708" w:rsidRDefault="00B57DB8" w:rsidP="00B57DB8">
      <w:pPr>
        <w:pStyle w:val="Haupttext"/>
      </w:pPr>
      <w:r w:rsidRPr="00AD6708">
        <w:t>_______________________________</w:t>
      </w:r>
    </w:p>
    <w:p w:rsidR="00B57DB8" w:rsidRPr="00B57DB8" w:rsidRDefault="00B57DB8" w:rsidP="00B57DB8">
      <w:pPr>
        <w:pStyle w:val="Haupttext"/>
      </w:pPr>
      <w:r w:rsidRPr="00AD6708">
        <w:t>Manuela Mülle</w:t>
      </w:r>
      <w:r>
        <w:t>r</w:t>
      </w:r>
    </w:p>
    <w:p w:rsidR="00B57DB8" w:rsidRPr="00B57DB8" w:rsidRDefault="00B57DB8" w:rsidP="00B57DB8">
      <w:pPr>
        <w:pStyle w:val="Titel4"/>
        <w:rPr>
          <w:lang w:val="de-CH"/>
        </w:rPr>
      </w:pPr>
      <w:r w:rsidRPr="00B57DB8">
        <w:rPr>
          <w:lang w:val="de-CH"/>
        </w:rPr>
        <w:t>2.2. Bedingungen für den Vollzug durch die Verkäufer</w:t>
      </w:r>
    </w:p>
    <w:p w:rsidR="00B57DB8" w:rsidRPr="00AD6708" w:rsidRDefault="00B57DB8" w:rsidP="00B57DB8">
      <w:pPr>
        <w:pStyle w:val="Haupttext"/>
      </w:pPr>
      <w:r w:rsidRPr="00AD6708">
        <w:t>Die Verkäufer bestätigen der Käuferin, dass die folgende Vollzugsbedingung erfüllt ist:</w:t>
      </w:r>
    </w:p>
    <w:p w:rsidR="00B57DB8" w:rsidRPr="00AD6708" w:rsidRDefault="00B57DB8" w:rsidP="00B57DB8">
      <w:pPr>
        <w:pStyle w:val="Haupttext"/>
      </w:pPr>
      <w:r w:rsidRPr="00AD6708">
        <w:rPr>
          <w:u w:val="single"/>
        </w:rPr>
        <w:t>Vertragserfüllung:</w:t>
      </w:r>
      <w:r w:rsidRPr="00AD6708">
        <w:t xml:space="preserve"> Die Käuferin hat nach der vernünftigen Beurteilung der Verkäufer keine Bestimmung des Aktienkaufvertrags verletzt, die von der Käuferin abgegebenen Zusicherungen sind zutreffend</w:t>
      </w:r>
      <w:r w:rsidR="00275665">
        <w:t>,</w:t>
      </w:r>
      <w:r w:rsidRPr="00AD6708">
        <w:t xml:space="preserve"> und es bestehen keine Anhaltspunkte dafür, dass Zusicherungen nach dem Vollzugstermin nicht mehr zutreffen.</w:t>
      </w:r>
    </w:p>
    <w:p w:rsidR="00B57DB8" w:rsidRPr="00AD6708" w:rsidRDefault="00B57DB8" w:rsidP="00B57DB8">
      <w:pPr>
        <w:pStyle w:val="Haupttext"/>
        <w:rPr>
          <w:u w:val="single"/>
        </w:rPr>
      </w:pPr>
    </w:p>
    <w:p w:rsidR="00B57DB8" w:rsidRPr="00AD6708" w:rsidRDefault="00B57DB8" w:rsidP="00B57DB8">
      <w:pPr>
        <w:pStyle w:val="Haupttext"/>
      </w:pPr>
      <w:r w:rsidRPr="00AD6708">
        <w:t>Die Verkäufer:</w:t>
      </w:r>
    </w:p>
    <w:p w:rsidR="00B57DB8" w:rsidRPr="00AD6708" w:rsidRDefault="00B57DB8" w:rsidP="00B57DB8">
      <w:pPr>
        <w:pStyle w:val="Haupttext"/>
      </w:pPr>
    </w:p>
    <w:p w:rsidR="00B57DB8" w:rsidRPr="00AD6708" w:rsidRDefault="00B57DB8" w:rsidP="00B57DB8">
      <w:pPr>
        <w:pStyle w:val="Haupttext"/>
      </w:pPr>
      <w:r w:rsidRPr="00AD6708">
        <w:t>________________________________</w:t>
      </w:r>
    </w:p>
    <w:p w:rsidR="00B57DB8" w:rsidRPr="00AD6708" w:rsidRDefault="00B57DB8" w:rsidP="00B57DB8">
      <w:pPr>
        <w:pStyle w:val="Haupttext"/>
      </w:pPr>
      <w:r w:rsidRPr="00AD6708">
        <w:t xml:space="preserve">Peter Muster </w:t>
      </w:r>
    </w:p>
    <w:p w:rsidR="00B57DB8" w:rsidRPr="00AD6708" w:rsidRDefault="00B57DB8" w:rsidP="00B57DB8">
      <w:pPr>
        <w:pStyle w:val="wekanormal"/>
        <w:rPr>
          <w:szCs w:val="18"/>
          <w:lang w:val="de-CH"/>
        </w:rPr>
      </w:pPr>
    </w:p>
    <w:p w:rsidR="00B57DB8" w:rsidRPr="00AD6708" w:rsidRDefault="00B57DB8" w:rsidP="00B57DB8">
      <w:pPr>
        <w:pStyle w:val="wekanormal"/>
        <w:rPr>
          <w:szCs w:val="18"/>
          <w:lang w:val="de-CH"/>
        </w:rPr>
      </w:pPr>
      <w:r w:rsidRPr="00AD6708">
        <w:rPr>
          <w:szCs w:val="18"/>
          <w:lang w:val="de-CH"/>
        </w:rPr>
        <w:br w:type="page"/>
      </w:r>
    </w:p>
    <w:p w:rsidR="00B57DB8" w:rsidRPr="00AD6708" w:rsidRDefault="00B57DB8" w:rsidP="00B57DB8">
      <w:pPr>
        <w:pStyle w:val="Haupttext"/>
      </w:pPr>
      <w:r w:rsidRPr="00AD6708">
        <w:lastRenderedPageBreak/>
        <w:t>________________________________</w:t>
      </w:r>
      <w:r w:rsidRPr="00AD6708">
        <w:br/>
      </w:r>
      <w:r w:rsidRPr="00AD6708">
        <w:rPr>
          <w:szCs w:val="18"/>
          <w:lang w:val="de-CH"/>
        </w:rPr>
        <w:t>Andrea Muster</w:t>
      </w:r>
    </w:p>
    <w:p w:rsidR="00B57DB8" w:rsidRPr="00AD6708" w:rsidRDefault="00B57DB8" w:rsidP="00B57DB8">
      <w:pPr>
        <w:pStyle w:val="Haupttext"/>
      </w:pPr>
      <w:r w:rsidRPr="00AD6708">
        <w:t>________________________________</w:t>
      </w:r>
      <w:r w:rsidRPr="00AD6708">
        <w:br/>
        <w:t>Rolf Schweizer</w:t>
      </w:r>
    </w:p>
    <w:p w:rsidR="00B57DB8" w:rsidRPr="00A97973" w:rsidRDefault="00B57DB8" w:rsidP="00B57DB8">
      <w:pPr>
        <w:pStyle w:val="Titel4"/>
        <w:rPr>
          <w:lang w:val="de-CH"/>
        </w:rPr>
      </w:pPr>
      <w:r w:rsidRPr="00A97973">
        <w:rPr>
          <w:lang w:val="de-CH"/>
        </w:rPr>
        <w:t>3. Vollzugshandlungen</w:t>
      </w:r>
    </w:p>
    <w:p w:rsidR="00B57DB8" w:rsidRPr="00AD6708" w:rsidRDefault="00B57DB8" w:rsidP="00B57DB8">
      <w:pPr>
        <w:pStyle w:val="Haupttext"/>
      </w:pPr>
      <w:r w:rsidRPr="00AD6708">
        <w:t>Zahlung des Kaufpreises</w:t>
      </w:r>
    </w:p>
    <w:p w:rsidR="00B57DB8" w:rsidRDefault="00B57DB8" w:rsidP="00B57DB8">
      <w:pPr>
        <w:pStyle w:val="Haupttext"/>
      </w:pPr>
      <w:r w:rsidRPr="00AD6708">
        <w:t xml:space="preserve">Die Käuferin übergibt den Verkäufern ein unwiderrufliches Zahlungsversprechen der </w:t>
      </w:r>
      <w:proofErr w:type="spellStart"/>
      <w:r w:rsidRPr="00AD6708">
        <w:t>Credit</w:t>
      </w:r>
      <w:proofErr w:type="spellEnd"/>
      <w:r w:rsidRPr="00AD6708">
        <w:t xml:space="preserve"> Suisse (Beilage 2). In diesem verspricht diese infolge Auftrags der Käuferin, spätestens mit Valuta 2 Tage nach Vollzug des vorliegenden Vertrags den Kaufpreis anteilig und dies wie folgt auf die von den Verkäufern schriftlich bekannt gegebenen Bankkonti zu überweisen:</w:t>
      </w:r>
    </w:p>
    <w:p w:rsidR="00B57DB8" w:rsidRPr="00AD6708" w:rsidRDefault="00B57DB8" w:rsidP="00B57DB8">
      <w:pPr>
        <w:pStyle w:val="Haupttext"/>
      </w:pPr>
    </w:p>
    <w:p w:rsidR="00B57DB8" w:rsidRPr="00AD6708" w:rsidRDefault="00B57DB8" w:rsidP="00B57DB8">
      <w:pPr>
        <w:pStyle w:val="Haupttext"/>
      </w:pPr>
      <w:r w:rsidRPr="00AD6708">
        <w:t>CHF ............</w:t>
      </w:r>
      <w:r w:rsidR="00A97973">
        <w:t>–</w:t>
      </w:r>
      <w:r w:rsidRPr="00AD6708">
        <w:t xml:space="preserve"> auf das Bankkonto von Peter Muster bei der Raiffeisenbank Basadingen, </w:t>
      </w:r>
      <w:r w:rsidRPr="00AD6708">
        <w:br/>
        <w:t>IBAN CHXXXXXXXXXXXXXXXXXX,</w:t>
      </w:r>
    </w:p>
    <w:p w:rsidR="00B57DB8" w:rsidRPr="00AD6708" w:rsidRDefault="00B57DB8" w:rsidP="00B57DB8">
      <w:pPr>
        <w:pStyle w:val="Haupttext"/>
      </w:pPr>
      <w:r w:rsidRPr="00AD6708">
        <w:t>CHF ............</w:t>
      </w:r>
      <w:r w:rsidR="00A97973">
        <w:t>–</w:t>
      </w:r>
      <w:r w:rsidRPr="00AD6708">
        <w:t xml:space="preserve"> auf das Bankkonto von Andrea Muster bei der Zürcher Kantonalbank Zürich Höngg, IBAN CHXXXXXXXXXXXXXXXXXX, </w:t>
      </w:r>
    </w:p>
    <w:p w:rsidR="00B57DB8" w:rsidRPr="00AD6708" w:rsidRDefault="00B57DB8" w:rsidP="00B57DB8">
      <w:pPr>
        <w:pStyle w:val="Haupttext"/>
      </w:pPr>
      <w:r w:rsidRPr="00AD6708">
        <w:t>CHF ..............</w:t>
      </w:r>
      <w:r w:rsidR="00A97973">
        <w:t xml:space="preserve"> –</w:t>
      </w:r>
      <w:r w:rsidRPr="00AD6708">
        <w:t xml:space="preserve"> auf das Bankkonto von Rolf Schweizer bei der UBS Birmensdorf, IBAN CHXXXXXXXXXXXXXXXXXX,</w:t>
      </w:r>
    </w:p>
    <w:p w:rsidR="00B57DB8" w:rsidRPr="00AD6708" w:rsidRDefault="00B57DB8" w:rsidP="00B57DB8">
      <w:pPr>
        <w:pStyle w:val="Haupttext"/>
      </w:pPr>
    </w:p>
    <w:p w:rsidR="00B57DB8" w:rsidRPr="00AD6708" w:rsidRDefault="00B57DB8" w:rsidP="00B57DB8">
      <w:pPr>
        <w:pStyle w:val="Haupttext"/>
      </w:pPr>
      <w:r w:rsidRPr="00AD6708">
        <w:t>Die Verkäufer quittieren für den Erhalt dieses Zahlungsversprechens.</w:t>
      </w:r>
    </w:p>
    <w:p w:rsidR="00B57DB8" w:rsidRPr="00AD6708" w:rsidRDefault="00B57DB8" w:rsidP="00B57DB8">
      <w:pPr>
        <w:pStyle w:val="Haupttext"/>
      </w:pPr>
      <w:r w:rsidRPr="00AD6708">
        <w:t>Die Verkäufer:</w:t>
      </w:r>
    </w:p>
    <w:p w:rsidR="00B57DB8" w:rsidRPr="00AD6708" w:rsidRDefault="00B57DB8" w:rsidP="00B57DB8">
      <w:pPr>
        <w:pStyle w:val="Haupttext"/>
      </w:pPr>
    </w:p>
    <w:p w:rsidR="00B57DB8" w:rsidRPr="00AD6708" w:rsidRDefault="00B57DB8" w:rsidP="00B57DB8">
      <w:pPr>
        <w:pStyle w:val="Haupttext"/>
      </w:pPr>
      <w:r w:rsidRPr="00AD6708">
        <w:t>________________________________</w:t>
      </w:r>
    </w:p>
    <w:p w:rsidR="00B57DB8" w:rsidRPr="00AD6708" w:rsidRDefault="00B57DB8" w:rsidP="00B57DB8">
      <w:pPr>
        <w:pStyle w:val="Haupttext"/>
      </w:pPr>
      <w:r w:rsidRPr="00AD6708">
        <w:t xml:space="preserve">Peter Muster </w:t>
      </w:r>
    </w:p>
    <w:p w:rsidR="00B57DB8" w:rsidRPr="00AD6708" w:rsidRDefault="00B57DB8" w:rsidP="00B57DB8">
      <w:pPr>
        <w:pStyle w:val="Haupttext"/>
      </w:pPr>
    </w:p>
    <w:p w:rsidR="00B57DB8" w:rsidRPr="00AD6708" w:rsidRDefault="00B57DB8" w:rsidP="00B57DB8">
      <w:pPr>
        <w:pStyle w:val="Haupttext"/>
      </w:pPr>
      <w:r w:rsidRPr="00AD6708">
        <w:t>________________________________</w:t>
      </w:r>
    </w:p>
    <w:p w:rsidR="00B57DB8" w:rsidRPr="00AD6708" w:rsidRDefault="00B57DB8" w:rsidP="00B57DB8">
      <w:pPr>
        <w:pStyle w:val="Haupttext"/>
      </w:pPr>
      <w:r w:rsidRPr="00AD6708">
        <w:t>Andrea Muster</w:t>
      </w:r>
    </w:p>
    <w:p w:rsidR="00B57DB8" w:rsidRPr="00AD6708" w:rsidRDefault="00B57DB8" w:rsidP="00B57DB8">
      <w:pPr>
        <w:pStyle w:val="Haupttext"/>
      </w:pPr>
    </w:p>
    <w:p w:rsidR="00B57DB8" w:rsidRPr="00AD6708" w:rsidRDefault="00B57DB8" w:rsidP="00B57DB8">
      <w:pPr>
        <w:pStyle w:val="Haupttext"/>
      </w:pPr>
      <w:r w:rsidRPr="00AD6708">
        <w:t>________________________________</w:t>
      </w:r>
    </w:p>
    <w:p w:rsidR="00B57DB8" w:rsidRPr="00AD6708" w:rsidRDefault="00B57DB8" w:rsidP="00B57DB8">
      <w:pPr>
        <w:pStyle w:val="Haupttext"/>
      </w:pPr>
      <w:r w:rsidRPr="00AD6708">
        <w:t>Rolf Schweizer</w:t>
      </w:r>
    </w:p>
    <w:p w:rsidR="00B57DB8" w:rsidRPr="00A97973" w:rsidRDefault="00B57DB8" w:rsidP="00B57DB8">
      <w:pPr>
        <w:pStyle w:val="Titel4"/>
        <w:rPr>
          <w:lang w:val="de-CH"/>
        </w:rPr>
      </w:pPr>
      <w:r w:rsidRPr="00A97973">
        <w:rPr>
          <w:lang w:val="de-CH"/>
        </w:rPr>
        <w:t>4. Aktienübertragung</w:t>
      </w:r>
    </w:p>
    <w:p w:rsidR="00B57DB8" w:rsidRPr="00AD6708" w:rsidRDefault="00B57DB8" w:rsidP="00B57DB8">
      <w:pPr>
        <w:pStyle w:val="Haupttext"/>
      </w:pPr>
      <w:r w:rsidRPr="00AD6708">
        <w:t>Die Verkäufer übergeben der Käuferin:</w:t>
      </w:r>
    </w:p>
    <w:p w:rsidR="00B57DB8" w:rsidRPr="00AD6708" w:rsidRDefault="00B57DB8" w:rsidP="00B57DB8">
      <w:pPr>
        <w:pStyle w:val="HaupttextEinzWrfel"/>
      </w:pPr>
      <w:r w:rsidRPr="00AD6708">
        <w:t>die Aktienzertifikate (Beilage</w:t>
      </w:r>
      <w:r w:rsidR="005652A4">
        <w:t>n</w:t>
      </w:r>
      <w:r w:rsidRPr="00AD6708">
        <w:t xml:space="preserve"> 3 a–3c), welche die Aktien der Gesellschaft verkörpern, je an die Käuferin indossiert;</w:t>
      </w:r>
    </w:p>
    <w:p w:rsidR="00B57DB8" w:rsidRPr="00AD6708" w:rsidRDefault="00B57DB8" w:rsidP="00B57DB8">
      <w:pPr>
        <w:pStyle w:val="HaupttextEinzWrfel"/>
      </w:pPr>
      <w:r w:rsidRPr="00AD6708">
        <w:t>einen Verwaltungsratsbeschluss der Gesellschaft, wonach die Übertragung der Aktien der Gesellschaft auf die Käuferin und die Eintragung der Käuferin als neue Aktionärin der Gesellschaft ins Aktienbuch der Gesellschaft genehmigt wird (Beilage 4)</w:t>
      </w:r>
      <w:r w:rsidR="00275665">
        <w:t>;</w:t>
      </w:r>
    </w:p>
    <w:p w:rsidR="00B57DB8" w:rsidRPr="00AD6708" w:rsidRDefault="00B57DB8" w:rsidP="00B57DB8">
      <w:pPr>
        <w:pStyle w:val="HaupttextEinzWrfel"/>
      </w:pPr>
      <w:r w:rsidRPr="00AD6708">
        <w:t>das Aktienbuch der Gesellschaft, woraus die Eintragung der Käuferin als neue Aktionärin der Gesellschaft hervorgeht (Beilage 5)</w:t>
      </w:r>
      <w:r w:rsidR="00275665">
        <w:t>;</w:t>
      </w:r>
    </w:p>
    <w:p w:rsidR="00B57DB8" w:rsidRPr="00AD6708" w:rsidRDefault="00B57DB8" w:rsidP="00B57DB8">
      <w:pPr>
        <w:pStyle w:val="HaupttextEinzWrfel"/>
      </w:pPr>
      <w:r w:rsidRPr="00AD6708">
        <w:t xml:space="preserve">Kopien der Rücktrittschreiben der Mitglieder des Verwaltungsrats der Gesellschaft </w:t>
      </w:r>
      <w:r>
        <w:br/>
      </w:r>
      <w:r w:rsidRPr="00AD6708">
        <w:t>(Beilage</w:t>
      </w:r>
      <w:r w:rsidR="005652A4">
        <w:t>n</w:t>
      </w:r>
      <w:r w:rsidRPr="00AD6708">
        <w:t xml:space="preserve"> 6a–6b)</w:t>
      </w:r>
      <w:r w:rsidR="00275665">
        <w:t>;</w:t>
      </w:r>
    </w:p>
    <w:p w:rsidR="00B57DB8" w:rsidRPr="00AD6708" w:rsidRDefault="00B57DB8" w:rsidP="00B57DB8">
      <w:pPr>
        <w:pStyle w:val="HaupttextEinzWrfel"/>
      </w:pPr>
      <w:r w:rsidRPr="00AD6708">
        <w:t>[Aufhebungsvertrag bezüglich des Arbeitsvertrags zwischen der Gesellschaft und Herrn Peter Muster per Vollzugsdatum dieses Vertrags gemäss (Beilage 7)</w:t>
      </w:r>
      <w:r w:rsidR="00275665">
        <w:t>]</w:t>
      </w:r>
    </w:p>
    <w:p w:rsidR="00B57DB8" w:rsidRPr="00EE5EB0" w:rsidRDefault="00B57DB8" w:rsidP="00B57DB8">
      <w:pPr>
        <w:pStyle w:val="wekanormal"/>
        <w:rPr>
          <w:szCs w:val="18"/>
        </w:rPr>
      </w:pPr>
    </w:p>
    <w:p w:rsidR="00B57DB8" w:rsidRPr="00AD6708" w:rsidRDefault="00B57DB8" w:rsidP="00B57DB8">
      <w:pPr>
        <w:pStyle w:val="Haupttext"/>
      </w:pPr>
      <w:r w:rsidRPr="00AD6708">
        <w:t>Die Käuferin bestätigt den Empfang der Aktienzertifikate und der oben</w:t>
      </w:r>
      <w:r w:rsidR="00275665">
        <w:t xml:space="preserve"> </w:t>
      </w:r>
      <w:r w:rsidRPr="00AD6708">
        <w:t>genannten Dokumente im Original.</w:t>
      </w:r>
    </w:p>
    <w:p w:rsidR="00B57DB8" w:rsidRPr="00B43AAD" w:rsidRDefault="00B57DB8" w:rsidP="00B57DB8">
      <w:pPr>
        <w:pStyle w:val="Haupttext"/>
      </w:pPr>
      <w:r w:rsidRPr="00B43AAD">
        <w:t xml:space="preserve">Die Käuferin: HM Management AG, vertreten durch </w:t>
      </w:r>
    </w:p>
    <w:p w:rsidR="00B57DB8" w:rsidRPr="00B43AAD" w:rsidRDefault="00B57DB8" w:rsidP="00B57DB8">
      <w:pPr>
        <w:pStyle w:val="Haupttext"/>
      </w:pPr>
    </w:p>
    <w:p w:rsidR="00B57DB8" w:rsidRPr="00B43AAD" w:rsidRDefault="00B57DB8" w:rsidP="00B57DB8">
      <w:pPr>
        <w:pStyle w:val="Haupttext"/>
      </w:pPr>
      <w:r w:rsidRPr="00B43AAD">
        <w:t>_______________________________</w:t>
      </w:r>
    </w:p>
    <w:p w:rsidR="00B57DB8" w:rsidRPr="00B43AAD" w:rsidRDefault="00B57DB8" w:rsidP="00B57DB8">
      <w:pPr>
        <w:pStyle w:val="Haupttext"/>
      </w:pPr>
      <w:r w:rsidRPr="00B43AAD">
        <w:t xml:space="preserve">Andreas Müller </w:t>
      </w:r>
    </w:p>
    <w:p w:rsidR="00B57DB8" w:rsidRPr="00B43AAD" w:rsidRDefault="00B57DB8" w:rsidP="00B57DB8">
      <w:pPr>
        <w:pStyle w:val="Haupttext"/>
      </w:pPr>
    </w:p>
    <w:p w:rsidR="00B57DB8" w:rsidRPr="00B43AAD" w:rsidRDefault="00B57DB8" w:rsidP="00B57DB8">
      <w:pPr>
        <w:pStyle w:val="Haupttext"/>
      </w:pPr>
      <w:r w:rsidRPr="00B43AAD">
        <w:t>_______________________________</w:t>
      </w:r>
    </w:p>
    <w:p w:rsidR="00B57DB8" w:rsidRPr="00B57DB8" w:rsidRDefault="00B57DB8" w:rsidP="00B57DB8">
      <w:pPr>
        <w:pStyle w:val="Haupttext"/>
      </w:pPr>
      <w:r w:rsidRPr="00B43AAD">
        <w:t>Manuela Müller</w:t>
      </w:r>
    </w:p>
    <w:p w:rsidR="00B57DB8" w:rsidRPr="00A97973" w:rsidRDefault="00B57DB8" w:rsidP="00B57DB8">
      <w:pPr>
        <w:pStyle w:val="Titel4"/>
        <w:rPr>
          <w:lang w:val="de-CH"/>
        </w:rPr>
      </w:pPr>
      <w:r w:rsidRPr="00A97973">
        <w:rPr>
          <w:lang w:val="de-CH"/>
        </w:rPr>
        <w:t>5. Rückzahlung Aktionärsdarlehen</w:t>
      </w:r>
    </w:p>
    <w:p w:rsidR="00B57DB8" w:rsidRPr="00AD6708" w:rsidRDefault="00B57DB8" w:rsidP="00B57DB8">
      <w:pPr>
        <w:pStyle w:val="Haupttext"/>
      </w:pPr>
      <w:r w:rsidRPr="00AD6708">
        <w:t>Die Verkäufer bestätigen</w:t>
      </w:r>
      <w:r>
        <w:t>,</w:t>
      </w:r>
      <w:r w:rsidRPr="00AD6708">
        <w:t xml:space="preserve"> dass das Aktionärsdarlehen von CHF .............</w:t>
      </w:r>
      <w:r w:rsidR="00A97973">
        <w:t>–</w:t>
      </w:r>
      <w:r w:rsidRPr="00AD6708">
        <w:t xml:space="preserve"> (Kontokorrent in der Bilanz vom </w:t>
      </w:r>
      <w:r>
        <w:t>1.12</w:t>
      </w:r>
      <w:r w:rsidRPr="00AD6708">
        <w:t>.201</w:t>
      </w:r>
      <w:r>
        <w:t>9</w:t>
      </w:r>
      <w:r w:rsidRPr="00AD6708">
        <w:t xml:space="preserve">) an die Gesellschaft zurückbezahlt ist und dass zwischen dem </w:t>
      </w:r>
      <w:r>
        <w:t>1</w:t>
      </w:r>
      <w:r w:rsidRPr="00AD6708">
        <w:t>.1</w:t>
      </w:r>
      <w:r>
        <w:t>2</w:t>
      </w:r>
      <w:r w:rsidRPr="00AD6708">
        <w:t>.201</w:t>
      </w:r>
      <w:r>
        <w:t>9</w:t>
      </w:r>
      <w:r w:rsidRPr="00AD6708">
        <w:t xml:space="preserve"> und dem Vollzugsdatum weder an Aktionäre noch an Dritte Darlehen gewährt wurden.</w:t>
      </w:r>
    </w:p>
    <w:p w:rsidR="00B57DB8" w:rsidRPr="00B43AAD" w:rsidRDefault="00B57DB8" w:rsidP="00B57DB8">
      <w:pPr>
        <w:pStyle w:val="Haupttext"/>
      </w:pPr>
      <w:r w:rsidRPr="00B43AAD">
        <w:t>Die Verkäufer:</w:t>
      </w:r>
    </w:p>
    <w:p w:rsidR="00B57DB8" w:rsidRPr="00B43AAD" w:rsidRDefault="00B57DB8" w:rsidP="00B57DB8">
      <w:pPr>
        <w:pStyle w:val="Haupttext"/>
      </w:pPr>
    </w:p>
    <w:p w:rsidR="00B57DB8" w:rsidRPr="00B43AAD" w:rsidRDefault="00B57DB8" w:rsidP="00B57DB8">
      <w:pPr>
        <w:pStyle w:val="Haupttext"/>
      </w:pPr>
      <w:r w:rsidRPr="00B43AAD">
        <w:t>________________________________</w:t>
      </w:r>
    </w:p>
    <w:p w:rsidR="00B57DB8" w:rsidRPr="00B43AAD" w:rsidRDefault="00B57DB8" w:rsidP="00B57DB8">
      <w:pPr>
        <w:pStyle w:val="Haupttext"/>
      </w:pPr>
      <w:r w:rsidRPr="00B43AAD">
        <w:t xml:space="preserve">Peter Muster </w:t>
      </w:r>
    </w:p>
    <w:p w:rsidR="00B57DB8" w:rsidRPr="00B43AAD" w:rsidRDefault="00B57DB8" w:rsidP="00B57DB8">
      <w:pPr>
        <w:pStyle w:val="Haupttext"/>
      </w:pPr>
    </w:p>
    <w:p w:rsidR="00B57DB8" w:rsidRPr="00B43AAD" w:rsidRDefault="00B57DB8" w:rsidP="00B57DB8">
      <w:pPr>
        <w:pStyle w:val="Haupttext"/>
      </w:pPr>
      <w:r w:rsidRPr="00B43AAD">
        <w:t>________________________________</w:t>
      </w:r>
    </w:p>
    <w:p w:rsidR="00B57DB8" w:rsidRPr="00B43AAD" w:rsidRDefault="00B57DB8" w:rsidP="00B57DB8">
      <w:pPr>
        <w:pStyle w:val="Haupttext"/>
      </w:pPr>
      <w:r w:rsidRPr="00B43AAD">
        <w:t>Andrea Muster</w:t>
      </w:r>
    </w:p>
    <w:p w:rsidR="00B57DB8" w:rsidRPr="00B43AAD" w:rsidRDefault="00B57DB8" w:rsidP="00B57DB8">
      <w:pPr>
        <w:pStyle w:val="Haupttext"/>
      </w:pPr>
    </w:p>
    <w:p w:rsidR="00B57DB8" w:rsidRPr="00B43AAD" w:rsidRDefault="00B57DB8" w:rsidP="00B57DB8">
      <w:pPr>
        <w:pStyle w:val="Haupttext"/>
      </w:pPr>
      <w:r w:rsidRPr="00B43AAD">
        <w:t>________________________________</w:t>
      </w:r>
    </w:p>
    <w:p w:rsidR="00B57DB8" w:rsidRDefault="00B57DB8" w:rsidP="00B57DB8">
      <w:pPr>
        <w:pStyle w:val="Haupttext"/>
      </w:pPr>
      <w:r w:rsidRPr="00B43AAD">
        <w:t>Rolf Schweizer</w:t>
      </w:r>
    </w:p>
    <w:p w:rsidR="00B57DB8" w:rsidRPr="00A97973" w:rsidRDefault="00B57DB8" w:rsidP="00B57DB8">
      <w:pPr>
        <w:pStyle w:val="Titel4"/>
        <w:rPr>
          <w:lang w:val="de-CH"/>
        </w:rPr>
      </w:pPr>
      <w:r w:rsidRPr="00A97973">
        <w:rPr>
          <w:lang w:val="de-CH"/>
        </w:rPr>
        <w:t>6. Übergabe Debitorenliste</w:t>
      </w:r>
    </w:p>
    <w:p w:rsidR="00B57DB8" w:rsidRPr="00AD6708" w:rsidRDefault="00B57DB8" w:rsidP="00B57DB8">
      <w:pPr>
        <w:pStyle w:val="Haupttext"/>
      </w:pPr>
      <w:r w:rsidRPr="00AD6708">
        <w:t>Die Käuferin bestätigt, eine aktuelle Debitorenliste erhalten zu haben (</w:t>
      </w:r>
      <w:r w:rsidRPr="00AD6708">
        <w:rPr>
          <w:u w:val="single"/>
        </w:rPr>
        <w:t>Beilage 8</w:t>
      </w:r>
      <w:proofErr w:type="gramStart"/>
      <w:r w:rsidRPr="00AD6708">
        <w:t>)</w:t>
      </w:r>
      <w:r w:rsidR="00275665">
        <w:t>.</w:t>
      </w:r>
      <w:r w:rsidRPr="00AD6708">
        <w:t>.</w:t>
      </w:r>
      <w:proofErr w:type="gramEnd"/>
    </w:p>
    <w:p w:rsidR="00B57DB8" w:rsidRPr="00B43AAD" w:rsidRDefault="00B57DB8" w:rsidP="00B57DB8">
      <w:pPr>
        <w:pStyle w:val="Haupttext"/>
      </w:pPr>
      <w:r w:rsidRPr="00B43AAD">
        <w:t xml:space="preserve">Die Käuferin: HM Management AG, vertreten durch </w:t>
      </w:r>
    </w:p>
    <w:p w:rsidR="00B57DB8" w:rsidRPr="00B43AAD" w:rsidRDefault="00B57DB8" w:rsidP="00B57DB8">
      <w:pPr>
        <w:pStyle w:val="Haupttext"/>
      </w:pPr>
    </w:p>
    <w:p w:rsidR="00B57DB8" w:rsidRPr="00B43AAD" w:rsidRDefault="00B57DB8" w:rsidP="00B57DB8">
      <w:pPr>
        <w:pStyle w:val="Haupttext"/>
      </w:pPr>
      <w:r w:rsidRPr="00B43AAD">
        <w:t>_______________________________</w:t>
      </w:r>
    </w:p>
    <w:p w:rsidR="00B57DB8" w:rsidRPr="00B43AAD" w:rsidRDefault="00B57DB8" w:rsidP="00B57DB8">
      <w:pPr>
        <w:pStyle w:val="Haupttext"/>
      </w:pPr>
      <w:r w:rsidRPr="00B43AAD">
        <w:t xml:space="preserve">Andreas Müller </w:t>
      </w:r>
    </w:p>
    <w:p w:rsidR="00B57DB8" w:rsidRPr="00B43AAD" w:rsidRDefault="00B57DB8" w:rsidP="00B57DB8">
      <w:pPr>
        <w:pStyle w:val="Haupttext"/>
      </w:pPr>
    </w:p>
    <w:p w:rsidR="00B57DB8" w:rsidRPr="00B43AAD" w:rsidRDefault="00B57DB8" w:rsidP="00B57DB8">
      <w:pPr>
        <w:pStyle w:val="Haupttext"/>
      </w:pPr>
      <w:r w:rsidRPr="00B43AAD">
        <w:t>_______________________________</w:t>
      </w:r>
    </w:p>
    <w:p w:rsidR="00B57DB8" w:rsidRPr="00B43AAD" w:rsidRDefault="00B57DB8" w:rsidP="00B57DB8">
      <w:pPr>
        <w:pStyle w:val="Haupttext"/>
      </w:pPr>
      <w:r w:rsidRPr="00B43AAD">
        <w:t>Manuela Müller</w:t>
      </w:r>
    </w:p>
    <w:p w:rsidR="00B57DB8" w:rsidRPr="00A97973" w:rsidRDefault="00B57DB8" w:rsidP="00B57DB8">
      <w:pPr>
        <w:pStyle w:val="Titel4"/>
        <w:rPr>
          <w:lang w:val="de-CH"/>
        </w:rPr>
      </w:pPr>
      <w:r w:rsidRPr="00A97973">
        <w:rPr>
          <w:lang w:val="de-CH"/>
        </w:rPr>
        <w:t>7. Vollständigkeit und Abschluss des Vollzugs</w:t>
      </w:r>
    </w:p>
    <w:p w:rsidR="00B57DB8" w:rsidRPr="00AD6708" w:rsidRDefault="00B57DB8" w:rsidP="00B57DB8">
      <w:pPr>
        <w:pStyle w:val="Haupttext"/>
      </w:pPr>
      <w:r w:rsidRPr="00AD6708">
        <w:t>Die Parteien bestätigen übereinstimmend, dass mit Vornahme aller oben</w:t>
      </w:r>
      <w:r w:rsidR="00275665">
        <w:t xml:space="preserve"> </w:t>
      </w:r>
      <w:r w:rsidRPr="00AD6708">
        <w:t xml:space="preserve">genannten Handlungen der Vollzug gemäss Ziffer 2 des Aktienkaufvertrags vom </w:t>
      </w:r>
      <w:r>
        <w:t>1. Dezember 2019</w:t>
      </w:r>
      <w:r w:rsidRPr="00AD6708">
        <w:t xml:space="preserve"> vollständig und damit abgeschlossen ist.</w:t>
      </w:r>
    </w:p>
    <w:p w:rsidR="00B57DB8" w:rsidRPr="00AD6708" w:rsidRDefault="00B57DB8" w:rsidP="00B57DB8">
      <w:pPr>
        <w:pStyle w:val="Haupttext"/>
      </w:pPr>
      <w:r w:rsidRPr="00AD6708">
        <w:t>Die oben</w:t>
      </w:r>
      <w:r w:rsidR="00275665">
        <w:t xml:space="preserve"> </w:t>
      </w:r>
      <w:r w:rsidRPr="00AD6708">
        <w:t xml:space="preserve">genannten Handlungen sind am </w:t>
      </w:r>
      <w:r>
        <w:t>20.12.2019</w:t>
      </w:r>
      <w:r w:rsidRPr="00AD6708">
        <w:t xml:space="preserve"> um </w:t>
      </w:r>
      <w:r>
        <w:t xml:space="preserve">12:00 </w:t>
      </w:r>
      <w:r w:rsidRPr="00AD6708">
        <w:t>Uhr abgeschlossen worden.</w:t>
      </w:r>
    </w:p>
    <w:p w:rsidR="00B57DB8" w:rsidRPr="00AD6708" w:rsidRDefault="00B57DB8" w:rsidP="00B57DB8">
      <w:pPr>
        <w:pStyle w:val="Haupttext"/>
      </w:pPr>
      <w:r w:rsidRPr="00AD6708">
        <w:t xml:space="preserve">Zürich, </w:t>
      </w:r>
      <w:r>
        <w:t>20.12.2019</w:t>
      </w:r>
    </w:p>
    <w:p w:rsidR="00B57DB8" w:rsidRDefault="00B57DB8" w:rsidP="00B57DB8">
      <w:pPr>
        <w:pStyle w:val="Haupttext"/>
      </w:pPr>
    </w:p>
    <w:p w:rsidR="00B57DB8" w:rsidRPr="00B43AAD" w:rsidRDefault="00B57DB8" w:rsidP="00B57DB8">
      <w:pPr>
        <w:pStyle w:val="Haupttext"/>
      </w:pPr>
      <w:r w:rsidRPr="00B43AAD">
        <w:t>Die Verkäufer:</w:t>
      </w:r>
    </w:p>
    <w:p w:rsidR="00B57DB8" w:rsidRPr="00B43AAD" w:rsidRDefault="00B57DB8" w:rsidP="00B57DB8">
      <w:pPr>
        <w:pStyle w:val="Haupttext"/>
      </w:pPr>
    </w:p>
    <w:p w:rsidR="00B57DB8" w:rsidRPr="00B43AAD" w:rsidRDefault="00B57DB8" w:rsidP="00B57DB8">
      <w:pPr>
        <w:pStyle w:val="Haupttext"/>
      </w:pPr>
      <w:r w:rsidRPr="00B43AAD">
        <w:t>________________________________</w:t>
      </w:r>
    </w:p>
    <w:p w:rsidR="00B57DB8" w:rsidRPr="00B43AAD" w:rsidRDefault="00B57DB8" w:rsidP="00B57DB8">
      <w:pPr>
        <w:pStyle w:val="Haupttext"/>
      </w:pPr>
      <w:r w:rsidRPr="00B43AAD">
        <w:t xml:space="preserve">Peter Muster </w:t>
      </w:r>
    </w:p>
    <w:p w:rsidR="00B57DB8" w:rsidRPr="00B43AAD" w:rsidRDefault="00B57DB8" w:rsidP="00B57DB8">
      <w:pPr>
        <w:pStyle w:val="Haupttext"/>
        <w:rPr>
          <w:szCs w:val="18"/>
          <w:lang w:val="de-CH"/>
        </w:rPr>
      </w:pPr>
    </w:p>
    <w:p w:rsidR="00B57DB8" w:rsidRPr="00B43AAD" w:rsidRDefault="00B57DB8" w:rsidP="00B57DB8">
      <w:pPr>
        <w:pStyle w:val="Haupttext"/>
        <w:rPr>
          <w:szCs w:val="18"/>
          <w:lang w:val="de-CH"/>
        </w:rPr>
      </w:pPr>
      <w:r w:rsidRPr="00B43AAD">
        <w:rPr>
          <w:szCs w:val="18"/>
          <w:lang w:val="de-CH"/>
        </w:rPr>
        <w:t>________________________________</w:t>
      </w:r>
    </w:p>
    <w:p w:rsidR="00B57DB8" w:rsidRPr="00B43AAD" w:rsidRDefault="00B57DB8" w:rsidP="00B57DB8">
      <w:pPr>
        <w:pStyle w:val="Haupttext"/>
        <w:rPr>
          <w:szCs w:val="18"/>
          <w:lang w:val="de-CH"/>
        </w:rPr>
      </w:pPr>
      <w:r w:rsidRPr="00B43AAD">
        <w:rPr>
          <w:szCs w:val="18"/>
          <w:lang w:val="de-CH"/>
        </w:rPr>
        <w:t>Andrea Muster</w:t>
      </w:r>
    </w:p>
    <w:p w:rsidR="00B57DB8" w:rsidRPr="00B43AAD" w:rsidRDefault="00B57DB8" w:rsidP="00B57DB8">
      <w:pPr>
        <w:pStyle w:val="Haupttext"/>
        <w:rPr>
          <w:szCs w:val="18"/>
          <w:lang w:val="de-CH"/>
        </w:rPr>
      </w:pPr>
    </w:p>
    <w:p w:rsidR="00B57DB8" w:rsidRPr="00B43AAD" w:rsidRDefault="00B57DB8" w:rsidP="00B57DB8">
      <w:pPr>
        <w:pStyle w:val="Haupttext"/>
        <w:rPr>
          <w:szCs w:val="18"/>
          <w:lang w:val="de-CH"/>
        </w:rPr>
      </w:pPr>
      <w:r w:rsidRPr="00B43AAD">
        <w:rPr>
          <w:szCs w:val="18"/>
          <w:lang w:val="de-CH"/>
        </w:rPr>
        <w:t>________________________________</w:t>
      </w:r>
    </w:p>
    <w:p w:rsidR="00B57DB8" w:rsidRPr="00B43AAD" w:rsidRDefault="00B57DB8" w:rsidP="00B57DB8">
      <w:pPr>
        <w:pStyle w:val="Haupttext"/>
        <w:rPr>
          <w:szCs w:val="18"/>
          <w:lang w:val="de-CH"/>
        </w:rPr>
      </w:pPr>
      <w:r w:rsidRPr="00B43AAD">
        <w:rPr>
          <w:szCs w:val="18"/>
          <w:lang w:val="de-CH"/>
        </w:rPr>
        <w:t>Rolf Schweizer</w:t>
      </w:r>
    </w:p>
    <w:p w:rsidR="00B57DB8" w:rsidRPr="00AD6708" w:rsidRDefault="00B57DB8" w:rsidP="00B57DB8">
      <w:pPr>
        <w:pStyle w:val="Haupttext"/>
        <w:rPr>
          <w:b/>
          <w:szCs w:val="18"/>
          <w:lang w:val="de-CH"/>
        </w:rPr>
      </w:pPr>
    </w:p>
    <w:p w:rsidR="00B57DB8" w:rsidRPr="00B43AAD" w:rsidRDefault="00B57DB8" w:rsidP="00B57DB8">
      <w:pPr>
        <w:pStyle w:val="Haupttext"/>
        <w:rPr>
          <w:szCs w:val="18"/>
          <w:lang w:val="de-CH"/>
        </w:rPr>
      </w:pPr>
      <w:r w:rsidRPr="00B43AAD">
        <w:rPr>
          <w:szCs w:val="18"/>
          <w:lang w:val="de-CH"/>
        </w:rPr>
        <w:lastRenderedPageBreak/>
        <w:t>Die Käuferin: HM Management AG, vertreten durch</w:t>
      </w:r>
      <w:r w:rsidR="00275665">
        <w:rPr>
          <w:szCs w:val="18"/>
          <w:lang w:val="de-CH"/>
        </w:rPr>
        <w:t>:</w:t>
      </w:r>
      <w:r w:rsidRPr="00B43AAD">
        <w:rPr>
          <w:szCs w:val="18"/>
          <w:lang w:val="de-CH"/>
        </w:rPr>
        <w:t xml:space="preserve"> </w:t>
      </w:r>
    </w:p>
    <w:p w:rsidR="00B57DB8" w:rsidRPr="00B43AAD" w:rsidRDefault="00B57DB8" w:rsidP="00B57DB8">
      <w:pPr>
        <w:pStyle w:val="Haupttext"/>
        <w:rPr>
          <w:szCs w:val="18"/>
          <w:lang w:val="de-CH"/>
        </w:rPr>
      </w:pPr>
    </w:p>
    <w:p w:rsidR="00B57DB8" w:rsidRPr="00B43AAD" w:rsidRDefault="00B57DB8" w:rsidP="00B57DB8">
      <w:pPr>
        <w:pStyle w:val="Haupttext"/>
        <w:rPr>
          <w:szCs w:val="18"/>
          <w:lang w:val="de-CH"/>
        </w:rPr>
      </w:pPr>
      <w:r w:rsidRPr="00B43AAD">
        <w:rPr>
          <w:szCs w:val="18"/>
          <w:lang w:val="de-CH"/>
        </w:rPr>
        <w:t>_______________________________</w:t>
      </w:r>
    </w:p>
    <w:p w:rsidR="00B57DB8" w:rsidRPr="00B43AAD" w:rsidRDefault="00B57DB8" w:rsidP="00B57DB8">
      <w:pPr>
        <w:pStyle w:val="Haupttext"/>
        <w:rPr>
          <w:szCs w:val="18"/>
          <w:lang w:val="de-CH"/>
        </w:rPr>
      </w:pPr>
      <w:r w:rsidRPr="00B43AAD">
        <w:rPr>
          <w:szCs w:val="18"/>
          <w:lang w:val="de-CH"/>
        </w:rPr>
        <w:t xml:space="preserve">Andreas Müller </w:t>
      </w:r>
    </w:p>
    <w:p w:rsidR="00B57DB8" w:rsidRPr="00B43AAD" w:rsidRDefault="00B57DB8" w:rsidP="00B57DB8">
      <w:pPr>
        <w:pStyle w:val="Haupttext"/>
        <w:rPr>
          <w:szCs w:val="18"/>
          <w:lang w:val="de-CH"/>
        </w:rPr>
      </w:pPr>
    </w:p>
    <w:p w:rsidR="00B57DB8" w:rsidRPr="00B43AAD" w:rsidRDefault="00B57DB8" w:rsidP="00B57DB8">
      <w:pPr>
        <w:pStyle w:val="Haupttext"/>
        <w:rPr>
          <w:szCs w:val="18"/>
          <w:lang w:val="de-CH"/>
        </w:rPr>
      </w:pPr>
      <w:r w:rsidRPr="00B43AAD">
        <w:rPr>
          <w:szCs w:val="18"/>
          <w:lang w:val="de-CH"/>
        </w:rPr>
        <w:t>_______________________________</w:t>
      </w:r>
    </w:p>
    <w:p w:rsidR="00B57DB8" w:rsidRPr="00B43AAD" w:rsidRDefault="00B57DB8" w:rsidP="00B57DB8">
      <w:pPr>
        <w:pStyle w:val="Haupttext"/>
        <w:rPr>
          <w:szCs w:val="18"/>
          <w:lang w:val="de-CH"/>
        </w:rPr>
      </w:pPr>
      <w:r w:rsidRPr="00B43AAD">
        <w:rPr>
          <w:szCs w:val="18"/>
          <w:lang w:val="de-CH"/>
        </w:rPr>
        <w:t>Manuela Müller</w:t>
      </w:r>
    </w:p>
    <w:p w:rsidR="00B57DB8" w:rsidRPr="00AD6708" w:rsidRDefault="00B57DB8" w:rsidP="00B57DB8">
      <w:pPr>
        <w:pStyle w:val="Haupttext"/>
        <w:rPr>
          <w:rStyle w:val="Prambel-TitelZchn"/>
          <w:szCs w:val="18"/>
        </w:rPr>
      </w:pPr>
      <w:r>
        <w:rPr>
          <w:rStyle w:val="Prambel-TitelZchn"/>
          <w:szCs w:val="18"/>
        </w:rPr>
        <w:br w:type="page"/>
      </w:r>
      <w:r w:rsidRPr="00AD6708">
        <w:rPr>
          <w:rStyle w:val="Prambel-TitelZchn"/>
          <w:szCs w:val="18"/>
        </w:rPr>
        <w:lastRenderedPageBreak/>
        <w:t>Beilagen</w:t>
      </w:r>
    </w:p>
    <w:p w:rsidR="00B57DB8" w:rsidRPr="00AD6708" w:rsidRDefault="00B57DB8" w:rsidP="00B57DB8">
      <w:pPr>
        <w:pStyle w:val="wekanormal"/>
        <w:rPr>
          <w:szCs w:val="18"/>
          <w:lang w:val="de-CH"/>
        </w:rPr>
      </w:pPr>
    </w:p>
    <w:p w:rsidR="00B57DB8" w:rsidRPr="00AD6708" w:rsidRDefault="00B57DB8" w:rsidP="00B57DB8">
      <w:pPr>
        <w:pStyle w:val="wekanormal"/>
        <w:ind w:left="1985" w:hanging="1985"/>
        <w:rPr>
          <w:szCs w:val="18"/>
          <w:lang w:val="de-CH"/>
        </w:rPr>
      </w:pPr>
      <w:r w:rsidRPr="00AD6708">
        <w:rPr>
          <w:szCs w:val="18"/>
          <w:lang w:val="de-CH"/>
        </w:rPr>
        <w:t>Beilage 1:</w:t>
      </w:r>
      <w:r w:rsidRPr="00AD6708">
        <w:rPr>
          <w:szCs w:val="18"/>
          <w:lang w:val="de-CH"/>
        </w:rPr>
        <w:tab/>
        <w:t>HR-Auszug HM Management AG</w:t>
      </w:r>
    </w:p>
    <w:p w:rsidR="00B57DB8" w:rsidRPr="00AD6708" w:rsidRDefault="00B57DB8" w:rsidP="00B57DB8">
      <w:pPr>
        <w:pStyle w:val="wekanormal"/>
        <w:ind w:left="1985" w:hanging="1985"/>
        <w:rPr>
          <w:szCs w:val="18"/>
          <w:lang w:val="de-CH"/>
        </w:rPr>
      </w:pPr>
      <w:r w:rsidRPr="00AD6708">
        <w:rPr>
          <w:szCs w:val="18"/>
          <w:lang w:val="de-CH"/>
        </w:rPr>
        <w:t>Beilage 2:</w:t>
      </w:r>
      <w:r w:rsidRPr="00AD6708">
        <w:rPr>
          <w:szCs w:val="18"/>
          <w:lang w:val="de-CH"/>
        </w:rPr>
        <w:tab/>
        <w:t xml:space="preserve">Unwiderrufliches Zahlungsversprechen der </w:t>
      </w:r>
      <w:proofErr w:type="spellStart"/>
      <w:r w:rsidRPr="00AD6708">
        <w:rPr>
          <w:szCs w:val="18"/>
          <w:lang w:val="de-CH"/>
        </w:rPr>
        <w:t>Credit</w:t>
      </w:r>
      <w:proofErr w:type="spellEnd"/>
      <w:r w:rsidRPr="00AD6708">
        <w:rPr>
          <w:szCs w:val="18"/>
          <w:lang w:val="de-CH"/>
        </w:rPr>
        <w:t xml:space="preserve"> Suisse</w:t>
      </w:r>
    </w:p>
    <w:p w:rsidR="00B57DB8" w:rsidRPr="00AD6708" w:rsidRDefault="00B57DB8" w:rsidP="00B57DB8">
      <w:pPr>
        <w:pStyle w:val="wekanormal"/>
        <w:ind w:left="1985" w:hanging="1985"/>
        <w:rPr>
          <w:szCs w:val="18"/>
          <w:lang w:val="de-CH"/>
        </w:rPr>
      </w:pPr>
      <w:r w:rsidRPr="00AD6708">
        <w:rPr>
          <w:szCs w:val="18"/>
          <w:lang w:val="de-CH"/>
        </w:rPr>
        <w:t>Beilagen 3a–3c:</w:t>
      </w:r>
      <w:r w:rsidRPr="00AD6708">
        <w:rPr>
          <w:szCs w:val="18"/>
          <w:lang w:val="de-CH"/>
        </w:rPr>
        <w:tab/>
        <w:t>Indossierte Aktienzertifikate</w:t>
      </w:r>
    </w:p>
    <w:p w:rsidR="00B57DB8" w:rsidRPr="00AD6708" w:rsidRDefault="00B57DB8" w:rsidP="00B57DB8">
      <w:pPr>
        <w:pStyle w:val="wekanormal"/>
        <w:ind w:left="1985" w:hanging="1985"/>
        <w:rPr>
          <w:szCs w:val="18"/>
          <w:lang w:val="de-CH"/>
        </w:rPr>
      </w:pPr>
      <w:r w:rsidRPr="00AD6708">
        <w:rPr>
          <w:szCs w:val="18"/>
          <w:lang w:val="de-CH"/>
        </w:rPr>
        <w:t>Beilage 4:</w:t>
      </w:r>
      <w:r w:rsidRPr="00AD6708">
        <w:rPr>
          <w:szCs w:val="18"/>
          <w:lang w:val="de-CH"/>
        </w:rPr>
        <w:tab/>
        <w:t>Verwaltungsratsbeschluss der Muster Maschinenbau AG betr. Genehmigung Aktienübertragung</w:t>
      </w:r>
    </w:p>
    <w:p w:rsidR="00B57DB8" w:rsidRPr="00AD6708" w:rsidRDefault="00B57DB8" w:rsidP="00B57DB8">
      <w:pPr>
        <w:pStyle w:val="wekanormal"/>
        <w:ind w:left="1985" w:hanging="1985"/>
        <w:rPr>
          <w:szCs w:val="18"/>
          <w:lang w:val="de-CH"/>
        </w:rPr>
      </w:pPr>
      <w:r w:rsidRPr="00AD6708">
        <w:rPr>
          <w:szCs w:val="18"/>
          <w:lang w:val="de-CH"/>
        </w:rPr>
        <w:t>Beilage 5:</w:t>
      </w:r>
      <w:r w:rsidRPr="00AD6708">
        <w:rPr>
          <w:szCs w:val="18"/>
          <w:lang w:val="de-CH"/>
        </w:rPr>
        <w:tab/>
        <w:t>Aktienbuch der Gesellschaft</w:t>
      </w:r>
    </w:p>
    <w:p w:rsidR="00B57DB8" w:rsidRPr="00AD6708" w:rsidRDefault="00B57DB8" w:rsidP="00B57DB8">
      <w:pPr>
        <w:pStyle w:val="wekanormal"/>
        <w:ind w:left="1985" w:hanging="1985"/>
        <w:rPr>
          <w:szCs w:val="18"/>
          <w:lang w:val="de-CH"/>
        </w:rPr>
      </w:pPr>
      <w:r w:rsidRPr="00AD6708">
        <w:rPr>
          <w:szCs w:val="18"/>
          <w:lang w:val="de-CH"/>
        </w:rPr>
        <w:t>Beilagen 6a–6b:</w:t>
      </w:r>
      <w:r w:rsidRPr="00AD6708">
        <w:rPr>
          <w:szCs w:val="18"/>
          <w:lang w:val="de-CH"/>
        </w:rPr>
        <w:tab/>
        <w:t>Rücktrittsschreiben der bisherigen Verwaltungsratsmitglieder</w:t>
      </w:r>
    </w:p>
    <w:p w:rsidR="00B57DB8" w:rsidRPr="00AD6708" w:rsidRDefault="00B57DB8" w:rsidP="00B57DB8">
      <w:pPr>
        <w:pStyle w:val="wekanormal"/>
        <w:ind w:left="1985" w:hanging="1985"/>
        <w:rPr>
          <w:szCs w:val="18"/>
          <w:lang w:val="de-CH"/>
        </w:rPr>
      </w:pPr>
      <w:r w:rsidRPr="00AD6708">
        <w:rPr>
          <w:szCs w:val="18"/>
          <w:lang w:val="de-CH"/>
        </w:rPr>
        <w:t>Beilage 7:</w:t>
      </w:r>
      <w:r w:rsidRPr="00AD6708">
        <w:rPr>
          <w:szCs w:val="18"/>
          <w:lang w:val="de-CH"/>
        </w:rPr>
        <w:tab/>
        <w:t xml:space="preserve">Auflösung des Arbeitsvertrags zwischen der Gesellschaft und Herrn Peter Muster </w:t>
      </w:r>
    </w:p>
    <w:p w:rsidR="00B57DB8" w:rsidRPr="00AD6708" w:rsidRDefault="00B57DB8" w:rsidP="00B57DB8">
      <w:pPr>
        <w:pStyle w:val="VertragHaupttext"/>
        <w:rPr>
          <w:szCs w:val="18"/>
          <w:lang w:val="de-CH"/>
        </w:rPr>
      </w:pPr>
      <w:r w:rsidRPr="00AD6708">
        <w:rPr>
          <w:szCs w:val="18"/>
          <w:lang w:val="de-CH"/>
        </w:rPr>
        <w:t>Beilage 8:</w:t>
      </w:r>
      <w:r w:rsidRPr="00AD6708">
        <w:rPr>
          <w:szCs w:val="18"/>
          <w:lang w:val="de-CH"/>
        </w:rPr>
        <w:tab/>
      </w:r>
      <w:r w:rsidRPr="00AD6708">
        <w:rPr>
          <w:szCs w:val="18"/>
          <w:lang w:val="de-CH"/>
        </w:rPr>
        <w:tab/>
        <w:t>Debitorenliste der Gesellschaft per Vollzugsdatum</w:t>
      </w:r>
    </w:p>
    <w:p w:rsidR="008F1115" w:rsidRPr="00B57DB8" w:rsidRDefault="008F1115" w:rsidP="00B57DB8"/>
    <w:sectPr w:rsidR="008F1115" w:rsidRPr="00B57DB8"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2F5" w:rsidRDefault="00F172F5">
      <w:r>
        <w:separator/>
      </w:r>
    </w:p>
  </w:endnote>
  <w:endnote w:type="continuationSeparator" w:id="0">
    <w:p w:rsidR="00F172F5" w:rsidRDefault="00F17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B57DB8">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B57DB8"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D6F4B"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DF28A2">
        <w:rPr>
          <w:rStyle w:val="Hyperlink"/>
          <w:rFonts w:ascii="Verdana" w:hAnsi="Verdana"/>
          <w:noProof/>
          <w:snapToGrid w:val="0"/>
          <w:sz w:val="16"/>
        </w:rPr>
        <w:t>www.weka.ch</w:t>
      </w:r>
    </w:hyperlink>
    <w:r>
      <w:rPr>
        <w:rFonts w:ascii="Verdana" w:hAnsi="Verdana"/>
        <w:noProof/>
        <w:snapToGrid w:val="0"/>
        <w:color w:val="999999"/>
        <w:sz w:val="16"/>
      </w:rPr>
      <w:t xml:space="preserve"> | Überarbeitet von Dr. David Schneeberger</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5652A4">
      <w:rPr>
        <w:rFonts w:ascii="Verdana" w:hAnsi="Verdana"/>
        <w:noProof/>
        <w:color w:val="999999"/>
        <w:sz w:val="16"/>
      </w:rPr>
      <w:t>3</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5652A4">
      <w:rPr>
        <w:rFonts w:ascii="Verdana" w:hAnsi="Verdana"/>
        <w:noProof/>
        <w:color w:val="999999"/>
        <w:sz w:val="16"/>
      </w:rPr>
      <w:t>6</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2F5" w:rsidRDefault="00F172F5">
      <w:r>
        <w:separator/>
      </w:r>
    </w:p>
  </w:footnote>
  <w:footnote w:type="continuationSeparator" w:id="0">
    <w:p w:rsidR="00F172F5" w:rsidRDefault="00F17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B57DB8">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C104A"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Closing Memorandum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3157522"/>
    <w:multiLevelType w:val="hybridMultilevel"/>
    <w:tmpl w:val="198A4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20"/>
  </w:num>
  <w:num w:numId="19">
    <w:abstractNumId w:val="19"/>
  </w:num>
  <w:num w:numId="20">
    <w:abstractNumId w:val="17"/>
  </w:num>
  <w:num w:numId="21">
    <w:abstractNumId w:val="11"/>
  </w:num>
  <w:num w:numId="22">
    <w:abstractNumId w:val="15"/>
  </w:num>
  <w:num w:numId="23">
    <w:abstractNumId w:val="20"/>
  </w:num>
  <w:num w:numId="24">
    <w:abstractNumId w:val="19"/>
  </w:num>
  <w:num w:numId="25">
    <w:abstractNumId w:val="17"/>
  </w:num>
  <w:num w:numId="26">
    <w:abstractNumId w:val="11"/>
  </w:num>
  <w:num w:numId="27">
    <w:abstractNumId w:val="15"/>
  </w:num>
  <w:num w:numId="28">
    <w:abstractNumId w:val="20"/>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DB8"/>
    <w:rsid w:val="00051914"/>
    <w:rsid w:val="00056B63"/>
    <w:rsid w:val="000F430A"/>
    <w:rsid w:val="001E1617"/>
    <w:rsid w:val="00212C4F"/>
    <w:rsid w:val="00267992"/>
    <w:rsid w:val="00275665"/>
    <w:rsid w:val="003B28CC"/>
    <w:rsid w:val="004C274C"/>
    <w:rsid w:val="004D1985"/>
    <w:rsid w:val="005652A4"/>
    <w:rsid w:val="006C552A"/>
    <w:rsid w:val="00741B76"/>
    <w:rsid w:val="00765F67"/>
    <w:rsid w:val="00780DE2"/>
    <w:rsid w:val="007B6312"/>
    <w:rsid w:val="008501CB"/>
    <w:rsid w:val="008F1115"/>
    <w:rsid w:val="008F3852"/>
    <w:rsid w:val="00914374"/>
    <w:rsid w:val="00925CE8"/>
    <w:rsid w:val="00993089"/>
    <w:rsid w:val="00A97973"/>
    <w:rsid w:val="00AA6B09"/>
    <w:rsid w:val="00B57DB8"/>
    <w:rsid w:val="00BD44B5"/>
    <w:rsid w:val="00C05D66"/>
    <w:rsid w:val="00C11779"/>
    <w:rsid w:val="00CB4328"/>
    <w:rsid w:val="00DD3C8D"/>
    <w:rsid w:val="00EE5EB0"/>
    <w:rsid w:val="00F172F5"/>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B77F1DE-3AA0-4744-A09E-452CD17C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Einzmanuell">
    <w:name w:val="Vertrag Haupttext Einz. manuell"/>
    <w:basedOn w:val="VertragHaupttext"/>
    <w:rsid w:val="00B57DB8"/>
    <w:pPr>
      <w:tabs>
        <w:tab w:val="left" w:pos="397"/>
      </w:tabs>
      <w:spacing w:before="120" w:after="0"/>
      <w:ind w:left="397" w:hanging="397"/>
    </w:pPr>
  </w:style>
  <w:style w:type="paragraph" w:customStyle="1" w:styleId="VertragHaupttext">
    <w:name w:val="Vertrag Haupttext"/>
    <w:basedOn w:val="Standard"/>
    <w:rsid w:val="00B57DB8"/>
    <w:pPr>
      <w:spacing w:after="180" w:line="260" w:lineRule="exact"/>
      <w:jc w:val="both"/>
    </w:pPr>
    <w:rPr>
      <w:rFonts w:ascii="Verdana" w:hAnsi="Verdana"/>
      <w:color w:val="000000"/>
      <w:sz w:val="18"/>
      <w:szCs w:val="24"/>
      <w:lang w:val="de-DE"/>
    </w:rPr>
  </w:style>
  <w:style w:type="paragraph" w:customStyle="1" w:styleId="Titel1-Vertrag">
    <w:name w:val="Titel 1 - Vertrag"/>
    <w:basedOn w:val="Standard"/>
    <w:next w:val="Standard"/>
    <w:rsid w:val="00B57DB8"/>
    <w:pPr>
      <w:spacing w:before="120" w:after="240" w:line="360" w:lineRule="exact"/>
    </w:pPr>
    <w:rPr>
      <w:rFonts w:ascii="Verdana" w:hAnsi="Verdana"/>
      <w:b/>
      <w:snapToGrid w:val="0"/>
      <w:color w:val="006699"/>
      <w:sz w:val="32"/>
      <w:szCs w:val="24"/>
      <w:lang w:val="de-DE"/>
    </w:rPr>
  </w:style>
  <w:style w:type="paragraph" w:customStyle="1" w:styleId="Titel4-Vertrag">
    <w:name w:val="Titel 4 - Vertrag"/>
    <w:basedOn w:val="Standard"/>
    <w:rsid w:val="00B57DB8"/>
    <w:pPr>
      <w:tabs>
        <w:tab w:val="left" w:pos="2835"/>
      </w:tabs>
      <w:spacing w:before="360" w:after="120" w:line="260" w:lineRule="exact"/>
      <w:jc w:val="both"/>
    </w:pPr>
    <w:rPr>
      <w:rFonts w:ascii="Verdana" w:hAnsi="Verdana"/>
      <w:b/>
      <w:bCs/>
      <w:snapToGrid w:val="0"/>
      <w:color w:val="000000"/>
      <w:sz w:val="18"/>
      <w:szCs w:val="24"/>
      <w:lang w:val="fr-CH"/>
    </w:rPr>
  </w:style>
  <w:style w:type="paragraph" w:customStyle="1" w:styleId="wekanormal">
    <w:name w:val="*wekanormal"/>
    <w:basedOn w:val="Standard"/>
    <w:qFormat/>
    <w:rsid w:val="00B57DB8"/>
    <w:pPr>
      <w:spacing w:after="120" w:line="280" w:lineRule="exact"/>
      <w:outlineLvl w:val="1"/>
    </w:pPr>
    <w:rPr>
      <w:rFonts w:ascii="Verdana" w:hAnsi="Verdana"/>
      <w:snapToGrid w:val="0"/>
      <w:sz w:val="18"/>
      <w:szCs w:val="16"/>
      <w:lang w:val="de-DE"/>
    </w:rPr>
  </w:style>
  <w:style w:type="paragraph" w:customStyle="1" w:styleId="Prambel-Titel">
    <w:name w:val="Präambel-Titel"/>
    <w:basedOn w:val="Standard"/>
    <w:link w:val="Prambel-TitelZchn"/>
    <w:rsid w:val="00B57DB8"/>
    <w:pPr>
      <w:spacing w:before="960"/>
      <w:jc w:val="both"/>
    </w:pPr>
    <w:rPr>
      <w:rFonts w:ascii="Arial" w:hAnsi="Arial"/>
      <w:b/>
      <w:caps/>
      <w:sz w:val="22"/>
    </w:rPr>
  </w:style>
  <w:style w:type="character" w:customStyle="1" w:styleId="Prambel-TitelZchn">
    <w:name w:val="Präambel-Titel Zchn"/>
    <w:link w:val="Prambel-Titel"/>
    <w:rsid w:val="00B57DB8"/>
    <w:rPr>
      <w:rFonts w:ascii="Arial" w:hAnsi="Arial"/>
      <w:b/>
      <w:caps/>
      <w:sz w:val="22"/>
      <w:lang w:eastAsia="de-DE"/>
    </w:rPr>
  </w:style>
  <w:style w:type="character" w:styleId="Hyperlink">
    <w:name w:val="Hyperlink"/>
    <w:basedOn w:val="Absatz-Standardschriftart"/>
    <w:rsid w:val="00B57DB8"/>
    <w:rPr>
      <w:color w:val="0563C1" w:themeColor="hyperlink"/>
      <w:u w:val="single"/>
    </w:rPr>
  </w:style>
  <w:style w:type="character" w:customStyle="1" w:styleId="NichtaufgelsteErwhnung1">
    <w:name w:val="Nicht aufgelöste Erwähnung1"/>
    <w:basedOn w:val="Absatz-Standardschriftart"/>
    <w:uiPriority w:val="99"/>
    <w:semiHidden/>
    <w:unhideWhenUsed/>
    <w:rsid w:val="00B57DB8"/>
    <w:rPr>
      <w:color w:val="605E5C"/>
      <w:shd w:val="clear" w:color="auto" w:fill="E1DFDD"/>
    </w:rPr>
  </w:style>
  <w:style w:type="character" w:styleId="Hervorhebung">
    <w:name w:val="Emphasis"/>
    <w:basedOn w:val="Absatz-Standardschriftart"/>
    <w:qFormat/>
    <w:rsid w:val="00C11779"/>
    <w:rPr>
      <w:i/>
      <w:iCs/>
    </w:rPr>
  </w:style>
  <w:style w:type="paragraph" w:styleId="Sprechblasentext">
    <w:name w:val="Balloon Text"/>
    <w:basedOn w:val="Standard"/>
    <w:link w:val="SprechblasentextZchn"/>
    <w:rsid w:val="00275665"/>
    <w:rPr>
      <w:rFonts w:ascii="Tahoma" w:hAnsi="Tahoma" w:cs="Tahoma"/>
      <w:sz w:val="16"/>
      <w:szCs w:val="16"/>
    </w:rPr>
  </w:style>
  <w:style w:type="character" w:customStyle="1" w:styleId="SprechblasentextZchn">
    <w:name w:val="Sprechblasentext Zchn"/>
    <w:basedOn w:val="Absatz-Standardschriftart"/>
    <w:link w:val="Sprechblasentext"/>
    <w:rsid w:val="00275665"/>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6</Pages>
  <Words>962</Words>
  <Characters>6061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