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7B" w:rsidRPr="002E6EC8" w:rsidRDefault="00FE717B" w:rsidP="00FE717B">
      <w:pPr>
        <w:pStyle w:val="Titel1-Kapiteltitel"/>
      </w:pPr>
      <w:r w:rsidRPr="002E6EC8">
        <w:t>Auftragsbestätigung IT-Dienstleistung</w:t>
      </w:r>
    </w:p>
    <w:p w:rsidR="00FE717B" w:rsidRPr="002E6EC8" w:rsidRDefault="00FE717B" w:rsidP="00D2074B">
      <w:pPr>
        <w:pStyle w:val="Haupttext"/>
        <w:spacing w:after="120"/>
      </w:pPr>
      <w:r w:rsidRPr="002E6EC8">
        <w:t>zwischen</w:t>
      </w:r>
    </w:p>
    <w:p w:rsidR="00FE717B" w:rsidRPr="002E6EC8" w:rsidRDefault="00D2074B" w:rsidP="00D2074B">
      <w:pPr>
        <w:tabs>
          <w:tab w:val="left" w:pos="1920"/>
          <w:tab w:val="left" w:pos="4800"/>
        </w:tabs>
        <w:rPr>
          <w:rStyle w:val="Hervorhebung"/>
          <w:rFonts w:ascii="Verdana" w:hAnsi="Verdana" w:cs="Arial"/>
          <w:sz w:val="20"/>
          <w:u w:val="single"/>
        </w:rPr>
      </w:pPr>
      <w:r>
        <w:rPr>
          <w:rStyle w:val="Hervorhebung"/>
          <w:rFonts w:ascii="Verdana" w:hAnsi="Verdana" w:cs="Arial"/>
          <w:sz w:val="20"/>
          <w:u w:val="single"/>
        </w:rPr>
        <w:t>_____________________________________</w:t>
      </w:r>
    </w:p>
    <w:p w:rsidR="00FE717B" w:rsidRDefault="00FE717B" w:rsidP="00FE717B">
      <w:pPr>
        <w:pStyle w:val="Haupttext"/>
      </w:pPr>
      <w:r w:rsidRPr="002E6EC8">
        <w:t>als Auftraggeber</w:t>
      </w:r>
    </w:p>
    <w:p w:rsidR="00FE717B" w:rsidRPr="002E6EC8" w:rsidRDefault="00FE717B" w:rsidP="00FE717B">
      <w:pPr>
        <w:pStyle w:val="Haupttext"/>
      </w:pPr>
    </w:p>
    <w:p w:rsidR="00FE717B" w:rsidRDefault="00FE717B" w:rsidP="00D2074B">
      <w:pPr>
        <w:pStyle w:val="Haupttext"/>
        <w:spacing w:after="120"/>
      </w:pPr>
      <w:r w:rsidRPr="002E6EC8">
        <w:t>und der</w:t>
      </w:r>
    </w:p>
    <w:p w:rsidR="00D2074B" w:rsidRPr="002E6EC8" w:rsidRDefault="00D2074B" w:rsidP="00D2074B">
      <w:pPr>
        <w:tabs>
          <w:tab w:val="left" w:pos="1920"/>
          <w:tab w:val="left" w:pos="4800"/>
        </w:tabs>
        <w:rPr>
          <w:rStyle w:val="Hervorhebung"/>
          <w:rFonts w:ascii="Verdana" w:hAnsi="Verdana" w:cs="Arial"/>
          <w:sz w:val="20"/>
          <w:u w:val="single"/>
        </w:rPr>
      </w:pPr>
      <w:r>
        <w:rPr>
          <w:rStyle w:val="Hervorhebung"/>
          <w:rFonts w:ascii="Verdana" w:hAnsi="Verdana" w:cs="Arial"/>
          <w:sz w:val="20"/>
          <w:u w:val="single"/>
        </w:rPr>
        <w:t>_____________________________________</w:t>
      </w:r>
    </w:p>
    <w:p w:rsidR="00FE717B" w:rsidRDefault="00FE717B" w:rsidP="00FE717B">
      <w:pPr>
        <w:pStyle w:val="Haupttext"/>
      </w:pPr>
      <w:r w:rsidRPr="00FE717B">
        <w:t>[Firma]</w:t>
      </w:r>
      <w:r>
        <w:t xml:space="preserve"> </w:t>
      </w:r>
      <w:r w:rsidRPr="002E6EC8">
        <w:t>als Beauftragte</w:t>
      </w:r>
    </w:p>
    <w:p w:rsidR="00FE717B" w:rsidRPr="002E6EC8" w:rsidRDefault="00FE717B" w:rsidP="00FE717B">
      <w:pPr>
        <w:pStyle w:val="Haupttext"/>
      </w:pPr>
    </w:p>
    <w:p w:rsidR="00FE717B" w:rsidRPr="002E6EC8" w:rsidRDefault="00FE717B" w:rsidP="00FE717B">
      <w:pPr>
        <w:pStyle w:val="Haupttext"/>
        <w:rPr>
          <w:rStyle w:val="Hervorhebung"/>
          <w:rFonts w:cs="Arial"/>
          <w:sz w:val="20"/>
        </w:rPr>
      </w:pPr>
      <w:r w:rsidRPr="002E6EC8">
        <w:t>wurde die Erbringung folgender Dienstleistungen vereinbart:</w:t>
      </w:r>
    </w:p>
    <w:p w:rsidR="00FE717B" w:rsidRPr="002E6EC8" w:rsidRDefault="00FE717B" w:rsidP="00FE717B">
      <w:pPr>
        <w:pStyle w:val="Titel3"/>
      </w:pPr>
      <w:r w:rsidRPr="002E6EC8">
        <w:t>I.</w:t>
      </w:r>
      <w:r>
        <w:tab/>
      </w:r>
      <w:r w:rsidRPr="002E6EC8">
        <w:t>Vertragsdauer</w:t>
      </w:r>
    </w:p>
    <w:p w:rsidR="00FE717B" w:rsidRPr="002E6EC8" w:rsidRDefault="00FE717B" w:rsidP="00FE717B">
      <w:pPr>
        <w:pStyle w:val="Haupttext"/>
      </w:pPr>
      <w:r w:rsidRPr="002E6EC8">
        <w:t>Dieser Vertrag ist mit der Ablieferung der vereinbarten, sorgfältig ausgeführten Dienst</w:t>
      </w:r>
      <w:r w:rsidRPr="002E6EC8">
        <w:softHyphen/>
        <w:t xml:space="preserve">leistung beim Auftraggeber erfüllt. Wird der Vertrag vorher gekündigt, so sind </w:t>
      </w:r>
      <w:r w:rsidRPr="00FE717B">
        <w:t>[X %]</w:t>
      </w:r>
      <w:r w:rsidRPr="002E6EC8">
        <w:t xml:space="preserve"> der Auftragssumme als Konventionalstrafe geschuldet; weiterer Schadenersatz bleibt vorbehalten.</w:t>
      </w:r>
    </w:p>
    <w:p w:rsidR="00FE717B" w:rsidRPr="002E6EC8" w:rsidRDefault="00FE717B" w:rsidP="00FE717B">
      <w:pPr>
        <w:pStyle w:val="Titel3"/>
      </w:pPr>
      <w:r w:rsidRPr="002E6EC8">
        <w:t>II.</w:t>
      </w:r>
      <w:r>
        <w:tab/>
      </w:r>
      <w:r w:rsidRPr="002E6EC8">
        <w:t>Bezahlung</w:t>
      </w:r>
    </w:p>
    <w:p w:rsidR="00FE717B" w:rsidRPr="002E6EC8" w:rsidRDefault="00FE717B" w:rsidP="00D2074B">
      <w:pPr>
        <w:pStyle w:val="Haupttext"/>
        <w:spacing w:after="120"/>
      </w:pPr>
      <w:r w:rsidRPr="002E6EC8">
        <w:t xml:space="preserve">Die Beauftragte erhält ein Pauschalhonorar von </w:t>
      </w:r>
      <w:r w:rsidRPr="00FE717B">
        <w:t>CHF [X]</w:t>
      </w:r>
      <w:r w:rsidRPr="002E6EC8">
        <w:t>, nebst Spesen.</w:t>
      </w:r>
    </w:p>
    <w:p w:rsidR="00FE717B" w:rsidRPr="002E6EC8" w:rsidRDefault="00FE717B" w:rsidP="00D2074B">
      <w:pPr>
        <w:pStyle w:val="Haupttext"/>
        <w:spacing w:after="120"/>
      </w:pPr>
      <w:r w:rsidRPr="002E6EC8">
        <w:t xml:space="preserve">Die Zahlung erfolgt innert </w:t>
      </w:r>
      <w:r w:rsidRPr="00FE717B">
        <w:t>[X] Tagen</w:t>
      </w:r>
      <w:r w:rsidRPr="002E6EC8">
        <w:t xml:space="preserve"> nach Rechnungsstellung, rein netto. Allfällige MwSt. geht zu Lasten des Auftraggebers.</w:t>
      </w:r>
    </w:p>
    <w:p w:rsidR="00FE717B" w:rsidRPr="002E6EC8" w:rsidRDefault="00FE717B" w:rsidP="00FE717B">
      <w:pPr>
        <w:pStyle w:val="Haupttext"/>
      </w:pPr>
      <w:r w:rsidRPr="002E6EC8">
        <w:t>Verrechnung mit anderen Leistungen der Parteien ist ausgeschlossen.</w:t>
      </w:r>
    </w:p>
    <w:p w:rsidR="00FE717B" w:rsidRPr="002E6EC8" w:rsidRDefault="00FE717B" w:rsidP="00FE717B">
      <w:pPr>
        <w:pStyle w:val="Titel3"/>
      </w:pPr>
      <w:r w:rsidRPr="002E6EC8">
        <w:t>III.</w:t>
      </w:r>
      <w:r>
        <w:tab/>
      </w:r>
      <w:r w:rsidRPr="002E6EC8">
        <w:t>Haftung</w:t>
      </w:r>
    </w:p>
    <w:p w:rsidR="00FE717B" w:rsidRPr="002E6EC8" w:rsidRDefault="00FE717B" w:rsidP="00FE717B">
      <w:pPr>
        <w:pStyle w:val="Haupttext"/>
      </w:pPr>
      <w:r w:rsidRPr="002E6EC8">
        <w:t>Die Beauftragte haftet für die sorgfältige Vertragsausführung, max. bis zur Höhe der Auftragssu</w:t>
      </w:r>
      <w:r w:rsidRPr="002E6EC8">
        <w:t>m</w:t>
      </w:r>
      <w:r w:rsidRPr="002E6EC8">
        <w:t>me.</w:t>
      </w:r>
    </w:p>
    <w:p w:rsidR="00FE717B" w:rsidRPr="002E6EC8" w:rsidRDefault="00FE717B" w:rsidP="00FE717B">
      <w:pPr>
        <w:pStyle w:val="Titel3"/>
      </w:pPr>
      <w:r w:rsidRPr="002E6EC8">
        <w:t>IV.</w:t>
      </w:r>
      <w:r>
        <w:tab/>
      </w:r>
      <w:r w:rsidRPr="002E6EC8">
        <w:t>Gewähr</w:t>
      </w:r>
    </w:p>
    <w:p w:rsidR="00FE717B" w:rsidRPr="002E6EC8" w:rsidRDefault="00FE717B" w:rsidP="00FE717B">
      <w:pPr>
        <w:pStyle w:val="Haupttext"/>
      </w:pPr>
      <w:r w:rsidRPr="002E6EC8">
        <w:t xml:space="preserve">Die Parteien vereinbaren für die erbrachte Dienstleistung eine Gewährleistungsfrist von </w:t>
      </w:r>
      <w:r w:rsidRPr="00FE717B">
        <w:rPr>
          <w:rFonts w:ascii="Univers 45 Light" w:hAnsi="Univers 45 Light"/>
          <w:sz w:val="22"/>
        </w:rPr>
        <w:t>[X]</w:t>
      </w:r>
      <w:r w:rsidRPr="002E6EC8">
        <w:rPr>
          <w:rStyle w:val="Hervorhebung"/>
          <w:rFonts w:cs="Arial"/>
          <w:sz w:val="20"/>
        </w:rPr>
        <w:t xml:space="preserve"> Mon</w:t>
      </w:r>
      <w:r w:rsidRPr="002E6EC8">
        <w:rPr>
          <w:rStyle w:val="Hervorhebung"/>
          <w:rFonts w:cs="Arial"/>
          <w:sz w:val="20"/>
        </w:rPr>
        <w:t>a</w:t>
      </w:r>
      <w:r w:rsidRPr="002E6EC8">
        <w:rPr>
          <w:rStyle w:val="Hervorhebung"/>
          <w:rFonts w:cs="Arial"/>
          <w:sz w:val="20"/>
        </w:rPr>
        <w:t>ten</w:t>
      </w:r>
      <w:r w:rsidRPr="002E6EC8">
        <w:t>, ab Auftragsende. Eine Gewähr für nicht durch die Beauftragte zu vertretende Programmfehler wird ausgeschlossen.</w:t>
      </w:r>
    </w:p>
    <w:p w:rsidR="00FE717B" w:rsidRPr="002E6EC8" w:rsidRDefault="00FE717B" w:rsidP="00FE717B">
      <w:pPr>
        <w:pStyle w:val="Titel3"/>
      </w:pPr>
      <w:r w:rsidRPr="002E6EC8">
        <w:t>V.</w:t>
      </w:r>
      <w:r>
        <w:tab/>
      </w:r>
      <w:r w:rsidRPr="002E6EC8">
        <w:t>Rechte am Arbeitsresultat</w:t>
      </w:r>
    </w:p>
    <w:p w:rsidR="00FE717B" w:rsidRPr="00FE717B" w:rsidRDefault="00FE717B" w:rsidP="00FE717B">
      <w:pPr>
        <w:pStyle w:val="Haupttext"/>
      </w:pPr>
      <w:r w:rsidRPr="002E6EC8">
        <w:t>Sämtliche Rechte am Arbeitsresultat bleiben bei der Beauftragten.</w:t>
      </w:r>
    </w:p>
    <w:p w:rsidR="00FE717B" w:rsidRPr="00FE717B" w:rsidRDefault="00FE717B" w:rsidP="00FE717B">
      <w:pPr>
        <w:pStyle w:val="Titel3"/>
      </w:pPr>
      <w:r w:rsidRPr="002E6EC8">
        <w:t>VI.</w:t>
      </w:r>
      <w:r>
        <w:tab/>
      </w:r>
      <w:r w:rsidRPr="002E6EC8">
        <w:t>Allgemeine Geschäftsbedingungen</w:t>
      </w:r>
    </w:p>
    <w:p w:rsidR="00FE717B" w:rsidRPr="002E6EC8" w:rsidRDefault="00FE717B" w:rsidP="00FE717B">
      <w:pPr>
        <w:pStyle w:val="Haupttext"/>
      </w:pPr>
      <w:r w:rsidRPr="002E6EC8">
        <w:t xml:space="preserve">Für alle </w:t>
      </w:r>
      <w:r w:rsidRPr="00FE717B">
        <w:rPr>
          <w:rFonts w:ascii="Univers 45 Light" w:hAnsi="Univers 45 Light"/>
          <w:sz w:val="22"/>
        </w:rPr>
        <w:t>von der [Firma] angebotenen</w:t>
      </w:r>
      <w:r w:rsidRPr="002E6EC8">
        <w:t xml:space="preserve"> Dienstleistungen gelten die Allgemeinen Geschäftsbedingu</w:t>
      </w:r>
      <w:r w:rsidRPr="002E6EC8">
        <w:t>n</w:t>
      </w:r>
      <w:r w:rsidRPr="002E6EC8">
        <w:t>gen, auf diese wir vorliegend nochmals ausdrücklich verweisen.</w:t>
      </w:r>
    </w:p>
    <w:p w:rsidR="00FE717B" w:rsidRPr="002E6EC8" w:rsidRDefault="00FE717B" w:rsidP="00FE717B">
      <w:pPr>
        <w:pStyle w:val="Titel3"/>
      </w:pPr>
      <w:r w:rsidRPr="002E6EC8">
        <w:t>VI.</w:t>
      </w:r>
      <w:r>
        <w:tab/>
      </w:r>
      <w:r w:rsidRPr="002E6EC8">
        <w:t>Gerichtsstand/Rechtsanwendung</w:t>
      </w:r>
    </w:p>
    <w:p w:rsidR="00FE717B" w:rsidRPr="002E6EC8" w:rsidRDefault="00FE717B" w:rsidP="00D2074B">
      <w:pPr>
        <w:pStyle w:val="Haupttext"/>
        <w:spacing w:after="120"/>
      </w:pPr>
      <w:r w:rsidRPr="00FE717B">
        <w:rPr>
          <w:b/>
        </w:rPr>
        <w:t>Gerichtsstand</w:t>
      </w:r>
      <w:r w:rsidRPr="002E6EC8">
        <w:t xml:space="preserve"> ist </w:t>
      </w:r>
      <w:r w:rsidRPr="00FE717B">
        <w:t>[Ort].</w:t>
      </w:r>
    </w:p>
    <w:p w:rsidR="00FE717B" w:rsidRDefault="00FE717B" w:rsidP="00FE717B">
      <w:pPr>
        <w:pStyle w:val="Haupttext"/>
      </w:pPr>
      <w:r w:rsidRPr="002E6EC8">
        <w:t xml:space="preserve">Es gilt </w:t>
      </w:r>
      <w:r w:rsidRPr="00FE717B">
        <w:rPr>
          <w:b/>
        </w:rPr>
        <w:t>Schweizerisches Recht</w:t>
      </w:r>
      <w:r w:rsidRPr="002E6EC8">
        <w:t>.</w:t>
      </w:r>
    </w:p>
    <w:p w:rsidR="00D2074B" w:rsidRPr="00491F51" w:rsidRDefault="00D2074B" w:rsidP="00D2074B">
      <w:pPr>
        <w:pStyle w:val="Haupttext"/>
        <w:rPr>
          <w:lang w:val="de-CH"/>
        </w:rPr>
      </w:pPr>
    </w:p>
    <w:p w:rsidR="00D2074B" w:rsidRDefault="00D2074B" w:rsidP="00D2074B">
      <w:pPr>
        <w:pStyle w:val="Haupttext"/>
        <w:tabs>
          <w:tab w:val="left" w:pos="4536"/>
        </w:tabs>
        <w:spacing w:after="120"/>
        <w:jc w:val="left"/>
        <w:rPr>
          <w:lang w:val="de-CH"/>
        </w:rPr>
      </w:pPr>
    </w:p>
    <w:p w:rsidR="00D2074B" w:rsidRPr="00491F51" w:rsidRDefault="00D2074B" w:rsidP="00D2074B">
      <w:pPr>
        <w:pStyle w:val="Haupttext"/>
        <w:tabs>
          <w:tab w:val="left" w:pos="4536"/>
        </w:tabs>
        <w:spacing w:after="120"/>
        <w:jc w:val="left"/>
        <w:rPr>
          <w:lang w:val="de-CH"/>
        </w:rPr>
      </w:pPr>
      <w:r w:rsidRPr="00491F51">
        <w:rPr>
          <w:lang w:val="de-CH"/>
        </w:rPr>
        <w:t>[Ort], Datum</w:t>
      </w:r>
      <w:r w:rsidRPr="00491F51">
        <w:rPr>
          <w:lang w:val="de-CH"/>
        </w:rPr>
        <w:tab/>
        <w:t>[Ort], Datum</w:t>
      </w:r>
    </w:p>
    <w:p w:rsidR="00D2074B" w:rsidRPr="00491F51" w:rsidRDefault="00D2074B" w:rsidP="00D2074B">
      <w:pPr>
        <w:pStyle w:val="Haupttext"/>
        <w:tabs>
          <w:tab w:val="left" w:pos="4536"/>
        </w:tabs>
        <w:jc w:val="left"/>
        <w:rPr>
          <w:lang w:val="de-CH"/>
        </w:rPr>
      </w:pPr>
      <w:r>
        <w:rPr>
          <w:lang w:val="de-CH"/>
        </w:rPr>
        <w:t>____________________________________</w:t>
      </w:r>
      <w:r w:rsidRPr="00491F51">
        <w:rPr>
          <w:lang w:val="de-CH"/>
        </w:rPr>
        <w:tab/>
      </w:r>
      <w:r>
        <w:rPr>
          <w:lang w:val="de-CH"/>
        </w:rPr>
        <w:t>____________________________________</w:t>
      </w:r>
    </w:p>
    <w:p w:rsidR="00D2074B" w:rsidRDefault="00D2074B" w:rsidP="00D2074B">
      <w:pPr>
        <w:pStyle w:val="Haupttext"/>
        <w:tabs>
          <w:tab w:val="left" w:pos="4536"/>
        </w:tabs>
        <w:jc w:val="left"/>
        <w:rPr>
          <w:lang w:val="de-CH"/>
        </w:rPr>
      </w:pPr>
    </w:p>
    <w:p w:rsidR="00D2074B" w:rsidRDefault="00D2074B" w:rsidP="00D2074B">
      <w:pPr>
        <w:pStyle w:val="Haupttext"/>
        <w:tabs>
          <w:tab w:val="left" w:pos="4536"/>
        </w:tabs>
        <w:jc w:val="left"/>
        <w:rPr>
          <w:lang w:val="de-CH"/>
        </w:rPr>
      </w:pPr>
    </w:p>
    <w:p w:rsidR="00D2074B" w:rsidRDefault="00D2074B" w:rsidP="00D2074B">
      <w:pPr>
        <w:pStyle w:val="Haupttext"/>
        <w:tabs>
          <w:tab w:val="left" w:pos="4536"/>
        </w:tabs>
        <w:spacing w:after="120"/>
        <w:jc w:val="left"/>
        <w:rPr>
          <w:lang w:val="de-CH"/>
        </w:rPr>
      </w:pPr>
      <w:r w:rsidRPr="00491F51">
        <w:rPr>
          <w:lang w:val="de-CH"/>
        </w:rPr>
        <w:t xml:space="preserve">Unterschrift </w:t>
      </w:r>
      <w:r w:rsidRPr="00491F51">
        <w:rPr>
          <w:lang w:val="de-CH"/>
        </w:rPr>
        <w:tab/>
      </w:r>
      <w:proofErr w:type="spellStart"/>
      <w:r>
        <w:rPr>
          <w:lang w:val="de-CH"/>
        </w:rPr>
        <w:t>Unterschrift</w:t>
      </w:r>
      <w:proofErr w:type="spellEnd"/>
    </w:p>
    <w:p w:rsidR="00D2074B" w:rsidRPr="005131B6" w:rsidRDefault="00D2074B" w:rsidP="00D2074B">
      <w:pPr>
        <w:pStyle w:val="Haupttext"/>
        <w:tabs>
          <w:tab w:val="left" w:pos="4536"/>
        </w:tabs>
        <w:jc w:val="left"/>
        <w:rPr>
          <w:lang w:val="de-CH"/>
        </w:rPr>
      </w:pPr>
      <w:r>
        <w:rPr>
          <w:lang w:val="de-CH"/>
        </w:rPr>
        <w:t>____________________________________</w:t>
      </w:r>
      <w:r w:rsidRPr="00491F51">
        <w:rPr>
          <w:lang w:val="de-CH"/>
        </w:rPr>
        <w:tab/>
      </w:r>
      <w:r>
        <w:rPr>
          <w:lang w:val="de-CH"/>
        </w:rPr>
        <w:t>____________________________________</w:t>
      </w:r>
    </w:p>
    <w:p w:rsidR="008F1115" w:rsidRPr="00FE717B" w:rsidRDefault="008F1115" w:rsidP="00D2074B">
      <w:pPr>
        <w:pStyle w:val="Haupttext"/>
      </w:pPr>
      <w:bookmarkStart w:id="0" w:name="_GoBack"/>
      <w:bookmarkEnd w:id="0"/>
    </w:p>
    <w:sectPr w:rsidR="008F1115" w:rsidRPr="00FE717B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6C3" w:rsidRDefault="009306C3">
      <w:r>
        <w:separator/>
      </w:r>
    </w:p>
  </w:endnote>
  <w:endnote w:type="continuationSeparator" w:id="0">
    <w:p w:rsidR="009306C3" w:rsidRDefault="00930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D2074B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D2074B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D2074B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D2074B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D2074B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D2074B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D2074B">
      <w:rPr>
        <w:rFonts w:ascii="Verdana" w:hAnsi="Verdana"/>
        <w:noProof/>
        <w:color w:val="999999"/>
        <w:sz w:val="16"/>
        <w:lang w:val="en-GB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D2074B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D2074B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D2074B">
      <w:rPr>
        <w:rFonts w:ascii="Verdana" w:hAnsi="Verdana"/>
        <w:noProof/>
        <w:color w:val="999999"/>
        <w:sz w:val="16"/>
        <w:lang w:val="en-GB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6C3" w:rsidRDefault="009306C3">
      <w:r>
        <w:separator/>
      </w:r>
    </w:p>
  </w:footnote>
  <w:footnote w:type="continuationSeparator" w:id="0">
    <w:p w:rsidR="009306C3" w:rsidRDefault="00930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185A737" wp14:editId="3F6CC5AB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FE717B">
      <w:rPr>
        <w:rFonts w:ascii="Verdana" w:hAnsi="Verdana"/>
        <w:noProof/>
        <w:color w:val="999999"/>
        <w:sz w:val="16"/>
        <w:lang w:val="fr-CH"/>
      </w:rPr>
      <w:t>Auftragsbestätigung IT-Dienstleistung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7B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9306C3"/>
    <w:rsid w:val="00AA6B09"/>
    <w:rsid w:val="00B220E5"/>
    <w:rsid w:val="00BD44B5"/>
    <w:rsid w:val="00C05D66"/>
    <w:rsid w:val="00CB4328"/>
    <w:rsid w:val="00D2074B"/>
    <w:rsid w:val="00DD3C8D"/>
    <w:rsid w:val="00EA655A"/>
    <w:rsid w:val="00F81840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717B"/>
    <w:rPr>
      <w:rFonts w:ascii="Univers 45 Light" w:hAnsi="Univers 45 Light"/>
      <w:sz w:val="22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sz w:val="20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sz w:val="20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FE717B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FE717B"/>
    <w:pPr>
      <w:keepNext/>
      <w:tabs>
        <w:tab w:val="left" w:pos="851"/>
      </w:tabs>
      <w:spacing w:before="360" w:after="120" w:line="260" w:lineRule="exact"/>
    </w:pPr>
    <w:rPr>
      <w:b/>
      <w:snapToGrid w:val="0"/>
      <w:lang w:val="de-DE"/>
    </w:rPr>
  </w:style>
  <w:style w:type="paragraph" w:customStyle="1" w:styleId="VertragZeileDatumUnterschrift">
    <w:name w:val="Vertrag Zeile Datum/Unterschrift"/>
    <w:basedOn w:val="Standard"/>
    <w:rsid w:val="00FE717B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character" w:styleId="Hervorhebung">
    <w:name w:val="Emphasis"/>
    <w:qFormat/>
    <w:rsid w:val="00FE717B"/>
    <w:rPr>
      <w:rFonts w:ascii="Univers 45 Light" w:hAnsi="Univers 45 Light"/>
    </w:rPr>
  </w:style>
  <w:style w:type="paragraph" w:customStyle="1" w:styleId="Standardzentriert">
    <w:name w:val="Standard zentriert"/>
    <w:basedOn w:val="Unterschrift"/>
    <w:rsid w:val="00FE717B"/>
    <w:pPr>
      <w:spacing w:before="240" w:after="240"/>
      <w:ind w:left="0"/>
      <w:jc w:val="center"/>
    </w:pPr>
  </w:style>
  <w:style w:type="character" w:styleId="Fett">
    <w:name w:val="Strong"/>
    <w:qFormat/>
    <w:rsid w:val="00FE717B"/>
    <w:rPr>
      <w:b/>
    </w:rPr>
  </w:style>
  <w:style w:type="paragraph" w:styleId="Unterschrift">
    <w:name w:val="Signature"/>
    <w:basedOn w:val="Standard"/>
    <w:link w:val="UnterschriftZchn"/>
    <w:rsid w:val="00FE717B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FE717B"/>
    <w:rPr>
      <w:rFonts w:ascii="Univers 45 Light" w:hAnsi="Univers 45 Light"/>
      <w:sz w:val="22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717B"/>
    <w:rPr>
      <w:rFonts w:ascii="Univers 45 Light" w:hAnsi="Univers 45 Light"/>
      <w:sz w:val="22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sz w:val="20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sz w:val="20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FE717B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FE717B"/>
    <w:pPr>
      <w:keepNext/>
      <w:tabs>
        <w:tab w:val="left" w:pos="851"/>
      </w:tabs>
      <w:spacing w:before="360" w:after="120" w:line="260" w:lineRule="exact"/>
    </w:pPr>
    <w:rPr>
      <w:b/>
      <w:snapToGrid w:val="0"/>
      <w:lang w:val="de-DE"/>
    </w:rPr>
  </w:style>
  <w:style w:type="paragraph" w:customStyle="1" w:styleId="VertragZeileDatumUnterschrift">
    <w:name w:val="Vertrag Zeile Datum/Unterschrift"/>
    <w:basedOn w:val="Standard"/>
    <w:rsid w:val="00FE717B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character" w:styleId="Hervorhebung">
    <w:name w:val="Emphasis"/>
    <w:qFormat/>
    <w:rsid w:val="00FE717B"/>
    <w:rPr>
      <w:rFonts w:ascii="Univers 45 Light" w:hAnsi="Univers 45 Light"/>
    </w:rPr>
  </w:style>
  <w:style w:type="paragraph" w:customStyle="1" w:styleId="Standardzentriert">
    <w:name w:val="Standard zentriert"/>
    <w:basedOn w:val="Unterschrift"/>
    <w:rsid w:val="00FE717B"/>
    <w:pPr>
      <w:spacing w:before="240" w:after="240"/>
      <w:ind w:left="0"/>
      <w:jc w:val="center"/>
    </w:pPr>
  </w:style>
  <w:style w:type="character" w:styleId="Fett">
    <w:name w:val="Strong"/>
    <w:qFormat/>
    <w:rsid w:val="00FE717B"/>
    <w:rPr>
      <w:b/>
    </w:rPr>
  </w:style>
  <w:style w:type="paragraph" w:styleId="Unterschrift">
    <w:name w:val="Signature"/>
    <w:basedOn w:val="Standard"/>
    <w:link w:val="UnterschriftZchn"/>
    <w:rsid w:val="00FE717B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FE717B"/>
    <w:rPr>
      <w:rFonts w:ascii="Univers 45 Light" w:hAnsi="Univers 45 Light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2</Pages>
  <Words>184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