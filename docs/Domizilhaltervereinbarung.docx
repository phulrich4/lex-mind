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EC1AF" w14:textId="77777777" w:rsidR="00D30752" w:rsidRPr="00807F39" w:rsidRDefault="00D30752" w:rsidP="00D30752">
      <w:pPr>
        <w:pStyle w:val="Titel1-Kapiteltitel"/>
      </w:pPr>
      <w:r w:rsidRPr="00807F39">
        <w:t>Domizilhaltervereinbarung</w:t>
      </w:r>
    </w:p>
    <w:p w14:paraId="3279148B" w14:textId="77777777" w:rsidR="00D30752" w:rsidRPr="00807F39" w:rsidRDefault="00D30752" w:rsidP="00D30752">
      <w:pPr>
        <w:pStyle w:val="Haupttext"/>
        <w:rPr>
          <w:lang w:val="de-CH"/>
        </w:rPr>
      </w:pPr>
      <w:r w:rsidRPr="00807F39">
        <w:rPr>
          <w:lang w:val="de-CH"/>
        </w:rPr>
        <w:t>zwischen</w:t>
      </w:r>
    </w:p>
    <w:p w14:paraId="6A15D449" w14:textId="77777777" w:rsidR="00D30752" w:rsidRPr="00807F39" w:rsidRDefault="00D30752" w:rsidP="00D30752">
      <w:pPr>
        <w:pStyle w:val="Haupttext"/>
        <w:rPr>
          <w:sz w:val="32"/>
          <w:lang w:val="de-CH"/>
        </w:rPr>
      </w:pPr>
    </w:p>
    <w:p w14:paraId="627DF2C6" w14:textId="76CDDA11" w:rsidR="00D30752" w:rsidRPr="00807F39" w:rsidRDefault="00711F79" w:rsidP="00D30752">
      <w:pPr>
        <w:pStyle w:val="Haupttext"/>
        <w:rPr>
          <w:b/>
          <w:lang w:val="de-CH"/>
        </w:rPr>
      </w:pPr>
      <w:r>
        <w:rPr>
          <w:b/>
          <w:lang w:val="de-CH"/>
        </w:rPr>
        <w:t>[</w:t>
      </w:r>
      <w:r w:rsidR="00D30752" w:rsidRPr="00807F39">
        <w:rPr>
          <w:b/>
          <w:lang w:val="de-CH"/>
        </w:rPr>
        <w:t xml:space="preserve">Muster Treuhand </w:t>
      </w:r>
      <w:r w:rsidR="00C868DE">
        <w:rPr>
          <w:b/>
          <w:lang w:val="de-CH"/>
        </w:rPr>
        <w:t>AG</w:t>
      </w:r>
      <w:r>
        <w:rPr>
          <w:b/>
          <w:lang w:val="de-CH"/>
        </w:rPr>
        <w:t>]</w:t>
      </w:r>
      <w:r w:rsidR="00D30752" w:rsidRPr="00807F39">
        <w:rPr>
          <w:b/>
          <w:lang w:val="de-CH"/>
        </w:rPr>
        <w:t xml:space="preserve">, </w:t>
      </w:r>
    </w:p>
    <w:p w14:paraId="14D7723F" w14:textId="35D66CB0" w:rsidR="00D30752" w:rsidRPr="00807F39" w:rsidRDefault="00711F79" w:rsidP="00D30752">
      <w:pPr>
        <w:pStyle w:val="Haupttext"/>
        <w:rPr>
          <w:lang w:val="de-CH"/>
        </w:rPr>
      </w:pPr>
      <w:r>
        <w:rPr>
          <w:lang w:val="de-CH"/>
        </w:rPr>
        <w:t>[</w:t>
      </w:r>
      <w:r w:rsidR="00C868DE">
        <w:rPr>
          <w:lang w:val="de-CH"/>
        </w:rPr>
        <w:t>Adresse</w:t>
      </w:r>
      <w:r>
        <w:rPr>
          <w:lang w:val="de-CH"/>
        </w:rPr>
        <w:t>]</w:t>
      </w:r>
    </w:p>
    <w:p w14:paraId="284685F9" w14:textId="77777777" w:rsidR="00D30752" w:rsidRPr="00807F39" w:rsidRDefault="00D30752" w:rsidP="00C868DE">
      <w:pPr>
        <w:pStyle w:val="Haupttext"/>
        <w:spacing w:before="120"/>
        <w:rPr>
          <w:b/>
          <w:lang w:val="de-CH"/>
        </w:rPr>
      </w:pPr>
      <w:r w:rsidRPr="00807F39">
        <w:rPr>
          <w:b/>
          <w:lang w:val="de-CH"/>
        </w:rPr>
        <w:t>Domizilhalterin</w:t>
      </w:r>
    </w:p>
    <w:p w14:paraId="348E65F1" w14:textId="77777777" w:rsidR="00D30752" w:rsidRPr="00807F39" w:rsidRDefault="00D30752" w:rsidP="00D30752">
      <w:pPr>
        <w:pStyle w:val="Haupttext"/>
        <w:rPr>
          <w:b/>
          <w:lang w:val="de-CH"/>
        </w:rPr>
      </w:pPr>
    </w:p>
    <w:p w14:paraId="55E9A923" w14:textId="77777777" w:rsidR="00D30752" w:rsidRPr="00807F39" w:rsidRDefault="00D30752" w:rsidP="00D30752">
      <w:pPr>
        <w:pStyle w:val="Haupttext"/>
        <w:rPr>
          <w:lang w:val="de-CH"/>
        </w:rPr>
      </w:pPr>
      <w:r w:rsidRPr="00807F39">
        <w:rPr>
          <w:lang w:val="de-CH"/>
        </w:rPr>
        <w:t>und</w:t>
      </w:r>
    </w:p>
    <w:p w14:paraId="000A94B6" w14:textId="77777777" w:rsidR="00D30752" w:rsidRPr="00807F39" w:rsidRDefault="00D30752" w:rsidP="00D30752">
      <w:pPr>
        <w:pStyle w:val="Haupttext"/>
        <w:rPr>
          <w:lang w:val="de-CH"/>
        </w:rPr>
      </w:pPr>
    </w:p>
    <w:p w14:paraId="30F7BA4C" w14:textId="22B806DC" w:rsidR="00D30752" w:rsidRPr="00807F39" w:rsidRDefault="00711F79" w:rsidP="00D30752">
      <w:pPr>
        <w:pStyle w:val="Haupttext"/>
        <w:rPr>
          <w:lang w:val="de-CH"/>
        </w:rPr>
      </w:pPr>
      <w:r>
        <w:rPr>
          <w:b/>
          <w:lang w:val="de-CH"/>
        </w:rPr>
        <w:t>[</w:t>
      </w:r>
      <w:r w:rsidR="00D30752" w:rsidRPr="00807F39">
        <w:rPr>
          <w:b/>
          <w:lang w:val="de-CH"/>
        </w:rPr>
        <w:t>Muster GmbH in Gründung</w:t>
      </w:r>
      <w:r>
        <w:rPr>
          <w:b/>
          <w:lang w:val="de-CH"/>
        </w:rPr>
        <w:t>]</w:t>
      </w:r>
      <w:r w:rsidR="00D30752" w:rsidRPr="00807F39">
        <w:rPr>
          <w:lang w:val="de-CH"/>
        </w:rPr>
        <w:t xml:space="preserve">, </w:t>
      </w:r>
    </w:p>
    <w:p w14:paraId="2AB2C795" w14:textId="4E18A478" w:rsidR="00D30752" w:rsidRPr="00807F39" w:rsidRDefault="00711F79" w:rsidP="00D30752">
      <w:pPr>
        <w:pStyle w:val="Haupttext"/>
        <w:rPr>
          <w:lang w:val="de-CH"/>
        </w:rPr>
      </w:pPr>
      <w:r>
        <w:rPr>
          <w:lang w:val="de-CH"/>
        </w:rPr>
        <w:t>[</w:t>
      </w:r>
      <w:r w:rsidR="00D30752" w:rsidRPr="00807F39">
        <w:rPr>
          <w:lang w:val="de-CH"/>
        </w:rPr>
        <w:t xml:space="preserve">c/o Muster Treuhand </w:t>
      </w:r>
      <w:r w:rsidR="00C868DE">
        <w:rPr>
          <w:lang w:val="de-CH"/>
        </w:rPr>
        <w:t>AG</w:t>
      </w:r>
      <w:r w:rsidR="00D30752" w:rsidRPr="00807F39">
        <w:rPr>
          <w:lang w:val="de-CH"/>
        </w:rPr>
        <w:t xml:space="preserve">, </w:t>
      </w:r>
      <w:r w:rsidR="00C868DE">
        <w:rPr>
          <w:lang w:val="de-CH"/>
        </w:rPr>
        <w:t>Adresse</w:t>
      </w:r>
      <w:r>
        <w:rPr>
          <w:lang w:val="de-CH"/>
        </w:rPr>
        <w:t>]</w:t>
      </w:r>
    </w:p>
    <w:p w14:paraId="279F7BAB" w14:textId="77777777" w:rsidR="00D30752" w:rsidRPr="00807F39" w:rsidRDefault="00D30752" w:rsidP="00C868DE">
      <w:pPr>
        <w:pStyle w:val="Haupttext"/>
        <w:spacing w:before="120"/>
        <w:rPr>
          <w:b/>
          <w:lang w:val="de-CH"/>
        </w:rPr>
      </w:pPr>
      <w:r w:rsidRPr="00807F39">
        <w:rPr>
          <w:b/>
          <w:lang w:val="de-CH"/>
        </w:rPr>
        <w:t>Domizilnehmerin</w:t>
      </w:r>
    </w:p>
    <w:p w14:paraId="2C580F1D" w14:textId="77777777" w:rsidR="00D30752" w:rsidRPr="00807F39" w:rsidRDefault="00D30752" w:rsidP="00D30752">
      <w:pPr>
        <w:pStyle w:val="Haupttext"/>
        <w:rPr>
          <w:b/>
          <w:lang w:val="de-CH"/>
        </w:rPr>
      </w:pPr>
    </w:p>
    <w:p w14:paraId="494883A8" w14:textId="77777777" w:rsidR="00D30752" w:rsidRPr="00857C57" w:rsidRDefault="00D30752" w:rsidP="00D30752">
      <w:pPr>
        <w:pStyle w:val="Haupttext"/>
        <w:rPr>
          <w:rFonts w:cs="Arial"/>
          <w:bCs/>
          <w:i/>
          <w:color w:val="FF0000"/>
          <w:lang w:val="de-CH"/>
        </w:rPr>
      </w:pPr>
      <w:r w:rsidRPr="00857C57">
        <w:rPr>
          <w:b/>
          <w:bCs/>
          <w:i/>
          <w:color w:val="FF0000"/>
          <w:lang w:val="de-CH"/>
        </w:rPr>
        <w:t xml:space="preserve">Anmerkung zu Domizilnehmerin: </w:t>
      </w:r>
      <w:r w:rsidRPr="00857C57">
        <w:rPr>
          <w:bCs/>
          <w:i/>
          <w:color w:val="FF0000"/>
          <w:lang w:val="de-CH"/>
        </w:rPr>
        <w:t xml:space="preserve">Falls die GmbH bereits gegründet ist und eine Sitzverlegung stattfindet, lautet der Name der GmbH selbstredend nur auf Muster Architektur GmbH, also ohne den Zusatz </w:t>
      </w:r>
      <w:r w:rsidRPr="00857C57">
        <w:rPr>
          <w:rFonts w:cs="Arial"/>
          <w:bCs/>
          <w:i/>
          <w:color w:val="FF0000"/>
          <w:lang w:val="de-CH"/>
        </w:rPr>
        <w:t>«</w:t>
      </w:r>
      <w:r w:rsidRPr="00857C57">
        <w:rPr>
          <w:bCs/>
          <w:i/>
          <w:color w:val="FF0000"/>
          <w:lang w:val="de-CH"/>
        </w:rPr>
        <w:t>in Gründung</w:t>
      </w:r>
      <w:r w:rsidRPr="00857C57">
        <w:rPr>
          <w:rFonts w:cs="Arial"/>
          <w:bCs/>
          <w:i/>
          <w:color w:val="FF0000"/>
          <w:lang w:val="de-CH"/>
        </w:rPr>
        <w:t xml:space="preserve">». </w:t>
      </w:r>
    </w:p>
    <w:p w14:paraId="7DEF9FBD" w14:textId="77777777" w:rsidR="00D30752" w:rsidRPr="00807F39" w:rsidRDefault="00D30752" w:rsidP="00D30752">
      <w:pPr>
        <w:pStyle w:val="Haupttext"/>
        <w:rPr>
          <w:rFonts w:cs="Arial"/>
          <w:bCs/>
          <w:lang w:val="de-CH"/>
        </w:rPr>
      </w:pPr>
    </w:p>
    <w:p w14:paraId="6CD02273" w14:textId="77777777" w:rsidR="00D30752" w:rsidRPr="00857C57" w:rsidRDefault="00D30752" w:rsidP="00D30752">
      <w:pPr>
        <w:pStyle w:val="Haupttext"/>
        <w:rPr>
          <w:bCs/>
          <w:i/>
          <w:iCs/>
          <w:color w:val="FF0000"/>
          <w:lang w:val="de-CH"/>
        </w:rPr>
      </w:pPr>
      <w:r w:rsidRPr="00857C57">
        <w:rPr>
          <w:rFonts w:cs="Arial"/>
          <w:b/>
          <w:i/>
          <w:iCs/>
          <w:color w:val="FF0000"/>
          <w:lang w:val="de-CH"/>
        </w:rPr>
        <w:t>Hinweis</w:t>
      </w:r>
      <w:r w:rsidRPr="00857C57">
        <w:rPr>
          <w:rFonts w:cs="Arial"/>
          <w:bCs/>
          <w:i/>
          <w:iCs/>
          <w:color w:val="FF0000"/>
          <w:lang w:val="de-CH"/>
        </w:rPr>
        <w:t>: Mit der Domizilhaltervereinbarung wird die Zurverfügungstellung eines Domizils, der Postannahme und -weiterleitung sowie allfälligen weiteren Leistungen gegen Entgelt geregelt.</w:t>
      </w:r>
    </w:p>
    <w:p w14:paraId="07C67B4F" w14:textId="77777777" w:rsidR="00D30752" w:rsidRPr="00807F39" w:rsidRDefault="00D30752" w:rsidP="00D30752">
      <w:pPr>
        <w:pStyle w:val="VertragHaupttext"/>
        <w:pBdr>
          <w:bottom w:val="single" w:sz="4" w:space="14" w:color="auto"/>
        </w:pBdr>
        <w:spacing w:line="360" w:lineRule="auto"/>
        <w:rPr>
          <w:b/>
          <w:lang w:val="de-CH"/>
        </w:rPr>
      </w:pPr>
    </w:p>
    <w:p w14:paraId="64753DF8" w14:textId="77777777" w:rsidR="00D30752" w:rsidRPr="00807F39" w:rsidRDefault="00D30752" w:rsidP="00D30752">
      <w:pPr>
        <w:pStyle w:val="Titel3"/>
      </w:pPr>
      <w:r w:rsidRPr="00807F39">
        <w:t>I.</w:t>
      </w:r>
      <w:r w:rsidRPr="00807F39">
        <w:tab/>
        <w:t>Domizil</w:t>
      </w:r>
    </w:p>
    <w:p w14:paraId="00D73CBF" w14:textId="62554BC9" w:rsidR="00D30752" w:rsidRPr="00807F39" w:rsidRDefault="00D30752" w:rsidP="00D30752">
      <w:pPr>
        <w:pStyle w:val="Haupttext"/>
        <w:rPr>
          <w:lang w:val="de-CH"/>
        </w:rPr>
      </w:pPr>
      <w:r w:rsidRPr="00807F39">
        <w:rPr>
          <w:lang w:val="de-CH"/>
        </w:rPr>
        <w:t xml:space="preserve">Die Parteien vereinbaren, dass die Domizilhalterin der Domizilnehmerin das Domizil an der </w:t>
      </w:r>
      <w:r w:rsidR="00711F79">
        <w:rPr>
          <w:lang w:val="de-CH"/>
        </w:rPr>
        <w:t>[</w:t>
      </w:r>
      <w:r w:rsidR="00EF3F9D">
        <w:rPr>
          <w:bCs/>
          <w:lang w:val="de-CH"/>
        </w:rPr>
        <w:t>Adresse</w:t>
      </w:r>
      <w:r w:rsidR="00711F79">
        <w:rPr>
          <w:bCs/>
          <w:lang w:val="de-CH"/>
        </w:rPr>
        <w:t>]</w:t>
      </w:r>
      <w:r w:rsidRPr="00807F39">
        <w:rPr>
          <w:lang w:val="de-CH"/>
        </w:rPr>
        <w:t>, zur Verfügung stellt.</w:t>
      </w:r>
    </w:p>
    <w:p w14:paraId="5C422335" w14:textId="77777777" w:rsidR="00807F39" w:rsidRPr="00807F39" w:rsidRDefault="00807F39" w:rsidP="00D30752">
      <w:pPr>
        <w:pStyle w:val="Haupttext"/>
        <w:rPr>
          <w:lang w:val="de-CH"/>
        </w:rPr>
      </w:pPr>
    </w:p>
    <w:p w14:paraId="704D8E74" w14:textId="43BE87E4" w:rsidR="00D30752" w:rsidRPr="00807F39" w:rsidRDefault="00D30752" w:rsidP="00D30752">
      <w:pPr>
        <w:pStyle w:val="Haupttext"/>
        <w:rPr>
          <w:lang w:val="de-CH"/>
        </w:rPr>
      </w:pPr>
      <w:r w:rsidRPr="00807F39">
        <w:rPr>
          <w:lang w:val="de-CH"/>
        </w:rPr>
        <w:t>Die Domizilhaltung beinhaltet die Postannahme und -weiterleitung, unter strikter Wahrung des Fernmeldegeheimnisses, d.h. die für die Domizilnehmerin eingehende Post (mit Ausnahme von Reklame o.ä.) wird einmal wöchentlich ungeöffnet in einem separaten Couvert an eine von der Domizilnehmerin zu bezeichnende Zustelladresse weitergeleitet.</w:t>
      </w:r>
    </w:p>
    <w:p w14:paraId="6A5EFA83" w14:textId="77777777" w:rsidR="00807F39" w:rsidRPr="00807F39" w:rsidRDefault="00807F39" w:rsidP="00D30752">
      <w:pPr>
        <w:pStyle w:val="Haupttext"/>
        <w:rPr>
          <w:lang w:val="de-CH"/>
        </w:rPr>
      </w:pPr>
    </w:p>
    <w:p w14:paraId="58BD75E4" w14:textId="77777777" w:rsidR="00D30752" w:rsidRPr="00807F39" w:rsidRDefault="00D30752" w:rsidP="00D30752">
      <w:pPr>
        <w:pStyle w:val="Haupttext"/>
        <w:rPr>
          <w:lang w:val="de-CH"/>
        </w:rPr>
      </w:pPr>
      <w:r w:rsidRPr="00807F39">
        <w:rPr>
          <w:lang w:val="de-CH"/>
        </w:rPr>
        <w:t>Weitere Leistungen an die Domizilnehmerin, insbesondere die Inanspruchnahme von Büroräumlichkeiten, beinhaltet diese Vereinbarung nicht.</w:t>
      </w:r>
    </w:p>
    <w:p w14:paraId="776080CB" w14:textId="77777777" w:rsidR="00D30752" w:rsidRPr="00807F39" w:rsidRDefault="00D30752" w:rsidP="00D30752">
      <w:pPr>
        <w:pStyle w:val="Titel3"/>
      </w:pPr>
      <w:r w:rsidRPr="00807F39">
        <w:t>II.</w:t>
      </w:r>
      <w:r w:rsidRPr="00807F39">
        <w:tab/>
        <w:t>Gegenleistung</w:t>
      </w:r>
    </w:p>
    <w:p w14:paraId="4C39EB33" w14:textId="728A0108" w:rsidR="00D30752" w:rsidRPr="00807F39" w:rsidRDefault="00D30752" w:rsidP="00D30752">
      <w:pPr>
        <w:pStyle w:val="Haupttext"/>
        <w:rPr>
          <w:lang w:val="de-CH"/>
        </w:rPr>
      </w:pPr>
      <w:r w:rsidRPr="00807F39">
        <w:rPr>
          <w:lang w:val="de-CH"/>
        </w:rPr>
        <w:t xml:space="preserve">Die Domizilnehmerin verpflichtet sich, für die Inanspruchnahme des Domizils an der </w:t>
      </w:r>
      <w:r w:rsidR="00711F79">
        <w:rPr>
          <w:lang w:val="de-CH"/>
        </w:rPr>
        <w:t>[</w:t>
      </w:r>
      <w:r w:rsidR="00C868DE">
        <w:rPr>
          <w:bCs/>
          <w:lang w:val="de-CH"/>
        </w:rPr>
        <w:t>Adresse</w:t>
      </w:r>
      <w:r w:rsidR="00711F79">
        <w:rPr>
          <w:bCs/>
          <w:lang w:val="de-CH"/>
        </w:rPr>
        <w:t>]</w:t>
      </w:r>
      <w:r w:rsidRPr="00807F39">
        <w:rPr>
          <w:lang w:val="de-CH"/>
        </w:rPr>
        <w:t xml:space="preserve">, den Betrag von </w:t>
      </w:r>
      <w:r w:rsidR="00711F79">
        <w:rPr>
          <w:lang w:val="de-CH"/>
        </w:rPr>
        <w:t>[</w:t>
      </w:r>
      <w:r w:rsidRPr="00807F39">
        <w:rPr>
          <w:lang w:val="de-CH"/>
        </w:rPr>
        <w:t xml:space="preserve">CHF 1000.–/Jahr zzgl. </w:t>
      </w:r>
      <w:proofErr w:type="spellStart"/>
      <w:r w:rsidRPr="00807F39">
        <w:rPr>
          <w:lang w:val="de-CH"/>
        </w:rPr>
        <w:t>MWSt</w:t>
      </w:r>
      <w:r w:rsidR="00711F79">
        <w:rPr>
          <w:lang w:val="de-CH"/>
        </w:rPr>
        <w:t>.</w:t>
      </w:r>
      <w:proofErr w:type="spellEnd"/>
      <w:r w:rsidR="00711F79">
        <w:rPr>
          <w:lang w:val="de-CH"/>
        </w:rPr>
        <w:t>]</w:t>
      </w:r>
      <w:r w:rsidRPr="00807F39">
        <w:rPr>
          <w:lang w:val="de-CH"/>
        </w:rPr>
        <w:t xml:space="preserve"> an die Domizilhalterin zu bezahlen. Bei unterjähriger Vertragslaufzeit wird pro </w:t>
      </w:r>
      <w:proofErr w:type="spellStart"/>
      <w:r w:rsidRPr="00807F39">
        <w:rPr>
          <w:lang w:val="de-CH"/>
        </w:rPr>
        <w:t>rata</w:t>
      </w:r>
      <w:proofErr w:type="spellEnd"/>
      <w:r w:rsidRPr="00807F39">
        <w:rPr>
          <w:lang w:val="de-CH"/>
        </w:rPr>
        <w:t xml:space="preserve"> temporis abgerechnet.</w:t>
      </w:r>
    </w:p>
    <w:p w14:paraId="6500DC51" w14:textId="77777777" w:rsidR="00807F39" w:rsidRPr="00807F39" w:rsidRDefault="00807F39" w:rsidP="00D30752">
      <w:pPr>
        <w:pStyle w:val="Haupttext"/>
        <w:rPr>
          <w:lang w:val="de-CH"/>
        </w:rPr>
      </w:pPr>
    </w:p>
    <w:p w14:paraId="6D10F2A1" w14:textId="18547B5C" w:rsidR="00D30752" w:rsidRPr="00807F39" w:rsidRDefault="00D30752" w:rsidP="00D30752">
      <w:pPr>
        <w:pStyle w:val="Haupttext"/>
        <w:rPr>
          <w:lang w:val="de-CH"/>
        </w:rPr>
      </w:pPr>
      <w:r w:rsidRPr="00807F39">
        <w:rPr>
          <w:lang w:val="de-CH"/>
        </w:rPr>
        <w:t xml:space="preserve">Der Betrag ist jährlich im Voraus, jeweils spätestens per </w:t>
      </w:r>
      <w:r w:rsidR="00711F79">
        <w:rPr>
          <w:lang w:val="de-CH"/>
        </w:rPr>
        <w:t>[</w:t>
      </w:r>
      <w:r w:rsidRPr="00807F39">
        <w:rPr>
          <w:lang w:val="de-CH"/>
        </w:rPr>
        <w:t>31. Januar</w:t>
      </w:r>
      <w:r w:rsidR="00711F79">
        <w:rPr>
          <w:lang w:val="de-CH"/>
        </w:rPr>
        <w:t>]</w:t>
      </w:r>
      <w:r w:rsidRPr="00807F39">
        <w:rPr>
          <w:lang w:val="de-CH"/>
        </w:rPr>
        <w:t>, auf das Konto der Domizilhalterin zu überweisen. Subsidiär stehen die Gesellschafter für diese Forderung persönlich ein.</w:t>
      </w:r>
    </w:p>
    <w:p w14:paraId="3E38F736" w14:textId="77777777" w:rsidR="00D30752" w:rsidRPr="00807F39" w:rsidRDefault="00D30752" w:rsidP="00D30752">
      <w:pPr>
        <w:pStyle w:val="Titel3"/>
      </w:pPr>
      <w:r w:rsidRPr="00807F39">
        <w:t>III.</w:t>
      </w:r>
      <w:r w:rsidRPr="00807F39">
        <w:tab/>
        <w:t>Kündigung</w:t>
      </w:r>
    </w:p>
    <w:p w14:paraId="2A709BAD" w14:textId="77777777" w:rsidR="00D30752" w:rsidRPr="00807F39" w:rsidRDefault="00D30752" w:rsidP="00D30752">
      <w:pPr>
        <w:pStyle w:val="Haupttext"/>
        <w:rPr>
          <w:lang w:val="de-CH"/>
        </w:rPr>
      </w:pPr>
      <w:r w:rsidRPr="00807F39">
        <w:rPr>
          <w:lang w:val="de-CH"/>
        </w:rPr>
        <w:t>Diese Domizilvereinbarung untersteht dem Auftragsrecht und ist damit jederzeit auf das Ende eines Monats kündbar.</w:t>
      </w:r>
    </w:p>
    <w:p w14:paraId="3D10F325" w14:textId="77777777" w:rsidR="00D30752" w:rsidRPr="00807F39" w:rsidRDefault="00D30752" w:rsidP="00D30752">
      <w:pPr>
        <w:pStyle w:val="Titel3"/>
      </w:pPr>
      <w:r w:rsidRPr="00807F39">
        <w:lastRenderedPageBreak/>
        <w:t>IV. Haftung</w:t>
      </w:r>
    </w:p>
    <w:p w14:paraId="4E4CAE3A" w14:textId="77777777" w:rsidR="00D30752" w:rsidRPr="00807F39" w:rsidRDefault="00D30752" w:rsidP="00D30752">
      <w:pPr>
        <w:pStyle w:val="Haupttext"/>
        <w:rPr>
          <w:lang w:val="de-CH"/>
        </w:rPr>
      </w:pPr>
      <w:r w:rsidRPr="00807F39">
        <w:rPr>
          <w:lang w:val="de-CH"/>
        </w:rPr>
        <w:t>Die Domizilhalterin ist von jeder Haftung entbunden, wenn sie gemäss den Bestimmungen des vorliegenden Vertrages handelt.</w:t>
      </w:r>
    </w:p>
    <w:p w14:paraId="6EC4D477" w14:textId="77777777" w:rsidR="00D30752" w:rsidRPr="00807F39" w:rsidRDefault="00D30752" w:rsidP="00D30752">
      <w:pPr>
        <w:pStyle w:val="Titel3"/>
      </w:pPr>
      <w:r w:rsidRPr="00807F39">
        <w:t>V. Weitere Bestimmungen</w:t>
      </w:r>
    </w:p>
    <w:p w14:paraId="1017BA91" w14:textId="77777777" w:rsidR="00D30752" w:rsidRPr="00807F39" w:rsidRDefault="00D30752" w:rsidP="00D30752">
      <w:pPr>
        <w:pStyle w:val="Haupttext"/>
        <w:rPr>
          <w:lang w:val="de-CH"/>
        </w:rPr>
      </w:pPr>
      <w:r w:rsidRPr="00807F39">
        <w:rPr>
          <w:lang w:val="de-CH"/>
        </w:rPr>
        <w:t>Änderungen und/oder Ergänzungen der vorliegenden Vereinbarung bedürfen der Schriftform.</w:t>
      </w:r>
    </w:p>
    <w:p w14:paraId="795CFE5A" w14:textId="77777777" w:rsidR="00807F39" w:rsidRPr="00807F39" w:rsidRDefault="00807F39" w:rsidP="00D30752">
      <w:pPr>
        <w:pStyle w:val="Haupttext"/>
        <w:rPr>
          <w:lang w:val="de-CH"/>
        </w:rPr>
      </w:pPr>
    </w:p>
    <w:p w14:paraId="7F96ACF1" w14:textId="77777777" w:rsidR="00D30752" w:rsidRPr="00807F39" w:rsidRDefault="00D30752" w:rsidP="00D30752">
      <w:pPr>
        <w:pStyle w:val="Haupttext"/>
        <w:rPr>
          <w:lang w:val="de-CH"/>
        </w:rPr>
      </w:pPr>
      <w:r w:rsidRPr="00807F39">
        <w:rPr>
          <w:lang w:val="de-CH"/>
        </w:rPr>
        <w:t>Auf die vorliegende Vereinbarung gelangt ausschliesslich schweizerisches Recht zur Anwendung.</w:t>
      </w:r>
    </w:p>
    <w:p w14:paraId="52758945" w14:textId="77777777" w:rsidR="00807F39" w:rsidRPr="00807F39" w:rsidRDefault="00807F39" w:rsidP="00D30752">
      <w:pPr>
        <w:pStyle w:val="Haupttext"/>
        <w:rPr>
          <w:lang w:val="de-CH"/>
        </w:rPr>
      </w:pPr>
    </w:p>
    <w:p w14:paraId="021FEF51" w14:textId="77777777" w:rsidR="00D30752" w:rsidRPr="00807F39" w:rsidRDefault="00D30752" w:rsidP="00D30752">
      <w:pPr>
        <w:pStyle w:val="Haupttext"/>
        <w:rPr>
          <w:lang w:val="de-CH"/>
        </w:rPr>
      </w:pPr>
      <w:r w:rsidRPr="00807F39">
        <w:rPr>
          <w:lang w:val="de-CH"/>
        </w:rPr>
        <w:t>Als ausschliesslichen Gerichtsstand vereinbaren die Parteien die Zuständigkeit der ordentlichen Gerichte am Sitz der Domizilhalterin.</w:t>
      </w:r>
    </w:p>
    <w:p w14:paraId="1E2CA256" w14:textId="77777777" w:rsidR="00D30752" w:rsidRPr="00807F39" w:rsidRDefault="00D30752" w:rsidP="00D30752">
      <w:pPr>
        <w:pStyle w:val="Haupttext"/>
        <w:rPr>
          <w:lang w:val="de-CH"/>
        </w:rPr>
      </w:pPr>
    </w:p>
    <w:p w14:paraId="315C81A8" w14:textId="77777777" w:rsidR="00D30752" w:rsidRPr="00807F39" w:rsidRDefault="00D30752" w:rsidP="00D30752">
      <w:pPr>
        <w:pStyle w:val="Haupttext"/>
        <w:rPr>
          <w:lang w:val="de-CH"/>
        </w:rPr>
      </w:pPr>
    </w:p>
    <w:p w14:paraId="44E6CE4A" w14:textId="77777777" w:rsidR="00D30752" w:rsidRPr="00807F39" w:rsidRDefault="00D30752" w:rsidP="00D30752">
      <w:pPr>
        <w:pStyle w:val="Haupttext"/>
        <w:rPr>
          <w:lang w:val="de-CH"/>
        </w:rPr>
      </w:pPr>
    </w:p>
    <w:p w14:paraId="6584D8ED" w14:textId="233C50FA" w:rsidR="00D30752" w:rsidRPr="00807F39" w:rsidRDefault="00C868DE" w:rsidP="00EF3F9D">
      <w:pPr>
        <w:pStyle w:val="Haupttext"/>
        <w:spacing w:after="240"/>
        <w:rPr>
          <w:lang w:val="de-CH"/>
        </w:rPr>
      </w:pPr>
      <w:r w:rsidRPr="00DE5997">
        <w:rPr>
          <w:lang w:val="de-CH"/>
        </w:rPr>
        <w:t>[</w:t>
      </w:r>
      <w:r>
        <w:rPr>
          <w:lang w:val="de-CH"/>
        </w:rPr>
        <w:t>Ort</w:t>
      </w:r>
      <w:r w:rsidRPr="00DE5997">
        <w:rPr>
          <w:lang w:val="de-CH"/>
        </w:rPr>
        <w:t>]</w:t>
      </w:r>
      <w:r>
        <w:rPr>
          <w:lang w:val="de-CH"/>
        </w:rPr>
        <w:t xml:space="preserve">, </w:t>
      </w:r>
      <w:r w:rsidRPr="00DE5997">
        <w:rPr>
          <w:lang w:val="de-CH"/>
        </w:rPr>
        <w:t>[</w:t>
      </w:r>
      <w:r>
        <w:rPr>
          <w:lang w:val="de-CH"/>
        </w:rPr>
        <w:t>Datum</w:t>
      </w:r>
      <w:r w:rsidRPr="00DE5997">
        <w:rPr>
          <w:lang w:val="de-CH"/>
        </w:rPr>
        <w:t>]</w:t>
      </w:r>
      <w:r>
        <w:rPr>
          <w:lang w:val="de-CH"/>
        </w:rPr>
        <w:tab/>
      </w:r>
      <w:r>
        <w:rPr>
          <w:lang w:val="de-CH"/>
        </w:rPr>
        <w:tab/>
      </w:r>
      <w:r w:rsidR="00D30752" w:rsidRPr="00807F39">
        <w:rPr>
          <w:lang w:val="de-CH"/>
        </w:rPr>
        <w:tab/>
      </w:r>
      <w:r w:rsidR="00D30752" w:rsidRPr="00807F39">
        <w:rPr>
          <w:lang w:val="de-CH"/>
        </w:rPr>
        <w:tab/>
      </w:r>
      <w:r w:rsidR="00D30752" w:rsidRPr="00807F39">
        <w:rPr>
          <w:lang w:val="de-CH"/>
        </w:rPr>
        <w:tab/>
      </w:r>
      <w:r w:rsidRPr="00DE5997">
        <w:rPr>
          <w:lang w:val="de-CH"/>
        </w:rPr>
        <w:t>[</w:t>
      </w:r>
      <w:r>
        <w:rPr>
          <w:lang w:val="de-CH"/>
        </w:rPr>
        <w:t>Ort</w:t>
      </w:r>
      <w:r w:rsidRPr="00DE5997">
        <w:rPr>
          <w:lang w:val="de-CH"/>
        </w:rPr>
        <w:t>]</w:t>
      </w:r>
      <w:r>
        <w:rPr>
          <w:lang w:val="de-CH"/>
        </w:rPr>
        <w:t xml:space="preserve">, </w:t>
      </w:r>
      <w:r w:rsidRPr="00DE5997">
        <w:rPr>
          <w:lang w:val="de-CH"/>
        </w:rPr>
        <w:t>[</w:t>
      </w:r>
      <w:r>
        <w:rPr>
          <w:lang w:val="de-CH"/>
        </w:rPr>
        <w:t>Datum</w:t>
      </w:r>
      <w:r w:rsidRPr="00DE5997">
        <w:rPr>
          <w:lang w:val="de-CH"/>
        </w:rPr>
        <w:t>]</w:t>
      </w:r>
    </w:p>
    <w:p w14:paraId="3482F974" w14:textId="34AD694A" w:rsidR="00D30752" w:rsidRPr="00807F39" w:rsidRDefault="00711F79" w:rsidP="00D30752">
      <w:pPr>
        <w:pStyle w:val="Haupttext"/>
        <w:rPr>
          <w:rFonts w:cs="Arial"/>
          <w:bCs/>
          <w:lang w:val="de-CH"/>
        </w:rPr>
      </w:pPr>
      <w:r>
        <w:rPr>
          <w:rFonts w:cs="Arial"/>
          <w:bCs/>
          <w:lang w:val="de-CH"/>
        </w:rPr>
        <w:t>[</w:t>
      </w:r>
      <w:r w:rsidR="00D30752" w:rsidRPr="00807F39">
        <w:rPr>
          <w:rFonts w:cs="Arial"/>
          <w:bCs/>
          <w:lang w:val="de-CH"/>
        </w:rPr>
        <w:t xml:space="preserve">Muster Treuhand </w:t>
      </w:r>
      <w:r w:rsidR="00C868DE">
        <w:rPr>
          <w:rFonts w:cs="Arial"/>
          <w:bCs/>
          <w:lang w:val="de-CH"/>
        </w:rPr>
        <w:t>AG</w:t>
      </w:r>
      <w:r>
        <w:rPr>
          <w:rFonts w:cs="Arial"/>
          <w:bCs/>
          <w:lang w:val="de-CH"/>
        </w:rPr>
        <w:t>]</w:t>
      </w:r>
      <w:r w:rsidR="00D30752" w:rsidRPr="00807F39">
        <w:rPr>
          <w:rFonts w:cs="Arial"/>
          <w:lang w:val="de-CH"/>
        </w:rPr>
        <w:tab/>
      </w:r>
      <w:r w:rsidR="00D30752" w:rsidRPr="00807F39">
        <w:rPr>
          <w:rFonts w:cs="Arial"/>
          <w:lang w:val="de-CH"/>
        </w:rPr>
        <w:tab/>
      </w:r>
      <w:r w:rsidR="00D30752" w:rsidRPr="00807F39">
        <w:rPr>
          <w:rFonts w:cs="Arial"/>
          <w:lang w:val="de-CH"/>
        </w:rPr>
        <w:tab/>
      </w:r>
      <w:r w:rsidR="00C868DE">
        <w:rPr>
          <w:rFonts w:cs="Arial"/>
          <w:lang w:val="de-CH"/>
        </w:rPr>
        <w:tab/>
      </w:r>
      <w:r>
        <w:rPr>
          <w:rFonts w:cs="Arial"/>
          <w:lang w:val="de-CH"/>
        </w:rPr>
        <w:t>[</w:t>
      </w:r>
      <w:r w:rsidR="00D30752" w:rsidRPr="00807F39">
        <w:rPr>
          <w:rFonts w:cs="Arial"/>
          <w:bCs/>
          <w:lang w:val="de-CH"/>
        </w:rPr>
        <w:t>Muster GmbH in Gründung</w:t>
      </w:r>
      <w:r>
        <w:rPr>
          <w:rFonts w:cs="Arial"/>
          <w:bCs/>
          <w:lang w:val="de-CH"/>
        </w:rPr>
        <w:t>]</w:t>
      </w:r>
    </w:p>
    <w:p w14:paraId="1FA8AC90" w14:textId="77777777" w:rsidR="00D30752" w:rsidRPr="00807F39" w:rsidRDefault="00D30752" w:rsidP="00D30752">
      <w:pPr>
        <w:pStyle w:val="Haupttext"/>
        <w:rPr>
          <w:rFonts w:cs="Arial"/>
          <w:lang w:val="de-CH"/>
        </w:rPr>
      </w:pPr>
    </w:p>
    <w:p w14:paraId="24F0C67D" w14:textId="77777777" w:rsidR="00807F39" w:rsidRDefault="00807F39" w:rsidP="00D30752">
      <w:pPr>
        <w:pStyle w:val="Haupttext"/>
        <w:rPr>
          <w:rFonts w:cs="Arial"/>
          <w:lang w:val="de-CH"/>
        </w:rPr>
      </w:pPr>
    </w:p>
    <w:p w14:paraId="5BB1733F" w14:textId="77777777" w:rsidR="00C868DE" w:rsidRPr="00807F39" w:rsidRDefault="00C868DE" w:rsidP="00D30752">
      <w:pPr>
        <w:pStyle w:val="Haupttext"/>
        <w:rPr>
          <w:rFonts w:cs="Arial"/>
          <w:lang w:val="de-CH"/>
        </w:rPr>
      </w:pPr>
    </w:p>
    <w:p w14:paraId="43FB6966" w14:textId="77777777" w:rsidR="00D30752" w:rsidRPr="00807F39" w:rsidRDefault="00D30752" w:rsidP="00D30752">
      <w:pPr>
        <w:pStyle w:val="Haupttext"/>
        <w:rPr>
          <w:rFonts w:cs="Arial"/>
          <w:lang w:val="de-CH"/>
        </w:rPr>
      </w:pPr>
      <w:r w:rsidRPr="00807F39">
        <w:rPr>
          <w:rFonts w:cs="Arial"/>
          <w:lang w:val="de-CH"/>
        </w:rPr>
        <w:t>………………………………………………</w:t>
      </w:r>
      <w:r w:rsidRPr="00807F39">
        <w:rPr>
          <w:rFonts w:cs="Arial"/>
          <w:lang w:val="de-CH"/>
        </w:rPr>
        <w:tab/>
      </w:r>
      <w:r w:rsidRPr="00807F39">
        <w:rPr>
          <w:rFonts w:cs="Arial"/>
          <w:lang w:val="de-CH"/>
        </w:rPr>
        <w:tab/>
      </w:r>
      <w:r w:rsidRPr="00807F39">
        <w:rPr>
          <w:rFonts w:cs="Arial"/>
          <w:lang w:val="de-CH"/>
        </w:rPr>
        <w:tab/>
        <w:t>………………………………………………</w:t>
      </w:r>
    </w:p>
    <w:p w14:paraId="1F074C8B" w14:textId="53BAD377" w:rsidR="00D30752" w:rsidRPr="00807F39" w:rsidRDefault="00711F79" w:rsidP="00D30752">
      <w:pPr>
        <w:pStyle w:val="Haupttext"/>
        <w:rPr>
          <w:rFonts w:cs="Arial"/>
          <w:lang w:val="de-CH"/>
        </w:rPr>
      </w:pPr>
      <w:r>
        <w:rPr>
          <w:rFonts w:cs="Arial"/>
          <w:lang w:val="de-CH"/>
        </w:rPr>
        <w:t>[</w:t>
      </w:r>
      <w:r w:rsidR="00C868DE">
        <w:rPr>
          <w:rFonts w:cs="Arial"/>
          <w:lang w:val="de-CH"/>
        </w:rPr>
        <w:t>Vorname Name</w:t>
      </w:r>
      <w:r>
        <w:rPr>
          <w:rFonts w:cs="Arial"/>
          <w:lang w:val="de-CH"/>
        </w:rPr>
        <w:t>]</w:t>
      </w:r>
      <w:r w:rsidR="00D30752" w:rsidRPr="00807F39">
        <w:rPr>
          <w:rFonts w:cs="Arial"/>
          <w:lang w:val="de-CH"/>
        </w:rPr>
        <w:tab/>
      </w:r>
      <w:r w:rsidR="00D30752" w:rsidRPr="00807F39">
        <w:rPr>
          <w:rFonts w:cs="Arial"/>
          <w:lang w:val="de-CH"/>
        </w:rPr>
        <w:tab/>
      </w:r>
      <w:r w:rsidR="00D30752" w:rsidRPr="00807F39">
        <w:rPr>
          <w:rFonts w:cs="Arial"/>
          <w:lang w:val="de-CH"/>
        </w:rPr>
        <w:tab/>
      </w:r>
      <w:r w:rsidR="00D30752" w:rsidRPr="00807F39">
        <w:rPr>
          <w:rFonts w:cs="Arial"/>
          <w:lang w:val="de-CH"/>
        </w:rPr>
        <w:tab/>
      </w:r>
      <w:r>
        <w:rPr>
          <w:rFonts w:cs="Arial"/>
          <w:lang w:val="de-CH"/>
        </w:rPr>
        <w:t>[</w:t>
      </w:r>
      <w:r w:rsidR="00C868DE">
        <w:rPr>
          <w:rFonts w:cs="Arial"/>
          <w:lang w:val="de-CH"/>
        </w:rPr>
        <w:t>Vorname Name</w:t>
      </w:r>
      <w:r>
        <w:rPr>
          <w:rFonts w:cs="Arial"/>
          <w:lang w:val="de-CH"/>
        </w:rPr>
        <w:t>]</w:t>
      </w:r>
    </w:p>
    <w:p w14:paraId="761025D8" w14:textId="77777777" w:rsidR="00807F39" w:rsidRPr="00807F39" w:rsidRDefault="00807F39" w:rsidP="00D30752">
      <w:pPr>
        <w:pStyle w:val="Haupttext"/>
        <w:rPr>
          <w:rFonts w:cs="Arial"/>
          <w:lang w:val="de-CH"/>
        </w:rPr>
      </w:pPr>
    </w:p>
    <w:p w14:paraId="654A2C67" w14:textId="77777777" w:rsidR="00D30752" w:rsidRDefault="00D30752" w:rsidP="00D30752">
      <w:pPr>
        <w:pStyle w:val="Haupttext"/>
        <w:rPr>
          <w:rFonts w:cs="Arial"/>
          <w:lang w:val="de-CH"/>
        </w:rPr>
      </w:pPr>
    </w:p>
    <w:p w14:paraId="1F885577" w14:textId="77777777" w:rsidR="00C868DE" w:rsidRDefault="00C868DE" w:rsidP="00D30752">
      <w:pPr>
        <w:pStyle w:val="Haupttext"/>
        <w:rPr>
          <w:rFonts w:cs="Arial"/>
          <w:lang w:val="de-CH"/>
        </w:rPr>
      </w:pPr>
    </w:p>
    <w:p w14:paraId="55F2601C" w14:textId="77777777" w:rsidR="00C868DE" w:rsidRPr="00807F39" w:rsidRDefault="00C868DE" w:rsidP="00D30752">
      <w:pPr>
        <w:pStyle w:val="Haupttext"/>
        <w:rPr>
          <w:rFonts w:cs="Arial"/>
          <w:lang w:val="de-CH"/>
        </w:rPr>
      </w:pPr>
    </w:p>
    <w:p w14:paraId="69964E3F" w14:textId="51C5C8FD" w:rsidR="008F1115" w:rsidRPr="00807F39" w:rsidRDefault="00711F79" w:rsidP="00D30752">
      <w:pPr>
        <w:pStyle w:val="Haupttext"/>
        <w:rPr>
          <w:lang w:val="de-CH"/>
        </w:rPr>
      </w:pPr>
      <w:r>
        <w:rPr>
          <w:rFonts w:cs="Arial"/>
          <w:lang w:val="de-CH"/>
        </w:rPr>
        <w:t>[</w:t>
      </w:r>
      <w:proofErr w:type="gramStart"/>
      <w:r w:rsidR="00C868DE">
        <w:rPr>
          <w:rFonts w:cs="Arial"/>
          <w:lang w:val="de-CH"/>
        </w:rPr>
        <w:t>2]</w:t>
      </w:r>
      <w:r w:rsidR="00C868DE" w:rsidRPr="00807F39">
        <w:rPr>
          <w:rFonts w:cs="Arial"/>
          <w:lang w:val="de-CH"/>
        </w:rPr>
        <w:t>-</w:t>
      </w:r>
      <w:proofErr w:type="gramEnd"/>
      <w:r w:rsidR="00D30752" w:rsidRPr="00807F39">
        <w:rPr>
          <w:rFonts w:cs="Arial"/>
          <w:lang w:val="de-CH"/>
        </w:rPr>
        <w:t>fach (1 Exemplar für jede Partei)</w:t>
      </w:r>
    </w:p>
    <w:sectPr w:rsidR="008F1115" w:rsidRPr="00807F39" w:rsidSect="004C274C">
      <w:headerReference w:type="even" r:id="rId7"/>
      <w:headerReference w:type="default" r:id="rId8"/>
      <w:footerReference w:type="even" r:id="rId9"/>
      <w:footerReference w:type="default" r:id="rId10"/>
      <w:headerReference w:type="first" r:id="rId11"/>
      <w:footerReference w:type="first" r:id="rId12"/>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7C692" w14:textId="77777777" w:rsidR="00FF0C9B" w:rsidRDefault="00FF0C9B">
      <w:r>
        <w:separator/>
      </w:r>
    </w:p>
  </w:endnote>
  <w:endnote w:type="continuationSeparator" w:id="0">
    <w:p w14:paraId="1D612299" w14:textId="77777777" w:rsidR="00FF0C9B" w:rsidRDefault="00FF0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DDE91" w14:textId="77777777" w:rsidR="000709EE" w:rsidRDefault="000709E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2B9F7" w14:textId="723F0554" w:rsidR="008F1115" w:rsidRDefault="008F1115">
    <w:pPr>
      <w:tabs>
        <w:tab w:val="right" w:pos="9085"/>
      </w:tabs>
      <w:rPr>
        <w:rFonts w:ascii="Verdana" w:hAnsi="Verdana"/>
        <w:noProof/>
        <w:snapToGrid w:val="0"/>
        <w:color w:val="999999"/>
        <w:sz w:val="16"/>
      </w:rPr>
    </w:pPr>
  </w:p>
  <w:p w14:paraId="4964F619" w14:textId="77777777" w:rsidR="008F1115" w:rsidRDefault="00D30752">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36F5F544" wp14:editId="14CF0F4B">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1EDDB" w14:textId="1EBB94F3" w:rsidR="008F1115" w:rsidRDefault="00D30752"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668A5EB3" wp14:editId="655FEA8B">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F139B"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0709EE" w:rsidRPr="00EE0281">
      <w:rPr>
        <w:rFonts w:ascii="Verdana" w:hAnsi="Verdana"/>
        <w:noProof/>
        <w:snapToGrid w:val="0"/>
        <w:color w:val="999999"/>
        <w:sz w:val="16"/>
      </w:rPr>
      <w:t xml:space="preserve">WEKA Business Media AG | </w:t>
    </w:r>
    <w:r w:rsidR="000709EE" w:rsidRPr="00B56E0A">
      <w:rPr>
        <w:rFonts w:ascii="Verdana" w:hAnsi="Verdana"/>
        <w:noProof/>
        <w:snapToGrid w:val="0"/>
        <w:color w:val="999999"/>
        <w:sz w:val="16"/>
      </w:rPr>
      <w:t>www.weka.ch</w:t>
    </w:r>
    <w:r w:rsidR="000709EE" w:rsidRPr="00EE0281">
      <w:rPr>
        <w:rFonts w:ascii="Verdana" w:hAnsi="Verdana"/>
        <w:noProof/>
        <w:snapToGrid w:val="0"/>
        <w:color w:val="999999"/>
        <w:sz w:val="16"/>
      </w:rPr>
      <w:t xml:space="preserve"> | </w:t>
    </w:r>
    <w:r w:rsidR="000709EE" w:rsidRPr="00B56E0A">
      <w:rPr>
        <w:rFonts w:ascii="Verdana" w:hAnsi="Verdana"/>
        <w:noProof/>
        <w:snapToGrid w:val="0"/>
        <w:color w:val="999999"/>
        <w:sz w:val="16"/>
      </w:rPr>
      <w:t>Überprüft/Bearbeitet von Prof. Dr. Beat Brändli</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B4B52" w14:textId="77777777" w:rsidR="000709EE" w:rsidRDefault="000709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98BEC" w14:textId="77777777" w:rsidR="00FF0C9B" w:rsidRDefault="00FF0C9B">
      <w:r>
        <w:separator/>
      </w:r>
    </w:p>
  </w:footnote>
  <w:footnote w:type="continuationSeparator" w:id="0">
    <w:p w14:paraId="52270CEA" w14:textId="77777777" w:rsidR="00FF0C9B" w:rsidRDefault="00FF0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6F413" w14:textId="77777777" w:rsidR="000709EE" w:rsidRDefault="000709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B2EF3" w14:textId="44B10598" w:rsidR="008F1115" w:rsidRDefault="00D30752">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12E6CEF3" wp14:editId="3B9DFCBF">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F04FC"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Domizilhaltervereinbarung</w:t>
    </w:r>
    <w:r w:rsidR="00C868DE">
      <w:rPr>
        <w:rFonts w:ascii="Verdana" w:hAnsi="Verdana"/>
        <w:noProof/>
        <w:color w:val="999999"/>
        <w:sz w:val="16"/>
        <w:lang w:val="fr-CH"/>
      </w:rPr>
      <w:t xml:space="preserve"> GmbH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9167F" w14:textId="77777777" w:rsidR="000709EE" w:rsidRDefault="000709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224679315">
    <w:abstractNumId w:val="9"/>
  </w:num>
  <w:num w:numId="2" w16cid:durableId="1113356365">
    <w:abstractNumId w:val="9"/>
  </w:num>
  <w:num w:numId="3" w16cid:durableId="833227484">
    <w:abstractNumId w:val="7"/>
  </w:num>
  <w:num w:numId="4" w16cid:durableId="951208029">
    <w:abstractNumId w:val="7"/>
  </w:num>
  <w:num w:numId="5" w16cid:durableId="1460029852">
    <w:abstractNumId w:val="7"/>
  </w:num>
  <w:num w:numId="6" w16cid:durableId="1547447499">
    <w:abstractNumId w:val="10"/>
  </w:num>
  <w:num w:numId="7" w16cid:durableId="346293115">
    <w:abstractNumId w:val="13"/>
  </w:num>
  <w:num w:numId="8" w16cid:durableId="529146794">
    <w:abstractNumId w:val="13"/>
  </w:num>
  <w:num w:numId="9" w16cid:durableId="678579860">
    <w:abstractNumId w:val="13"/>
  </w:num>
  <w:num w:numId="10" w16cid:durableId="172767223">
    <w:abstractNumId w:val="12"/>
  </w:num>
  <w:num w:numId="11" w16cid:durableId="567691781">
    <w:abstractNumId w:val="13"/>
  </w:num>
  <w:num w:numId="12" w16cid:durableId="745539053">
    <w:abstractNumId w:val="14"/>
  </w:num>
  <w:num w:numId="13" w16cid:durableId="583808630">
    <w:abstractNumId w:val="13"/>
  </w:num>
  <w:num w:numId="14" w16cid:durableId="721908177">
    <w:abstractNumId w:val="16"/>
  </w:num>
  <w:num w:numId="15" w16cid:durableId="656614543">
    <w:abstractNumId w:val="16"/>
  </w:num>
  <w:num w:numId="16" w16cid:durableId="1716346986">
    <w:abstractNumId w:val="20"/>
  </w:num>
  <w:num w:numId="17" w16cid:durableId="1656645545">
    <w:abstractNumId w:val="17"/>
  </w:num>
  <w:num w:numId="18" w16cid:durableId="891617759">
    <w:abstractNumId w:val="19"/>
  </w:num>
  <w:num w:numId="19" w16cid:durableId="1029722373">
    <w:abstractNumId w:val="18"/>
  </w:num>
  <w:num w:numId="20" w16cid:durableId="266890931">
    <w:abstractNumId w:val="17"/>
  </w:num>
  <w:num w:numId="21" w16cid:durableId="2054384562">
    <w:abstractNumId w:val="11"/>
  </w:num>
  <w:num w:numId="22" w16cid:durableId="527719938">
    <w:abstractNumId w:val="15"/>
  </w:num>
  <w:num w:numId="23" w16cid:durableId="1427728495">
    <w:abstractNumId w:val="19"/>
  </w:num>
  <w:num w:numId="24" w16cid:durableId="1256670672">
    <w:abstractNumId w:val="18"/>
  </w:num>
  <w:num w:numId="25" w16cid:durableId="1122193087">
    <w:abstractNumId w:val="17"/>
  </w:num>
  <w:num w:numId="26" w16cid:durableId="1347094712">
    <w:abstractNumId w:val="11"/>
  </w:num>
  <w:num w:numId="27" w16cid:durableId="2036730539">
    <w:abstractNumId w:val="15"/>
  </w:num>
  <w:num w:numId="28" w16cid:durableId="1847406294">
    <w:abstractNumId w:val="19"/>
  </w:num>
  <w:num w:numId="29" w16cid:durableId="715201221">
    <w:abstractNumId w:val="17"/>
  </w:num>
  <w:num w:numId="30" w16cid:durableId="754396644">
    <w:abstractNumId w:val="6"/>
  </w:num>
  <w:num w:numId="31" w16cid:durableId="1477840038">
    <w:abstractNumId w:val="5"/>
  </w:num>
  <w:num w:numId="32" w16cid:durableId="213587251">
    <w:abstractNumId w:val="4"/>
  </w:num>
  <w:num w:numId="33" w16cid:durableId="1807963662">
    <w:abstractNumId w:val="8"/>
  </w:num>
  <w:num w:numId="34" w16cid:durableId="1807232400">
    <w:abstractNumId w:val="3"/>
  </w:num>
  <w:num w:numId="35" w16cid:durableId="1998654248">
    <w:abstractNumId w:val="2"/>
  </w:num>
  <w:num w:numId="36" w16cid:durableId="136920774">
    <w:abstractNumId w:val="1"/>
  </w:num>
  <w:num w:numId="37" w16cid:durableId="43221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52"/>
    <w:rsid w:val="00051914"/>
    <w:rsid w:val="00056B63"/>
    <w:rsid w:val="000709EE"/>
    <w:rsid w:val="000F430A"/>
    <w:rsid w:val="0012680D"/>
    <w:rsid w:val="00134520"/>
    <w:rsid w:val="001E1617"/>
    <w:rsid w:val="00212C4F"/>
    <w:rsid w:val="00267992"/>
    <w:rsid w:val="003A6E8E"/>
    <w:rsid w:val="003B28CC"/>
    <w:rsid w:val="003B7CC5"/>
    <w:rsid w:val="004C274C"/>
    <w:rsid w:val="004D1985"/>
    <w:rsid w:val="004D459F"/>
    <w:rsid w:val="005778A2"/>
    <w:rsid w:val="006C552A"/>
    <w:rsid w:val="00711F79"/>
    <w:rsid w:val="00741B76"/>
    <w:rsid w:val="00765F67"/>
    <w:rsid w:val="00771B75"/>
    <w:rsid w:val="00780DE2"/>
    <w:rsid w:val="007B6312"/>
    <w:rsid w:val="00807F39"/>
    <w:rsid w:val="008501CB"/>
    <w:rsid w:val="008575F3"/>
    <w:rsid w:val="00857C57"/>
    <w:rsid w:val="008F1115"/>
    <w:rsid w:val="008F3852"/>
    <w:rsid w:val="00914374"/>
    <w:rsid w:val="00925CE8"/>
    <w:rsid w:val="00972284"/>
    <w:rsid w:val="00AA6B09"/>
    <w:rsid w:val="00AE37F6"/>
    <w:rsid w:val="00BD44B5"/>
    <w:rsid w:val="00C05D66"/>
    <w:rsid w:val="00C868DE"/>
    <w:rsid w:val="00CB4328"/>
    <w:rsid w:val="00D30752"/>
    <w:rsid w:val="00DD3C8D"/>
    <w:rsid w:val="00EB09A3"/>
    <w:rsid w:val="00EF3F9D"/>
    <w:rsid w:val="00F81840"/>
    <w:rsid w:val="00FC3D89"/>
    <w:rsid w:val="00FF0C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BB8A0"/>
  <w15:chartTrackingRefBased/>
  <w15:docId w15:val="{7DDA70DD-3FF6-49DD-96FE-25EAFEB6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D30752"/>
    <w:pPr>
      <w:spacing w:after="180" w:line="260" w:lineRule="exact"/>
      <w:jc w:val="both"/>
    </w:pPr>
    <w:rPr>
      <w:rFonts w:ascii="Verdana" w:hAnsi="Verdana"/>
      <w:color w:val="000000"/>
      <w:sz w:val="18"/>
      <w:szCs w:val="24"/>
      <w:lang w:val="de-DE"/>
    </w:rPr>
  </w:style>
  <w:style w:type="paragraph" w:customStyle="1" w:styleId="Titel1-Vertrag">
    <w:name w:val="Titel 1 - Vertrag"/>
    <w:basedOn w:val="Standard"/>
    <w:next w:val="Standard"/>
    <w:rsid w:val="00D30752"/>
    <w:pPr>
      <w:spacing w:before="120" w:after="240" w:line="360" w:lineRule="exact"/>
    </w:pPr>
    <w:rPr>
      <w:rFonts w:ascii="Verdana" w:hAnsi="Verdana"/>
      <w:b/>
      <w:snapToGrid w:val="0"/>
      <w:color w:val="006699"/>
      <w:sz w:val="32"/>
      <w:szCs w:val="24"/>
      <w:lang w:val="de-DE"/>
    </w:rPr>
  </w:style>
  <w:style w:type="paragraph" w:customStyle="1" w:styleId="Titel3-RmEinzug15cm">
    <w:name w:val="Titel 3 - Röm. Einzug 1.5cm"/>
    <w:basedOn w:val="Standard"/>
    <w:rsid w:val="00D30752"/>
    <w:pPr>
      <w:keepNext/>
      <w:tabs>
        <w:tab w:val="left" w:pos="851"/>
      </w:tabs>
      <w:spacing w:before="360" w:after="120" w:line="260" w:lineRule="exact"/>
    </w:pPr>
    <w:rPr>
      <w:rFonts w:ascii="Verdana" w:hAnsi="Verdana"/>
      <w:b/>
      <w:snapToGrid w:val="0"/>
      <w:sz w:val="22"/>
      <w:szCs w:val="24"/>
      <w:lang w:val="de-DE"/>
    </w:rPr>
  </w:style>
  <w:style w:type="character" w:styleId="Hyperlink">
    <w:name w:val="Hyperlink"/>
    <w:basedOn w:val="Absatz-Standardschriftart"/>
    <w:rsid w:val="00D30752"/>
    <w:rPr>
      <w:color w:val="0563C1" w:themeColor="hyperlink"/>
      <w:u w:val="single"/>
    </w:rPr>
  </w:style>
  <w:style w:type="character" w:styleId="NichtaufgelsteErwhnung">
    <w:name w:val="Unresolved Mention"/>
    <w:basedOn w:val="Absatz-Standardschriftart"/>
    <w:uiPriority w:val="99"/>
    <w:semiHidden/>
    <w:unhideWhenUsed/>
    <w:rsid w:val="00D30752"/>
    <w:rPr>
      <w:color w:val="605E5C"/>
      <w:shd w:val="clear" w:color="auto" w:fill="E1DFDD"/>
    </w:rPr>
  </w:style>
  <w:style w:type="paragraph" w:styleId="berarbeitung">
    <w:name w:val="Revision"/>
    <w:hidden/>
    <w:uiPriority w:val="99"/>
    <w:semiHidden/>
    <w:rsid w:val="003A6E8E"/>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2</Pages>
  <Words>335</Words>
  <Characters>2113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