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D6F" w:rsidRPr="00B414FB" w:rsidRDefault="004C7D6F" w:rsidP="004C7D6F">
      <w:pPr>
        <w:pStyle w:val="Titel1-Kapiteltitel"/>
      </w:pPr>
      <w:r w:rsidRPr="00B414FB">
        <w:t>Mahnschreiben bei Verzug (Nachfristansetzung)</w:t>
      </w:r>
    </w:p>
    <w:p w:rsidR="00B414FB" w:rsidRDefault="00B414FB" w:rsidP="004C7D6F">
      <w:pPr>
        <w:pStyle w:val="Haupttext"/>
        <w:rPr>
          <w:lang w:val="de-CH"/>
        </w:rPr>
      </w:pPr>
    </w:p>
    <w:p w:rsidR="004C7D6F" w:rsidRPr="00B414FB" w:rsidRDefault="004C7D6F" w:rsidP="004C7D6F">
      <w:pPr>
        <w:pStyle w:val="Haupttext"/>
        <w:rPr>
          <w:lang w:val="de-CH"/>
        </w:rPr>
      </w:pPr>
      <w:r w:rsidRPr="00B414FB">
        <w:rPr>
          <w:lang w:val="de-CH"/>
        </w:rPr>
        <w:t>Fritz Müller</w:t>
      </w:r>
    </w:p>
    <w:p w:rsidR="004C7D6F" w:rsidRPr="00B414FB" w:rsidRDefault="004C7D6F" w:rsidP="004C7D6F">
      <w:pPr>
        <w:pStyle w:val="Haupttext"/>
        <w:rPr>
          <w:lang w:val="de-CH"/>
        </w:rPr>
      </w:pPr>
      <w:r w:rsidRPr="00B414FB">
        <w:rPr>
          <w:lang w:val="de-CH"/>
        </w:rPr>
        <w:t>Seestrasse 7</w:t>
      </w:r>
    </w:p>
    <w:p w:rsidR="004C7D6F" w:rsidRPr="00B414FB" w:rsidRDefault="004C7D6F" w:rsidP="004C7D6F">
      <w:pPr>
        <w:pStyle w:val="Haupttext"/>
        <w:rPr>
          <w:lang w:val="de-CH"/>
        </w:rPr>
      </w:pPr>
      <w:proofErr w:type="spellStart"/>
      <w:r w:rsidRPr="00B414FB">
        <w:rPr>
          <w:lang w:val="de-CH"/>
        </w:rPr>
        <w:t>Sempach</w:t>
      </w:r>
      <w:proofErr w:type="spellEnd"/>
    </w:p>
    <w:p w:rsidR="004C7D6F" w:rsidRDefault="004C7D6F" w:rsidP="004C7D6F">
      <w:pPr>
        <w:pStyle w:val="Haupttext"/>
        <w:rPr>
          <w:lang w:val="de-CH"/>
        </w:rPr>
      </w:pPr>
    </w:p>
    <w:p w:rsidR="00B414FB" w:rsidRPr="00B414FB" w:rsidRDefault="00B414FB" w:rsidP="004C7D6F">
      <w:pPr>
        <w:pStyle w:val="Haupttext"/>
        <w:rPr>
          <w:lang w:val="de-CH"/>
        </w:rPr>
      </w:pPr>
    </w:p>
    <w:p w:rsidR="004C7D6F" w:rsidRPr="00B414FB" w:rsidRDefault="004C7D6F" w:rsidP="004C7D6F">
      <w:pPr>
        <w:pStyle w:val="Haupttext"/>
        <w:rPr>
          <w:b/>
          <w:lang w:val="de-CH"/>
        </w:rPr>
      </w:pPr>
      <w:r w:rsidRPr="00B414FB">
        <w:rPr>
          <w:b/>
          <w:lang w:val="de-CH"/>
        </w:rPr>
        <w:t>Einschreiben</w:t>
      </w:r>
    </w:p>
    <w:p w:rsidR="004C7D6F" w:rsidRPr="00B414FB" w:rsidRDefault="004C7D6F" w:rsidP="004C7D6F">
      <w:pPr>
        <w:pStyle w:val="Haupttext"/>
        <w:rPr>
          <w:lang w:val="de-CH"/>
        </w:rPr>
      </w:pPr>
      <w:r w:rsidRPr="00B414FB">
        <w:rPr>
          <w:lang w:val="de-CH"/>
        </w:rPr>
        <w:t xml:space="preserve">Franz </w:t>
      </w:r>
      <w:proofErr w:type="spellStart"/>
      <w:r w:rsidRPr="00B414FB">
        <w:rPr>
          <w:lang w:val="de-CH"/>
        </w:rPr>
        <w:t>Guggisberg</w:t>
      </w:r>
      <w:proofErr w:type="spellEnd"/>
    </w:p>
    <w:p w:rsidR="004C7D6F" w:rsidRPr="00B414FB" w:rsidRDefault="004C7D6F" w:rsidP="004C7D6F">
      <w:pPr>
        <w:pStyle w:val="Haupttext"/>
        <w:rPr>
          <w:lang w:val="de-CH"/>
        </w:rPr>
      </w:pPr>
      <w:r w:rsidRPr="00B414FB">
        <w:rPr>
          <w:lang w:val="de-CH"/>
        </w:rPr>
        <w:t>Dammstrasse 8</w:t>
      </w:r>
    </w:p>
    <w:p w:rsidR="004C7D6F" w:rsidRPr="00B414FB" w:rsidRDefault="004C7D6F" w:rsidP="004C7D6F">
      <w:pPr>
        <w:pStyle w:val="Haupttext"/>
        <w:rPr>
          <w:lang w:val="de-CH"/>
        </w:rPr>
      </w:pPr>
      <w:r w:rsidRPr="00B414FB">
        <w:rPr>
          <w:lang w:val="de-CH"/>
        </w:rPr>
        <w:t xml:space="preserve">Horgen </w:t>
      </w:r>
      <w:proofErr w:type="spellStart"/>
      <w:r w:rsidRPr="00B414FB">
        <w:rPr>
          <w:lang w:val="de-CH"/>
        </w:rPr>
        <w:t>Sempach</w:t>
      </w:r>
      <w:proofErr w:type="spellEnd"/>
    </w:p>
    <w:p w:rsidR="004C7D6F" w:rsidRDefault="004C7D6F" w:rsidP="004C7D6F"/>
    <w:p w:rsidR="00B414FB" w:rsidRPr="00B414FB" w:rsidRDefault="00B414FB" w:rsidP="004C7D6F"/>
    <w:p w:rsidR="004C7D6F" w:rsidRPr="00B414FB" w:rsidRDefault="004C7D6F" w:rsidP="004C7D6F"/>
    <w:p w:rsidR="004C7D6F" w:rsidRPr="00B414FB" w:rsidRDefault="004C7D6F" w:rsidP="004C7D6F">
      <w:pPr>
        <w:pStyle w:val="Haupttext"/>
        <w:rPr>
          <w:lang w:val="de-CH"/>
        </w:rPr>
      </w:pPr>
      <w:r w:rsidRPr="00B414FB">
        <w:rPr>
          <w:lang w:val="de-CH"/>
        </w:rPr>
        <w:t>[Ort, Datum]</w:t>
      </w:r>
    </w:p>
    <w:p w:rsidR="004C7D6F" w:rsidRPr="00B414FB" w:rsidRDefault="004C7D6F" w:rsidP="004C7D6F">
      <w:pPr>
        <w:pStyle w:val="Haupttext"/>
        <w:rPr>
          <w:sz w:val="24"/>
          <w:lang w:val="de-CH"/>
        </w:rPr>
      </w:pPr>
    </w:p>
    <w:p w:rsidR="004C7D6F" w:rsidRPr="00B414FB" w:rsidRDefault="004C7D6F" w:rsidP="004C7D6F">
      <w:pPr>
        <w:pStyle w:val="Haupttext"/>
        <w:rPr>
          <w:b/>
          <w:lang w:val="de-CH"/>
        </w:rPr>
      </w:pPr>
      <w:r w:rsidRPr="00B414FB">
        <w:rPr>
          <w:b/>
          <w:lang w:val="de-CH"/>
        </w:rPr>
        <w:t>Nachfrist gemäss Art.107 OR zur nachträglichen Erfüllung</w:t>
      </w:r>
    </w:p>
    <w:p w:rsidR="004C7D6F" w:rsidRPr="00B414FB" w:rsidRDefault="004C7D6F" w:rsidP="004C7D6F">
      <w:pPr>
        <w:pStyle w:val="Haupttext"/>
        <w:rPr>
          <w:lang w:val="de-CH"/>
        </w:rPr>
      </w:pPr>
    </w:p>
    <w:p w:rsidR="004C7D6F" w:rsidRPr="00B414FB" w:rsidRDefault="004C7D6F" w:rsidP="004C7D6F">
      <w:pPr>
        <w:pStyle w:val="Haupttext"/>
        <w:rPr>
          <w:lang w:val="de-CH"/>
        </w:rPr>
      </w:pPr>
      <w:r w:rsidRPr="00B414FB">
        <w:rPr>
          <w:lang w:val="de-CH"/>
        </w:rPr>
        <w:t xml:space="preserve">Sehr geehrter Herr </w:t>
      </w:r>
      <w:proofErr w:type="spellStart"/>
      <w:r w:rsidRPr="00B414FB">
        <w:rPr>
          <w:rStyle w:val="Hervorhebung"/>
          <w:i w:val="0"/>
          <w:lang w:val="de-CH"/>
        </w:rPr>
        <w:t>Guggisberg</w:t>
      </w:r>
      <w:proofErr w:type="spellEnd"/>
    </w:p>
    <w:p w:rsidR="004C7D6F" w:rsidRPr="00B414FB" w:rsidRDefault="004C7D6F" w:rsidP="004C7D6F">
      <w:pPr>
        <w:pStyle w:val="Haupttext"/>
        <w:rPr>
          <w:lang w:val="de-CH"/>
        </w:rPr>
      </w:pPr>
    </w:p>
    <w:p w:rsidR="004C7D6F" w:rsidRPr="00B414FB" w:rsidRDefault="004C7D6F" w:rsidP="004C7D6F">
      <w:pPr>
        <w:pStyle w:val="Haupttext"/>
        <w:rPr>
          <w:lang w:val="de-CH"/>
        </w:rPr>
      </w:pPr>
      <w:r w:rsidRPr="00B414FB">
        <w:rPr>
          <w:lang w:val="de-CH"/>
        </w:rPr>
        <w:t xml:space="preserve">Wir erinnern Sie an unsere Bestellung vom [Datum] und Ihre Auftragsbestätigung vom </w:t>
      </w:r>
    </w:p>
    <w:p w:rsidR="004C7D6F" w:rsidRPr="00B414FB" w:rsidRDefault="004C7D6F" w:rsidP="004C7D6F">
      <w:pPr>
        <w:pStyle w:val="Haupttext"/>
        <w:rPr>
          <w:lang w:val="de-CH"/>
        </w:rPr>
      </w:pPr>
      <w:r w:rsidRPr="00B414FB">
        <w:rPr>
          <w:lang w:val="de-CH"/>
        </w:rPr>
        <w:t>[Datum].</w:t>
      </w:r>
    </w:p>
    <w:p w:rsidR="00B414FB" w:rsidRPr="00B414FB" w:rsidRDefault="00B414FB" w:rsidP="004C7D6F">
      <w:pPr>
        <w:pStyle w:val="Haupttext"/>
        <w:rPr>
          <w:lang w:val="de-CH"/>
        </w:rPr>
      </w:pPr>
    </w:p>
    <w:p w:rsidR="004C7D6F" w:rsidRPr="00B414FB" w:rsidRDefault="004C7D6F" w:rsidP="004C7D6F">
      <w:pPr>
        <w:pStyle w:val="Haupttext"/>
        <w:rPr>
          <w:lang w:val="de-CH"/>
        </w:rPr>
      </w:pPr>
      <w:r w:rsidRPr="00B414FB">
        <w:rPr>
          <w:lang w:val="de-CH"/>
        </w:rPr>
        <w:t xml:space="preserve">Wie Ihnen bekannt ist, wurde uns die Lieferung auf den [Datum] zugesichert. Leider ist aber die Ware bis heute noch nicht eingetroffen. Wir sehen uns deshalb gezwungen, Ihnen zur Erfüllung eine </w:t>
      </w:r>
      <w:r w:rsidRPr="00B414FB">
        <w:rPr>
          <w:rStyle w:val="Fett"/>
          <w:lang w:val="de-CH"/>
        </w:rPr>
        <w:t>Nachfrist</w:t>
      </w:r>
      <w:r w:rsidRPr="00B414FB">
        <w:rPr>
          <w:lang w:val="de-CH"/>
        </w:rPr>
        <w:t xml:space="preserve"> gemäss Art.107 OR zu setzen </w:t>
      </w:r>
      <w:r w:rsidRPr="00B414FB">
        <w:rPr>
          <w:rStyle w:val="Fett"/>
          <w:lang w:val="de-CH"/>
        </w:rPr>
        <w:t>bis [Datum]</w:t>
      </w:r>
      <w:r w:rsidRPr="00B414FB">
        <w:rPr>
          <w:b/>
          <w:bCs/>
          <w:lang w:val="de-CH"/>
        </w:rPr>
        <w:t>.</w:t>
      </w:r>
      <w:r w:rsidRPr="00B414FB">
        <w:rPr>
          <w:lang w:val="de-CH"/>
        </w:rPr>
        <w:t xml:space="preserve"> Sollte ihre Ware bis zum oberwähnten Datum nicht bei uns eingeh</w:t>
      </w:r>
      <w:bookmarkStart w:id="0" w:name="_GoBack"/>
      <w:bookmarkEnd w:id="0"/>
      <w:r w:rsidRPr="00B414FB">
        <w:rPr>
          <w:lang w:val="de-CH"/>
        </w:rPr>
        <w:t>en, behalten wir uns alle Rechte gemäss Art. 107 Abs. 2 OR vor.</w:t>
      </w:r>
    </w:p>
    <w:p w:rsidR="004C7D6F" w:rsidRPr="00B414FB" w:rsidRDefault="004C7D6F" w:rsidP="004C7D6F">
      <w:pPr>
        <w:pStyle w:val="Haupttext"/>
        <w:rPr>
          <w:lang w:val="de-CH"/>
        </w:rPr>
      </w:pPr>
    </w:p>
    <w:p w:rsidR="004C7D6F" w:rsidRPr="00B414FB" w:rsidRDefault="004C7D6F" w:rsidP="004C7D6F">
      <w:pPr>
        <w:pStyle w:val="Haupttext"/>
        <w:rPr>
          <w:lang w:val="de-CH"/>
        </w:rPr>
      </w:pPr>
    </w:p>
    <w:p w:rsidR="004C7D6F" w:rsidRPr="00B414FB" w:rsidRDefault="004C7D6F" w:rsidP="004C7D6F">
      <w:pPr>
        <w:pStyle w:val="Haupttext"/>
        <w:rPr>
          <w:lang w:val="de-CH"/>
        </w:rPr>
      </w:pPr>
    </w:p>
    <w:p w:rsidR="004C7D6F" w:rsidRPr="00B414FB" w:rsidRDefault="004C7D6F" w:rsidP="004C7D6F">
      <w:pPr>
        <w:pStyle w:val="Haupttext"/>
        <w:rPr>
          <w:lang w:val="de-CH"/>
        </w:rPr>
      </w:pPr>
      <w:r w:rsidRPr="00B414FB">
        <w:rPr>
          <w:lang w:val="de-CH"/>
        </w:rPr>
        <w:t>Mit freundlichen Grüssen</w:t>
      </w:r>
    </w:p>
    <w:p w:rsidR="004C7D6F" w:rsidRPr="00B414FB" w:rsidRDefault="004C7D6F" w:rsidP="004C7D6F">
      <w:pPr>
        <w:pStyle w:val="Gruformel"/>
        <w:ind w:left="0"/>
      </w:pPr>
    </w:p>
    <w:p w:rsidR="004C7D6F" w:rsidRPr="00B414FB" w:rsidRDefault="004C7D6F" w:rsidP="004C7D6F"/>
    <w:p w:rsidR="008F1115" w:rsidRPr="00B414FB" w:rsidRDefault="008F1115" w:rsidP="004C7D6F"/>
    <w:sectPr w:rsidR="008F1115" w:rsidRPr="00B414FB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0C1" w:rsidRDefault="003970C1">
      <w:r>
        <w:separator/>
      </w:r>
    </w:p>
  </w:endnote>
  <w:endnote w:type="continuationSeparator" w:id="0">
    <w:p w:rsidR="003970C1" w:rsidRDefault="00397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B414FB" w:rsidRDefault="00205963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B414FB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B414FB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B414FB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B414FB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B414FB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B414FB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B414FB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B414FB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B414FB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0C1" w:rsidRDefault="003970C1">
      <w:r>
        <w:separator/>
      </w:r>
    </w:p>
  </w:footnote>
  <w:footnote w:type="continuationSeparator" w:id="0">
    <w:p w:rsidR="003970C1" w:rsidRDefault="003970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0596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1C291D8" wp14:editId="7061C589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="004C7D6F">
      <w:rPr>
        <w:rFonts w:ascii="Verdana" w:hAnsi="Verdana"/>
        <w:noProof/>
        <w:color w:val="999999"/>
        <w:sz w:val="16"/>
        <w:lang w:val="fr-CH"/>
      </w:rPr>
      <w:t>Mahnschreiben bei Verzug (Nachfristansetzung)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6F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970C1"/>
    <w:rsid w:val="003B28CC"/>
    <w:rsid w:val="004C274C"/>
    <w:rsid w:val="004C7D6F"/>
    <w:rsid w:val="004D1985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220E5"/>
    <w:rsid w:val="00B414FB"/>
    <w:rsid w:val="00BD44B5"/>
    <w:rsid w:val="00C05D66"/>
    <w:rsid w:val="00CB4328"/>
    <w:rsid w:val="00DD3C8D"/>
    <w:rsid w:val="00EA655A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C7D6F"/>
    <w:rPr>
      <w:rFonts w:ascii="Arial" w:hAnsi="Arial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lang w:eastAsia="de-DE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4C7D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  <w:lang w:eastAsia="de-DE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  <w:lang w:eastAsia="de-DE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  <w:lang w:eastAsia="de-DE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 w:eastAsia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  <w:lang w:eastAsia="de-DE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  <w:lang w:eastAsia="de-DE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  <w:lang w:eastAsia="de-DE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  <w:lang w:eastAsia="de-DE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4C7D6F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Absender-NameStrasse">
    <w:name w:val="Absender-Name/Strasse"/>
    <w:basedOn w:val="Datum"/>
    <w:rsid w:val="004C7D6F"/>
  </w:style>
  <w:style w:type="paragraph" w:customStyle="1" w:styleId="Absender-PLZOrt">
    <w:name w:val="Absender-PLZ/Ort"/>
    <w:basedOn w:val="Absender-NameStrasse"/>
    <w:rsid w:val="004C7D6F"/>
    <w:pPr>
      <w:spacing w:after="480"/>
    </w:pPr>
  </w:style>
  <w:style w:type="paragraph" w:customStyle="1" w:styleId="Empfnger-NameStrasse">
    <w:name w:val="Empfänger-Name/Strasse"/>
    <w:basedOn w:val="Unterschrift"/>
    <w:rsid w:val="004C7D6F"/>
    <w:rPr>
      <w:b/>
      <w:lang w:val="de-DE"/>
    </w:rPr>
  </w:style>
  <w:style w:type="paragraph" w:customStyle="1" w:styleId="Absatztitel3">
    <w:name w:val="Absatztitel 3"/>
    <w:basedOn w:val="berschrift3"/>
    <w:next w:val="Standard"/>
    <w:rsid w:val="004C7D6F"/>
    <w:pPr>
      <w:keepLines w:val="0"/>
      <w:spacing w:before="240" w:after="60"/>
    </w:pPr>
    <w:rPr>
      <w:rFonts w:ascii="Arial" w:eastAsia="Times New Roman" w:hAnsi="Arial" w:cs="Times New Roman"/>
      <w:b w:val="0"/>
      <w:bCs w:val="0"/>
      <w:color w:val="auto"/>
      <w:sz w:val="24"/>
    </w:rPr>
  </w:style>
  <w:style w:type="paragraph" w:customStyle="1" w:styleId="Empfnger-PLZOrt">
    <w:name w:val="Empfänger-PLZ/Ort"/>
    <w:basedOn w:val="Empfnger-NameStrasse"/>
    <w:next w:val="Empfnger-NameStrasse"/>
    <w:rsid w:val="004C7D6F"/>
  </w:style>
  <w:style w:type="paragraph" w:styleId="Anrede">
    <w:name w:val="Salutation"/>
    <w:basedOn w:val="Standard"/>
    <w:next w:val="Standard"/>
    <w:link w:val="AnredeZchn"/>
    <w:rsid w:val="004C7D6F"/>
    <w:pPr>
      <w:ind w:left="454"/>
    </w:pPr>
  </w:style>
  <w:style w:type="character" w:customStyle="1" w:styleId="AnredeZchn">
    <w:name w:val="Anrede Zchn"/>
    <w:basedOn w:val="Absatz-Standardschriftart"/>
    <w:link w:val="Anrede"/>
    <w:rsid w:val="004C7D6F"/>
    <w:rPr>
      <w:rFonts w:ascii="Arial" w:hAnsi="Arial"/>
      <w:lang w:val="de-CH" w:eastAsia="en-US"/>
    </w:rPr>
  </w:style>
  <w:style w:type="paragraph" w:styleId="Gruformel">
    <w:name w:val="Closing"/>
    <w:basedOn w:val="Unterschrift"/>
    <w:link w:val="GruformelZchn"/>
    <w:rsid w:val="004C7D6F"/>
  </w:style>
  <w:style w:type="character" w:customStyle="1" w:styleId="GruformelZchn">
    <w:name w:val="Grußformel Zchn"/>
    <w:basedOn w:val="Absatz-Standardschriftart"/>
    <w:link w:val="Gruformel"/>
    <w:rsid w:val="004C7D6F"/>
    <w:rPr>
      <w:rFonts w:ascii="Arial" w:hAnsi="Arial"/>
      <w:lang w:val="de-CH" w:eastAsia="en-US"/>
    </w:rPr>
  </w:style>
  <w:style w:type="character" w:styleId="Hervorhebung">
    <w:name w:val="Emphasis"/>
    <w:qFormat/>
    <w:rsid w:val="004C7D6F"/>
    <w:rPr>
      <w:i/>
    </w:rPr>
  </w:style>
  <w:style w:type="character" w:styleId="Fett">
    <w:name w:val="Strong"/>
    <w:qFormat/>
    <w:rsid w:val="004C7D6F"/>
    <w:rPr>
      <w:b/>
      <w:bCs/>
    </w:rPr>
  </w:style>
  <w:style w:type="paragraph" w:styleId="Datum">
    <w:name w:val="Date"/>
    <w:basedOn w:val="Standard"/>
    <w:next w:val="Standard"/>
    <w:link w:val="DatumZchn"/>
    <w:rsid w:val="004C7D6F"/>
  </w:style>
  <w:style w:type="character" w:customStyle="1" w:styleId="DatumZchn">
    <w:name w:val="Datum Zchn"/>
    <w:basedOn w:val="Absatz-Standardschriftart"/>
    <w:link w:val="Datum"/>
    <w:rsid w:val="004C7D6F"/>
    <w:rPr>
      <w:rFonts w:ascii="Arial" w:hAnsi="Arial"/>
      <w:lang w:val="de-CH" w:eastAsia="en-US"/>
    </w:rPr>
  </w:style>
  <w:style w:type="paragraph" w:styleId="Unterschrift">
    <w:name w:val="Signature"/>
    <w:basedOn w:val="Standard"/>
    <w:link w:val="UnterschriftZchn"/>
    <w:rsid w:val="004C7D6F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4C7D6F"/>
    <w:rPr>
      <w:rFonts w:ascii="Arial" w:hAnsi="Arial"/>
      <w:lang w:val="de-CH"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sid w:val="004C7D6F"/>
    <w:rPr>
      <w:rFonts w:asciiTheme="majorHAnsi" w:eastAsiaTheme="majorEastAsia" w:hAnsiTheme="majorHAnsi" w:cstheme="majorBidi"/>
      <w:b/>
      <w:bCs/>
      <w:color w:val="4F81BD" w:themeColor="accent1"/>
      <w:lang w:val="de-CH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C7D6F"/>
    <w:rPr>
      <w:rFonts w:ascii="Arial" w:hAnsi="Arial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lang w:eastAsia="de-DE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4C7D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  <w:lang w:eastAsia="de-DE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  <w:lang w:eastAsia="de-DE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  <w:lang w:eastAsia="de-DE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 w:eastAsia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  <w:lang w:eastAsia="de-DE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  <w:lang w:eastAsia="de-DE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  <w:lang w:eastAsia="de-DE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  <w:lang w:eastAsia="de-DE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4C7D6F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Absender-NameStrasse">
    <w:name w:val="Absender-Name/Strasse"/>
    <w:basedOn w:val="Datum"/>
    <w:rsid w:val="004C7D6F"/>
  </w:style>
  <w:style w:type="paragraph" w:customStyle="1" w:styleId="Absender-PLZOrt">
    <w:name w:val="Absender-PLZ/Ort"/>
    <w:basedOn w:val="Absender-NameStrasse"/>
    <w:rsid w:val="004C7D6F"/>
    <w:pPr>
      <w:spacing w:after="480"/>
    </w:pPr>
  </w:style>
  <w:style w:type="paragraph" w:customStyle="1" w:styleId="Empfnger-NameStrasse">
    <w:name w:val="Empfänger-Name/Strasse"/>
    <w:basedOn w:val="Unterschrift"/>
    <w:rsid w:val="004C7D6F"/>
    <w:rPr>
      <w:b/>
      <w:lang w:val="de-DE"/>
    </w:rPr>
  </w:style>
  <w:style w:type="paragraph" w:customStyle="1" w:styleId="Absatztitel3">
    <w:name w:val="Absatztitel 3"/>
    <w:basedOn w:val="berschrift3"/>
    <w:next w:val="Standard"/>
    <w:rsid w:val="004C7D6F"/>
    <w:pPr>
      <w:keepLines w:val="0"/>
      <w:spacing w:before="240" w:after="60"/>
    </w:pPr>
    <w:rPr>
      <w:rFonts w:ascii="Arial" w:eastAsia="Times New Roman" w:hAnsi="Arial" w:cs="Times New Roman"/>
      <w:b w:val="0"/>
      <w:bCs w:val="0"/>
      <w:color w:val="auto"/>
      <w:sz w:val="24"/>
    </w:rPr>
  </w:style>
  <w:style w:type="paragraph" w:customStyle="1" w:styleId="Empfnger-PLZOrt">
    <w:name w:val="Empfänger-PLZ/Ort"/>
    <w:basedOn w:val="Empfnger-NameStrasse"/>
    <w:next w:val="Empfnger-NameStrasse"/>
    <w:rsid w:val="004C7D6F"/>
  </w:style>
  <w:style w:type="paragraph" w:styleId="Anrede">
    <w:name w:val="Salutation"/>
    <w:basedOn w:val="Standard"/>
    <w:next w:val="Standard"/>
    <w:link w:val="AnredeZchn"/>
    <w:rsid w:val="004C7D6F"/>
    <w:pPr>
      <w:ind w:left="454"/>
    </w:pPr>
  </w:style>
  <w:style w:type="character" w:customStyle="1" w:styleId="AnredeZchn">
    <w:name w:val="Anrede Zchn"/>
    <w:basedOn w:val="Absatz-Standardschriftart"/>
    <w:link w:val="Anrede"/>
    <w:rsid w:val="004C7D6F"/>
    <w:rPr>
      <w:rFonts w:ascii="Arial" w:hAnsi="Arial"/>
      <w:lang w:val="de-CH" w:eastAsia="en-US"/>
    </w:rPr>
  </w:style>
  <w:style w:type="paragraph" w:styleId="Gruformel">
    <w:name w:val="Closing"/>
    <w:basedOn w:val="Unterschrift"/>
    <w:link w:val="GruformelZchn"/>
    <w:rsid w:val="004C7D6F"/>
  </w:style>
  <w:style w:type="character" w:customStyle="1" w:styleId="GruformelZchn">
    <w:name w:val="Grußformel Zchn"/>
    <w:basedOn w:val="Absatz-Standardschriftart"/>
    <w:link w:val="Gruformel"/>
    <w:rsid w:val="004C7D6F"/>
    <w:rPr>
      <w:rFonts w:ascii="Arial" w:hAnsi="Arial"/>
      <w:lang w:val="de-CH" w:eastAsia="en-US"/>
    </w:rPr>
  </w:style>
  <w:style w:type="character" w:styleId="Hervorhebung">
    <w:name w:val="Emphasis"/>
    <w:qFormat/>
    <w:rsid w:val="004C7D6F"/>
    <w:rPr>
      <w:i/>
    </w:rPr>
  </w:style>
  <w:style w:type="character" w:styleId="Fett">
    <w:name w:val="Strong"/>
    <w:qFormat/>
    <w:rsid w:val="004C7D6F"/>
    <w:rPr>
      <w:b/>
      <w:bCs/>
    </w:rPr>
  </w:style>
  <w:style w:type="paragraph" w:styleId="Datum">
    <w:name w:val="Date"/>
    <w:basedOn w:val="Standard"/>
    <w:next w:val="Standard"/>
    <w:link w:val="DatumZchn"/>
    <w:rsid w:val="004C7D6F"/>
  </w:style>
  <w:style w:type="character" w:customStyle="1" w:styleId="DatumZchn">
    <w:name w:val="Datum Zchn"/>
    <w:basedOn w:val="Absatz-Standardschriftart"/>
    <w:link w:val="Datum"/>
    <w:rsid w:val="004C7D6F"/>
    <w:rPr>
      <w:rFonts w:ascii="Arial" w:hAnsi="Arial"/>
      <w:lang w:val="de-CH" w:eastAsia="en-US"/>
    </w:rPr>
  </w:style>
  <w:style w:type="paragraph" w:styleId="Unterschrift">
    <w:name w:val="Signature"/>
    <w:basedOn w:val="Standard"/>
    <w:link w:val="UnterschriftZchn"/>
    <w:rsid w:val="004C7D6F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4C7D6F"/>
    <w:rPr>
      <w:rFonts w:ascii="Arial" w:hAnsi="Arial"/>
      <w:lang w:val="de-CH"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sid w:val="004C7D6F"/>
    <w:rPr>
      <w:rFonts w:asciiTheme="majorHAnsi" w:eastAsiaTheme="majorEastAsia" w:hAnsiTheme="majorHAnsi" w:cstheme="majorBidi"/>
      <w:b/>
      <w:bCs/>
      <w:color w:val="4F81BD" w:themeColor="accent1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1</Pages>
  <Words>107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