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310" w:rsidRPr="00E36CE2" w:rsidRDefault="00FB4310" w:rsidP="00FB4310">
      <w:pPr>
        <w:pStyle w:val="Titel1-Kapiteltitel"/>
        <w:rPr>
          <w:lang w:val="de-DE"/>
        </w:rPr>
      </w:pPr>
      <w:r w:rsidRPr="00E36CE2">
        <w:rPr>
          <w:lang w:val="de-DE"/>
        </w:rPr>
        <w:t>Mitgliedschaftsvertrag für eine Vereinsmitglie</w:t>
      </w:r>
      <w:r w:rsidRPr="00E36CE2">
        <w:rPr>
          <w:lang w:val="de-DE"/>
        </w:rPr>
        <w:t>d</w:t>
      </w:r>
      <w:r w:rsidRPr="00E36CE2">
        <w:rPr>
          <w:lang w:val="de-DE"/>
        </w:rPr>
        <w:t>schaft</w:t>
      </w:r>
    </w:p>
    <w:p w:rsidR="00FB4310" w:rsidRPr="00E36CE2" w:rsidRDefault="00FB4310" w:rsidP="00FB4310">
      <w:pPr>
        <w:pStyle w:val="Haupttext"/>
        <w:ind w:left="3545" w:firstLine="709"/>
      </w:pPr>
      <w:r w:rsidRPr="00E36CE2">
        <w:t>zwischen</w:t>
      </w:r>
    </w:p>
    <w:p w:rsidR="00FB4310" w:rsidRPr="00FB4310" w:rsidRDefault="00FB4310" w:rsidP="00FB4310">
      <w:pPr>
        <w:pStyle w:val="Haupttext"/>
      </w:pPr>
      <w:r w:rsidRPr="00FB4310">
        <w:t>Alfred Vischer, Basel</w:t>
      </w:r>
    </w:p>
    <w:p w:rsidR="00FB4310" w:rsidRPr="00FB4310" w:rsidRDefault="00FB4310" w:rsidP="00FB4310">
      <w:pPr>
        <w:pStyle w:val="Haupttext"/>
        <w:rPr>
          <w:b/>
        </w:rPr>
      </w:pPr>
      <w:r w:rsidRPr="00FB4310">
        <w:tab/>
      </w:r>
      <w:r>
        <w:tab/>
      </w:r>
      <w:r>
        <w:tab/>
      </w:r>
      <w:r>
        <w:tab/>
      </w:r>
      <w:r>
        <w:tab/>
      </w:r>
      <w:r>
        <w:tab/>
      </w:r>
      <w:r>
        <w:tab/>
      </w:r>
      <w:r>
        <w:tab/>
      </w:r>
      <w:r>
        <w:tab/>
      </w:r>
      <w:r>
        <w:tab/>
      </w:r>
      <w:r w:rsidRPr="00FB4310">
        <w:rPr>
          <w:b/>
        </w:rPr>
        <w:t>Vereinsmitglied</w:t>
      </w:r>
    </w:p>
    <w:p w:rsidR="00FB4310" w:rsidRPr="00A96758" w:rsidRDefault="00FB4310" w:rsidP="00FB4310">
      <w:pPr>
        <w:pStyle w:val="Haupttext"/>
        <w:ind w:left="4254" w:firstLine="380"/>
      </w:pPr>
      <w:r w:rsidRPr="00A96758">
        <w:t>und</w:t>
      </w:r>
    </w:p>
    <w:p w:rsidR="00FB4310" w:rsidRPr="00FB4310" w:rsidRDefault="00FB4310" w:rsidP="00FB4310">
      <w:pPr>
        <w:pStyle w:val="Haupttext"/>
      </w:pPr>
      <w:r w:rsidRPr="00FB4310">
        <w:t xml:space="preserve">Sportclub </w:t>
      </w:r>
      <w:proofErr w:type="spellStart"/>
      <w:r w:rsidRPr="00FB4310">
        <w:t>Scuba</w:t>
      </w:r>
      <w:proofErr w:type="spellEnd"/>
      <w:r w:rsidRPr="00FB4310">
        <w:t>, Basel</w:t>
      </w:r>
    </w:p>
    <w:p w:rsidR="00FB4310" w:rsidRPr="00FB4310" w:rsidRDefault="00FB4310" w:rsidP="00FB4310">
      <w:pPr>
        <w:pStyle w:val="Haupttext"/>
        <w:rPr>
          <w:b/>
        </w:rPr>
      </w:pPr>
      <w:r w:rsidRPr="00FB4310">
        <w:tab/>
      </w:r>
      <w:r>
        <w:tab/>
      </w:r>
      <w:r>
        <w:tab/>
      </w:r>
      <w:r>
        <w:tab/>
      </w:r>
      <w:r>
        <w:tab/>
      </w:r>
      <w:r>
        <w:tab/>
      </w:r>
      <w:r>
        <w:tab/>
      </w:r>
      <w:r>
        <w:tab/>
      </w:r>
      <w:r>
        <w:tab/>
      </w:r>
      <w:r>
        <w:tab/>
      </w:r>
      <w:r>
        <w:tab/>
      </w:r>
      <w:r w:rsidRPr="00FB4310">
        <w:rPr>
          <w:b/>
        </w:rPr>
        <w:t>Verein</w:t>
      </w:r>
    </w:p>
    <w:p w:rsidR="00FB4310" w:rsidRDefault="00FB4310" w:rsidP="00FB4310">
      <w:pPr>
        <w:pStyle w:val="VertragHaupttext"/>
        <w:jc w:val="left"/>
        <w:rPr>
          <w:rStyle w:val="Hervorhebung"/>
        </w:rPr>
      </w:pPr>
    </w:p>
    <w:p w:rsidR="00FB4310" w:rsidRPr="00FB4310" w:rsidRDefault="00FB4310" w:rsidP="00FB4310">
      <w:pPr>
        <w:pStyle w:val="Haupttext"/>
      </w:pPr>
      <w:r w:rsidRPr="00FB4310">
        <w:rPr>
          <w:b/>
          <w:i/>
        </w:rPr>
        <w:t>Anmerkung</w:t>
      </w:r>
      <w:r w:rsidRPr="002A22FE">
        <w:t xml:space="preserve">: </w:t>
      </w:r>
      <w:r w:rsidRPr="00FB4310">
        <w:rPr>
          <w:i/>
        </w:rPr>
        <w:t xml:space="preserve">Der </w:t>
      </w:r>
      <w:hyperlink r:id="rId8" w:history="1">
        <w:r w:rsidRPr="00FB4310">
          <w:rPr>
            <w:i/>
          </w:rPr>
          <w:t>Verein</w:t>
        </w:r>
      </w:hyperlink>
      <w:r w:rsidRPr="00FB4310">
        <w:rPr>
          <w:i/>
        </w:rPr>
        <w:t xml:space="preserve"> ist ein Zusammenschluss von Personen. Die Mitgliedschaft ist das </w:t>
      </w:r>
      <w:hyperlink r:id="rId9" w:history="1">
        <w:r w:rsidRPr="00FB4310">
          <w:t>Recht</w:t>
        </w:r>
        <w:r w:rsidRPr="00FB4310">
          <w:t>s</w:t>
        </w:r>
        <w:r w:rsidRPr="00FB4310">
          <w:t>verhältnis</w:t>
        </w:r>
      </w:hyperlink>
      <w:r w:rsidRPr="00FB4310">
        <w:rPr>
          <w:i/>
        </w:rPr>
        <w:t xml:space="preserve"> zwischen dem Mitglied und dem </w:t>
      </w:r>
      <w:hyperlink r:id="rId10" w:history="1">
        <w:r w:rsidRPr="00FB4310">
          <w:t>Verein</w:t>
        </w:r>
      </w:hyperlink>
      <w:r w:rsidRPr="00FB4310">
        <w:rPr>
          <w:i/>
        </w:rPr>
        <w:t>.</w:t>
      </w:r>
    </w:p>
    <w:p w:rsidR="00FB4310" w:rsidRPr="00A96758" w:rsidRDefault="00FB4310" w:rsidP="00FB4310">
      <w:pPr>
        <w:pStyle w:val="Titel2"/>
      </w:pPr>
      <w:r w:rsidRPr="00A96758">
        <w:t>Art. 1</w:t>
      </w:r>
    </w:p>
    <w:p w:rsidR="00FB4310" w:rsidRPr="00A96758" w:rsidRDefault="00FB4310" w:rsidP="00FB4310">
      <w:pPr>
        <w:pStyle w:val="Haupttext"/>
      </w:pPr>
      <w:r w:rsidRPr="00FB4310">
        <w:t xml:space="preserve">Der Sportclub </w:t>
      </w:r>
      <w:proofErr w:type="spellStart"/>
      <w:r w:rsidRPr="00FB4310">
        <w:t>Scuba</w:t>
      </w:r>
      <w:proofErr w:type="spellEnd"/>
      <w:r w:rsidRPr="00A96758">
        <w:t xml:space="preserve"> stellt </w:t>
      </w:r>
      <w:r w:rsidRPr="00FB4310">
        <w:t>dem Vereinsmitglied</w:t>
      </w:r>
      <w:r w:rsidRPr="00A96758">
        <w:t xml:space="preserve"> die Einrichtungen auf eigenes Risiko zur Ver</w:t>
      </w:r>
      <w:r w:rsidRPr="00A96758">
        <w:softHyphen/>
        <w:t xml:space="preserve">fügung. Die Vertragsdauer resp. die Benützung beschränkt sich auf </w:t>
      </w:r>
      <w:r w:rsidRPr="00FB4310">
        <w:t>24 Monate</w:t>
      </w:r>
      <w:r w:rsidRPr="00A96758">
        <w:t xml:space="preserve"> ab Datum </w:t>
      </w:r>
      <w:r w:rsidRPr="002A22FE">
        <w:t>der Unterzeic</w:t>
      </w:r>
      <w:r w:rsidRPr="002A22FE">
        <w:t>h</w:t>
      </w:r>
      <w:r w:rsidRPr="002A22FE">
        <w:t xml:space="preserve">nung. Das Benützungsrecht bezieht sich auf alle Clublokalitäten in der Region Nordwestschweiz und ist gebunden an die Öffnungszeiten </w:t>
      </w:r>
      <w:r w:rsidRPr="00FB4310">
        <w:t xml:space="preserve">des Sportclubs </w:t>
      </w:r>
      <w:proofErr w:type="spellStart"/>
      <w:r w:rsidRPr="00FB4310">
        <w:t>Scuba</w:t>
      </w:r>
      <w:proofErr w:type="spellEnd"/>
      <w:r w:rsidRPr="00A96758">
        <w:t>. Die Hausordn</w:t>
      </w:r>
      <w:bookmarkStart w:id="0" w:name="_GoBack"/>
      <w:bookmarkEnd w:id="0"/>
      <w:r w:rsidRPr="00A96758">
        <w:t>ung stellt einen integri</w:t>
      </w:r>
      <w:r w:rsidRPr="00A96758">
        <w:t>e</w:t>
      </w:r>
      <w:r w:rsidRPr="00A96758">
        <w:t>renden Bestandteil des vorliegenden Vertrages dar und wurde Herrn Vischer zusammen mit diesem Vertrag ausgehändigt.</w:t>
      </w:r>
    </w:p>
    <w:p w:rsidR="00FB4310" w:rsidRPr="002A22FE" w:rsidRDefault="00FB4310" w:rsidP="00FB4310">
      <w:pPr>
        <w:pStyle w:val="Titel2"/>
      </w:pPr>
      <w:r w:rsidRPr="002A22FE">
        <w:t>Art. 2</w:t>
      </w:r>
    </w:p>
    <w:p w:rsidR="00FB4310" w:rsidRPr="00A96758" w:rsidRDefault="00FB4310" w:rsidP="00FB4310">
      <w:pPr>
        <w:pStyle w:val="Haupttext"/>
      </w:pPr>
      <w:r w:rsidRPr="00FB4310">
        <w:t>Das Vereinsmitglied</w:t>
      </w:r>
      <w:r w:rsidRPr="00A96758">
        <w:t xml:space="preserve"> verpflichtet sich, sämtliche ihm zur Verfügung gestellten Einrichtungen, </w:t>
      </w:r>
      <w:r w:rsidRPr="002A22FE">
        <w:t>Ger</w:t>
      </w:r>
      <w:r w:rsidRPr="002A22FE">
        <w:t>ä</w:t>
      </w:r>
      <w:r w:rsidRPr="002A22FE">
        <w:t xml:space="preserve">te, Sauna und Bäder instruktions- und </w:t>
      </w:r>
      <w:proofErr w:type="spellStart"/>
      <w:r w:rsidRPr="002A22FE">
        <w:t>sachgemäss</w:t>
      </w:r>
      <w:proofErr w:type="spellEnd"/>
      <w:r w:rsidRPr="002A22FE">
        <w:t xml:space="preserve"> sowie sorgfältig zu benützen. Für entstehende Schäden, die auf </w:t>
      </w:r>
      <w:proofErr w:type="spellStart"/>
      <w:r w:rsidRPr="002A22FE">
        <w:t>unsachgemässe</w:t>
      </w:r>
      <w:proofErr w:type="spellEnd"/>
      <w:r w:rsidRPr="002A22FE">
        <w:t xml:space="preserve"> Handhabung zurückzuführen sind, </w:t>
      </w:r>
      <w:r>
        <w:t>haftet das Vereinsmitglied</w:t>
      </w:r>
      <w:r w:rsidRPr="00A96758">
        <w:t>.</w:t>
      </w:r>
    </w:p>
    <w:p w:rsidR="00FB4310" w:rsidRPr="00A96758" w:rsidRDefault="00FB4310" w:rsidP="00FB4310">
      <w:pPr>
        <w:pStyle w:val="Titel2"/>
      </w:pPr>
      <w:r w:rsidRPr="00A96758">
        <w:t>Art 3</w:t>
      </w:r>
    </w:p>
    <w:p w:rsidR="00FB4310" w:rsidRDefault="00FB4310" w:rsidP="00FB4310">
      <w:pPr>
        <w:pStyle w:val="Haupttext"/>
      </w:pPr>
      <w:r w:rsidRPr="00A96758">
        <w:t xml:space="preserve">Der ausgehändigte Mitgliederausweis muss persönlich unterzeichnet sein und </w:t>
      </w:r>
      <w:r>
        <w:t>ein aktuelles</w:t>
      </w:r>
      <w:r w:rsidRPr="00A96758">
        <w:t xml:space="preserve"> Foto des Besitzers tragen. Der Mitgliederauswei</w:t>
      </w:r>
      <w:r w:rsidRPr="002A22FE">
        <w:t>s sowie sämtliche Rechte und Pflichten aus diesem Vertrag sind nicht übertragbar.</w:t>
      </w:r>
    </w:p>
    <w:p w:rsidR="00FB4310" w:rsidRPr="00FB4310" w:rsidRDefault="00FB4310" w:rsidP="00FB4310">
      <w:pPr>
        <w:pStyle w:val="Haupttext"/>
        <w:rPr>
          <w:i/>
        </w:rPr>
      </w:pPr>
      <w:r w:rsidRPr="00FB4310">
        <w:rPr>
          <w:b/>
          <w:i/>
        </w:rPr>
        <w:t>Anmerkung:</w:t>
      </w:r>
      <w:r w:rsidRPr="002A22FE">
        <w:t xml:space="preserve"> </w:t>
      </w:r>
      <w:r w:rsidRPr="00FB4310">
        <w:rPr>
          <w:i/>
        </w:rPr>
        <w:t xml:space="preserve">Gemäss gesetzlicher Regelung ist die Vereinsmitgliedschaft ist weder </w:t>
      </w:r>
      <w:proofErr w:type="spellStart"/>
      <w:r w:rsidRPr="00FB4310">
        <w:rPr>
          <w:i/>
        </w:rPr>
        <w:t>veräusserlich</w:t>
      </w:r>
      <w:proofErr w:type="spellEnd"/>
      <w:r w:rsidRPr="00FB4310">
        <w:rPr>
          <w:i/>
        </w:rPr>
        <w:t xml:space="preserve"> noch vererblich.</w:t>
      </w:r>
    </w:p>
    <w:p w:rsidR="00FB4310" w:rsidRPr="00A96758" w:rsidRDefault="00FB4310" w:rsidP="00FB4310">
      <w:pPr>
        <w:pStyle w:val="Titel2"/>
      </w:pPr>
      <w:r w:rsidRPr="00A96758">
        <w:t>Art. 4</w:t>
      </w:r>
    </w:p>
    <w:p w:rsidR="00FB4310" w:rsidRPr="00A96758" w:rsidRDefault="00FB4310" w:rsidP="00FB4310">
      <w:pPr>
        <w:pStyle w:val="Haupttext"/>
      </w:pPr>
      <w:r w:rsidRPr="002A22FE">
        <w:t xml:space="preserve">Der Sportclub </w:t>
      </w:r>
      <w:proofErr w:type="spellStart"/>
      <w:r w:rsidRPr="002A22FE">
        <w:t>Scuba</w:t>
      </w:r>
      <w:proofErr w:type="spellEnd"/>
      <w:r w:rsidRPr="002A22FE">
        <w:t xml:space="preserve"> übernimmt keinerlei Haftung für den Verlust von Wertsachen, Geld oder Kle</w:t>
      </w:r>
      <w:r w:rsidRPr="002A22FE">
        <w:t>i</w:t>
      </w:r>
      <w:r w:rsidRPr="002A22FE">
        <w:t xml:space="preserve">dern und dergleichen. Ebenso lehnt </w:t>
      </w:r>
      <w:r w:rsidRPr="00FB4310">
        <w:t xml:space="preserve">der Sportclub </w:t>
      </w:r>
      <w:proofErr w:type="spellStart"/>
      <w:r w:rsidRPr="00FB4310">
        <w:t>Scuba</w:t>
      </w:r>
      <w:proofErr w:type="spellEnd"/>
      <w:r w:rsidRPr="00A96758">
        <w:t xml:space="preserve"> jede Haftung für Verletzungen oder son</w:t>
      </w:r>
      <w:r w:rsidRPr="00A96758">
        <w:t>s</w:t>
      </w:r>
      <w:r w:rsidRPr="00A96758">
        <w:t xml:space="preserve">tige Schäden ab, die sich </w:t>
      </w:r>
      <w:r>
        <w:t>das Vereinsmitglied</w:t>
      </w:r>
      <w:r w:rsidRPr="00A96758">
        <w:t xml:space="preserve"> bei Inanspruchnahme der Clubangebote zuzieht.</w:t>
      </w:r>
    </w:p>
    <w:p w:rsidR="00FB4310" w:rsidRPr="00A96758" w:rsidRDefault="00FB4310" w:rsidP="00FB4310">
      <w:pPr>
        <w:pStyle w:val="Titel2"/>
      </w:pPr>
      <w:r w:rsidRPr="00A96758">
        <w:lastRenderedPageBreak/>
        <w:t>Art. 5</w:t>
      </w:r>
    </w:p>
    <w:p w:rsidR="00FB4310" w:rsidRPr="00A96758" w:rsidRDefault="00FB4310" w:rsidP="00FB4310">
      <w:pPr>
        <w:pStyle w:val="Haupttext"/>
      </w:pPr>
      <w:r w:rsidRPr="002A22FE">
        <w:t xml:space="preserve">Nichtbenützung einzelner Sporteinrichtungen berechtigt nicht zur Rückforderung oder Reduktion des geleisteten Mitgliederbeitrages. Bei betriebsbedingten </w:t>
      </w:r>
      <w:proofErr w:type="spellStart"/>
      <w:r w:rsidRPr="002A22FE">
        <w:t>Schliessungen</w:t>
      </w:r>
      <w:proofErr w:type="spellEnd"/>
      <w:r w:rsidRPr="002A22FE">
        <w:t xml:space="preserve"> der Sportanlagen </w:t>
      </w:r>
      <w:r w:rsidRPr="00FB4310">
        <w:t xml:space="preserve">des Sportclubs </w:t>
      </w:r>
      <w:proofErr w:type="spellStart"/>
      <w:r w:rsidRPr="00FB4310">
        <w:t>Scuba</w:t>
      </w:r>
      <w:proofErr w:type="spellEnd"/>
      <w:r w:rsidRPr="00A96758">
        <w:t xml:space="preserve"> von bis zu </w:t>
      </w:r>
      <w:r w:rsidRPr="00FB4310">
        <w:t>zwei Wochen</w:t>
      </w:r>
      <w:r w:rsidRPr="00A96758">
        <w:t xml:space="preserve"> pro Kalenderjahr hat </w:t>
      </w:r>
      <w:r w:rsidRPr="00FB4310">
        <w:t>das Vereinsmitglied</w:t>
      </w:r>
      <w:r w:rsidRPr="00A96758">
        <w:t xml:space="preserve"> keinen A</w:t>
      </w:r>
      <w:r w:rsidRPr="00A96758">
        <w:t>n</w:t>
      </w:r>
      <w:r w:rsidRPr="00A96758">
        <w:t xml:space="preserve">spruch auf </w:t>
      </w:r>
      <w:r>
        <w:t>Reduktion des Mitgliederbeitrages</w:t>
      </w:r>
      <w:r w:rsidRPr="00A96758">
        <w:t xml:space="preserve">. Dauert eine allfällige </w:t>
      </w:r>
      <w:proofErr w:type="spellStart"/>
      <w:r w:rsidRPr="00A96758">
        <w:t>Schliessung</w:t>
      </w:r>
      <w:proofErr w:type="spellEnd"/>
      <w:r w:rsidRPr="00A96758">
        <w:t xml:space="preserve"> länger als zwei Wochen, so verlängert sich der </w:t>
      </w:r>
      <w:r w:rsidRPr="002A22FE">
        <w:t xml:space="preserve">Vertrag automatisch um die </w:t>
      </w:r>
      <w:proofErr w:type="spellStart"/>
      <w:r w:rsidRPr="002A22FE">
        <w:t>Schliessungszeit</w:t>
      </w:r>
      <w:proofErr w:type="spellEnd"/>
      <w:r w:rsidRPr="00A96758">
        <w:t>. Der Mitgliederbeitrag resp. die Monatsraten werden jedoch auch in diesem Falle zum vereinbarten Termin fällig.</w:t>
      </w:r>
    </w:p>
    <w:p w:rsidR="00FB4310" w:rsidRPr="002A22FE" w:rsidRDefault="00FB4310" w:rsidP="00FB4310">
      <w:pPr>
        <w:pStyle w:val="Titel2"/>
      </w:pPr>
      <w:r w:rsidRPr="002A22FE">
        <w:t>Art. 6</w:t>
      </w:r>
    </w:p>
    <w:p w:rsidR="00FB4310" w:rsidRPr="002A22FE" w:rsidRDefault="00FB4310" w:rsidP="00FB4310">
      <w:pPr>
        <w:pStyle w:val="Haupttext"/>
      </w:pPr>
      <w:r w:rsidRPr="002A22FE">
        <w:t xml:space="preserve">Kann </w:t>
      </w:r>
      <w:r w:rsidRPr="00FB4310">
        <w:t>das Vereinsmitglied</w:t>
      </w:r>
      <w:r w:rsidRPr="00A96758">
        <w:t xml:space="preserve"> während vier oder mehr Wochen die Einrichtungen des </w:t>
      </w:r>
      <w:r w:rsidRPr="00FB4310">
        <w:t xml:space="preserve">Sportclubs </w:t>
      </w:r>
      <w:proofErr w:type="spellStart"/>
      <w:r w:rsidRPr="00FB4310">
        <w:t>Scuba</w:t>
      </w:r>
      <w:proofErr w:type="spellEnd"/>
      <w:r w:rsidRPr="00FB4310">
        <w:t xml:space="preserve"> </w:t>
      </w:r>
      <w:r w:rsidRPr="00A96758">
        <w:t xml:space="preserve">aus wichtigen Gründen nicht benützen, so wird eine Zeitgutschrift gewährt. Als wichtige Gründe gelten </w:t>
      </w:r>
      <w:r>
        <w:t>insbesondere</w:t>
      </w:r>
      <w:r w:rsidRPr="00A96758">
        <w:t xml:space="preserve"> Unfall, Krankheit, Schwangerschaft und berufliche Verhinderung. Pro Mitglie</w:t>
      </w:r>
      <w:r w:rsidRPr="00A96758">
        <w:t>d</w:t>
      </w:r>
      <w:r w:rsidRPr="00A96758">
        <w:t>schaftsjahr können nur zwei Verhinderungs</w:t>
      </w:r>
      <w:r w:rsidRPr="002A22FE">
        <w:t>gründe geltend gemacht werden. Voraussetzung für die vorgenannte Verlängerung ist der schriftliche Nachweis des Verhinderungsgrundes, das Deponieren des Mitgliederausweises zu Beginn der Abwesenheit und die weiterhin termingerechte Bezahlung der fälligen Mitgliederbeitragsraten.</w:t>
      </w:r>
    </w:p>
    <w:p w:rsidR="00FB4310" w:rsidRPr="002A22FE" w:rsidRDefault="00FB4310" w:rsidP="00FB4310">
      <w:pPr>
        <w:pStyle w:val="Titel2"/>
      </w:pPr>
      <w:r w:rsidRPr="002A22FE">
        <w:t>Art. 7</w:t>
      </w:r>
    </w:p>
    <w:p w:rsidR="00FB4310" w:rsidRDefault="00FB4310" w:rsidP="00FB4310">
      <w:pPr>
        <w:pStyle w:val="Haupttext"/>
      </w:pPr>
      <w:r w:rsidRPr="002A22FE">
        <w:t xml:space="preserve">Der Mitgliederbeitrag beträgt </w:t>
      </w:r>
      <w:r>
        <w:t xml:space="preserve">monatlich </w:t>
      </w:r>
      <w:r w:rsidR="007F3C30">
        <w:t>CHF</w:t>
      </w:r>
      <w:r w:rsidRPr="00FB4310">
        <w:t xml:space="preserve"> […]</w:t>
      </w:r>
      <w:r w:rsidRPr="00A96758">
        <w:t xml:space="preserve">. </w:t>
      </w:r>
      <w:r>
        <w:t xml:space="preserve">Die Mindestdauer einer Mitgliedschaft beträgt 24 Monate. </w:t>
      </w:r>
      <w:r w:rsidRPr="00A96758">
        <w:t xml:space="preserve">Der Mitgliederbeitrag ist zum </w:t>
      </w:r>
      <w:r>
        <w:t>V</w:t>
      </w:r>
      <w:r w:rsidRPr="00A96758">
        <w:t>oraus zahlbar auf den Monatsersten.</w:t>
      </w:r>
    </w:p>
    <w:p w:rsidR="00FB4310" w:rsidRPr="002A22FE" w:rsidRDefault="00FB4310" w:rsidP="00FB4310">
      <w:pPr>
        <w:pStyle w:val="Haupttext"/>
        <w:rPr>
          <w:i/>
        </w:rPr>
      </w:pPr>
      <w:r w:rsidRPr="002A22FE">
        <w:rPr>
          <w:b/>
          <w:i/>
        </w:rPr>
        <w:t>Anmerkung</w:t>
      </w:r>
      <w:r w:rsidRPr="00FB4310">
        <w:rPr>
          <w:b/>
          <w:i/>
        </w:rPr>
        <w:t>:</w:t>
      </w:r>
      <w:r w:rsidRPr="002A22FE">
        <w:rPr>
          <w:i/>
        </w:rPr>
        <w:t xml:space="preserve"> Mitgliederbeiträge dienen zur Deckung der Vereinsaufwendungen. Sie bilden einen Teil der </w:t>
      </w:r>
      <w:hyperlink r:id="rId11" w:history="1">
        <w:r w:rsidRPr="00FB4310">
          <w:rPr>
            <w:i/>
          </w:rPr>
          <w:t>Vereinsfinanzen</w:t>
        </w:r>
      </w:hyperlink>
      <w:r w:rsidRPr="002A22FE">
        <w:rPr>
          <w:i/>
        </w:rPr>
        <w:t xml:space="preserve">. Wenn ein </w:t>
      </w:r>
      <w:hyperlink r:id="rId12" w:history="1">
        <w:r w:rsidRPr="00FB4310">
          <w:rPr>
            <w:i/>
          </w:rPr>
          <w:t>Verein</w:t>
        </w:r>
      </w:hyperlink>
      <w:r w:rsidRPr="002A22FE">
        <w:rPr>
          <w:i/>
        </w:rPr>
        <w:t xml:space="preserve"> Mitgliederbeiträge erheben will, muss er das in den </w:t>
      </w:r>
      <w:hyperlink r:id="rId13" w:history="1">
        <w:r w:rsidRPr="00FB4310">
          <w:rPr>
            <w:i/>
          </w:rPr>
          <w:t>St</w:t>
        </w:r>
        <w:r w:rsidRPr="00FB4310">
          <w:rPr>
            <w:i/>
          </w:rPr>
          <w:t>a</w:t>
        </w:r>
        <w:r w:rsidRPr="00FB4310">
          <w:rPr>
            <w:i/>
          </w:rPr>
          <w:t>tuten</w:t>
        </w:r>
      </w:hyperlink>
      <w:r w:rsidRPr="002A22FE">
        <w:rPr>
          <w:i/>
        </w:rPr>
        <w:t xml:space="preserve"> erwähnen. Der Beitrag kann von der </w:t>
      </w:r>
      <w:hyperlink r:id="rId14" w:history="1">
        <w:r w:rsidRPr="00FB4310">
          <w:rPr>
            <w:i/>
          </w:rPr>
          <w:t>Mitgliederversammlung</w:t>
        </w:r>
      </w:hyperlink>
      <w:r w:rsidRPr="002A22FE">
        <w:rPr>
          <w:i/>
        </w:rPr>
        <w:t xml:space="preserve"> festgesetzt werden. Allenfalls nennen die </w:t>
      </w:r>
      <w:hyperlink r:id="rId15" w:history="1">
        <w:r w:rsidRPr="00FB4310">
          <w:rPr>
            <w:i/>
          </w:rPr>
          <w:t>Statuten</w:t>
        </w:r>
      </w:hyperlink>
      <w:r w:rsidRPr="002A22FE">
        <w:rPr>
          <w:i/>
        </w:rPr>
        <w:t xml:space="preserve"> nur einen Maximalbetrag und der </w:t>
      </w:r>
      <w:hyperlink r:id="rId16" w:history="1">
        <w:r w:rsidRPr="00FB4310">
          <w:rPr>
            <w:i/>
          </w:rPr>
          <w:t>Vorstand</w:t>
        </w:r>
      </w:hyperlink>
      <w:r w:rsidRPr="002A22FE">
        <w:rPr>
          <w:i/>
        </w:rPr>
        <w:t xml:space="preserve"> wird ermächtigt, den effektiven Beitrag je nach Bedarf festzusetzen. Dieses Vorgehen bewährt sich vor allem bei </w:t>
      </w:r>
      <w:proofErr w:type="spellStart"/>
      <w:r w:rsidRPr="002A22FE">
        <w:rPr>
          <w:i/>
        </w:rPr>
        <w:t>Grossverbänden</w:t>
      </w:r>
      <w:proofErr w:type="spellEnd"/>
      <w:r w:rsidRPr="002A22FE">
        <w:rPr>
          <w:i/>
        </w:rPr>
        <w:t>.</w:t>
      </w:r>
    </w:p>
    <w:p w:rsidR="00FB4310" w:rsidRPr="00A96758" w:rsidRDefault="00FB4310" w:rsidP="00FB4310">
      <w:pPr>
        <w:pStyle w:val="Titel2"/>
      </w:pPr>
      <w:r w:rsidRPr="00A96758">
        <w:t>Art. 8</w:t>
      </w:r>
    </w:p>
    <w:p w:rsidR="00FB4310" w:rsidRDefault="00FB4310" w:rsidP="00FB4310">
      <w:pPr>
        <w:pStyle w:val="Haupttext"/>
      </w:pPr>
      <w:r w:rsidRPr="002A22FE">
        <w:t xml:space="preserve">Die </w:t>
      </w:r>
      <w:proofErr w:type="spellStart"/>
      <w:r w:rsidRPr="002A22FE">
        <w:t>Ausschliessung</w:t>
      </w:r>
      <w:proofErr w:type="spellEnd"/>
      <w:r w:rsidRPr="002A22FE">
        <w:t xml:space="preserve"> des Vereinsmitglied</w:t>
      </w:r>
      <w:r>
        <w:t>s</w:t>
      </w:r>
      <w:r w:rsidRPr="002A22FE">
        <w:t xml:space="preserve"> durch den Verein kann durch Vereinsbeschluss und aus wichtigen Gründen erfolgen.</w:t>
      </w:r>
      <w:r>
        <w:t xml:space="preserve"> </w:t>
      </w:r>
    </w:p>
    <w:p w:rsidR="00FB4310" w:rsidRDefault="00FB4310" w:rsidP="00FB4310">
      <w:pPr>
        <w:pStyle w:val="Haupttext"/>
      </w:pPr>
      <w:r w:rsidRPr="002A22FE">
        <w:t>Der Austritt aus dem Verein ist zulässig, wenn er mit Beobachtung einer halbjährigen Frist auf das Ende des Kalenderjahres angesagt wird.</w:t>
      </w:r>
      <w:r>
        <w:t xml:space="preserve"> Die Bekanntgabe des Austritts hat schriftlich per E-Mail oder Brief zu erfolgen. </w:t>
      </w:r>
    </w:p>
    <w:p w:rsidR="00FB4310" w:rsidRPr="002A22FE" w:rsidRDefault="00FB4310" w:rsidP="00FB4310">
      <w:pPr>
        <w:pStyle w:val="Haupttext"/>
        <w:rPr>
          <w:i/>
        </w:rPr>
      </w:pPr>
      <w:r w:rsidRPr="002A22FE">
        <w:rPr>
          <w:i/>
        </w:rPr>
        <w:t>Alternative, falls in Statuten festgelegt:</w:t>
      </w:r>
    </w:p>
    <w:p w:rsidR="00FB4310" w:rsidRPr="00A96758" w:rsidRDefault="00FB4310" w:rsidP="00FB4310">
      <w:pPr>
        <w:pStyle w:val="Haupttext"/>
      </w:pPr>
      <w:r w:rsidRPr="002978D7">
        <w:t>Der Austritt aus dem Verein ist zu</w:t>
      </w:r>
      <w:r>
        <w:t xml:space="preserve">lässig, wenn er [FRIST GEMÄSS STATUTEN] </w:t>
      </w:r>
      <w:r w:rsidRPr="002978D7">
        <w:t>angesagt wird.</w:t>
      </w:r>
      <w:r>
        <w:t xml:space="preserve"> Die Bekanntgabe des Austritts hat schriftlich per E-Mail oder Brief zu erfolgen.</w:t>
      </w:r>
    </w:p>
    <w:p w:rsidR="00FB4310" w:rsidRPr="00A96758" w:rsidRDefault="00FB4310" w:rsidP="00FB4310">
      <w:pPr>
        <w:pStyle w:val="Titel2"/>
      </w:pPr>
      <w:r w:rsidRPr="00A96758">
        <w:t xml:space="preserve">Art. </w:t>
      </w:r>
      <w:r>
        <w:t>9</w:t>
      </w:r>
    </w:p>
    <w:p w:rsidR="00FB4310" w:rsidRPr="00A96758" w:rsidRDefault="00FB4310" w:rsidP="00FB4310">
      <w:pPr>
        <w:pStyle w:val="Haupttext"/>
      </w:pPr>
      <w:r w:rsidRPr="00FB4310">
        <w:t xml:space="preserve">Der Sportclub </w:t>
      </w:r>
      <w:proofErr w:type="spellStart"/>
      <w:r w:rsidRPr="00FB4310">
        <w:t>Scuba</w:t>
      </w:r>
      <w:proofErr w:type="spellEnd"/>
      <w:r w:rsidRPr="00A96758">
        <w:t xml:space="preserve"> bleibt an Samstagen der Monate </w:t>
      </w:r>
      <w:r w:rsidRPr="00FB4310">
        <w:t>Juni bis September</w:t>
      </w:r>
      <w:r w:rsidRPr="00A96758">
        <w:t xml:space="preserve"> sowie an allen gesetzl</w:t>
      </w:r>
      <w:r w:rsidRPr="00A96758">
        <w:t>i</w:t>
      </w:r>
      <w:r w:rsidRPr="00A96758">
        <w:t>chen Feiertagen der Schweiz geschlossen.</w:t>
      </w:r>
      <w:r>
        <w:t xml:space="preserve"> Vorbehalten bleiben weitere </w:t>
      </w:r>
      <w:proofErr w:type="spellStart"/>
      <w:r>
        <w:t>Schliessungen</w:t>
      </w:r>
      <w:proofErr w:type="spellEnd"/>
      <w:r>
        <w:t xml:space="preserve"> aufgrund wichtiger Gründe. </w:t>
      </w:r>
    </w:p>
    <w:p w:rsidR="00FB4310" w:rsidRPr="00A96758" w:rsidRDefault="00FB4310" w:rsidP="00FB4310">
      <w:pPr>
        <w:pStyle w:val="Titel2"/>
      </w:pPr>
      <w:r w:rsidRPr="00A96758">
        <w:t xml:space="preserve">Art. </w:t>
      </w:r>
      <w:r>
        <w:t>10</w:t>
      </w:r>
    </w:p>
    <w:p w:rsidR="00FB4310" w:rsidRPr="002A22FE" w:rsidRDefault="00FB4310" w:rsidP="00FB4310">
      <w:pPr>
        <w:pStyle w:val="Haupttext"/>
      </w:pPr>
      <w:r w:rsidRPr="002A22FE">
        <w:t>Änderungen dieses Vertrages bedürfen zu ihrer Gültigkeit der Schriftform.</w:t>
      </w:r>
    </w:p>
    <w:p w:rsidR="00FB4310" w:rsidRPr="00A96758" w:rsidRDefault="00FB4310" w:rsidP="00FB4310">
      <w:pPr>
        <w:pStyle w:val="Titel2"/>
      </w:pPr>
      <w:r w:rsidRPr="002A22FE">
        <w:lastRenderedPageBreak/>
        <w:t>Art.1</w:t>
      </w:r>
      <w:r>
        <w:t>1</w:t>
      </w:r>
    </w:p>
    <w:p w:rsidR="00FB4310" w:rsidRPr="00A96758" w:rsidRDefault="00FB4310" w:rsidP="00FB4310">
      <w:pPr>
        <w:pStyle w:val="Haupttext"/>
      </w:pPr>
      <w:r w:rsidRPr="002A22FE">
        <w:t xml:space="preserve">Bei Streitigkeiten aus oder im Zusammenhang mit dem vorliegenden Vertrag gilt der </w:t>
      </w:r>
      <w:proofErr w:type="spellStart"/>
      <w:r w:rsidRPr="002A22FE">
        <w:t>ausschliessl</w:t>
      </w:r>
      <w:r w:rsidRPr="002A22FE">
        <w:t>i</w:t>
      </w:r>
      <w:r w:rsidRPr="002A22FE">
        <w:t>che</w:t>
      </w:r>
      <w:proofErr w:type="spellEnd"/>
      <w:r w:rsidRPr="002A22FE">
        <w:t xml:space="preserve"> Gerichtsstand </w:t>
      </w:r>
      <w:r w:rsidRPr="00FB4310">
        <w:t>Basel-Stadt</w:t>
      </w:r>
      <w:r w:rsidRPr="00A96758">
        <w:t>.</w:t>
      </w:r>
    </w:p>
    <w:p w:rsidR="00FB4310" w:rsidRPr="002A22FE" w:rsidRDefault="00FB4310" w:rsidP="00FB4310">
      <w:pPr>
        <w:pStyle w:val="VertragHaupttext"/>
        <w:rPr>
          <w:lang w:val="de-DE"/>
        </w:rPr>
      </w:pPr>
    </w:p>
    <w:tbl>
      <w:tblPr>
        <w:tblW w:w="0" w:type="auto"/>
        <w:tblLayout w:type="fixed"/>
        <w:tblCellMar>
          <w:left w:w="70" w:type="dxa"/>
          <w:right w:w="70" w:type="dxa"/>
        </w:tblCellMar>
        <w:tblLook w:val="0000" w:firstRow="0" w:lastRow="0" w:firstColumn="0" w:lastColumn="0" w:noHBand="0" w:noVBand="0"/>
      </w:tblPr>
      <w:tblGrid>
        <w:gridCol w:w="4465"/>
        <w:gridCol w:w="4747"/>
      </w:tblGrid>
      <w:tr w:rsidR="00FB4310" w:rsidRPr="002A22FE" w:rsidTr="00490767">
        <w:tc>
          <w:tcPr>
            <w:tcW w:w="4465" w:type="dxa"/>
          </w:tcPr>
          <w:p w:rsidR="00FB4310" w:rsidRPr="00FB4310" w:rsidRDefault="00FB4310" w:rsidP="00FB4310">
            <w:pPr>
              <w:pStyle w:val="Haupttext"/>
            </w:pPr>
            <w:r w:rsidRPr="00FB4310">
              <w:t>Basel, den</w:t>
            </w:r>
          </w:p>
        </w:tc>
        <w:tc>
          <w:tcPr>
            <w:tcW w:w="4747" w:type="dxa"/>
          </w:tcPr>
          <w:p w:rsidR="00FB4310" w:rsidRPr="00FB4310" w:rsidRDefault="00FB4310" w:rsidP="00FB4310">
            <w:pPr>
              <w:pStyle w:val="Haupttext"/>
            </w:pPr>
            <w:r w:rsidRPr="00FB4310">
              <w:t>Basel, den</w:t>
            </w:r>
          </w:p>
        </w:tc>
      </w:tr>
      <w:tr w:rsidR="00FB4310" w:rsidRPr="002A22FE" w:rsidTr="00490767">
        <w:tc>
          <w:tcPr>
            <w:tcW w:w="4465" w:type="dxa"/>
          </w:tcPr>
          <w:p w:rsidR="00FB4310" w:rsidRPr="00FB4310" w:rsidRDefault="00FB4310" w:rsidP="00FB4310">
            <w:pPr>
              <w:pStyle w:val="Haupttext"/>
            </w:pPr>
          </w:p>
          <w:p w:rsidR="00FB4310" w:rsidRPr="00FB4310" w:rsidRDefault="00FB4310" w:rsidP="00FB4310">
            <w:pPr>
              <w:pStyle w:val="Haupttext"/>
            </w:pPr>
            <w:r w:rsidRPr="00FB4310">
              <w:t xml:space="preserve">Sportclub </w:t>
            </w:r>
            <w:proofErr w:type="spellStart"/>
            <w:r w:rsidRPr="00FB4310">
              <w:t>Scuba</w:t>
            </w:r>
            <w:proofErr w:type="spellEnd"/>
          </w:p>
        </w:tc>
        <w:tc>
          <w:tcPr>
            <w:tcW w:w="4747" w:type="dxa"/>
          </w:tcPr>
          <w:p w:rsidR="00FB4310" w:rsidRPr="00FB4310" w:rsidRDefault="00FB4310" w:rsidP="00FB4310">
            <w:pPr>
              <w:pStyle w:val="Haupttext"/>
            </w:pPr>
          </w:p>
          <w:p w:rsidR="00FB4310" w:rsidRPr="00FB4310" w:rsidRDefault="00FB4310" w:rsidP="00FB4310">
            <w:pPr>
              <w:pStyle w:val="Haupttext"/>
            </w:pPr>
            <w:r w:rsidRPr="00FB4310">
              <w:t>Alfred Vischer</w:t>
            </w:r>
          </w:p>
        </w:tc>
      </w:tr>
    </w:tbl>
    <w:p w:rsidR="00101179" w:rsidRPr="00FB4310" w:rsidRDefault="00101179" w:rsidP="00FB4310"/>
    <w:sectPr w:rsidR="00101179" w:rsidRPr="00FB4310" w:rsidSect="00D228A7">
      <w:headerReference w:type="default" r:id="rId17"/>
      <w:footerReference w:type="default" r:id="rId18"/>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ACA" w:rsidRDefault="00212ACA">
      <w:r>
        <w:separator/>
      </w:r>
    </w:p>
  </w:endnote>
  <w:endnote w:type="continuationSeparator" w:id="0">
    <w:p w:rsidR="00212ACA" w:rsidRDefault="0021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charset w:val="00"/>
    <w:family w:val="auto"/>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0ABCCC89" wp14:editId="07FF57D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69D9DC86" wp14:editId="65EDDF76">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sidR="00FB4310">
      <w:rPr>
        <w:rFonts w:ascii="Verdana" w:hAnsi="Verdana"/>
        <w:noProof/>
        <w:snapToGrid w:val="0"/>
        <w:color w:val="999999"/>
        <w:sz w:val="16"/>
      </w:rPr>
      <w:t>Überarbeitet von Dr. Martin Looser</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7F3C30">
      <w:rPr>
        <w:rFonts w:ascii="Verdana" w:hAnsi="Verdana"/>
        <w:noProof/>
        <w:color w:val="999999"/>
        <w:sz w:val="16"/>
      </w:rPr>
      <w:t>2</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7F3C30">
      <w:rPr>
        <w:rFonts w:ascii="Verdana" w:hAnsi="Verdana"/>
        <w:noProof/>
        <w:color w:val="999999"/>
        <w:sz w:val="16"/>
      </w:rPr>
      <w:t>3</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ACA" w:rsidRDefault="00212ACA">
      <w:r>
        <w:separator/>
      </w:r>
    </w:p>
  </w:footnote>
  <w:footnote w:type="continuationSeparator" w:id="0">
    <w:p w:rsidR="00212ACA" w:rsidRDefault="00212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FB4310">
      <w:rPr>
        <w:rFonts w:ascii="Verdana" w:hAnsi="Verdana"/>
        <w:noProof/>
        <w:color w:val="999999"/>
        <w:sz w:val="16"/>
        <w:lang w:val="fr-CH"/>
      </w:rPr>
      <w:t>Mitgliedschaftsvertrag für eine Vereinsmietgliedschaft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4">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3D263C0"/>
    <w:multiLevelType w:val="multilevel"/>
    <w:tmpl w:val="CF72E2F0"/>
    <w:numStyleLink w:val="StyleNummerierteAufzhlung"/>
  </w:abstractNum>
  <w:abstractNum w:abstractNumId="16">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7">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8">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C4065"/>
    <w:multiLevelType w:val="multilevel"/>
    <w:tmpl w:val="06C4F356"/>
    <w:numStyleLink w:val="StyleAufzhlung"/>
  </w:abstractNum>
  <w:abstractNum w:abstractNumId="22">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3">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6">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30">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29"/>
  </w:num>
  <w:num w:numId="2">
    <w:abstractNumId w:val="25"/>
  </w:num>
  <w:num w:numId="3">
    <w:abstractNumId w:val="16"/>
  </w:num>
  <w:num w:numId="4">
    <w:abstractNumId w:val="22"/>
  </w:num>
  <w:num w:numId="5">
    <w:abstractNumId w:val="8"/>
  </w:num>
  <w:num w:numId="6">
    <w:abstractNumId w:val="11"/>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8"/>
  </w:num>
  <w:num w:numId="17">
    <w:abstractNumId w:val="14"/>
  </w:num>
  <w:num w:numId="18">
    <w:abstractNumId w:val="26"/>
  </w:num>
  <w:num w:numId="19">
    <w:abstractNumId w:val="12"/>
  </w:num>
  <w:num w:numId="20">
    <w:abstractNumId w:val="19"/>
  </w:num>
  <w:num w:numId="21">
    <w:abstractNumId w:val="21"/>
  </w:num>
  <w:num w:numId="22">
    <w:abstractNumId w:val="15"/>
  </w:num>
  <w:num w:numId="23">
    <w:abstractNumId w:val="20"/>
  </w:num>
  <w:num w:numId="24">
    <w:abstractNumId w:val="18"/>
  </w:num>
  <w:num w:numId="25">
    <w:abstractNumId w:val="17"/>
  </w:num>
  <w:num w:numId="26">
    <w:abstractNumId w:val="30"/>
  </w:num>
  <w:num w:numId="27">
    <w:abstractNumId w:val="23"/>
  </w:num>
  <w:num w:numId="28">
    <w:abstractNumId w:val="10"/>
  </w:num>
  <w:num w:numId="29">
    <w:abstractNumId w:val="24"/>
  </w:num>
  <w:num w:numId="30">
    <w:abstractNumId w:val="13"/>
  </w:num>
  <w:num w:numId="31">
    <w:abstractNumId w:val="27"/>
  </w:num>
  <w:num w:numId="32">
    <w:abstractNumId w:val="18"/>
    <w:lvlOverride w:ilvl="0">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12ACA"/>
    <w:rsid w:val="002759FA"/>
    <w:rsid w:val="00391840"/>
    <w:rsid w:val="00406F76"/>
    <w:rsid w:val="004F2E4A"/>
    <w:rsid w:val="00641AF7"/>
    <w:rsid w:val="006C66E5"/>
    <w:rsid w:val="006F0703"/>
    <w:rsid w:val="007D1353"/>
    <w:rsid w:val="007F3C30"/>
    <w:rsid w:val="0084662F"/>
    <w:rsid w:val="0085719F"/>
    <w:rsid w:val="008C35ED"/>
    <w:rsid w:val="008F16FC"/>
    <w:rsid w:val="00A2656E"/>
    <w:rsid w:val="00A6569F"/>
    <w:rsid w:val="00B0385F"/>
    <w:rsid w:val="00BF7A9A"/>
    <w:rsid w:val="00C536AA"/>
    <w:rsid w:val="00CE5FB7"/>
    <w:rsid w:val="00D228A7"/>
    <w:rsid w:val="00D81C4D"/>
    <w:rsid w:val="00D9014F"/>
    <w:rsid w:val="00F54A9D"/>
    <w:rsid w:val="00F86A7C"/>
    <w:rsid w:val="00F87979"/>
    <w:rsid w:val="00FB4310"/>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link w:val="VertragHaupttextZchn"/>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num" w:pos="360"/>
        <w:tab w:val="left" w:pos="567"/>
      </w:tabs>
      <w:spacing w:after="120" w:line="280" w:lineRule="atLeast"/>
      <w:ind w:left="0" w:firstLine="0"/>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character" w:customStyle="1" w:styleId="VertragHaupttextZchn">
    <w:name w:val="Vertrag Haupttext Zchn"/>
    <w:link w:val="VertragHaupttext"/>
    <w:rsid w:val="00FB4310"/>
    <w:rPr>
      <w:rFonts w:ascii="Verdana" w:hAnsi="Verdana"/>
      <w:color w:val="000000"/>
      <w:sz w:val="18"/>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link w:val="VertragHaupttextZchn"/>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num" w:pos="360"/>
        <w:tab w:val="left" w:pos="567"/>
      </w:tabs>
      <w:spacing w:after="120" w:line="280" w:lineRule="atLeast"/>
      <w:ind w:left="0" w:firstLine="0"/>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character" w:customStyle="1" w:styleId="VertragHaupttextZchn">
    <w:name w:val="Vertrag Haupttext Zchn"/>
    <w:link w:val="VertragHaupttext"/>
    <w:rsid w:val="00FB4310"/>
    <w:rPr>
      <w:rFonts w:ascii="Verdana" w:hAnsi="Verdana"/>
      <w:color w:val="000000"/>
      <w:sz w:val="1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itaminb.ch/vereinswissen/verein" TargetMode="External"/><Relationship Id="rId13" Type="http://schemas.openxmlformats.org/officeDocument/2006/relationships/hyperlink" Target="https://www.vitaminb.ch/vereinswissen/statuten"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vitaminb.ch/vereinswissen/verei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vitaminb.ch/vereinswissen/vorstan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vitaminb.ch/vereinswissen/vereinsfinanzen" TargetMode="External"/><Relationship Id="rId5" Type="http://schemas.openxmlformats.org/officeDocument/2006/relationships/webSettings" Target="webSettings.xml"/><Relationship Id="rId15" Type="http://schemas.openxmlformats.org/officeDocument/2006/relationships/hyperlink" Target="https://www.vitaminb.ch/vereinswissen/statuten" TargetMode="External"/><Relationship Id="rId10" Type="http://schemas.openxmlformats.org/officeDocument/2006/relationships/hyperlink" Target="https://www.vitaminb.ch/vereinswissen/vere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itaminb.ch/vereinswissen/rechtsverhaeltnis" TargetMode="External"/><Relationship Id="rId14" Type="http://schemas.openxmlformats.org/officeDocument/2006/relationships/hyperlink" Target="https://www.vitaminb.ch/vereinswissen/mitgliederversammlung"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3</Pages>
  <Words>588</Words>
  <Characters>4599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