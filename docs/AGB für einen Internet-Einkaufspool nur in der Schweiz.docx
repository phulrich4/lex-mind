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25B" w:rsidRDefault="007F525B" w:rsidP="007F525B">
      <w:pPr>
        <w:pStyle w:val="Titel1-Kapiteltitel"/>
      </w:pPr>
      <w:r>
        <w:t>AGB für einen Internet-Einkaufspool</w:t>
      </w:r>
      <w:r w:rsidR="00757166">
        <w:t xml:space="preserve"> nur in der Schweiz</w:t>
      </w:r>
    </w:p>
    <w:p w:rsidR="009A3789" w:rsidRPr="009A59E6" w:rsidRDefault="009A3789" w:rsidP="009A59E6">
      <w:pPr>
        <w:pStyle w:val="Haupttext"/>
        <w:rPr>
          <w:rFonts w:eastAsiaTheme="minorHAnsi"/>
          <w:color w:val="FF0000"/>
          <w:szCs w:val="16"/>
          <w:lang w:eastAsia="en-US"/>
        </w:rPr>
      </w:pPr>
      <w:r w:rsidRPr="009A59E6">
        <w:rPr>
          <w:rFonts w:eastAsiaTheme="minorHAnsi"/>
          <w:color w:val="FF0000"/>
          <w:szCs w:val="16"/>
          <w:lang w:eastAsia="en-US"/>
        </w:rPr>
        <w:t xml:space="preserve">[Dieser Vertrag ist nur geeignet, wenn die Lieferung der Waren nur innerhalb der Schweiz erfolgt. Sollten auch Waren innerhalb der EU verschickt werden, so sollte der Vertrag </w:t>
      </w:r>
      <w:r w:rsidR="009A59E6" w:rsidRPr="009A59E6">
        <w:rPr>
          <w:rFonts w:eastAsiaTheme="minorHAnsi"/>
          <w:color w:val="FF0000"/>
          <w:szCs w:val="16"/>
          <w:lang w:eastAsia="en-US"/>
        </w:rPr>
        <w:t xml:space="preserve">«AGB für einen Internet-Einkaufspool auch in der EU» </w:t>
      </w:r>
      <w:r w:rsidRPr="009A59E6">
        <w:rPr>
          <w:rFonts w:eastAsiaTheme="minorHAnsi"/>
          <w:color w:val="FF0000"/>
          <w:szCs w:val="16"/>
          <w:lang w:eastAsia="en-US"/>
        </w:rPr>
        <w:t>benutzt werden.]</w:t>
      </w:r>
    </w:p>
    <w:p w:rsidR="007F525B" w:rsidRPr="00913521" w:rsidRDefault="007F525B" w:rsidP="007F525B">
      <w:pPr>
        <w:pStyle w:val="Titel2"/>
      </w:pPr>
      <w:r w:rsidRPr="00913521">
        <w:t>I.</w:t>
      </w:r>
      <w:r w:rsidRPr="00913521">
        <w:tab/>
        <w:t xml:space="preserve">Zielsetzung </w:t>
      </w:r>
    </w:p>
    <w:p w:rsidR="007F525B" w:rsidRPr="00913521" w:rsidRDefault="007F525B" w:rsidP="007F525B">
      <w:pPr>
        <w:pStyle w:val="Haupttext"/>
      </w:pPr>
      <w:r w:rsidRPr="00913521">
        <w:t xml:space="preserve">Der Einkaufspool für Büromaterial, im Folgenden </w:t>
      </w:r>
      <w:proofErr w:type="spellStart"/>
      <w:r w:rsidRPr="00913521">
        <w:t>Büropool</w:t>
      </w:r>
      <w:proofErr w:type="spellEnd"/>
      <w:r w:rsidRPr="00913521">
        <w:t xml:space="preserve"> (www.büropool.com) genannt, hat zum Ziel, für Unternehmen und Privatpersonen, im </w:t>
      </w:r>
      <w:r w:rsidR="004933F4">
        <w:t>F</w:t>
      </w:r>
      <w:r w:rsidRPr="00913521">
        <w:t xml:space="preserve">olgenden Teilnehmer genannt, die Beschaffung von Büromaterial zu günstigen Preisen zu ermöglichen. Für die Anbieter von Büromaterial, im </w:t>
      </w:r>
      <w:r w:rsidR="004933F4">
        <w:t>F</w:t>
      </w:r>
      <w:r w:rsidRPr="00913521">
        <w:t xml:space="preserve">olgenden Lieferanten genannt, bietet </w:t>
      </w:r>
      <w:proofErr w:type="spellStart"/>
      <w:r w:rsidRPr="00913521">
        <w:t>Büropool</w:t>
      </w:r>
      <w:proofErr w:type="spellEnd"/>
      <w:r w:rsidRPr="00913521">
        <w:t xml:space="preserve"> eine Plattform für das Angebot ihrer Produkte. Für alle Parteien gelten die folgenden allgemeinen Geschäftsbedingungen.</w:t>
      </w:r>
    </w:p>
    <w:p w:rsidR="007F525B" w:rsidRPr="00913521" w:rsidRDefault="007F525B" w:rsidP="009A59E6">
      <w:pPr>
        <w:pStyle w:val="Titel2"/>
      </w:pPr>
      <w:r w:rsidRPr="00913521">
        <w:t>II.</w:t>
      </w:r>
      <w:r w:rsidRPr="00913521">
        <w:tab/>
        <w:t>Organisation</w:t>
      </w:r>
    </w:p>
    <w:p w:rsidR="007F525B" w:rsidRPr="00913521" w:rsidRDefault="007F525B" w:rsidP="007F525B">
      <w:pPr>
        <w:pStyle w:val="HaupttextEinz1"/>
      </w:pPr>
      <w:r w:rsidRPr="00913521">
        <w:t>Unternehmen und Privatpersonen, die Mitglieder des Büropools werden wollen, müssen sich registrieren lassen. Beim nächsten Einkauf</w:t>
      </w:r>
      <w:r w:rsidR="00A21BC1">
        <w:t xml:space="preserve"> muss</w:t>
      </w:r>
      <w:r w:rsidRPr="00913521">
        <w:t xml:space="preserve"> man sich nur mit dem Benutzernamen und dem Kennwort einloggen. Die Teilnehmer können Angebote über die verschiedenen Produkt- und Dienstleistungsformulare einholen oder regional nach einem passenden Anbieter suchen.</w:t>
      </w:r>
    </w:p>
    <w:p w:rsidR="007F525B" w:rsidRPr="00913521" w:rsidRDefault="007F525B" w:rsidP="007F525B">
      <w:pPr>
        <w:pStyle w:val="HaupttextEinz1"/>
      </w:pPr>
      <w:r w:rsidRPr="00913521">
        <w:t xml:space="preserve">Um als Lieferant über </w:t>
      </w:r>
      <w:proofErr w:type="spellStart"/>
      <w:r w:rsidRPr="00913521">
        <w:t>Büropool</w:t>
      </w:r>
      <w:proofErr w:type="spellEnd"/>
      <w:r w:rsidRPr="00913521">
        <w:t xml:space="preserve"> Angebote zu machen, muss man sich als solcher registrieren. Verlangt werden Angaben zu den Produkt- oder Dienstleistungskategorien und den regionalen Gebieten, die </w:t>
      </w:r>
      <w:r w:rsidR="00A21BC1">
        <w:t>d</w:t>
      </w:r>
      <w:r w:rsidRPr="00913521">
        <w:t>er</w:t>
      </w:r>
      <w:r w:rsidR="00A21BC1">
        <w:t xml:space="preserve"> Lieferant</w:t>
      </w:r>
      <w:r w:rsidRPr="00913521">
        <w:t xml:space="preserve"> beliefern möchte, sowie ein kurzes Unternehmensprofil. Diese Angaben werden den Teilnehmern zur Verfügung gestellt.</w:t>
      </w:r>
    </w:p>
    <w:p w:rsidR="007F525B" w:rsidRPr="00913521" w:rsidRDefault="007F525B" w:rsidP="007F525B">
      <w:pPr>
        <w:pStyle w:val="HaupttextEinz1"/>
      </w:pPr>
      <w:proofErr w:type="spellStart"/>
      <w:r w:rsidRPr="00913521">
        <w:t>Büropool</w:t>
      </w:r>
      <w:proofErr w:type="spellEnd"/>
      <w:r w:rsidRPr="00913521">
        <w:t xml:space="preserve"> übernimmt die Vermittlung zwischen Lieferanten und Teilnehmern und die Vertragsverhandlungen bei </w:t>
      </w:r>
      <w:proofErr w:type="spellStart"/>
      <w:r w:rsidRPr="00913521">
        <w:t>Poolbuying</w:t>
      </w:r>
      <w:proofErr w:type="spellEnd"/>
      <w:r w:rsidRPr="00913521">
        <w:t xml:space="preserve"> oder auf Wunsch der Teilnehmer. Die Kaufverträge werden direkt zwischen den einzelnen Lieferanten und Teilnehmern abgeschlossen.</w:t>
      </w:r>
    </w:p>
    <w:p w:rsidR="007F525B" w:rsidRPr="00913521" w:rsidRDefault="007F525B" w:rsidP="007F525B">
      <w:pPr>
        <w:pStyle w:val="HaupttextEinz1"/>
      </w:pPr>
      <w:r w:rsidRPr="00913521">
        <w:t xml:space="preserve">Den Teilnehmern steht die Plattform von </w:t>
      </w:r>
      <w:proofErr w:type="spellStart"/>
      <w:r w:rsidRPr="00913521">
        <w:t>Büropool</w:t>
      </w:r>
      <w:proofErr w:type="spellEnd"/>
      <w:r w:rsidRPr="00913521">
        <w:t xml:space="preserve"> kostenlos zur Verfügung. Sie bezahlen nur für spezielle Dienstleistungen. Die Lieferanten entrichten eine Provision bei Vertragsabschlüssen.</w:t>
      </w:r>
    </w:p>
    <w:p w:rsidR="007F525B" w:rsidRPr="00913521" w:rsidRDefault="007F525B" w:rsidP="007F525B">
      <w:pPr>
        <w:pStyle w:val="HaupttextEinz1"/>
      </w:pPr>
      <w:proofErr w:type="spellStart"/>
      <w:r w:rsidRPr="00913521">
        <w:t>Büropool</w:t>
      </w:r>
      <w:proofErr w:type="spellEnd"/>
      <w:r w:rsidRPr="00913521">
        <w:t xml:space="preserve"> ist jederzeit und ohne Angabe von Gründen berechtigt, das Leistungsangebot, den Inhalt oder die Struktur der Plattform und der dazugehörigen Benutzeroberfläche zu ändern, zu ergänzen, einzuschränken oder einzustellen.</w:t>
      </w:r>
    </w:p>
    <w:p w:rsidR="007F525B" w:rsidRPr="00913521" w:rsidRDefault="007F525B" w:rsidP="007F525B">
      <w:pPr>
        <w:pStyle w:val="HaupttextEinz1"/>
      </w:pPr>
      <w:r w:rsidRPr="00913521">
        <w:t xml:space="preserve">Den Teilnehmern steht kein rechtlicher Anspruch auf Teilnahme und Zugang zur Plattform oder auf Annahme seiner Bestellung oder auf Erteilung eines definitiven Auftrags an einen Lieferanten zu. </w:t>
      </w:r>
      <w:proofErr w:type="spellStart"/>
      <w:r w:rsidRPr="00913521">
        <w:t>Büropool</w:t>
      </w:r>
      <w:proofErr w:type="spellEnd"/>
      <w:r w:rsidRPr="00913521">
        <w:t xml:space="preserve"> ist berechtigt, einzelne Teilnehmer vom Zugang zur Plattform vorübergehend oder dauernd </w:t>
      </w:r>
      <w:proofErr w:type="spellStart"/>
      <w:r w:rsidRPr="00913521">
        <w:t>auszuschliessen</w:t>
      </w:r>
      <w:proofErr w:type="spellEnd"/>
      <w:r w:rsidRPr="00913521">
        <w:t xml:space="preserve"> oder deren Bestellungen nicht an die Lieferanten weiterzuleiten.</w:t>
      </w:r>
    </w:p>
    <w:p w:rsidR="007F525B" w:rsidRPr="00913521" w:rsidRDefault="007F525B" w:rsidP="007F525B">
      <w:pPr>
        <w:pStyle w:val="Titel2"/>
      </w:pPr>
      <w:r w:rsidRPr="00913521">
        <w:t>III.</w:t>
      </w:r>
      <w:r w:rsidRPr="00913521">
        <w:tab/>
      </w:r>
      <w:proofErr w:type="spellStart"/>
      <w:r w:rsidRPr="00913521">
        <w:t>Poolbuying</w:t>
      </w:r>
      <w:proofErr w:type="spellEnd"/>
    </w:p>
    <w:p w:rsidR="007F525B" w:rsidRPr="00913521" w:rsidRDefault="007F525B" w:rsidP="007F525B">
      <w:pPr>
        <w:pStyle w:val="HaupttextEinz1"/>
        <w:numPr>
          <w:ilvl w:val="0"/>
          <w:numId w:val="6"/>
        </w:numPr>
      </w:pPr>
      <w:r w:rsidRPr="00913521">
        <w:t xml:space="preserve">Für häufig bestellte Produkte werden regelmässig Pools durchgeführt, um die Angebote zu bündeln und einen möglichst niedrigen Preis zu erzielen. Die Teilnehmer können ein solches Produkt bestellen und einen Höchstpreis angeben. Diese Bestellungen gelten als verbindlich, sobald </w:t>
      </w:r>
      <w:proofErr w:type="spellStart"/>
      <w:r w:rsidRPr="00913521">
        <w:t>Büropool</w:t>
      </w:r>
      <w:proofErr w:type="spellEnd"/>
      <w:r w:rsidRPr="00913521">
        <w:t xml:space="preserve"> ihren Eingang per E-Mail bestätigt hat. Die Teilnehmer sind sieben Tage lang an die Bestellung gebunden.</w:t>
      </w:r>
    </w:p>
    <w:p w:rsidR="007F525B" w:rsidRPr="00913521" w:rsidRDefault="007F525B" w:rsidP="007F525B">
      <w:pPr>
        <w:pStyle w:val="HaupttextEinz1"/>
      </w:pPr>
      <w:r w:rsidRPr="00913521">
        <w:lastRenderedPageBreak/>
        <w:t xml:space="preserve">Durch die Bestellung erteilen die Teilnehmer ein Mandat an </w:t>
      </w:r>
      <w:proofErr w:type="spellStart"/>
      <w:r w:rsidRPr="00913521">
        <w:t>Büropool</w:t>
      </w:r>
      <w:proofErr w:type="spellEnd"/>
      <w:r w:rsidRPr="00913521">
        <w:t xml:space="preserve">, geeignete Lieferanten zu finden und die notwendigen Preisverhandlungen durchzuführen. </w:t>
      </w:r>
      <w:proofErr w:type="spellStart"/>
      <w:r w:rsidRPr="00913521">
        <w:t>Büropool</w:t>
      </w:r>
      <w:proofErr w:type="spellEnd"/>
      <w:r w:rsidRPr="00913521">
        <w:t xml:space="preserve"> erhält den Auftrag, mit dem oder den betreffenden Lieferanten im Namen und auf die Rechnung des Teilnehmers einen Vertrag über die bestellten Produkte </w:t>
      </w:r>
      <w:proofErr w:type="spellStart"/>
      <w:r w:rsidRPr="00913521">
        <w:t>abzuschliessen</w:t>
      </w:r>
      <w:proofErr w:type="spellEnd"/>
      <w:r w:rsidRPr="00913521">
        <w:t>. Voraussetzung ist, dass deren Lieferpreis den gewünschten Höchstpreis des Teilnehmers nicht übersteigt. Natürlich ist die Bestellung auch verbindlich, wenn ein niedrigerer Preis erzielt wird.</w:t>
      </w:r>
    </w:p>
    <w:p w:rsidR="007F525B" w:rsidRPr="00913521" w:rsidRDefault="007F525B" w:rsidP="007F525B">
      <w:pPr>
        <w:pStyle w:val="HaupttextEinz1"/>
      </w:pPr>
      <w:proofErr w:type="spellStart"/>
      <w:r w:rsidRPr="00913521">
        <w:t>Büropool</w:t>
      </w:r>
      <w:proofErr w:type="spellEnd"/>
      <w:r w:rsidRPr="00913521">
        <w:t xml:space="preserve"> verpflichtet sich, bei der Wahl der Lieferanten nicht nur die Preise, sondern auch andere Krit</w:t>
      </w:r>
      <w:bookmarkStart w:id="0" w:name="_GoBack"/>
      <w:bookmarkEnd w:id="0"/>
      <w:r w:rsidRPr="00913521">
        <w:t xml:space="preserve">erien zu beachten wie Lieferkonditionen, Qualität, allgemeine Zuverlässigkeit, Leistungsfähigkeit usw. Die Aufträge gehen an die Lieferanten, die den Teilnehmern kurz- und mittelfristig optimale Konditionen bieten. </w:t>
      </w:r>
      <w:proofErr w:type="spellStart"/>
      <w:r w:rsidRPr="00913521">
        <w:t>Büropool</w:t>
      </w:r>
      <w:proofErr w:type="spellEnd"/>
      <w:r w:rsidRPr="00913521">
        <w:t xml:space="preserve"> hat gegenüber den Teilnehmern keinerlei Rechenschaftspflicht in Bezug auf die Auswahl der Lieferanten.</w:t>
      </w:r>
    </w:p>
    <w:p w:rsidR="007F525B" w:rsidRPr="00913521" w:rsidRDefault="007F525B" w:rsidP="007F525B">
      <w:pPr>
        <w:pStyle w:val="HaupttextEinz1"/>
      </w:pPr>
      <w:r w:rsidRPr="00913521">
        <w:t xml:space="preserve">Nach Abschluss des Vertrags mit dem Lieferanten teilt </w:t>
      </w:r>
      <w:proofErr w:type="spellStart"/>
      <w:r w:rsidRPr="00913521">
        <w:t>Büropool</w:t>
      </w:r>
      <w:proofErr w:type="spellEnd"/>
      <w:r w:rsidRPr="00913521">
        <w:t xml:space="preserve"> den Teilnehmern, die die Ware bestellt haben, per E-Mail Name und Adresse des Lieferanten sowie dessen Lieferpreis mit. Parallel dazu stellt </w:t>
      </w:r>
      <w:proofErr w:type="spellStart"/>
      <w:r w:rsidRPr="00913521">
        <w:t>Büropool</w:t>
      </w:r>
      <w:proofErr w:type="spellEnd"/>
      <w:r w:rsidRPr="00913521">
        <w:t xml:space="preserve"> den Lieferanten die Namen und Adressen der betreffenden Teilnehmer zu, mit Angabe des von ihnen bestellten Produkts sowie der Menge.</w:t>
      </w:r>
    </w:p>
    <w:p w:rsidR="007F525B" w:rsidRPr="00913521" w:rsidRDefault="007F525B" w:rsidP="007F525B">
      <w:pPr>
        <w:pStyle w:val="HaupttextEinz1"/>
      </w:pPr>
      <w:r w:rsidRPr="00913521">
        <w:t>Die Teilnehmer, deren angegebener Höchstpreis überschritten wurde, werden per E-Mail benachrichtigt und angefragt, ob sie das Produkt auch zu dem in den Verhandlungen erzielten Preis kaufen wollen.</w:t>
      </w:r>
    </w:p>
    <w:p w:rsidR="007F525B" w:rsidRPr="00913521" w:rsidRDefault="007F525B" w:rsidP="007F525B">
      <w:pPr>
        <w:pStyle w:val="HaupttextEinz1"/>
      </w:pPr>
      <w:r w:rsidRPr="00913521">
        <w:t xml:space="preserve">Die im Rahmen des </w:t>
      </w:r>
      <w:proofErr w:type="spellStart"/>
      <w:r w:rsidRPr="00913521">
        <w:t>Poolbuying</w:t>
      </w:r>
      <w:proofErr w:type="spellEnd"/>
      <w:r w:rsidRPr="00913521">
        <w:t xml:space="preserve"> geschlossen</w:t>
      </w:r>
      <w:r w:rsidR="004933F4">
        <w:t>en</w:t>
      </w:r>
      <w:r w:rsidRPr="00913521">
        <w:t xml:space="preserve"> Verträge kommen direkt zwischen Lieferanten und Teilnehmern zustande.</w:t>
      </w:r>
    </w:p>
    <w:p w:rsidR="007F525B" w:rsidRPr="00913521" w:rsidRDefault="007F525B" w:rsidP="007F525B">
      <w:pPr>
        <w:pStyle w:val="HaupttextEinz1"/>
      </w:pPr>
      <w:r w:rsidRPr="00913521">
        <w:t xml:space="preserve">Wann die im Rahmen des </w:t>
      </w:r>
      <w:proofErr w:type="spellStart"/>
      <w:r w:rsidRPr="00913521">
        <w:t>Poolbuying</w:t>
      </w:r>
      <w:r w:rsidR="004933F4">
        <w:t>s</w:t>
      </w:r>
      <w:proofErr w:type="spellEnd"/>
      <w:r w:rsidRPr="00913521">
        <w:t xml:space="preserve"> erworbene Ware verschickt wird, hängt von dem Lieferanten ab. </w:t>
      </w:r>
      <w:proofErr w:type="spellStart"/>
      <w:r w:rsidRPr="00913521">
        <w:t>Büropool</w:t>
      </w:r>
      <w:proofErr w:type="spellEnd"/>
      <w:r w:rsidRPr="00913521">
        <w:t xml:space="preserve"> übernimmt keine Garantie für eine Lieferung zu einem bestimmten Termin, es sei denn, er wurde mit einem Teilnehmer schriftlich vereinbart. Die Teilnehmer können über die Lieferfrist auch direkt mit dem Lieferanten verhandeln.</w:t>
      </w:r>
    </w:p>
    <w:p w:rsidR="007F525B" w:rsidRPr="00913521" w:rsidRDefault="007F525B" w:rsidP="007F525B">
      <w:pPr>
        <w:pStyle w:val="HaupttextEinz1"/>
      </w:pPr>
      <w:r w:rsidRPr="00913521">
        <w:t xml:space="preserve">Die Zahlung des Preises durch die Teilnehmer richtet sich nach den </w:t>
      </w:r>
      <w:r w:rsidR="004933F4">
        <w:t>a</w:t>
      </w:r>
      <w:r w:rsidRPr="00913521">
        <w:t xml:space="preserve">llgemeinen Geschäftsbedingungen des jeweiligen Lieferanten und, wenn solche fehlen, nach branchenüblichen Grundsätzen. </w:t>
      </w:r>
    </w:p>
    <w:p w:rsidR="007F525B" w:rsidRPr="00913521" w:rsidRDefault="007F525B" w:rsidP="007F525B">
      <w:pPr>
        <w:pStyle w:val="HaupttextEinz1"/>
      </w:pPr>
      <w:r w:rsidRPr="00913521">
        <w:t xml:space="preserve">Der Lieferant bezahlt 30 Tage nach Vertragsabschluss an </w:t>
      </w:r>
      <w:proofErr w:type="spellStart"/>
      <w:r w:rsidRPr="00913521">
        <w:t>Büropool</w:t>
      </w:r>
      <w:proofErr w:type="spellEnd"/>
      <w:r w:rsidRPr="00913521">
        <w:t xml:space="preserve"> eine Provision von ... Prozent des Kaufpreises der ganzen Bestellung.</w:t>
      </w:r>
    </w:p>
    <w:p w:rsidR="007F525B" w:rsidRPr="00913521" w:rsidRDefault="007F525B" w:rsidP="007F525B">
      <w:pPr>
        <w:pStyle w:val="Titel2"/>
      </w:pPr>
      <w:r w:rsidRPr="00913521">
        <w:t>IV.</w:t>
      </w:r>
      <w:r w:rsidRPr="00913521">
        <w:tab/>
        <w:t>Verkauf durch Vermittlung</w:t>
      </w:r>
    </w:p>
    <w:p w:rsidR="007F525B" w:rsidRPr="00913521" w:rsidRDefault="007F525B" w:rsidP="007F525B">
      <w:pPr>
        <w:pStyle w:val="HaupttextEinz1"/>
        <w:numPr>
          <w:ilvl w:val="0"/>
          <w:numId w:val="7"/>
        </w:numPr>
      </w:pPr>
      <w:r w:rsidRPr="00913521">
        <w:t xml:space="preserve">Die Teilnehmer können über </w:t>
      </w:r>
      <w:proofErr w:type="spellStart"/>
      <w:r w:rsidRPr="00913521">
        <w:t>Büropool</w:t>
      </w:r>
      <w:proofErr w:type="spellEnd"/>
      <w:r w:rsidRPr="00913521">
        <w:t xml:space="preserve"> jederzeit bei jedem Lieferanten, der in </w:t>
      </w:r>
      <w:proofErr w:type="spellStart"/>
      <w:r w:rsidRPr="00913521">
        <w:t>Büropool</w:t>
      </w:r>
      <w:proofErr w:type="spellEnd"/>
      <w:r w:rsidRPr="00913521">
        <w:t xml:space="preserve"> registriert ist, bestellen. In diesem Fall gilt </w:t>
      </w:r>
      <w:proofErr w:type="spellStart"/>
      <w:r w:rsidRPr="00913521">
        <w:t>Büropool</w:t>
      </w:r>
      <w:proofErr w:type="spellEnd"/>
      <w:r w:rsidRPr="00913521">
        <w:t xml:space="preserve"> als Vermittler. Preisangaben und Produktbeschreibungen gelten als unverbindlich. Der Lieferant bezahlt in solchen Fällen innerhalb von 30 Tagen an </w:t>
      </w:r>
      <w:proofErr w:type="spellStart"/>
      <w:r w:rsidRPr="00913521">
        <w:t>Büropool</w:t>
      </w:r>
      <w:proofErr w:type="spellEnd"/>
      <w:r w:rsidRPr="00913521">
        <w:t xml:space="preserve"> eine Provision von ... Prozent der bestellten Menge. </w:t>
      </w:r>
    </w:p>
    <w:p w:rsidR="007F525B" w:rsidRPr="00913521" w:rsidRDefault="007F525B" w:rsidP="007F525B">
      <w:pPr>
        <w:pStyle w:val="HaupttextEinz1"/>
      </w:pPr>
      <w:r w:rsidRPr="00913521">
        <w:t xml:space="preserve">Auf Wunsch des Teilnehmers übernimmt </w:t>
      </w:r>
      <w:proofErr w:type="spellStart"/>
      <w:r w:rsidRPr="00913521">
        <w:t>Büropool</w:t>
      </w:r>
      <w:proofErr w:type="spellEnd"/>
      <w:r w:rsidRPr="00913521">
        <w:t xml:space="preserve"> die Vertragsverhandlungen oder die Suche nach einem bestimmten Produkt. In diesen Fällen wird ein Honorar für </w:t>
      </w:r>
      <w:proofErr w:type="spellStart"/>
      <w:r w:rsidRPr="00913521">
        <w:t>Büropool</w:t>
      </w:r>
      <w:proofErr w:type="spellEnd"/>
      <w:r w:rsidRPr="00913521">
        <w:t xml:space="preserve"> nach Aufwand festgelegt.</w:t>
      </w:r>
    </w:p>
    <w:p w:rsidR="0026784A" w:rsidRPr="00913521" w:rsidRDefault="007F525B" w:rsidP="009A3789">
      <w:pPr>
        <w:pStyle w:val="HaupttextEinz1"/>
      </w:pPr>
      <w:r w:rsidRPr="00913521">
        <w:t xml:space="preserve">Die durch </w:t>
      </w:r>
      <w:proofErr w:type="spellStart"/>
      <w:r w:rsidRPr="00913521">
        <w:t>Büropool</w:t>
      </w:r>
      <w:proofErr w:type="spellEnd"/>
      <w:r w:rsidRPr="00913521">
        <w:t xml:space="preserve"> vermittelten Verträge werden zwischen Teilnehmern und Lieferanten direkt abgeschlossen.</w:t>
      </w:r>
    </w:p>
    <w:p w:rsidR="007F525B" w:rsidRPr="00913521" w:rsidRDefault="007F525B" w:rsidP="007F525B">
      <w:pPr>
        <w:pStyle w:val="Titel2"/>
      </w:pPr>
      <w:r w:rsidRPr="00913521">
        <w:lastRenderedPageBreak/>
        <w:t>V.</w:t>
      </w:r>
      <w:r w:rsidRPr="00913521">
        <w:tab/>
        <w:t>Haftung</w:t>
      </w:r>
    </w:p>
    <w:p w:rsidR="007F525B" w:rsidRPr="00913521" w:rsidRDefault="007F525B" w:rsidP="007F525B">
      <w:pPr>
        <w:pStyle w:val="HaupttextEinz1"/>
        <w:numPr>
          <w:ilvl w:val="0"/>
          <w:numId w:val="8"/>
        </w:numPr>
      </w:pPr>
      <w:proofErr w:type="spellStart"/>
      <w:r w:rsidRPr="00913521">
        <w:t>Büropool</w:t>
      </w:r>
      <w:proofErr w:type="spellEnd"/>
      <w:r w:rsidRPr="00913521">
        <w:t xml:space="preserve"> übernimmt keine Gewährleistung für die ständige Verfügbarkeit und Störungsfreiheit ihrer Webseiten. </w:t>
      </w:r>
      <w:proofErr w:type="spellStart"/>
      <w:r w:rsidRPr="00913521">
        <w:t>Büropool</w:t>
      </w:r>
      <w:proofErr w:type="spellEnd"/>
      <w:r w:rsidRPr="00913521">
        <w:t xml:space="preserve"> haftet auch nicht dafür, dass die auf der Plattform eingegebenen Daten jederzeit und ohne technische Probleme vollständig und richtig verarbeitet, weitergeleitet und gespeichert werden. </w:t>
      </w:r>
      <w:proofErr w:type="spellStart"/>
      <w:r w:rsidRPr="00913521">
        <w:t>Büropool</w:t>
      </w:r>
      <w:proofErr w:type="spellEnd"/>
      <w:r w:rsidRPr="00913521">
        <w:t xml:space="preserve"> haftet weiter nicht für von Viren verursachte Schäden, die durch </w:t>
      </w:r>
      <w:proofErr w:type="spellStart"/>
      <w:r w:rsidRPr="00913521">
        <w:t>Büropool</w:t>
      </w:r>
      <w:proofErr w:type="spellEnd"/>
      <w:r w:rsidRPr="00913521">
        <w:t xml:space="preserve"> unbeabsichtigt verbreitet werden, es sei denn</w:t>
      </w:r>
      <w:r w:rsidR="004933F4">
        <w:t>,</w:t>
      </w:r>
      <w:r w:rsidRPr="00913521">
        <w:t xml:space="preserve"> es liegt Fahrlässigkeit oder Vorsatz der Angestellten von </w:t>
      </w:r>
      <w:proofErr w:type="spellStart"/>
      <w:r w:rsidRPr="00913521">
        <w:t>Büropool</w:t>
      </w:r>
      <w:proofErr w:type="spellEnd"/>
      <w:r w:rsidRPr="00913521">
        <w:t xml:space="preserve"> vor.</w:t>
      </w:r>
    </w:p>
    <w:p w:rsidR="007F525B" w:rsidRPr="00913521" w:rsidRDefault="007F525B" w:rsidP="007F525B">
      <w:pPr>
        <w:pStyle w:val="HaupttextEinz1"/>
      </w:pPr>
      <w:r w:rsidRPr="00913521">
        <w:t xml:space="preserve">Wenn </w:t>
      </w:r>
      <w:proofErr w:type="spellStart"/>
      <w:r w:rsidRPr="00913521">
        <w:t>Büropool</w:t>
      </w:r>
      <w:proofErr w:type="spellEnd"/>
      <w:r w:rsidRPr="00913521">
        <w:t xml:space="preserve"> Links zu Lieferanten oder Teilnehmern oder Dritten einrichtet, haftet </w:t>
      </w:r>
      <w:proofErr w:type="spellStart"/>
      <w:r w:rsidRPr="00913521">
        <w:t>Büropool</w:t>
      </w:r>
      <w:proofErr w:type="spellEnd"/>
      <w:r w:rsidRPr="00913521">
        <w:t xml:space="preserve"> nicht für die betreffenden Websites, namentlich nicht für die inhaltliche Richtigkeit, Vollständigkeit oder Aktualität oder Verletzung der Rechte Dritter.</w:t>
      </w:r>
    </w:p>
    <w:p w:rsidR="007F525B" w:rsidRPr="00913521" w:rsidRDefault="007F525B" w:rsidP="007F525B">
      <w:pPr>
        <w:pStyle w:val="HaupttextEinz1"/>
      </w:pPr>
      <w:proofErr w:type="spellStart"/>
      <w:r w:rsidRPr="00913521">
        <w:t>Büropool</w:t>
      </w:r>
      <w:proofErr w:type="spellEnd"/>
      <w:r w:rsidRPr="00913521">
        <w:t xml:space="preserve"> übernimmt keine Haftung oder Gewährleistung aus den Verträgen oder Verhandlungen zwischen den einzelnen Teilnehmern und den Lieferanten, insbesondere nicht für die Eigenschaften, die Qualität und/oder die Verfügbarkeit der gelieferten Waren oder für direkte Schäden oder Folgeschäden sowie entgangene Gewinne.</w:t>
      </w:r>
    </w:p>
    <w:p w:rsidR="007F525B" w:rsidRPr="00913521" w:rsidRDefault="007F525B" w:rsidP="007F525B">
      <w:pPr>
        <w:pStyle w:val="HaupttextEinz1"/>
      </w:pPr>
      <w:r w:rsidRPr="00913521">
        <w:t xml:space="preserve">Mit dem Absenden ihrer verbindlichen Offerten stehen die Teilnehmer dafür ein, dass alle von ihnen gemachten Angaben </w:t>
      </w:r>
      <w:r w:rsidR="004933F4">
        <w:t>zu</w:t>
      </w:r>
      <w:r w:rsidRPr="00913521">
        <w:t xml:space="preserve">m jeweiligen Zeitpunkt wahr und vollständig sind und dass sie dafür die volle Verantwortung tragen. </w:t>
      </w:r>
      <w:proofErr w:type="spellStart"/>
      <w:r w:rsidRPr="00913521">
        <w:t>Büropool</w:t>
      </w:r>
      <w:proofErr w:type="spellEnd"/>
      <w:r w:rsidRPr="00913521">
        <w:t xml:space="preserve"> ist berechtigt</w:t>
      </w:r>
      <w:r w:rsidR="004933F4">
        <w:t>,</w:t>
      </w:r>
      <w:r w:rsidRPr="00913521">
        <w:t xml:space="preserve"> die Angaben jederzeit zu überprüfen.</w:t>
      </w:r>
    </w:p>
    <w:p w:rsidR="007F525B" w:rsidRPr="00913521" w:rsidRDefault="007F525B" w:rsidP="007F525B">
      <w:pPr>
        <w:pStyle w:val="HaupttextEinz1"/>
      </w:pPr>
      <w:r w:rsidRPr="00913521">
        <w:t xml:space="preserve">Die Teilnehmer verpflichten sich gegenüber </w:t>
      </w:r>
      <w:proofErr w:type="spellStart"/>
      <w:r w:rsidRPr="00913521">
        <w:t>Büropool</w:t>
      </w:r>
      <w:proofErr w:type="spellEnd"/>
      <w:r w:rsidR="004933F4">
        <w:t>,</w:t>
      </w:r>
      <w:r w:rsidRPr="00913521">
        <w:t xml:space="preserve"> ihr Passwort geheim zu halten und dafür zu sorgen, dass nur berechtigte Personen in ihrem Namen und mit ihrem Passwort auf der Plattform agieren.</w:t>
      </w:r>
    </w:p>
    <w:p w:rsidR="007F525B" w:rsidRPr="00913521" w:rsidRDefault="007F525B" w:rsidP="007F525B">
      <w:pPr>
        <w:pStyle w:val="Titel2"/>
      </w:pPr>
      <w:r w:rsidRPr="00913521">
        <w:t>V</w:t>
      </w:r>
      <w:r w:rsidR="0026784A">
        <w:t>I</w:t>
      </w:r>
      <w:r w:rsidRPr="00913521">
        <w:t>.</w:t>
      </w:r>
      <w:r w:rsidRPr="00913521">
        <w:tab/>
        <w:t>Datenschutz</w:t>
      </w:r>
    </w:p>
    <w:p w:rsidR="007F525B" w:rsidRPr="00913521" w:rsidRDefault="007F525B" w:rsidP="007F525B">
      <w:pPr>
        <w:pStyle w:val="HaupttextEinz1"/>
        <w:numPr>
          <w:ilvl w:val="0"/>
          <w:numId w:val="9"/>
        </w:numPr>
      </w:pPr>
      <w:proofErr w:type="spellStart"/>
      <w:r w:rsidRPr="00913521">
        <w:t>Büropool</w:t>
      </w:r>
      <w:proofErr w:type="spellEnd"/>
      <w:r w:rsidRPr="00913521">
        <w:t xml:space="preserve"> gewährleistet, dass die anlässlich von Bestellungen von Mitgliedern angegebenen Daten nur an die Lieferanten weitergeleitet werden, mit denen ein Vertrag abgeschlossen wird.</w:t>
      </w:r>
    </w:p>
    <w:p w:rsidR="007F525B" w:rsidRPr="00913521" w:rsidRDefault="007F525B" w:rsidP="007F525B">
      <w:pPr>
        <w:pStyle w:val="HaupttextEinz1"/>
      </w:pPr>
      <w:proofErr w:type="spellStart"/>
      <w:r w:rsidRPr="00913521">
        <w:t>Büropool</w:t>
      </w:r>
      <w:proofErr w:type="spellEnd"/>
      <w:r w:rsidRPr="00913521">
        <w:t xml:space="preserve"> ist berechtigt, die von den Teilnehmern und Lieferanten eingegebenen Daten für interne Analysen und Marketingzwecke zu verwenden. </w:t>
      </w:r>
      <w:proofErr w:type="spellStart"/>
      <w:r w:rsidRPr="00913521">
        <w:t>Büropool</w:t>
      </w:r>
      <w:proofErr w:type="spellEnd"/>
      <w:r w:rsidRPr="00913521">
        <w:t xml:space="preserve"> verpflichtet sich, die Daten nicht an andere Organisationen und Unternehmen zu verkaufen oder </w:t>
      </w:r>
      <w:r w:rsidR="00D3764B" w:rsidRPr="00913521">
        <w:t>sonst wie</w:t>
      </w:r>
      <w:r w:rsidRPr="00913521">
        <w:t xml:space="preserve"> zur Verfügung zu stellen. An Dritte werden Daten nur in anonymer Form bekannt gegeben, z.B. als Firmenstatistik.</w:t>
      </w:r>
    </w:p>
    <w:p w:rsidR="0026784A" w:rsidRPr="00913521" w:rsidRDefault="007F525B" w:rsidP="0026784A">
      <w:pPr>
        <w:pStyle w:val="HaupttextEinz1"/>
      </w:pPr>
      <w:r w:rsidRPr="00913521">
        <w:t xml:space="preserve">Wenn </w:t>
      </w:r>
      <w:proofErr w:type="spellStart"/>
      <w:r w:rsidRPr="00913521">
        <w:t>Büropool</w:t>
      </w:r>
      <w:proofErr w:type="spellEnd"/>
      <w:r w:rsidRPr="00913521">
        <w:t xml:space="preserve"> beabsichtigt, Daten mit Quellenangabe weitergehend zu nutzen, setzt das die Zustimmung der betreffenden Lieferanten oder Teilnehmer voraus. Diese wird durch E-Mail eingeholt.</w:t>
      </w:r>
    </w:p>
    <w:p w:rsidR="0026784A" w:rsidRDefault="007F525B" w:rsidP="0026784A">
      <w:pPr>
        <w:pStyle w:val="HaupttextEinz1"/>
      </w:pPr>
      <w:r w:rsidRPr="00913521">
        <w:t xml:space="preserve">Die Teilnehmer verpflichten sich gegenüber </w:t>
      </w:r>
      <w:proofErr w:type="spellStart"/>
      <w:r w:rsidRPr="00913521">
        <w:t>Büropool</w:t>
      </w:r>
      <w:proofErr w:type="spellEnd"/>
      <w:r w:rsidR="004933F4">
        <w:t>,</w:t>
      </w:r>
      <w:r w:rsidRPr="00913521">
        <w:t xml:space="preserve"> ihr Passwort geheim zu halten und dafür zu sorgen, dass nur berechtigte Personen in ihrem Namen und mit ihrem Passwort auf der Plattform agieren.</w:t>
      </w:r>
    </w:p>
    <w:p w:rsidR="009A59E6" w:rsidRDefault="009A59E6" w:rsidP="009A59E6">
      <w:pPr>
        <w:pStyle w:val="HaupttextEinz1"/>
        <w:numPr>
          <w:ilvl w:val="0"/>
          <w:numId w:val="0"/>
        </w:numPr>
        <w:ind w:left="397" w:hanging="397"/>
      </w:pPr>
    </w:p>
    <w:p w:rsidR="009A59E6" w:rsidRDefault="009A59E6" w:rsidP="009A59E6">
      <w:pPr>
        <w:pStyle w:val="HaupttextEinz1"/>
        <w:numPr>
          <w:ilvl w:val="0"/>
          <w:numId w:val="0"/>
        </w:numPr>
        <w:ind w:left="397" w:hanging="397"/>
      </w:pPr>
    </w:p>
    <w:p w:rsidR="009A59E6" w:rsidRDefault="009A59E6" w:rsidP="009A59E6">
      <w:pPr>
        <w:pStyle w:val="HaupttextEinz1"/>
        <w:numPr>
          <w:ilvl w:val="0"/>
          <w:numId w:val="0"/>
        </w:numPr>
        <w:ind w:left="397" w:hanging="397"/>
      </w:pPr>
    </w:p>
    <w:p w:rsidR="007F525B" w:rsidRPr="00913521" w:rsidRDefault="009A3789" w:rsidP="007F525B">
      <w:pPr>
        <w:pStyle w:val="Titel2"/>
      </w:pPr>
      <w:r>
        <w:lastRenderedPageBreak/>
        <w:t>VII</w:t>
      </w:r>
      <w:r w:rsidR="007F525B" w:rsidRPr="00913521">
        <w:t>.</w:t>
      </w:r>
      <w:r w:rsidR="007F525B" w:rsidRPr="00913521">
        <w:tab/>
        <w:t>Schlussbestimmungen</w:t>
      </w:r>
    </w:p>
    <w:p w:rsidR="009A3789" w:rsidRDefault="0026784A" w:rsidP="009A59E6">
      <w:pPr>
        <w:pStyle w:val="Haupttext"/>
      </w:pPr>
      <w:r>
        <w:rPr>
          <w:i/>
        </w:rPr>
        <w:tab/>
      </w:r>
      <w:r w:rsidR="009A3789">
        <w:t xml:space="preserve">Für diese AGB gilt schweizerisches Recht, namentlich die Regelungen des OR. </w:t>
      </w:r>
    </w:p>
    <w:p w:rsidR="009A59E6" w:rsidRDefault="009A3789" w:rsidP="009A59E6">
      <w:pPr>
        <w:pStyle w:val="Haupttext"/>
        <w:ind w:left="709"/>
        <w:rPr>
          <w:i/>
        </w:rPr>
      </w:pPr>
      <w:r>
        <w:rPr>
          <w:i/>
        </w:rPr>
        <w:t>Variante 1 für schweizerische Konsumenten</w:t>
      </w:r>
      <w:r w:rsidR="004933F4">
        <w:rPr>
          <w:i/>
        </w:rPr>
        <w:t xml:space="preserve"> </w:t>
      </w:r>
      <w:r>
        <w:rPr>
          <w:i/>
        </w:rPr>
        <w:t xml:space="preserve">vorgeschrieben durch Art. 21 und 22 </w:t>
      </w:r>
      <w:proofErr w:type="spellStart"/>
      <w:r>
        <w:rPr>
          <w:i/>
        </w:rPr>
        <w:t>Gerichtsstandsgesetz</w:t>
      </w:r>
      <w:proofErr w:type="spellEnd"/>
      <w:r>
        <w:rPr>
          <w:i/>
        </w:rPr>
        <w:t xml:space="preserve"> </w:t>
      </w:r>
    </w:p>
    <w:p w:rsidR="009A3789" w:rsidRDefault="009A3789" w:rsidP="009A59E6">
      <w:pPr>
        <w:pStyle w:val="Haupttext"/>
        <w:ind w:left="709"/>
      </w:pPr>
      <w:r>
        <w:t xml:space="preserve">Für Klagen eines Kunden ist das Gericht am Wohnsitz oder Sitz einer der Parteien zuständig. Für Klagen des Anbieters ist das Gericht am Wohnsitz der beklagten Partei zuständig. </w:t>
      </w:r>
    </w:p>
    <w:p w:rsidR="009A59E6" w:rsidRDefault="009A3789" w:rsidP="009A59E6">
      <w:pPr>
        <w:pStyle w:val="Haupttext"/>
        <w:rPr>
          <w:i/>
        </w:rPr>
      </w:pPr>
      <w:r>
        <w:tab/>
      </w:r>
      <w:r>
        <w:rPr>
          <w:i/>
        </w:rPr>
        <w:t>Variante 2 für Geschäftskunden</w:t>
      </w:r>
    </w:p>
    <w:p w:rsidR="009A3789" w:rsidRDefault="009A3789" w:rsidP="009A59E6">
      <w:pPr>
        <w:pStyle w:val="Haupttext"/>
        <w:ind w:firstLine="709"/>
      </w:pPr>
      <w:r>
        <w:t xml:space="preserve">Gerichtsstand ist der Sitz des Anbieters (oder der Sitz der Kundenfirma). </w:t>
      </w:r>
    </w:p>
    <w:p w:rsidR="009A59E6" w:rsidRDefault="0026784A" w:rsidP="009A59E6">
      <w:pPr>
        <w:pStyle w:val="Haupttext"/>
        <w:rPr>
          <w:i/>
        </w:rPr>
      </w:pPr>
      <w:r>
        <w:tab/>
      </w:r>
      <w:r>
        <w:rPr>
          <w:i/>
        </w:rPr>
        <w:t>Variante 2 für Geschäftskunden</w:t>
      </w:r>
    </w:p>
    <w:p w:rsidR="0026784A" w:rsidRDefault="0026784A" w:rsidP="009A59E6">
      <w:pPr>
        <w:pStyle w:val="Haupttext"/>
        <w:ind w:firstLine="709"/>
      </w:pPr>
      <w:r>
        <w:t xml:space="preserve">Gerichtsstand ist der Sitz des Anbieters (oder der Sitz der Kundenfirma). </w:t>
      </w:r>
    </w:p>
    <w:p w:rsidR="009A59E6" w:rsidRDefault="0026784A" w:rsidP="009A59E6">
      <w:pPr>
        <w:pStyle w:val="Haupttext"/>
        <w:rPr>
          <w:i/>
        </w:rPr>
      </w:pPr>
      <w:r>
        <w:rPr>
          <w:i/>
        </w:rPr>
        <w:tab/>
        <w:t xml:space="preserve">Variante 3 für ausländische Konsumenten: </w:t>
      </w:r>
    </w:p>
    <w:p w:rsidR="009A59E6" w:rsidRDefault="0026784A" w:rsidP="009A59E6">
      <w:pPr>
        <w:pStyle w:val="Haupttext"/>
        <w:ind w:firstLine="709"/>
        <w:rPr>
          <w:i/>
        </w:rPr>
      </w:pPr>
      <w:r>
        <w:rPr>
          <w:i/>
        </w:rPr>
        <w:t>vorgeschrieben im Lugano-Übereinkommen (</w:t>
      </w:r>
      <w:proofErr w:type="spellStart"/>
      <w:r>
        <w:rPr>
          <w:i/>
        </w:rPr>
        <w:t>LugÜ</w:t>
      </w:r>
      <w:proofErr w:type="spellEnd"/>
      <w:r>
        <w:rPr>
          <w:i/>
        </w:rPr>
        <w:t>)</w:t>
      </w:r>
    </w:p>
    <w:p w:rsidR="0026784A" w:rsidRPr="00A2656E" w:rsidRDefault="0026784A" w:rsidP="009A59E6">
      <w:pPr>
        <w:pStyle w:val="Haupttext"/>
        <w:ind w:left="709"/>
      </w:pPr>
      <w:r>
        <w:t>Für ausländische Kunden sind nach dessen Wahl die Gerichte am Wohnsitz des Kunden oder am Sitz des Anbieters zuständig. Für eine Klage des Anbieters gegen den Kunden sind die Gerichte am Wohnsitz des Kunden zuständig.</w:t>
      </w:r>
    </w:p>
    <w:sectPr w:rsidR="0026784A" w:rsidRPr="00A2656E" w:rsidSect="00D228A7">
      <w:headerReference w:type="default" r:id="rId9"/>
      <w:footerReference w:type="default" r:id="rId10"/>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204" w:rsidRDefault="007F3204">
      <w:r>
        <w:separator/>
      </w:r>
    </w:p>
  </w:endnote>
  <w:endnote w:type="continuationSeparator" w:id="0">
    <w:p w:rsidR="007F3204" w:rsidRDefault="007F3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8C108B" w:rsidRDefault="00D228A7" w:rsidP="00D228A7">
    <w:pPr>
      <w:tabs>
        <w:tab w:val="left" w:pos="1603"/>
        <w:tab w:val="right" w:pos="9072"/>
      </w:tabs>
      <w:rPr>
        <w:lang w:val="de-DE"/>
      </w:rPr>
    </w:pPr>
    <w:r>
      <w:rPr>
        <w:rFonts w:ascii="Verdana" w:hAnsi="Verdana"/>
        <w:noProof/>
        <w:color w:val="999999"/>
      </w:rPr>
      <mc:AlternateContent>
        <mc:Choice Requires="wps">
          <w:drawing>
            <wp:anchor distT="0" distB="0" distL="114300" distR="114300" simplePos="0" relativeHeight="251659776" behindDoc="0" locked="0" layoutInCell="1" allowOverlap="1" wp14:anchorId="2C9B095D" wp14:editId="52C30735">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D10B365"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EF84E9A" wp14:editId="36EC3553">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108B">
      <w:rPr>
        <w:rFonts w:ascii="Verdana" w:hAnsi="Verdana"/>
        <w:noProof/>
        <w:snapToGrid w:val="0"/>
        <w:color w:val="999999"/>
        <w:sz w:val="16"/>
        <w:lang w:val="de-DE"/>
      </w:rPr>
      <w:tab/>
    </w:r>
    <w:r w:rsidRPr="008C108B">
      <w:rPr>
        <w:rFonts w:ascii="Verdana" w:hAnsi="Verdana"/>
        <w:noProof/>
        <w:snapToGrid w:val="0"/>
        <w:color w:val="999999"/>
        <w:sz w:val="16"/>
        <w:lang w:val="de-DE"/>
      </w:rPr>
      <w:br/>
      <w:t xml:space="preserve">           WEKA Business Media AG | </w:t>
    </w:r>
    <w:hyperlink r:id="rId2" w:history="1">
      <w:r w:rsidR="00A2656E" w:rsidRPr="008C108B">
        <w:rPr>
          <w:rStyle w:val="Hyperlink"/>
          <w:rFonts w:ascii="Verdana" w:hAnsi="Verdana"/>
          <w:noProof/>
          <w:snapToGrid w:val="0"/>
          <w:sz w:val="16"/>
          <w:lang w:val="de-DE"/>
        </w:rPr>
        <w:t>www.weka.ch</w:t>
      </w:r>
    </w:hyperlink>
    <w:r w:rsidR="00A2656E" w:rsidRPr="008C108B">
      <w:rPr>
        <w:rFonts w:ascii="Verdana" w:hAnsi="Verdana"/>
        <w:noProof/>
        <w:snapToGrid w:val="0"/>
        <w:color w:val="999999"/>
        <w:sz w:val="16"/>
        <w:lang w:val="de-DE"/>
      </w:rPr>
      <w:t xml:space="preserve"> |</w:t>
    </w:r>
    <w:r w:rsidR="009A59E6" w:rsidRPr="008C108B">
      <w:rPr>
        <w:rFonts w:ascii="Verdana" w:hAnsi="Verdana"/>
        <w:noProof/>
        <w:snapToGrid w:val="0"/>
        <w:color w:val="999999"/>
        <w:sz w:val="16"/>
        <w:lang w:val="de-DE"/>
      </w:rPr>
      <w:t xml:space="preserve"> Überarbeitet von Barbara Klug</w:t>
    </w:r>
    <w:r w:rsidRPr="008C108B">
      <w:rPr>
        <w:rFonts w:ascii="Verdana" w:hAnsi="Verdana"/>
        <w:noProof/>
        <w:snapToGrid w:val="0"/>
        <w:color w:val="999999"/>
        <w:sz w:val="16"/>
        <w:lang w:val="de-DE"/>
      </w:rPr>
      <w:tab/>
    </w:r>
    <w:r>
      <w:rPr>
        <w:rFonts w:ascii="Verdana" w:hAnsi="Verdana"/>
        <w:noProof/>
        <w:color w:val="999999"/>
        <w:sz w:val="16"/>
      </w:rPr>
      <w:fldChar w:fldCharType="begin"/>
    </w:r>
    <w:r w:rsidRPr="008C108B">
      <w:rPr>
        <w:rFonts w:ascii="Verdana" w:hAnsi="Verdana"/>
        <w:noProof/>
        <w:color w:val="999999"/>
        <w:sz w:val="16"/>
        <w:lang w:val="de-DE"/>
      </w:rPr>
      <w:instrText xml:space="preserve"> PAGE </w:instrText>
    </w:r>
    <w:r>
      <w:rPr>
        <w:rFonts w:ascii="Verdana" w:hAnsi="Verdana"/>
        <w:noProof/>
        <w:color w:val="999999"/>
        <w:sz w:val="16"/>
      </w:rPr>
      <w:fldChar w:fldCharType="separate"/>
    </w:r>
    <w:r w:rsidR="008C108B">
      <w:rPr>
        <w:rFonts w:ascii="Verdana" w:hAnsi="Verdana"/>
        <w:noProof/>
        <w:color w:val="999999"/>
        <w:sz w:val="16"/>
        <w:lang w:val="de-DE"/>
      </w:rPr>
      <w:t>2</w:t>
    </w:r>
    <w:r>
      <w:rPr>
        <w:rFonts w:ascii="Verdana" w:hAnsi="Verdana"/>
        <w:noProof/>
        <w:color w:val="999999"/>
        <w:sz w:val="16"/>
      </w:rPr>
      <w:fldChar w:fldCharType="end"/>
    </w:r>
    <w:r w:rsidRPr="008C108B">
      <w:rPr>
        <w:rFonts w:ascii="Verdana" w:hAnsi="Verdana"/>
        <w:noProof/>
        <w:snapToGrid w:val="0"/>
        <w:color w:val="999999"/>
        <w:sz w:val="16"/>
        <w:lang w:val="de-DE"/>
      </w:rPr>
      <w:t>/</w:t>
    </w:r>
    <w:r>
      <w:rPr>
        <w:rFonts w:ascii="Verdana" w:hAnsi="Verdana"/>
        <w:noProof/>
        <w:color w:val="999999"/>
        <w:sz w:val="16"/>
      </w:rPr>
      <w:fldChar w:fldCharType="begin"/>
    </w:r>
    <w:r w:rsidRPr="008C108B">
      <w:rPr>
        <w:rFonts w:ascii="Verdana" w:hAnsi="Verdana"/>
        <w:noProof/>
        <w:color w:val="999999"/>
        <w:sz w:val="16"/>
        <w:lang w:val="de-DE"/>
      </w:rPr>
      <w:instrText xml:space="preserve"> NUMPAGES </w:instrText>
    </w:r>
    <w:r>
      <w:rPr>
        <w:rFonts w:ascii="Verdana" w:hAnsi="Verdana"/>
        <w:noProof/>
        <w:color w:val="999999"/>
        <w:sz w:val="16"/>
      </w:rPr>
      <w:fldChar w:fldCharType="separate"/>
    </w:r>
    <w:r w:rsidR="008C108B">
      <w:rPr>
        <w:rFonts w:ascii="Verdana" w:hAnsi="Verdana"/>
        <w:noProof/>
        <w:color w:val="999999"/>
        <w:sz w:val="16"/>
        <w:lang w:val="de-DE"/>
      </w:rPr>
      <w:t>4</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204" w:rsidRDefault="007F3204">
      <w:r>
        <w:separator/>
      </w:r>
    </w:p>
  </w:footnote>
  <w:footnote w:type="continuationSeparator" w:id="0">
    <w:p w:rsidR="007F3204" w:rsidRDefault="007F32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C15B80A" wp14:editId="18423A6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EC242A4"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D9014F">
      <w:rPr>
        <w:rFonts w:ascii="Verdana" w:hAnsi="Verdana"/>
        <w:noProof/>
        <w:color w:val="999999"/>
        <w:sz w:val="16"/>
        <w:lang w:val="fr-CH"/>
      </w:rPr>
      <w:t xml:space="preserve">AGB </w:t>
    </w:r>
    <w:r w:rsidR="007F525B">
      <w:rPr>
        <w:rFonts w:ascii="Verdana" w:hAnsi="Verdana"/>
        <w:noProof/>
        <w:color w:val="999999"/>
        <w:sz w:val="16"/>
        <w:lang w:val="fr-CH"/>
      </w:rPr>
      <w:t>für einen Internet-Einkaufspool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4">
    <w:nsid w:val="6C541DEE"/>
    <w:multiLevelType w:val="singleLevel"/>
    <w:tmpl w:val="F94C94E6"/>
    <w:lvl w:ilvl="0">
      <w:start w:val="1"/>
      <w:numFmt w:val="upperRoman"/>
      <w:pStyle w:val="Titel"/>
      <w:lvlText w:val="%1."/>
      <w:lvlJc w:val="left"/>
      <w:pPr>
        <w:tabs>
          <w:tab w:val="num" w:pos="709"/>
        </w:tabs>
        <w:ind w:left="709" w:hanging="709"/>
      </w:pPr>
      <w:rPr>
        <w:rFonts w:ascii="Arial" w:hAnsi="Arial" w:hint="default"/>
        <w:b w:val="0"/>
        <w:i w:val="0"/>
      </w:rPr>
    </w:lvl>
  </w:abstractNum>
  <w:num w:numId="1">
    <w:abstractNumId w:val="3"/>
  </w:num>
  <w:num w:numId="2">
    <w:abstractNumId w:val="2"/>
  </w:num>
  <w:num w:numId="3">
    <w:abstractNumId w:val="0"/>
  </w:num>
  <w:num w:numId="4">
    <w:abstractNumId w:val="1"/>
  </w:num>
  <w:num w:numId="5">
    <w:abstractNumId w:val="4"/>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bara Klug">
    <w15:presenceInfo w15:providerId="None" w15:userId="Barbara Klu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consecutiveHyphenLimit w:val="3"/>
  <w:hyphenationZone w:val="425"/>
  <w:doNotHyphenateCap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A2EC7"/>
    <w:rsid w:val="0026784A"/>
    <w:rsid w:val="002759FA"/>
    <w:rsid w:val="00391840"/>
    <w:rsid w:val="00406F76"/>
    <w:rsid w:val="004933F4"/>
    <w:rsid w:val="004F2E4A"/>
    <w:rsid w:val="005760B2"/>
    <w:rsid w:val="005E0C21"/>
    <w:rsid w:val="00611FA5"/>
    <w:rsid w:val="00641AF7"/>
    <w:rsid w:val="006C66E5"/>
    <w:rsid w:val="006F4CF6"/>
    <w:rsid w:val="00757166"/>
    <w:rsid w:val="007D1353"/>
    <w:rsid w:val="007F3204"/>
    <w:rsid w:val="007F525B"/>
    <w:rsid w:val="0085719F"/>
    <w:rsid w:val="008C108B"/>
    <w:rsid w:val="008C35ED"/>
    <w:rsid w:val="008F16FC"/>
    <w:rsid w:val="00962CCC"/>
    <w:rsid w:val="009A3789"/>
    <w:rsid w:val="009A59E6"/>
    <w:rsid w:val="00A21BC1"/>
    <w:rsid w:val="00A2656E"/>
    <w:rsid w:val="00BF7A9A"/>
    <w:rsid w:val="00CE5FB7"/>
    <w:rsid w:val="00D228A7"/>
    <w:rsid w:val="00D3764B"/>
    <w:rsid w:val="00D9014F"/>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styleId="Liste">
    <w:name w:val="List"/>
    <w:basedOn w:val="Standard"/>
    <w:rsid w:val="007F525B"/>
    <w:pPr>
      <w:spacing w:after="0" w:line="240" w:lineRule="auto"/>
      <w:ind w:left="283" w:hanging="283"/>
    </w:pPr>
    <w:rPr>
      <w:rFonts w:ascii="Arial" w:eastAsia="Times New Roman" w:hAnsi="Arial" w:cs="Times New Roman"/>
      <w:szCs w:val="20"/>
      <w:lang w:eastAsia="de-DE"/>
    </w:rPr>
  </w:style>
  <w:style w:type="paragraph" w:styleId="Titel">
    <w:name w:val="Title"/>
    <w:basedOn w:val="Standard"/>
    <w:link w:val="TitelZchn"/>
    <w:qFormat/>
    <w:rsid w:val="007F525B"/>
    <w:pPr>
      <w:numPr>
        <w:numId w:val="5"/>
      </w:numPr>
      <w:tabs>
        <w:tab w:val="clear" w:pos="709"/>
      </w:tabs>
      <w:spacing w:before="240" w:after="60" w:line="240" w:lineRule="auto"/>
      <w:ind w:left="0" w:firstLine="0"/>
      <w:outlineLvl w:val="0"/>
    </w:pPr>
    <w:rPr>
      <w:rFonts w:ascii="Arial" w:eastAsia="Times New Roman" w:hAnsi="Arial" w:cs="Times New Roman"/>
      <w:b/>
      <w:kern w:val="28"/>
      <w:sz w:val="32"/>
      <w:szCs w:val="20"/>
      <w:lang w:eastAsia="de-DE"/>
    </w:rPr>
  </w:style>
  <w:style w:type="character" w:customStyle="1" w:styleId="TitelZchn">
    <w:name w:val="Titel Zchn"/>
    <w:basedOn w:val="Absatz-Standardschriftart"/>
    <w:link w:val="Titel"/>
    <w:rsid w:val="007F525B"/>
    <w:rPr>
      <w:rFonts w:ascii="Arial" w:hAnsi="Arial"/>
      <w:b/>
      <w:kern w:val="28"/>
      <w:sz w:val="32"/>
      <w:lang w:val="de-CH"/>
    </w:rPr>
  </w:style>
  <w:style w:type="paragraph" w:styleId="Sprechblasentext">
    <w:name w:val="Balloon Text"/>
    <w:basedOn w:val="Standard"/>
    <w:link w:val="SprechblasentextZchn"/>
    <w:rsid w:val="00D3764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D3764B"/>
    <w:rPr>
      <w:rFonts w:ascii="Segoe UI" w:eastAsiaTheme="minorEastAsia" w:hAnsi="Segoe UI" w:cs="Segoe UI"/>
      <w:sz w:val="18"/>
      <w:szCs w:val="18"/>
      <w:lang w:val="de-CH" w:eastAsia="de-CH"/>
    </w:rPr>
  </w:style>
  <w:style w:type="paragraph" w:customStyle="1" w:styleId="VertragHaupttextEinzmanuell">
    <w:name w:val="Vertrag Haupttext Einz. manuell"/>
    <w:basedOn w:val="Standard"/>
    <w:rsid w:val="0026784A"/>
    <w:pPr>
      <w:tabs>
        <w:tab w:val="left" w:pos="397"/>
      </w:tabs>
      <w:spacing w:before="120" w:after="0" w:line="260" w:lineRule="exact"/>
      <w:ind w:left="397" w:hanging="397"/>
      <w:jc w:val="both"/>
    </w:pPr>
    <w:rPr>
      <w:rFonts w:ascii="Verdana" w:eastAsia="Times New Roman" w:hAnsi="Verdana" w:cs="Times New Roman"/>
      <w:color w:val="000000"/>
      <w:sz w:val="18"/>
      <w:szCs w:val="20"/>
      <w:lang w:eastAsia="de-DE"/>
    </w:rPr>
  </w:style>
  <w:style w:type="paragraph" w:styleId="Funotentext">
    <w:name w:val="footnote text"/>
    <w:basedOn w:val="Standard"/>
    <w:link w:val="FunotentextZchn"/>
    <w:semiHidden/>
    <w:unhideWhenUsed/>
    <w:rsid w:val="0026784A"/>
    <w:pPr>
      <w:spacing w:after="0" w:line="240" w:lineRule="auto"/>
    </w:pPr>
    <w:rPr>
      <w:rFonts w:ascii="Verdana" w:eastAsia="Times New Roman" w:hAnsi="Verdana" w:cs="Times New Roman"/>
      <w:sz w:val="16"/>
      <w:szCs w:val="20"/>
      <w:lang w:eastAsia="de-DE"/>
    </w:rPr>
  </w:style>
  <w:style w:type="character" w:customStyle="1" w:styleId="FunotentextZchn">
    <w:name w:val="Fußnotentext Zchn"/>
    <w:basedOn w:val="Absatz-Standardschriftart"/>
    <w:link w:val="Funotentext"/>
    <w:semiHidden/>
    <w:rsid w:val="0026784A"/>
    <w:rPr>
      <w:rFonts w:ascii="Verdana" w:hAnsi="Verdana"/>
      <w:sz w:val="16"/>
      <w:lang w:val="de-CH"/>
    </w:rPr>
  </w:style>
  <w:style w:type="paragraph" w:customStyle="1" w:styleId="Titel2-Vertrag">
    <w:name w:val="Titel 2 - Vertrag"/>
    <w:basedOn w:val="Standard"/>
    <w:next w:val="Standard"/>
    <w:rsid w:val="0026784A"/>
    <w:pPr>
      <w:keepNext/>
      <w:snapToGrid w:val="0"/>
      <w:spacing w:before="320" w:after="120" w:line="300" w:lineRule="exact"/>
    </w:pPr>
    <w:rPr>
      <w:rFonts w:ascii="Verdana" w:eastAsia="Times New Roman" w:hAnsi="Verdana" w:cs="Times New Roman"/>
      <w:b/>
      <w:sz w:val="26"/>
      <w:szCs w:val="20"/>
      <w:lang w:eastAsia="de-DE"/>
    </w:rPr>
  </w:style>
  <w:style w:type="character" w:styleId="Funotenzeichen">
    <w:name w:val="footnote reference"/>
    <w:semiHidden/>
    <w:unhideWhenUsed/>
    <w:rsid w:val="0026784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styleId="Liste">
    <w:name w:val="List"/>
    <w:basedOn w:val="Standard"/>
    <w:rsid w:val="007F525B"/>
    <w:pPr>
      <w:spacing w:after="0" w:line="240" w:lineRule="auto"/>
      <w:ind w:left="283" w:hanging="283"/>
    </w:pPr>
    <w:rPr>
      <w:rFonts w:ascii="Arial" w:eastAsia="Times New Roman" w:hAnsi="Arial" w:cs="Times New Roman"/>
      <w:szCs w:val="20"/>
      <w:lang w:eastAsia="de-DE"/>
    </w:rPr>
  </w:style>
  <w:style w:type="paragraph" w:styleId="Titel">
    <w:name w:val="Title"/>
    <w:basedOn w:val="Standard"/>
    <w:link w:val="TitelZchn"/>
    <w:qFormat/>
    <w:rsid w:val="007F525B"/>
    <w:pPr>
      <w:numPr>
        <w:numId w:val="5"/>
      </w:numPr>
      <w:tabs>
        <w:tab w:val="clear" w:pos="709"/>
      </w:tabs>
      <w:spacing w:before="240" w:after="60" w:line="240" w:lineRule="auto"/>
      <w:ind w:left="0" w:firstLine="0"/>
      <w:outlineLvl w:val="0"/>
    </w:pPr>
    <w:rPr>
      <w:rFonts w:ascii="Arial" w:eastAsia="Times New Roman" w:hAnsi="Arial" w:cs="Times New Roman"/>
      <w:b/>
      <w:kern w:val="28"/>
      <w:sz w:val="32"/>
      <w:szCs w:val="20"/>
      <w:lang w:eastAsia="de-DE"/>
    </w:rPr>
  </w:style>
  <w:style w:type="character" w:customStyle="1" w:styleId="TitelZchn">
    <w:name w:val="Titel Zchn"/>
    <w:basedOn w:val="Absatz-Standardschriftart"/>
    <w:link w:val="Titel"/>
    <w:rsid w:val="007F525B"/>
    <w:rPr>
      <w:rFonts w:ascii="Arial" w:hAnsi="Arial"/>
      <w:b/>
      <w:kern w:val="28"/>
      <w:sz w:val="32"/>
      <w:lang w:val="de-CH"/>
    </w:rPr>
  </w:style>
  <w:style w:type="paragraph" w:styleId="Sprechblasentext">
    <w:name w:val="Balloon Text"/>
    <w:basedOn w:val="Standard"/>
    <w:link w:val="SprechblasentextZchn"/>
    <w:rsid w:val="00D3764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D3764B"/>
    <w:rPr>
      <w:rFonts w:ascii="Segoe UI" w:eastAsiaTheme="minorEastAsia" w:hAnsi="Segoe UI" w:cs="Segoe UI"/>
      <w:sz w:val="18"/>
      <w:szCs w:val="18"/>
      <w:lang w:val="de-CH" w:eastAsia="de-CH"/>
    </w:rPr>
  </w:style>
  <w:style w:type="paragraph" w:customStyle="1" w:styleId="VertragHaupttextEinzmanuell">
    <w:name w:val="Vertrag Haupttext Einz. manuell"/>
    <w:basedOn w:val="Standard"/>
    <w:rsid w:val="0026784A"/>
    <w:pPr>
      <w:tabs>
        <w:tab w:val="left" w:pos="397"/>
      </w:tabs>
      <w:spacing w:before="120" w:after="0" w:line="260" w:lineRule="exact"/>
      <w:ind w:left="397" w:hanging="397"/>
      <w:jc w:val="both"/>
    </w:pPr>
    <w:rPr>
      <w:rFonts w:ascii="Verdana" w:eastAsia="Times New Roman" w:hAnsi="Verdana" w:cs="Times New Roman"/>
      <w:color w:val="000000"/>
      <w:sz w:val="18"/>
      <w:szCs w:val="20"/>
      <w:lang w:eastAsia="de-DE"/>
    </w:rPr>
  </w:style>
  <w:style w:type="paragraph" w:styleId="Funotentext">
    <w:name w:val="footnote text"/>
    <w:basedOn w:val="Standard"/>
    <w:link w:val="FunotentextZchn"/>
    <w:semiHidden/>
    <w:unhideWhenUsed/>
    <w:rsid w:val="0026784A"/>
    <w:pPr>
      <w:spacing w:after="0" w:line="240" w:lineRule="auto"/>
    </w:pPr>
    <w:rPr>
      <w:rFonts w:ascii="Verdana" w:eastAsia="Times New Roman" w:hAnsi="Verdana" w:cs="Times New Roman"/>
      <w:sz w:val="16"/>
      <w:szCs w:val="20"/>
      <w:lang w:eastAsia="de-DE"/>
    </w:rPr>
  </w:style>
  <w:style w:type="character" w:customStyle="1" w:styleId="FunotentextZchn">
    <w:name w:val="Fußnotentext Zchn"/>
    <w:basedOn w:val="Absatz-Standardschriftart"/>
    <w:link w:val="Funotentext"/>
    <w:semiHidden/>
    <w:rsid w:val="0026784A"/>
    <w:rPr>
      <w:rFonts w:ascii="Verdana" w:hAnsi="Verdana"/>
      <w:sz w:val="16"/>
      <w:lang w:val="de-CH"/>
    </w:rPr>
  </w:style>
  <w:style w:type="paragraph" w:customStyle="1" w:styleId="Titel2-Vertrag">
    <w:name w:val="Titel 2 - Vertrag"/>
    <w:basedOn w:val="Standard"/>
    <w:next w:val="Standard"/>
    <w:rsid w:val="0026784A"/>
    <w:pPr>
      <w:keepNext/>
      <w:snapToGrid w:val="0"/>
      <w:spacing w:before="320" w:after="120" w:line="300" w:lineRule="exact"/>
    </w:pPr>
    <w:rPr>
      <w:rFonts w:ascii="Verdana" w:eastAsia="Times New Roman" w:hAnsi="Verdana" w:cs="Times New Roman"/>
      <w:b/>
      <w:sz w:val="26"/>
      <w:szCs w:val="20"/>
      <w:lang w:eastAsia="de-DE"/>
    </w:rPr>
  </w:style>
  <w:style w:type="character" w:styleId="Funotenzeichen">
    <w:name w:val="footnote reference"/>
    <w:semiHidden/>
    <w:unhideWhenUsed/>
    <w:rsid w:val="002678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7614">
      <w:bodyDiv w:val="1"/>
      <w:marLeft w:val="0"/>
      <w:marRight w:val="0"/>
      <w:marTop w:val="0"/>
      <w:marBottom w:val="0"/>
      <w:divBdr>
        <w:top w:val="none" w:sz="0" w:space="0" w:color="auto"/>
        <w:left w:val="none" w:sz="0" w:space="0" w:color="auto"/>
        <w:bottom w:val="none" w:sz="0" w:space="0" w:color="auto"/>
        <w:right w:val="none" w:sz="0" w:space="0" w:color="auto"/>
      </w:divBdr>
    </w:div>
    <w:div w:id="508066198">
      <w:bodyDiv w:val="1"/>
      <w:marLeft w:val="0"/>
      <w:marRight w:val="0"/>
      <w:marTop w:val="0"/>
      <w:marBottom w:val="0"/>
      <w:divBdr>
        <w:top w:val="none" w:sz="0" w:space="0" w:color="auto"/>
        <w:left w:val="none" w:sz="0" w:space="0" w:color="auto"/>
        <w:bottom w:val="none" w:sz="0" w:space="0" w:color="auto"/>
        <w:right w:val="none" w:sz="0" w:space="0" w:color="auto"/>
      </w:divBdr>
    </w:div>
    <w:div w:id="748305525">
      <w:bodyDiv w:val="1"/>
      <w:marLeft w:val="0"/>
      <w:marRight w:val="0"/>
      <w:marTop w:val="0"/>
      <w:marBottom w:val="0"/>
      <w:divBdr>
        <w:top w:val="none" w:sz="0" w:space="0" w:color="auto"/>
        <w:left w:val="none" w:sz="0" w:space="0" w:color="auto"/>
        <w:bottom w:val="none" w:sz="0" w:space="0" w:color="auto"/>
        <w:right w:val="none" w:sz="0" w:space="0" w:color="auto"/>
      </w:divBdr>
    </w:div>
    <w:div w:id="794909755">
      <w:bodyDiv w:val="1"/>
      <w:marLeft w:val="0"/>
      <w:marRight w:val="0"/>
      <w:marTop w:val="0"/>
      <w:marBottom w:val="0"/>
      <w:divBdr>
        <w:top w:val="none" w:sz="0" w:space="0" w:color="auto"/>
        <w:left w:val="none" w:sz="0" w:space="0" w:color="auto"/>
        <w:bottom w:val="none" w:sz="0" w:space="0" w:color="auto"/>
        <w:right w:val="none" w:sz="0" w:space="0" w:color="auto"/>
      </w:divBdr>
    </w:div>
    <w:div w:id="1141002451">
      <w:bodyDiv w:val="1"/>
      <w:marLeft w:val="0"/>
      <w:marRight w:val="0"/>
      <w:marTop w:val="0"/>
      <w:marBottom w:val="0"/>
      <w:divBdr>
        <w:top w:val="none" w:sz="0" w:space="0" w:color="auto"/>
        <w:left w:val="none" w:sz="0" w:space="0" w:color="auto"/>
        <w:bottom w:val="none" w:sz="0" w:space="0" w:color="auto"/>
        <w:right w:val="none" w:sz="0" w:space="0" w:color="auto"/>
      </w:divBdr>
    </w:div>
    <w:div w:id="1238595778">
      <w:bodyDiv w:val="1"/>
      <w:marLeft w:val="0"/>
      <w:marRight w:val="0"/>
      <w:marTop w:val="0"/>
      <w:marBottom w:val="0"/>
      <w:divBdr>
        <w:top w:val="none" w:sz="0" w:space="0" w:color="auto"/>
        <w:left w:val="none" w:sz="0" w:space="0" w:color="auto"/>
        <w:bottom w:val="none" w:sz="0" w:space="0" w:color="auto"/>
        <w:right w:val="none" w:sz="0" w:space="0" w:color="auto"/>
      </w:divBdr>
    </w:div>
    <w:div w:id="1341007873">
      <w:bodyDiv w:val="1"/>
      <w:marLeft w:val="0"/>
      <w:marRight w:val="0"/>
      <w:marTop w:val="0"/>
      <w:marBottom w:val="0"/>
      <w:divBdr>
        <w:top w:val="none" w:sz="0" w:space="0" w:color="auto"/>
        <w:left w:val="none" w:sz="0" w:space="0" w:color="auto"/>
        <w:bottom w:val="none" w:sz="0" w:space="0" w:color="auto"/>
        <w:right w:val="none" w:sz="0" w:space="0" w:color="auto"/>
      </w:divBdr>
    </w:div>
    <w:div w:id="164419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BBFAF-3462-4A20-A2C6-0B334A343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1263</Words>
  <Characters>7997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