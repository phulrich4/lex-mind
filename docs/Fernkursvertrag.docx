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C0" w:rsidRDefault="002736C0" w:rsidP="002736C0">
      <w:pPr>
        <w:pStyle w:val="Titel1-Vertrag"/>
        <w:rPr>
          <w:lang w:val="de-DE"/>
        </w:rPr>
      </w:pPr>
      <w:r>
        <w:rPr>
          <w:lang w:val="de-DE"/>
        </w:rPr>
        <w:t>Fernkursvertrag</w:t>
      </w:r>
    </w:p>
    <w:p w:rsidR="002736C0" w:rsidRPr="00BC31BE" w:rsidRDefault="002736C0" w:rsidP="002736C0">
      <w:pPr>
        <w:pStyle w:val="Titel2"/>
      </w:pPr>
      <w:r w:rsidRPr="00BC31BE">
        <w:t>I.</w:t>
      </w:r>
      <w:r w:rsidRPr="00BC31BE">
        <w:tab/>
        <w:t>Vertragsparteien</w:t>
      </w:r>
    </w:p>
    <w:p w:rsidR="002736C0" w:rsidRPr="00BC31BE" w:rsidRDefault="002736C0" w:rsidP="002736C0">
      <w:pPr>
        <w:pStyle w:val="Haupttext"/>
        <w:ind w:left="705" w:hanging="705"/>
        <w:rPr>
          <w:rStyle w:val="Hervorhebung"/>
          <w:rFonts w:ascii="Arial" w:hAnsi="Arial" w:cs="Arial"/>
        </w:rPr>
      </w:pPr>
      <w:r>
        <w:t>1.</w:t>
      </w:r>
      <w:r>
        <w:tab/>
      </w:r>
      <w:r w:rsidRPr="00BC31BE">
        <w:t>Fernkursgeber:</w:t>
      </w:r>
      <w:r w:rsidRPr="00BC31BE">
        <w:br/>
      </w:r>
      <w:r w:rsidRPr="002736C0">
        <w:t xml:space="preserve">Audi Learn AG, </w:t>
      </w:r>
      <w:proofErr w:type="spellStart"/>
      <w:r w:rsidRPr="002736C0">
        <w:t>Spittelmatt</w:t>
      </w:r>
      <w:proofErr w:type="spellEnd"/>
      <w:r w:rsidRPr="002736C0">
        <w:t>, St. Gallen</w:t>
      </w:r>
    </w:p>
    <w:p w:rsidR="002736C0" w:rsidRPr="00BC31BE" w:rsidRDefault="002736C0" w:rsidP="002736C0">
      <w:pPr>
        <w:pStyle w:val="Haupttext"/>
        <w:ind w:left="705" w:hanging="705"/>
        <w:rPr>
          <w:rStyle w:val="Hervorhebung"/>
          <w:rFonts w:ascii="Arial" w:hAnsi="Arial" w:cs="Arial"/>
        </w:rPr>
      </w:pPr>
      <w:r>
        <w:t>2.</w:t>
      </w:r>
      <w:r>
        <w:tab/>
      </w:r>
      <w:r w:rsidRPr="00BC31BE">
        <w:t>Fernkursnehmer:</w:t>
      </w:r>
      <w:r w:rsidRPr="00BC31BE">
        <w:br/>
      </w:r>
      <w:r w:rsidRPr="002736C0">
        <w:t xml:space="preserve">Regula </w:t>
      </w:r>
      <w:proofErr w:type="spellStart"/>
      <w:r w:rsidRPr="002736C0">
        <w:t>Giampi</w:t>
      </w:r>
      <w:proofErr w:type="spellEnd"/>
      <w:r w:rsidRPr="002736C0">
        <w:t xml:space="preserve">, </w:t>
      </w:r>
      <w:proofErr w:type="spellStart"/>
      <w:r w:rsidRPr="002736C0">
        <w:t>Hautpstrasse</w:t>
      </w:r>
      <w:proofErr w:type="spellEnd"/>
      <w:r w:rsidRPr="002736C0">
        <w:t xml:space="preserve"> 2, Winterthur</w:t>
      </w:r>
    </w:p>
    <w:p w:rsidR="002736C0" w:rsidRPr="00BC31BE" w:rsidRDefault="002736C0" w:rsidP="002736C0">
      <w:pPr>
        <w:pStyle w:val="Titel2"/>
      </w:pPr>
      <w:r w:rsidRPr="00BC31BE">
        <w:t>II.</w:t>
      </w:r>
      <w:r w:rsidRPr="00BC31BE">
        <w:tab/>
        <w:t>Vertragsgegenstand</w:t>
      </w:r>
    </w:p>
    <w:p w:rsidR="002736C0" w:rsidRPr="00BC31BE" w:rsidRDefault="002736C0" w:rsidP="002736C0">
      <w:pPr>
        <w:pStyle w:val="Haupttext"/>
      </w:pPr>
      <w:r w:rsidRPr="00BC31BE">
        <w:t xml:space="preserve">Die Parteien vereinbaren hiermit einen Fernkursvertrag zwecks Erlernung des Computerprogramms </w:t>
      </w:r>
      <w:proofErr w:type="spellStart"/>
      <w:r w:rsidRPr="00BC31BE">
        <w:rPr>
          <w:rStyle w:val="Hervorhebung"/>
          <w:rFonts w:ascii="Arial" w:hAnsi="Arial" w:cs="Arial"/>
        </w:rPr>
        <w:t>Speedy</w:t>
      </w:r>
      <w:proofErr w:type="spellEnd"/>
      <w:r w:rsidRPr="00BC31BE">
        <w:rPr>
          <w:rStyle w:val="Hervorhebung"/>
          <w:rFonts w:ascii="Arial" w:hAnsi="Arial" w:cs="Arial"/>
        </w:rPr>
        <w:t xml:space="preserve"> Leg 92</w:t>
      </w:r>
      <w:r w:rsidRPr="00BC31BE">
        <w:t>.</w:t>
      </w:r>
    </w:p>
    <w:p w:rsidR="002736C0" w:rsidRPr="00BC31BE" w:rsidRDefault="002736C0" w:rsidP="002736C0">
      <w:pPr>
        <w:pStyle w:val="Titel2"/>
      </w:pPr>
      <w:r w:rsidRPr="00BC31BE">
        <w:t>III.</w:t>
      </w:r>
      <w:r w:rsidRPr="00BC31BE">
        <w:tab/>
        <w:t>Pflichten des Fernkursgebers</w:t>
      </w:r>
    </w:p>
    <w:p w:rsidR="002736C0" w:rsidRPr="00BC31BE" w:rsidRDefault="002736C0" w:rsidP="002736C0">
      <w:pPr>
        <w:pStyle w:val="Haupttext"/>
      </w:pPr>
      <w:r w:rsidRPr="00BC31BE">
        <w:t>Der Fernkursgeber stellt dem Fernkursnehmer wöchentlich Funktionsanleitungen für das beschri</w:t>
      </w:r>
      <w:r w:rsidRPr="00BC31BE">
        <w:t>e</w:t>
      </w:r>
      <w:r w:rsidRPr="00BC31BE">
        <w:t xml:space="preserve">bene Computerprogramm dar mit jeweils </w:t>
      </w:r>
      <w:r w:rsidRPr="00BC31BE">
        <w:rPr>
          <w:rStyle w:val="Hervorhebung"/>
          <w:rFonts w:ascii="Arial" w:hAnsi="Arial" w:cs="Arial"/>
        </w:rPr>
        <w:t>20 Prüfungsfragen</w:t>
      </w:r>
      <w:r w:rsidRPr="00BC31BE">
        <w:t>.</w:t>
      </w:r>
    </w:p>
    <w:p w:rsidR="002736C0" w:rsidRPr="00BC31BE" w:rsidRDefault="002736C0" w:rsidP="002736C0">
      <w:pPr>
        <w:pStyle w:val="Haupttext"/>
      </w:pPr>
      <w:r w:rsidRPr="00BC31BE">
        <w:t>Jeweils am Freitag werden die Prüfungsfragen vom Fernkursne</w:t>
      </w:r>
      <w:bookmarkStart w:id="0" w:name="_GoBack"/>
      <w:bookmarkEnd w:id="0"/>
      <w:r w:rsidRPr="00BC31BE">
        <w:t>hmer abgesandt, und der Fernkur</w:t>
      </w:r>
      <w:r w:rsidRPr="00BC31BE">
        <w:t>s</w:t>
      </w:r>
      <w:r w:rsidRPr="00BC31BE">
        <w:t xml:space="preserve">geber verpflichtet sich, diese innert </w:t>
      </w:r>
      <w:r w:rsidRPr="00BC31BE">
        <w:rPr>
          <w:rStyle w:val="Hervorhebung"/>
          <w:rFonts w:ascii="Arial" w:hAnsi="Arial" w:cs="Arial"/>
        </w:rPr>
        <w:t>6 Tagen</w:t>
      </w:r>
      <w:r w:rsidRPr="00BC31BE">
        <w:t xml:space="preserve"> zu überprüfen und die Ergebnisse seinem Vertrag</w:t>
      </w:r>
      <w:r w:rsidRPr="00BC31BE">
        <w:t>s</w:t>
      </w:r>
      <w:r w:rsidRPr="00BC31BE">
        <w:t>partner mitzuteilen.</w:t>
      </w:r>
    </w:p>
    <w:p w:rsidR="002736C0" w:rsidRPr="00BC31BE" w:rsidRDefault="002736C0" w:rsidP="002736C0">
      <w:pPr>
        <w:pStyle w:val="Haupttext"/>
      </w:pPr>
      <w:r w:rsidRPr="00BC31BE">
        <w:t xml:space="preserve">Nach Abschluss der </w:t>
      </w:r>
      <w:r w:rsidRPr="00BC31BE">
        <w:rPr>
          <w:rStyle w:val="Hervorhebung"/>
          <w:rFonts w:ascii="Arial" w:hAnsi="Arial" w:cs="Arial"/>
        </w:rPr>
        <w:t>10</w:t>
      </w:r>
      <w:r>
        <w:rPr>
          <w:rStyle w:val="Hervorhebung"/>
          <w:rFonts w:ascii="Arial" w:hAnsi="Arial" w:cs="Arial"/>
        </w:rPr>
        <w:t>-wöchigen</w:t>
      </w:r>
      <w:r w:rsidRPr="00BC31BE">
        <w:rPr>
          <w:rStyle w:val="Hervorhebung"/>
          <w:rFonts w:ascii="Arial" w:hAnsi="Arial" w:cs="Arial"/>
        </w:rPr>
        <w:t xml:space="preserve"> </w:t>
      </w:r>
      <w:r w:rsidRPr="00BC31BE">
        <w:t xml:space="preserve">Praxisdauer organisiert der Fernkursnehmer eine Schlussprüfung mit </w:t>
      </w:r>
      <w:r w:rsidRPr="00BC31BE">
        <w:rPr>
          <w:rStyle w:val="Hervorhebung"/>
          <w:rFonts w:ascii="Arial" w:hAnsi="Arial" w:cs="Arial"/>
        </w:rPr>
        <w:t>50 Fragen</w:t>
      </w:r>
      <w:r w:rsidRPr="00BC31BE">
        <w:t xml:space="preserve"> und stellt nach Korrektur derselben ein Diplom aus, falls mindestens </w:t>
      </w:r>
      <w:r w:rsidRPr="00BC31BE">
        <w:rPr>
          <w:rStyle w:val="Hervorhebung"/>
          <w:rFonts w:ascii="Arial" w:hAnsi="Arial" w:cs="Arial"/>
        </w:rPr>
        <w:t>45 Fragen</w:t>
      </w:r>
      <w:r w:rsidRPr="00BC31BE">
        <w:t xml:space="preserve"> richtig beantwortet sind.</w:t>
      </w:r>
    </w:p>
    <w:p w:rsidR="002736C0" w:rsidRPr="00BC31BE" w:rsidRDefault="002736C0" w:rsidP="002736C0">
      <w:pPr>
        <w:pStyle w:val="Titel2"/>
      </w:pPr>
      <w:r w:rsidRPr="00BC31BE">
        <w:t>IV.</w:t>
      </w:r>
      <w:r w:rsidRPr="00BC31BE">
        <w:tab/>
        <w:t>Pflichten des Fernkursteilnehmers</w:t>
      </w:r>
    </w:p>
    <w:p w:rsidR="002736C0" w:rsidRPr="00BC31BE" w:rsidRDefault="002736C0" w:rsidP="002736C0">
      <w:pPr>
        <w:pStyle w:val="Haupttext"/>
      </w:pPr>
      <w:r w:rsidRPr="00BC31BE">
        <w:t xml:space="preserve">Der Fernkursnehmer bezahlt innert </w:t>
      </w:r>
      <w:r w:rsidRPr="00BC31BE">
        <w:rPr>
          <w:rStyle w:val="Hervorhebung"/>
          <w:rFonts w:ascii="Arial" w:hAnsi="Arial" w:cs="Arial"/>
        </w:rPr>
        <w:t>10 Tagen</w:t>
      </w:r>
      <w:r w:rsidRPr="00BC31BE">
        <w:t xml:space="preserve"> seit Vertragsschluss </w:t>
      </w:r>
      <w:r w:rsidRPr="00BC31BE">
        <w:rPr>
          <w:rStyle w:val="Hervorhebung"/>
          <w:rFonts w:ascii="Arial" w:hAnsi="Arial" w:cs="Arial"/>
        </w:rPr>
        <w:t>CHF 1 500</w:t>
      </w:r>
      <w:proofErr w:type="gramStart"/>
      <w:r w:rsidRPr="00BC31BE">
        <w:rPr>
          <w:rStyle w:val="Hervorhebung"/>
          <w:rFonts w:ascii="Arial" w:hAnsi="Arial" w:cs="Arial"/>
        </w:rPr>
        <w:t>.–</w:t>
      </w:r>
      <w:proofErr w:type="gramEnd"/>
      <w:r w:rsidRPr="00BC31BE">
        <w:t xml:space="preserve"> Kursgeld. In diesem Honorar sind auch sämtliche Unterlagen eingeschlossen.</w:t>
      </w:r>
    </w:p>
    <w:p w:rsidR="002736C0" w:rsidRPr="00BC31BE" w:rsidRDefault="002736C0" w:rsidP="002736C0">
      <w:pPr>
        <w:pStyle w:val="Titel2"/>
      </w:pPr>
      <w:r w:rsidRPr="00BC31BE">
        <w:t>V.</w:t>
      </w:r>
      <w:r w:rsidRPr="00BC31BE">
        <w:tab/>
        <w:t>Dauer des Vertrages</w:t>
      </w:r>
    </w:p>
    <w:p w:rsidR="002736C0" w:rsidRPr="00BC31BE" w:rsidRDefault="002736C0" w:rsidP="002736C0">
      <w:pPr>
        <w:pStyle w:val="Haupttext"/>
      </w:pPr>
      <w:r w:rsidRPr="00BC31BE">
        <w:t xml:space="preserve">Der Fernkursvertrag wird für eine Dauer von </w:t>
      </w:r>
      <w:r w:rsidRPr="00BC31BE">
        <w:rPr>
          <w:rStyle w:val="Hervorhebung"/>
          <w:rFonts w:ascii="Arial" w:hAnsi="Arial" w:cs="Arial"/>
        </w:rPr>
        <w:t>10 Wochen</w:t>
      </w:r>
      <w:r w:rsidRPr="00BC31BE">
        <w:t xml:space="preserve"> abgeschlossen.</w:t>
      </w:r>
    </w:p>
    <w:p w:rsidR="002736C0" w:rsidRPr="00BC31BE" w:rsidRDefault="002736C0" w:rsidP="002736C0">
      <w:pPr>
        <w:pStyle w:val="Titel2"/>
      </w:pPr>
      <w:r w:rsidRPr="00BC31BE">
        <w:t>VI.</w:t>
      </w:r>
      <w:r w:rsidRPr="00BC31BE">
        <w:tab/>
        <w:t>Beendigung des Vertrages</w:t>
      </w:r>
    </w:p>
    <w:p w:rsidR="002736C0" w:rsidRPr="00BC31BE" w:rsidRDefault="002736C0" w:rsidP="002736C0">
      <w:pPr>
        <w:pStyle w:val="Haupttext"/>
      </w:pPr>
      <w:r w:rsidRPr="00BC31BE">
        <w:t xml:space="preserve">Das Vertragsverhältnis wird nach Ablauf der vereinbarten Dauer von </w:t>
      </w:r>
      <w:r w:rsidRPr="00BC31BE">
        <w:rPr>
          <w:rStyle w:val="Hervorhebung"/>
          <w:rFonts w:ascii="Arial" w:hAnsi="Arial" w:cs="Arial"/>
        </w:rPr>
        <w:t>10 Wochen</w:t>
      </w:r>
      <w:r w:rsidRPr="00BC31BE">
        <w:t xml:space="preserve"> automatisch bee</w:t>
      </w:r>
      <w:r w:rsidRPr="00BC31BE">
        <w:t>n</w:t>
      </w:r>
      <w:r w:rsidRPr="00BC31BE">
        <w:t>det.</w:t>
      </w:r>
    </w:p>
    <w:p w:rsidR="002736C0" w:rsidRPr="00BC31BE" w:rsidRDefault="002736C0" w:rsidP="002736C0">
      <w:pPr>
        <w:pStyle w:val="Titel2"/>
      </w:pPr>
      <w:r w:rsidRPr="00BC31BE">
        <w:t>VII.</w:t>
      </w:r>
      <w:r w:rsidRPr="00BC31BE">
        <w:tab/>
        <w:t>Gerichtsstand</w:t>
      </w:r>
    </w:p>
    <w:p w:rsidR="002736C0" w:rsidRDefault="002736C0" w:rsidP="002736C0">
      <w:pPr>
        <w:pStyle w:val="Haupttext"/>
      </w:pPr>
      <w:r w:rsidRPr="00BC31BE">
        <w:t xml:space="preserve">Gerichtsstand ist </w:t>
      </w:r>
      <w:r w:rsidRPr="00BC31BE">
        <w:rPr>
          <w:rStyle w:val="Hervorhebung"/>
          <w:rFonts w:ascii="Arial" w:hAnsi="Arial" w:cs="Arial"/>
        </w:rPr>
        <w:t>St. Gallen</w:t>
      </w:r>
      <w:r w:rsidRPr="00BC31BE">
        <w:t>. Anwendbar ist einzig schweizerisches Recht.</w:t>
      </w:r>
    </w:p>
    <w:p w:rsidR="004A1542" w:rsidRDefault="004A1542" w:rsidP="002736C0">
      <w:pPr>
        <w:pStyle w:val="Haupttext"/>
      </w:pPr>
    </w:p>
    <w:p w:rsidR="004A1542" w:rsidRDefault="004A1542" w:rsidP="002736C0">
      <w:pPr>
        <w:pStyle w:val="Haupttext"/>
      </w:pPr>
    </w:p>
    <w:p w:rsidR="004A1542" w:rsidRPr="00BC31BE" w:rsidRDefault="004A1542" w:rsidP="002736C0">
      <w:pPr>
        <w:pStyle w:val="Haupttext"/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2736C0" w:rsidRPr="002736C0" w:rsidTr="007E178A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bookmarkStart w:id="13" w:name="OLE_LINK15"/>
            <w:r w:rsidRPr="002736C0">
              <w:rPr>
                <w:rStyle w:val="Hervorhebung"/>
                <w:rFonts w:ascii="Arial" w:hAnsi="Arial" w:cs="Arial"/>
              </w:rPr>
              <w:lastRenderedPageBreak/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  <w:r w:rsidRPr="002736C0">
              <w:rPr>
                <w:rStyle w:val="Hervorhebung"/>
                <w:rFonts w:ascii="Arial" w:hAnsi="Arial" w:cs="Arial"/>
              </w:rPr>
              <w:t>[Ort], Datum</w:t>
            </w:r>
          </w:p>
        </w:tc>
      </w:tr>
      <w:tr w:rsidR="002736C0" w:rsidRPr="002736C0" w:rsidTr="007E178A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</w:p>
        </w:tc>
      </w:tr>
      <w:tr w:rsidR="002736C0" w:rsidRPr="002736C0" w:rsidTr="007E178A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  <w:r w:rsidRPr="002736C0">
              <w:rPr>
                <w:rStyle w:val="Hervorhebung"/>
                <w:rFonts w:ascii="Arial" w:hAnsi="Arial" w:cs="Arial"/>
              </w:rPr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  <w:r w:rsidRPr="002736C0">
              <w:rPr>
                <w:rStyle w:val="Hervorhebung"/>
                <w:rFonts w:ascii="Arial" w:hAnsi="Arial" w:cs="Arial"/>
              </w:rPr>
              <w:t xml:space="preserve">Unterschrift </w:t>
            </w:r>
          </w:p>
        </w:tc>
      </w:tr>
      <w:tr w:rsidR="002736C0" w:rsidRPr="002736C0" w:rsidTr="007E178A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2736C0" w:rsidRPr="002736C0" w:rsidRDefault="002736C0" w:rsidP="002736C0">
            <w:pPr>
              <w:pStyle w:val="Haupttext"/>
              <w:rPr>
                <w:rStyle w:val="Hervorhebung"/>
                <w:rFonts w:ascii="Arial" w:hAnsi="Arial" w:cs="Arial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101179" w:rsidRPr="002736C0" w:rsidRDefault="00101179" w:rsidP="002736C0">
      <w:pPr>
        <w:pStyle w:val="Haupttext"/>
      </w:pPr>
    </w:p>
    <w:sectPr w:rsidR="00101179" w:rsidRPr="002736C0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CA" w:rsidRDefault="00212ACA">
      <w:r>
        <w:separator/>
      </w:r>
    </w:p>
  </w:endnote>
  <w:endnote w:type="continuationSeparator" w:id="0">
    <w:p w:rsidR="00212ACA" w:rsidRDefault="0021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Default="00D228A7" w:rsidP="00D228A7">
    <w:pPr>
      <w:tabs>
        <w:tab w:val="left" w:pos="1603"/>
        <w:tab w:val="right" w:pos="9072"/>
      </w:tabs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642F2A" wp14:editId="30722717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2652661D" wp14:editId="42242853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snapToGrid w:val="0"/>
        <w:color w:val="999999"/>
        <w:sz w:val="16"/>
      </w:rPr>
      <w:br/>
      <w:t xml:space="preserve">           WEKA Business Media AG | </w:t>
    </w:r>
    <w:hyperlink r:id="rId2" w:history="1">
      <w:r w:rsidR="00A2656E" w:rsidRPr="00007AC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A2656E">
      <w:rPr>
        <w:rFonts w:ascii="Verdana" w:hAnsi="Verdana"/>
        <w:noProof/>
        <w:snapToGrid w:val="0"/>
        <w:color w:val="999999"/>
        <w:sz w:val="16"/>
      </w:rPr>
      <w:t xml:space="preserve"> |</w:t>
    </w:r>
    <w:r w:rsidR="002736C0">
      <w:rPr>
        <w:rFonts w:ascii="Verdana" w:hAnsi="Verdana"/>
        <w:noProof/>
        <w:snapToGrid w:val="0"/>
        <w:color w:val="999999"/>
        <w:sz w:val="16"/>
      </w:rPr>
      <w:t xml:space="preserve"> Überarbeitet von Barbara Klug</w:t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4A1542">
      <w:rPr>
        <w:rFonts w:ascii="Verdana" w:hAnsi="Verdana"/>
        <w:noProof/>
        <w:color w:val="999999"/>
        <w:sz w:val="16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>
      <w:rPr>
        <w:rFonts w:ascii="Verdana" w:hAnsi="Verdana"/>
        <w:noProof/>
        <w:snapToGrid w:val="0"/>
        <w:color w:val="999999"/>
        <w:sz w:val="16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4A1542">
      <w:rPr>
        <w:rFonts w:ascii="Verdana" w:hAnsi="Verdana"/>
        <w:noProof/>
        <w:color w:val="999999"/>
        <w:sz w:val="16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CA" w:rsidRDefault="00212ACA">
      <w:r>
        <w:separator/>
      </w:r>
    </w:p>
  </w:footnote>
  <w:footnote w:type="continuationSeparator" w:id="0">
    <w:p w:rsidR="00212ACA" w:rsidRDefault="00212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500A55" wp14:editId="61A93D36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2736C0">
      <w:rPr>
        <w:rFonts w:ascii="Verdana" w:hAnsi="Verdana"/>
        <w:noProof/>
        <w:color w:val="999999"/>
        <w:sz w:val="16"/>
        <w:lang w:val="fr-CH"/>
      </w:rPr>
      <w:t>Fernkursvertrag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94620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04CDA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82381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804F1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6C6D6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00AF5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C866F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C2627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92A95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34CD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20F8A"/>
    <w:multiLevelType w:val="hybridMultilevel"/>
    <w:tmpl w:val="407E87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4A5139"/>
    <w:multiLevelType w:val="multilevel"/>
    <w:tmpl w:val="D06AEEF4"/>
    <w:lvl w:ilvl="0">
      <w:start w:val="1"/>
      <w:numFmt w:val="decimal"/>
      <w:pStyle w:val="Randziffer"/>
      <w:lvlText w:val="%1"/>
      <w:lvlJc w:val="left"/>
      <w:pPr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12642B0C"/>
    <w:multiLevelType w:val="hybridMultilevel"/>
    <w:tmpl w:val="F000E324"/>
    <w:lvl w:ilvl="0" w:tplc="865E4628">
      <w:start w:val="1"/>
      <w:numFmt w:val="decimal"/>
      <w:pStyle w:val="Bemerk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104935"/>
    <w:multiLevelType w:val="hybridMultilevel"/>
    <w:tmpl w:val="755A9F5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2A370D0"/>
    <w:multiLevelType w:val="multilevel"/>
    <w:tmpl w:val="CF72E2F0"/>
    <w:styleLink w:val="StyleNummerierteAufzhlung"/>
    <w:lvl w:ilvl="0">
      <w:start w:val="1"/>
      <w:numFmt w:val="decimal"/>
      <w:pStyle w:val="NummerierteAufzhlu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merierteAufzhlung2"/>
      <w:lvlText w:val="%1.%2.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pStyle w:val="NummerierteAufzhlung3"/>
      <w:lvlText w:val="%1.%2.%3."/>
      <w:lvlJc w:val="left"/>
      <w:pPr>
        <w:tabs>
          <w:tab w:val="num" w:pos="1276"/>
        </w:tabs>
        <w:ind w:left="2268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263C0"/>
    <w:multiLevelType w:val="multilevel"/>
    <w:tmpl w:val="CF72E2F0"/>
    <w:numStyleLink w:val="StyleNummerierteAufzhlung"/>
  </w:abstractNum>
  <w:abstractNum w:abstractNumId="16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7">
    <w:nsid w:val="29C2261E"/>
    <w:multiLevelType w:val="hybridMultilevel"/>
    <w:tmpl w:val="1674B5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5654A6"/>
    <w:multiLevelType w:val="hybridMultilevel"/>
    <w:tmpl w:val="612092E4"/>
    <w:lvl w:ilvl="0" w:tplc="55AC19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52CF6"/>
    <w:multiLevelType w:val="hybridMultilevel"/>
    <w:tmpl w:val="113C7708"/>
    <w:lvl w:ilvl="0" w:tplc="D528D9B6">
      <w:start w:val="1"/>
      <w:numFmt w:val="decimal"/>
      <w:pStyle w:val="Bemerkung1"/>
      <w:lvlText w:val="%1)"/>
      <w:lvlJc w:val="left"/>
      <w:pPr>
        <w:ind w:left="720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961DF2"/>
    <w:multiLevelType w:val="hybridMultilevel"/>
    <w:tmpl w:val="F5682C4A"/>
    <w:lvl w:ilvl="0" w:tplc="7E6EBF76">
      <w:start w:val="1"/>
      <w:numFmt w:val="bullet"/>
      <w:pStyle w:val="Aufzhlung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C4065"/>
    <w:multiLevelType w:val="multilevel"/>
    <w:tmpl w:val="06C4F356"/>
    <w:numStyleLink w:val="StyleAufzhlung"/>
  </w:abstractNum>
  <w:abstractNum w:abstractNumId="22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3">
    <w:nsid w:val="407F065F"/>
    <w:multiLevelType w:val="hybridMultilevel"/>
    <w:tmpl w:val="23668382"/>
    <w:lvl w:ilvl="0" w:tplc="55CE2C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1D0071D"/>
    <w:multiLevelType w:val="singleLevel"/>
    <w:tmpl w:val="1714A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44BC12E6"/>
    <w:multiLevelType w:val="hybridMultilevel"/>
    <w:tmpl w:val="88CC6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7">
    <w:nsid w:val="52B10AAD"/>
    <w:multiLevelType w:val="multilevel"/>
    <w:tmpl w:val="06C4F356"/>
    <w:styleLink w:val="StyleAufzhlung"/>
    <w:lvl w:ilvl="0">
      <w:start w:val="1"/>
      <w:numFmt w:val="lowerLetter"/>
      <w:pStyle w:val="Aufzhlung1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pStyle w:val="Aufzhlung2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Aufzhlung3"/>
      <w:lvlText w:val="(%3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2E44B9E"/>
    <w:multiLevelType w:val="hybridMultilevel"/>
    <w:tmpl w:val="50E84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95E14"/>
    <w:multiLevelType w:val="multilevel"/>
    <w:tmpl w:val="CD4696BA"/>
    <w:lvl w:ilvl="0">
      <w:start w:val="1"/>
      <w:numFmt w:val="decimal"/>
      <w:pStyle w:val="Nummerierung"/>
      <w:lvlText w:val="%1."/>
      <w:lvlJc w:val="left"/>
      <w:pPr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1">
    <w:nsid w:val="655E1675"/>
    <w:multiLevelType w:val="hybridMultilevel"/>
    <w:tmpl w:val="F3CC64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16"/>
  </w:num>
  <w:num w:numId="4">
    <w:abstractNumId w:val="22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14"/>
  </w:num>
  <w:num w:numId="18">
    <w:abstractNumId w:val="27"/>
  </w:num>
  <w:num w:numId="19">
    <w:abstractNumId w:val="12"/>
  </w:num>
  <w:num w:numId="20">
    <w:abstractNumId w:val="19"/>
  </w:num>
  <w:num w:numId="21">
    <w:abstractNumId w:val="21"/>
  </w:num>
  <w:num w:numId="22">
    <w:abstractNumId w:val="15"/>
  </w:num>
  <w:num w:numId="23">
    <w:abstractNumId w:val="20"/>
  </w:num>
  <w:num w:numId="24">
    <w:abstractNumId w:val="18"/>
  </w:num>
  <w:num w:numId="25">
    <w:abstractNumId w:val="17"/>
  </w:num>
  <w:num w:numId="26">
    <w:abstractNumId w:val="31"/>
  </w:num>
  <w:num w:numId="27">
    <w:abstractNumId w:val="23"/>
  </w:num>
  <w:num w:numId="28">
    <w:abstractNumId w:val="10"/>
  </w:num>
  <w:num w:numId="29">
    <w:abstractNumId w:val="25"/>
  </w:num>
  <w:num w:numId="30">
    <w:abstractNumId w:val="13"/>
  </w:num>
  <w:num w:numId="31">
    <w:abstractNumId w:val="28"/>
  </w:num>
  <w:num w:numId="32">
    <w:abstractNumId w:val="18"/>
    <w:lvlOverride w:ilvl="0">
      <w:startOverride w:val="1"/>
    </w:lvlOverride>
  </w:num>
  <w:num w:numId="33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01179"/>
    <w:rsid w:val="00173DA6"/>
    <w:rsid w:val="001A2EC7"/>
    <w:rsid w:val="00212ACA"/>
    <w:rsid w:val="002736C0"/>
    <w:rsid w:val="002759FA"/>
    <w:rsid w:val="00391840"/>
    <w:rsid w:val="00406F76"/>
    <w:rsid w:val="004A1542"/>
    <w:rsid w:val="004F2E4A"/>
    <w:rsid w:val="00641AF7"/>
    <w:rsid w:val="006C66E5"/>
    <w:rsid w:val="006F0703"/>
    <w:rsid w:val="007D1353"/>
    <w:rsid w:val="0084662F"/>
    <w:rsid w:val="0085719F"/>
    <w:rsid w:val="008C35ED"/>
    <w:rsid w:val="008F16FC"/>
    <w:rsid w:val="00A2656E"/>
    <w:rsid w:val="00A6569F"/>
    <w:rsid w:val="00B0385F"/>
    <w:rsid w:val="00BF7A9A"/>
    <w:rsid w:val="00C536AA"/>
    <w:rsid w:val="00CE5FB7"/>
    <w:rsid w:val="00D228A7"/>
    <w:rsid w:val="00D81C4D"/>
    <w:rsid w:val="00D9014F"/>
    <w:rsid w:val="00F54A9D"/>
    <w:rsid w:val="00F86A7C"/>
    <w:rsid w:val="00F87979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List" w:uiPriority="0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Strong" w:uiPriority="22" w:qFormat="1"/>
    <w:lsdException w:name="Emphasis" w:uiPriority="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List" w:uiPriority="0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Strong" w:uiPriority="22" w:qFormat="1"/>
    <w:lsdException w:name="Emphasis" w:uiPriority="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179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