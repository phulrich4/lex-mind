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76C3" w:rsidRPr="00747FDD" w:rsidRDefault="00E876C3" w:rsidP="00E876C3">
      <w:pPr>
        <w:pStyle w:val="Titel1-Kapiteltitel"/>
      </w:pPr>
      <w:r>
        <w:t>Schenkungsvertrag (Schenkung einer Sache)</w:t>
      </w:r>
    </w:p>
    <w:p w:rsidR="00E876C3" w:rsidRPr="00747FDD" w:rsidRDefault="00E876C3" w:rsidP="00E876C3">
      <w:pPr>
        <w:pStyle w:val="Haupttext"/>
      </w:pPr>
      <w:r>
        <w:t>[Wenn ein solcher Schenkungsv</w:t>
      </w:r>
      <w:r w:rsidRPr="00747FDD">
        <w:t>ertrag Bestimmungen für den Todesfall enthält, sollen die Formvo</w:t>
      </w:r>
      <w:r w:rsidRPr="00747FDD">
        <w:t>r</w:t>
      </w:r>
      <w:r w:rsidRPr="00747FDD">
        <w:t>schriften für letztwillige Verfügungen beachtet werden, d.h. ZGB Art. 505: Die eigenhändige letz</w:t>
      </w:r>
      <w:r w:rsidRPr="00747FDD">
        <w:t>t</w:t>
      </w:r>
      <w:r w:rsidRPr="00747FDD">
        <w:t>willige Verfügung ist vom Erblasser von Anfang bis zu Ende mit Einschluss der Angabe von Jahr, Monat und Tag der Errichtung von Hand niederzuschreiben sowie mit seiner Unterschrift zu vers</w:t>
      </w:r>
      <w:r w:rsidRPr="00747FDD">
        <w:t>e</w:t>
      </w:r>
      <w:r w:rsidRPr="00747FDD">
        <w:t>hen. Es ist natürlich auch möglich, in einem Testament die Bestimmungen des Schenkungsvertr</w:t>
      </w:r>
      <w:r w:rsidRPr="00747FDD">
        <w:t>a</w:t>
      </w:r>
      <w:r w:rsidRPr="00747FDD">
        <w:t xml:space="preserve">ges zu bekräftigen. </w:t>
      </w:r>
      <w:r>
        <w:t xml:space="preserve">In diesem Mustervertrag sind Beispiele für eine Schenkung </w:t>
      </w:r>
      <w:r w:rsidRPr="008F5222">
        <w:rPr>
          <w:u w:val="single"/>
        </w:rPr>
        <w:t>mit</w:t>
      </w:r>
      <w:r>
        <w:t xml:space="preserve"> Bestimmungen für den Todesfall enthalten]</w:t>
      </w:r>
    </w:p>
    <w:p w:rsidR="00E876C3" w:rsidRPr="00747FDD" w:rsidRDefault="00E876C3" w:rsidP="00E876C3">
      <w:pPr>
        <w:pStyle w:val="Titel2"/>
      </w:pPr>
      <w:r>
        <w:t>I.</w:t>
      </w:r>
      <w:r>
        <w:tab/>
      </w:r>
      <w:r w:rsidRPr="00747FDD">
        <w:t>Vertragsparteien</w:t>
      </w:r>
    </w:p>
    <w:p w:rsidR="00E876C3" w:rsidRPr="00747FDD" w:rsidRDefault="00E876C3" w:rsidP="00E876C3">
      <w:pPr>
        <w:pStyle w:val="Haupttext"/>
      </w:pPr>
      <w:r w:rsidRPr="00747FDD">
        <w:t>Schenkerin: Amalia Schenker</w:t>
      </w:r>
    </w:p>
    <w:p w:rsidR="00E876C3" w:rsidRPr="00747FDD" w:rsidRDefault="00E876C3" w:rsidP="00E876C3">
      <w:pPr>
        <w:pStyle w:val="Haupttext"/>
      </w:pPr>
      <w:r w:rsidRPr="00747FDD">
        <w:t>Beschenkte: ihre Tochter Yolanda Schenker-Koller</w:t>
      </w:r>
    </w:p>
    <w:p w:rsidR="00E876C3" w:rsidRPr="00747FDD" w:rsidRDefault="00E876C3" w:rsidP="00E876C3">
      <w:pPr>
        <w:pStyle w:val="Titel2"/>
      </w:pPr>
      <w:r>
        <w:t>II.</w:t>
      </w:r>
      <w:r>
        <w:tab/>
      </w:r>
      <w:r w:rsidRPr="00747FDD">
        <w:t>Gegenstand der Schenkung</w:t>
      </w:r>
    </w:p>
    <w:p w:rsidR="00E876C3" w:rsidRPr="00747FDD" w:rsidRDefault="00E876C3" w:rsidP="00E876C3">
      <w:pPr>
        <w:pStyle w:val="Haupttext"/>
      </w:pPr>
      <w:r w:rsidRPr="00747FDD">
        <w:t>Variante 1: Schenkung zu Lebzeiten</w:t>
      </w:r>
    </w:p>
    <w:p w:rsidR="00E876C3" w:rsidRPr="00747FDD" w:rsidRDefault="00E876C3" w:rsidP="00E876C3">
      <w:pPr>
        <w:pStyle w:val="Haupttext"/>
      </w:pPr>
      <w:r w:rsidRPr="00747FDD">
        <w:t xml:space="preserve">Zum 50. Geburtstag schenke ich meiner Tochter den Schmuck, den ich von meiner Mutter und Grossmutter geerbt habe. </w:t>
      </w:r>
    </w:p>
    <w:p w:rsidR="00E876C3" w:rsidRPr="00747FDD" w:rsidRDefault="00E876C3" w:rsidP="00E876C3">
      <w:pPr>
        <w:pStyle w:val="Haupttext"/>
      </w:pPr>
      <w:r w:rsidRPr="00747FDD">
        <w:t>Die Liste der Schmuckstücke</w:t>
      </w:r>
      <w:r>
        <w:t xml:space="preserve"> </w:t>
      </w:r>
      <w:r w:rsidRPr="00747FDD">
        <w:t xml:space="preserve">liegt </w:t>
      </w:r>
      <w:r>
        <w:t>als Anhang</w:t>
      </w:r>
      <w:r w:rsidRPr="00747FDD">
        <w:t xml:space="preserve"> bei und ist Bestandteil dieses Vertrages.</w:t>
      </w:r>
    </w:p>
    <w:p w:rsidR="00E876C3" w:rsidRPr="00747FDD" w:rsidRDefault="00E876C3" w:rsidP="00E876C3">
      <w:pPr>
        <w:pStyle w:val="Haupttext"/>
      </w:pPr>
      <w:r w:rsidRPr="00747FDD">
        <w:t>Variante 2: Schenkung mit Nutzniessung</w:t>
      </w:r>
    </w:p>
    <w:p w:rsidR="00E876C3" w:rsidRPr="00747FDD" w:rsidRDefault="00E876C3" w:rsidP="00E876C3">
      <w:pPr>
        <w:pStyle w:val="Haupttext"/>
      </w:pPr>
      <w:r w:rsidRPr="00747FDD">
        <w:t xml:space="preserve">Zum 50. Geburtstag schenke ich meiner Tochter Yolanda den Schmuck, den ich selber von meiner Mutter und Grossmutter geerbt habe. Ich behalte mir aber bis zu meinem Tode das Recht vor, den </w:t>
      </w:r>
      <w:proofErr w:type="gramStart"/>
      <w:r w:rsidRPr="00747FDD">
        <w:t xml:space="preserve">Schmuck </w:t>
      </w:r>
      <w:r>
        <w:t>,</w:t>
      </w:r>
      <w:r w:rsidRPr="00747FDD">
        <w:t>wenn</w:t>
      </w:r>
      <w:proofErr w:type="gramEnd"/>
      <w:r w:rsidRPr="00747FDD">
        <w:t xml:space="preserve"> ich es wünsche</w:t>
      </w:r>
      <w:r>
        <w:t>,</w:t>
      </w:r>
      <w:r w:rsidRPr="00747FDD">
        <w:t xml:space="preserve"> selber zu tragen (Nutzniessung). Meine Tochter kann den Schmuck brauchen, wenn ich ihn selber nicht beanspruche. Der Schmuck wird in einem Banksafe aufbewahrt, für </w:t>
      </w:r>
      <w:r>
        <w:t xml:space="preserve">welchen </w:t>
      </w:r>
      <w:r w:rsidRPr="00747FDD">
        <w:t xml:space="preserve">meine Tochter und ich die Vollmacht haben. </w:t>
      </w:r>
    </w:p>
    <w:p w:rsidR="00E876C3" w:rsidRPr="00747FDD" w:rsidRDefault="00E876C3" w:rsidP="00E876C3">
      <w:pPr>
        <w:pStyle w:val="Titel2"/>
      </w:pPr>
      <w:r>
        <w:t>III</w:t>
      </w:r>
      <w:r w:rsidRPr="00747FDD">
        <w:t>.</w:t>
      </w:r>
      <w:r>
        <w:tab/>
      </w:r>
      <w:r w:rsidRPr="00747FDD">
        <w:t>Bedingungen</w:t>
      </w:r>
    </w:p>
    <w:p w:rsidR="00E876C3" w:rsidRPr="00747FDD" w:rsidRDefault="00E876C3" w:rsidP="00E876C3">
      <w:pPr>
        <w:pStyle w:val="Haupttext"/>
      </w:pPr>
      <w:r w:rsidRPr="00747FDD">
        <w:t>Variante 1</w:t>
      </w:r>
    </w:p>
    <w:p w:rsidR="00E876C3" w:rsidRPr="00747FDD" w:rsidRDefault="00E876C3" w:rsidP="00E876C3">
      <w:pPr>
        <w:pStyle w:val="Haupttext"/>
      </w:pPr>
      <w:r w:rsidRPr="00747FDD">
        <w:t>Bedingung für die Schenkung ist, dass meine Tochter den Schmuck per Testament an ihre Kinder vererbt, damit er in der Familie bleibt.</w:t>
      </w:r>
    </w:p>
    <w:p w:rsidR="00E876C3" w:rsidRPr="00747FDD" w:rsidRDefault="00E876C3" w:rsidP="00E876C3">
      <w:pPr>
        <w:pStyle w:val="Haupttext"/>
      </w:pPr>
      <w:r w:rsidRPr="00747FDD">
        <w:t xml:space="preserve">Sollte der Wert des Schmuckes </w:t>
      </w:r>
      <w:r>
        <w:t xml:space="preserve">so hoch sein, dass er den Pflichtteil </w:t>
      </w:r>
      <w:r w:rsidRPr="00747FDD">
        <w:t xml:space="preserve">meiner Söhne </w:t>
      </w:r>
      <w:r>
        <w:t>verletzt</w:t>
      </w:r>
      <w:r w:rsidRPr="00747FDD">
        <w:t xml:space="preserve">, hat meine Tochter entweder meine Söhne bis zur Höhe des Pflichtteils auszuzahlen oder ihnen einzelne Stücke abzutreten. </w:t>
      </w:r>
    </w:p>
    <w:p w:rsidR="00E876C3" w:rsidRPr="00747FDD" w:rsidRDefault="00E876C3" w:rsidP="00E876C3">
      <w:pPr>
        <w:pStyle w:val="Haupttext"/>
      </w:pPr>
      <w:r w:rsidRPr="00747FDD">
        <w:t>Variante 2</w:t>
      </w:r>
    </w:p>
    <w:p w:rsidR="00E876C3" w:rsidRPr="00747FDD" w:rsidRDefault="00E876C3" w:rsidP="00E876C3">
      <w:pPr>
        <w:pStyle w:val="Haupttext"/>
      </w:pPr>
      <w:r w:rsidRPr="00747FDD">
        <w:t>Bedingung für die Schenkung ist, dass meine Tochter den Schmuck per Testament an ihre Kinder vererbt, damit er in der Familie bleibt.</w:t>
      </w:r>
    </w:p>
    <w:p w:rsidR="00E876C3" w:rsidRPr="00747FDD" w:rsidRDefault="00E876C3" w:rsidP="00E876C3">
      <w:pPr>
        <w:pStyle w:val="Haupttext"/>
      </w:pPr>
      <w:r w:rsidRPr="00747FDD">
        <w:t xml:space="preserve">Ich wünsche, dass meine Erbschaft auf meine Kinder gleichmässig verteilt wird. Ist der Wert des Schmuckes höher als die Anteile meiner Söhne, hat meine Tochter entweder meine Söhne bis zur Höhe ihres Anteiles auszuzahlen oder ihnen einzelne Stücke abzutreten. Meine Söhne sollten </w:t>
      </w:r>
      <w:r>
        <w:t xml:space="preserve">den Schmuck </w:t>
      </w:r>
      <w:r w:rsidRPr="00747FDD">
        <w:t xml:space="preserve">ebenfalls an ihre Kinder weitervererben. </w:t>
      </w:r>
    </w:p>
    <w:p w:rsidR="00E876C3" w:rsidRPr="00747FDD" w:rsidRDefault="00E876C3" w:rsidP="00E876C3">
      <w:pPr>
        <w:pStyle w:val="Haupttext"/>
      </w:pPr>
      <w:r w:rsidRPr="00747FDD">
        <w:lastRenderedPageBreak/>
        <w:t>Variante 3</w:t>
      </w:r>
    </w:p>
    <w:p w:rsidR="00E876C3" w:rsidRPr="00747FDD" w:rsidRDefault="00E876C3" w:rsidP="00E876C3">
      <w:pPr>
        <w:pStyle w:val="Haupttext"/>
      </w:pPr>
      <w:r w:rsidRPr="00747FDD">
        <w:t>Bedingung für die Schenkung ist, dass meine Tochter den Schmuck per Testament an die nächsten Fam</w:t>
      </w:r>
      <w:r>
        <w:t>i</w:t>
      </w:r>
      <w:r w:rsidRPr="00747FDD">
        <w:t>lienangehörigen vererbt. Dabei sind zunächst meine Ve</w:t>
      </w:r>
      <w:r>
        <w:t>rwandten zu berücksichtigen und, nur</w:t>
      </w:r>
      <w:r w:rsidRPr="00747FDD">
        <w:t xml:space="preserve"> falls diese </w:t>
      </w:r>
      <w:r>
        <w:t>vorver</w:t>
      </w:r>
      <w:r w:rsidRPr="00747FDD">
        <w:t>storben sind</w:t>
      </w:r>
      <w:r>
        <w:t>,</w:t>
      </w:r>
      <w:r w:rsidRPr="00747FDD">
        <w:t xml:space="preserve"> die Angehörigen von Yolandas Vater.</w:t>
      </w:r>
    </w:p>
    <w:p w:rsidR="00E876C3" w:rsidRPr="00747FDD" w:rsidRDefault="00E876C3" w:rsidP="00E876C3">
      <w:pPr>
        <w:pStyle w:val="Haupttext"/>
      </w:pPr>
      <w:r w:rsidRPr="00747FDD">
        <w:t>Varianten 4: Gemischte Schenkung</w:t>
      </w:r>
    </w:p>
    <w:p w:rsidR="00E876C3" w:rsidRPr="00C71368" w:rsidRDefault="00E876C3" w:rsidP="00E876C3">
      <w:pPr>
        <w:pStyle w:val="Haupttext"/>
      </w:pPr>
      <w:r w:rsidRPr="00747FDD">
        <w:t>Als Gegenleistung für den Schmuck überlässt meine Tochter mir ihr gebrauchtes Auto</w:t>
      </w:r>
      <w:r>
        <w:t xml:space="preserve">, Marke </w:t>
      </w:r>
      <w:proofErr w:type="gramStart"/>
      <w:r>
        <w:t>…….,</w:t>
      </w:r>
      <w:proofErr w:type="gramEnd"/>
      <w:r>
        <w:t xml:space="preserve"> Wert ………  </w:t>
      </w:r>
      <w:r w:rsidRPr="00747FDD">
        <w:t xml:space="preserve"> </w:t>
      </w:r>
      <w:r w:rsidRPr="00C71368">
        <w:t>[Wegen des im Vergleich wesentlich geringeren Wertes des gebrauchten Autos gilt der Vertrag als Schenkungs</w:t>
      </w:r>
      <w:r>
        <w:t>vereinbarung</w:t>
      </w:r>
      <w:r w:rsidRPr="00C71368">
        <w:t xml:space="preserve">] </w:t>
      </w:r>
    </w:p>
    <w:p w:rsidR="00E876C3" w:rsidRPr="00747FDD" w:rsidRDefault="00E876C3" w:rsidP="00E876C3">
      <w:pPr>
        <w:pStyle w:val="Titel2"/>
      </w:pPr>
      <w:r>
        <w:t>IV</w:t>
      </w:r>
      <w:r w:rsidRPr="00747FDD">
        <w:t>.</w:t>
      </w:r>
      <w:r>
        <w:tab/>
      </w:r>
      <w:r w:rsidRPr="00747FDD">
        <w:t>Steuern</w:t>
      </w:r>
    </w:p>
    <w:p w:rsidR="00E876C3" w:rsidRPr="00747FDD" w:rsidRDefault="00E876C3" w:rsidP="00E876C3">
      <w:pPr>
        <w:pStyle w:val="Haupttext"/>
      </w:pPr>
      <w:r w:rsidRPr="00747FDD">
        <w:t>Variante 1</w:t>
      </w:r>
    </w:p>
    <w:p w:rsidR="00E876C3" w:rsidRPr="00747FDD" w:rsidRDefault="00E876C3" w:rsidP="00E876C3">
      <w:pPr>
        <w:pStyle w:val="Haupttext"/>
      </w:pPr>
      <w:r w:rsidRPr="00747FDD">
        <w:t>Sollten Schenkungssteuern zu entrichten sein, übernimmt diese meine Tochter.</w:t>
      </w:r>
    </w:p>
    <w:p w:rsidR="00E876C3" w:rsidRPr="00747FDD" w:rsidRDefault="00E876C3" w:rsidP="00E876C3">
      <w:pPr>
        <w:pStyle w:val="Haupttext"/>
      </w:pPr>
      <w:r w:rsidRPr="00747FDD">
        <w:t>Variante 2</w:t>
      </w:r>
    </w:p>
    <w:p w:rsidR="00E876C3" w:rsidRPr="00747FDD" w:rsidRDefault="00E876C3" w:rsidP="00E876C3">
      <w:pPr>
        <w:pStyle w:val="Haupttext"/>
      </w:pPr>
      <w:r w:rsidRPr="00747FDD">
        <w:t xml:space="preserve">Sollten Schenkungssteuern zu entrichten sein, bezahlen diese meine Tochter und ich je zur Hälfte. </w:t>
      </w:r>
    </w:p>
    <w:p w:rsidR="00E876C3" w:rsidRPr="00747FDD" w:rsidRDefault="00E876C3" w:rsidP="00E876C3">
      <w:pPr>
        <w:pStyle w:val="Titel2"/>
      </w:pPr>
      <w:r>
        <w:t>V.</w:t>
      </w:r>
      <w:r>
        <w:tab/>
      </w:r>
      <w:r w:rsidRPr="00747FDD">
        <w:t>Widerrufsgründe</w:t>
      </w:r>
    </w:p>
    <w:p w:rsidR="00E876C3" w:rsidRPr="00747FDD" w:rsidRDefault="00E876C3" w:rsidP="00E876C3">
      <w:pPr>
        <w:pStyle w:val="Haupttext"/>
      </w:pPr>
      <w:r w:rsidRPr="00747FDD">
        <w:t>Ich behalte mir das Recht vor, die Schenkung aus folgenden Gründen zu widerrufen:</w:t>
      </w:r>
    </w:p>
    <w:p w:rsidR="00E876C3" w:rsidRPr="00747FDD" w:rsidRDefault="00E876C3" w:rsidP="00E876C3">
      <w:pPr>
        <w:pStyle w:val="HaupttextEinzWrfel"/>
      </w:pPr>
      <w:r w:rsidRPr="00747FDD">
        <w:t>Aus den gesetzlichen Widerrufungsgründen nach OR Art. 249 und 250</w:t>
      </w:r>
    </w:p>
    <w:p w:rsidR="00E876C3" w:rsidRPr="00747FDD" w:rsidRDefault="00E876C3" w:rsidP="00E876C3">
      <w:pPr>
        <w:pStyle w:val="HaupttextEinzWrfel"/>
      </w:pPr>
      <w:r w:rsidRPr="00747FDD">
        <w:t>Für den Fall, dass meine Tochter und ich uns ernsthaft zerstreiten</w:t>
      </w:r>
    </w:p>
    <w:p w:rsidR="00E876C3" w:rsidRPr="00747FDD" w:rsidRDefault="00E876C3" w:rsidP="00E876C3">
      <w:pPr>
        <w:pStyle w:val="HaupttextEinzWrfel"/>
      </w:pPr>
      <w:r w:rsidRPr="00747FDD">
        <w:t>Für den Fall, dass meine Tochter Schulden macht, die ihre Zahlungsfähigkeit beeinträchtigen</w:t>
      </w:r>
    </w:p>
    <w:p w:rsidR="00E876C3" w:rsidRPr="00747FDD" w:rsidRDefault="00E876C3" w:rsidP="00E876C3">
      <w:pPr>
        <w:pStyle w:val="Haupttext"/>
      </w:pPr>
      <w:r w:rsidRPr="00747FDD">
        <w:t>Variante 1</w:t>
      </w:r>
    </w:p>
    <w:p w:rsidR="00E876C3" w:rsidRPr="00747FDD" w:rsidRDefault="00E876C3" w:rsidP="00E876C3">
      <w:pPr>
        <w:pStyle w:val="Haupttext"/>
      </w:pPr>
      <w:r>
        <w:t>Falls</w:t>
      </w:r>
      <w:r w:rsidRPr="00747FDD">
        <w:t xml:space="preserve"> meine Tochter vor ihrem 50. Geburtstag sterben sollte, fällt das Schenkungsversprechen d</w:t>
      </w:r>
      <w:r w:rsidRPr="00747FDD">
        <w:t>a</w:t>
      </w:r>
      <w:r w:rsidRPr="00747FDD">
        <w:t xml:space="preserve">hin. </w:t>
      </w:r>
    </w:p>
    <w:p w:rsidR="00E876C3" w:rsidRPr="00747FDD" w:rsidRDefault="00E876C3" w:rsidP="00E876C3">
      <w:pPr>
        <w:pStyle w:val="Haupttext"/>
      </w:pPr>
      <w:r w:rsidRPr="00747FDD">
        <w:t xml:space="preserve">Variante 2 </w:t>
      </w:r>
    </w:p>
    <w:p w:rsidR="00E876C3" w:rsidRPr="00747FDD" w:rsidRDefault="00E876C3" w:rsidP="00E876C3">
      <w:pPr>
        <w:pStyle w:val="Haupttext"/>
      </w:pPr>
      <w:r w:rsidRPr="00747FDD">
        <w:t>Im Fall</w:t>
      </w:r>
      <w:r>
        <w:t>e,</w:t>
      </w:r>
      <w:r w:rsidRPr="00747FDD">
        <w:t xml:space="preserve"> dass meine Tochter vor ihrem 50. Geburtstag sterben sollte, fällt das Schenkungsverspr</w:t>
      </w:r>
      <w:r w:rsidRPr="00747FDD">
        <w:t>e</w:t>
      </w:r>
      <w:r w:rsidRPr="00747FDD">
        <w:t xml:space="preserve">chen dahin. Falls meine Tochter nach der Übergabe des Schmuckes, aber vor mir sterben sollte, fällt der Schmuck an mich zurück. </w:t>
      </w:r>
    </w:p>
    <w:p w:rsidR="00E876C3" w:rsidRPr="00747FDD" w:rsidRDefault="00E876C3" w:rsidP="00E876C3">
      <w:pPr>
        <w:pStyle w:val="Haupttext"/>
      </w:pPr>
      <w:r w:rsidRPr="00747FDD">
        <w:t>Variante 3</w:t>
      </w:r>
    </w:p>
    <w:p w:rsidR="00E876C3" w:rsidRPr="00747FDD" w:rsidRDefault="00E876C3" w:rsidP="00E876C3">
      <w:pPr>
        <w:pStyle w:val="Haupttext"/>
      </w:pPr>
      <w:r>
        <w:t>Falls</w:t>
      </w:r>
      <w:r w:rsidRPr="00747FDD">
        <w:t xml:space="preserve"> meine Tochter vor ihrem 50. Geburtstag sterben sollte, wird der Schmuck an meine Enkeli</w:t>
      </w:r>
      <w:r w:rsidRPr="00747FDD">
        <w:t>n</w:t>
      </w:r>
      <w:r w:rsidRPr="00747FDD">
        <w:t xml:space="preserve">nen verteilt. Für sie gelten die Bedingungen in Ziffer </w:t>
      </w:r>
      <w:r>
        <w:t>III</w:t>
      </w:r>
      <w:r w:rsidRPr="00747FDD">
        <w:t xml:space="preserve"> entsprechend. </w:t>
      </w:r>
    </w:p>
    <w:p w:rsidR="00E876C3" w:rsidRPr="00747FDD" w:rsidRDefault="00E876C3" w:rsidP="00E876C3">
      <w:pPr>
        <w:pStyle w:val="Titel2"/>
      </w:pPr>
      <w:r>
        <w:t>VI.</w:t>
      </w:r>
      <w:r>
        <w:tab/>
      </w:r>
      <w:r w:rsidRPr="00747FDD">
        <w:t>Diverses</w:t>
      </w:r>
    </w:p>
    <w:p w:rsidR="00E876C3" w:rsidRDefault="00E876C3" w:rsidP="00E876C3">
      <w:pPr>
        <w:pStyle w:val="Haupttext"/>
      </w:pPr>
      <w:r w:rsidRPr="00747FDD">
        <w:t>Soll</w:t>
      </w:r>
      <w:r>
        <w:t>te es wegen dieses Vertrages zu</w:t>
      </w:r>
      <w:r w:rsidRPr="00747FDD">
        <w:t xml:space="preserve"> Streit kommen, bemühen die Parteien sich um </w:t>
      </w:r>
      <w:r>
        <w:t xml:space="preserve">eine </w:t>
      </w:r>
      <w:r w:rsidRPr="00747FDD">
        <w:t>rasche Einigung. Ist diese nicht möglich, wird ein Mediator eingeschaltet. Die Kosten für den Mediator b</w:t>
      </w:r>
      <w:r w:rsidRPr="00747FDD">
        <w:t>e</w:t>
      </w:r>
      <w:r w:rsidRPr="00747FDD">
        <w:t>zahlen al</w:t>
      </w:r>
      <w:r>
        <w:t>le Parteien zu gleichen Teilen.</w:t>
      </w:r>
    </w:p>
    <w:p w:rsidR="00E876C3" w:rsidRDefault="00E876C3" w:rsidP="00E876C3">
      <w:pPr>
        <w:pStyle w:val="Haupttext"/>
      </w:pPr>
    </w:p>
    <w:p w:rsidR="00081054" w:rsidRDefault="00081054" w:rsidP="00081054">
      <w:pPr>
        <w:pStyle w:val="Haupttext"/>
        <w:tabs>
          <w:tab w:val="left" w:pos="4536"/>
        </w:tabs>
      </w:pPr>
      <w:r w:rsidRPr="00C13207">
        <w:lastRenderedPageBreak/>
        <w:t>[Ort], Datum</w:t>
      </w:r>
      <w:r>
        <w:tab/>
      </w:r>
      <w:r w:rsidRPr="00C13207">
        <w:t>[Ort], Datum</w:t>
      </w:r>
    </w:p>
    <w:p w:rsidR="00081054" w:rsidRDefault="00081054" w:rsidP="00081054">
      <w:pPr>
        <w:pStyle w:val="Haupttext"/>
        <w:tabs>
          <w:tab w:val="left" w:pos="4536"/>
        </w:tabs>
      </w:pPr>
      <w:r>
        <w:t>________________________________</w:t>
      </w:r>
      <w:r>
        <w:tab/>
      </w:r>
      <w:r>
        <w:t>________________________________</w:t>
      </w:r>
    </w:p>
    <w:p w:rsidR="00081054" w:rsidRDefault="00081054" w:rsidP="00E876C3">
      <w:pPr>
        <w:pStyle w:val="Haupttext"/>
      </w:pPr>
    </w:p>
    <w:p w:rsidR="00081054" w:rsidRDefault="00081054" w:rsidP="00081054">
      <w:pPr>
        <w:pStyle w:val="Haupttext"/>
        <w:tabs>
          <w:tab w:val="left" w:pos="4536"/>
        </w:tabs>
      </w:pPr>
      <w:r w:rsidRPr="00C13207">
        <w:t>Unterschrift</w:t>
      </w:r>
      <w:r>
        <w:tab/>
      </w:r>
      <w:proofErr w:type="spellStart"/>
      <w:r>
        <w:t>Unte</w:t>
      </w:r>
      <w:r>
        <w:t>r</w:t>
      </w:r>
      <w:r>
        <w:t>schrift</w:t>
      </w:r>
      <w:proofErr w:type="spellEnd"/>
    </w:p>
    <w:p w:rsidR="00081054" w:rsidRDefault="00081054" w:rsidP="00081054">
      <w:pPr>
        <w:pStyle w:val="Haupttext"/>
        <w:tabs>
          <w:tab w:val="left" w:pos="4536"/>
        </w:tabs>
      </w:pPr>
      <w:r>
        <w:t>________________________________</w:t>
      </w:r>
      <w:r>
        <w:tab/>
        <w:t>___________</w:t>
      </w:r>
      <w:bookmarkStart w:id="0" w:name="_GoBack"/>
      <w:bookmarkEnd w:id="0"/>
      <w:r>
        <w:t>_____________________</w:t>
      </w:r>
    </w:p>
    <w:sectPr w:rsidR="00081054" w:rsidSect="00D228A7">
      <w:headerReference w:type="default" r:id="rId8"/>
      <w:footerReference w:type="default" r:id="rId9"/>
      <w:pgSz w:w="11906" w:h="16838" w:code="9"/>
      <w:pgMar w:top="1797" w:right="1418" w:bottom="568"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66E5" w:rsidRDefault="006C66E5">
      <w:r>
        <w:separator/>
      </w:r>
    </w:p>
  </w:endnote>
  <w:endnote w:type="continuationSeparator" w:id="0">
    <w:p w:rsidR="006C66E5" w:rsidRDefault="006C6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B0500000000000000"/>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0000500000000000000"/>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8A7" w:rsidRDefault="00D228A7" w:rsidP="00D228A7">
    <w:pPr>
      <w:tabs>
        <w:tab w:val="right" w:pos="9085"/>
      </w:tabs>
      <w:rPr>
        <w:rFonts w:ascii="Verdana" w:hAnsi="Verdana"/>
        <w:noProof/>
        <w:snapToGrid w:val="0"/>
        <w:color w:val="999999"/>
        <w:sz w:val="16"/>
      </w:rPr>
    </w:pPr>
  </w:p>
  <w:p w:rsidR="00D228A7" w:rsidRPr="00081054" w:rsidRDefault="00D228A7" w:rsidP="00D228A7">
    <w:pPr>
      <w:tabs>
        <w:tab w:val="left" w:pos="1603"/>
        <w:tab w:val="right" w:pos="9072"/>
      </w:tabs>
      <w:rPr>
        <w:lang w:val="en-GB"/>
      </w:rPr>
    </w:pPr>
    <w:r>
      <w:rPr>
        <w:rFonts w:ascii="Verdana" w:hAnsi="Verdana"/>
        <w:noProof/>
        <w:color w:val="999999"/>
      </w:rPr>
      <mc:AlternateContent>
        <mc:Choice Requires="wps">
          <w:drawing>
            <wp:anchor distT="0" distB="0" distL="114300" distR="114300" simplePos="0" relativeHeight="251659776" behindDoc="0" locked="0" layoutInCell="1" allowOverlap="1" wp14:anchorId="3C392BF4" wp14:editId="7857F65F">
              <wp:simplePos x="0" y="0"/>
              <wp:positionH relativeFrom="column">
                <wp:posOffset>-5080</wp:posOffset>
              </wp:positionH>
              <wp:positionV relativeFrom="paragraph">
                <wp:posOffset>344694</wp:posOffset>
              </wp:positionV>
              <wp:extent cx="5760085" cy="0"/>
              <wp:effectExtent l="0" t="0" r="12065" b="19050"/>
              <wp:wrapNone/>
              <wp:docPr id="7" name="Gerade Verbindung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7.15pt" to="45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" strokecolor="#969696" strokeweight=".5pt"/>
          </w:pict>
        </mc:Fallback>
      </mc:AlternateContent>
    </w:r>
    <w:r>
      <w:rPr>
        <w:noProof/>
      </w:rPr>
      <w:drawing>
        <wp:anchor distT="0" distB="0" distL="114300" distR="114300" simplePos="0" relativeHeight="251660800" behindDoc="0" locked="0" layoutInCell="1" allowOverlap="1" wp14:anchorId="61938655" wp14:editId="73955367">
          <wp:simplePos x="0" y="0"/>
          <wp:positionH relativeFrom="column">
            <wp:posOffset>0</wp:posOffset>
          </wp:positionH>
          <wp:positionV relativeFrom="paragraph">
            <wp:posOffset>1270</wp:posOffset>
          </wp:positionV>
          <wp:extent cx="230505" cy="236220"/>
          <wp:effectExtent l="0" t="0" r="0" b="0"/>
          <wp:wrapNone/>
          <wp:docPr id="9" name="Grafik 9"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81054">
      <w:rPr>
        <w:rFonts w:ascii="Verdana" w:hAnsi="Verdana"/>
        <w:noProof/>
        <w:snapToGrid w:val="0"/>
        <w:color w:val="999999"/>
        <w:sz w:val="16"/>
        <w:lang w:val="en-GB"/>
      </w:rPr>
      <w:tab/>
    </w:r>
    <w:r w:rsidRPr="00081054">
      <w:rPr>
        <w:rFonts w:ascii="Verdana" w:hAnsi="Verdana"/>
        <w:noProof/>
        <w:snapToGrid w:val="0"/>
        <w:color w:val="999999"/>
        <w:sz w:val="16"/>
        <w:lang w:val="en-GB"/>
      </w:rPr>
      <w:br/>
      <w:t xml:space="preserve">           WEKA Business Media AG | </w:t>
    </w:r>
    <w:hyperlink r:id="rId2" w:history="1">
      <w:r w:rsidR="00A2656E" w:rsidRPr="00081054">
        <w:rPr>
          <w:rStyle w:val="Hyperlink"/>
          <w:rFonts w:ascii="Verdana" w:hAnsi="Verdana"/>
          <w:noProof/>
          <w:snapToGrid w:val="0"/>
          <w:sz w:val="16"/>
          <w:lang w:val="en-GB"/>
        </w:rPr>
        <w:t>www.weka.ch</w:t>
      </w:r>
    </w:hyperlink>
    <w:r w:rsidR="00A2656E" w:rsidRPr="00081054">
      <w:rPr>
        <w:rFonts w:ascii="Verdana" w:hAnsi="Verdana"/>
        <w:noProof/>
        <w:snapToGrid w:val="0"/>
        <w:color w:val="999999"/>
        <w:sz w:val="16"/>
        <w:lang w:val="en-GB"/>
      </w:rPr>
      <w:t xml:space="preserve"> |</w:t>
    </w:r>
    <w:r w:rsidRPr="00081054">
      <w:rPr>
        <w:rFonts w:ascii="Verdana" w:hAnsi="Verdana"/>
        <w:noProof/>
        <w:snapToGrid w:val="0"/>
        <w:color w:val="999999"/>
        <w:sz w:val="16"/>
        <w:lang w:val="en-GB"/>
      </w:rPr>
      <w:tab/>
    </w:r>
    <w:r>
      <w:rPr>
        <w:rFonts w:ascii="Verdana" w:hAnsi="Verdana"/>
        <w:noProof/>
        <w:color w:val="999999"/>
        <w:sz w:val="16"/>
      </w:rPr>
      <w:fldChar w:fldCharType="begin"/>
    </w:r>
    <w:r w:rsidRPr="00081054">
      <w:rPr>
        <w:rFonts w:ascii="Verdana" w:hAnsi="Verdana"/>
        <w:noProof/>
        <w:color w:val="999999"/>
        <w:sz w:val="16"/>
        <w:lang w:val="en-GB"/>
      </w:rPr>
      <w:instrText xml:space="preserve"> PAGE </w:instrText>
    </w:r>
    <w:r>
      <w:rPr>
        <w:rFonts w:ascii="Verdana" w:hAnsi="Verdana"/>
        <w:noProof/>
        <w:color w:val="999999"/>
        <w:sz w:val="16"/>
      </w:rPr>
      <w:fldChar w:fldCharType="separate"/>
    </w:r>
    <w:r w:rsidR="00081054">
      <w:rPr>
        <w:rFonts w:ascii="Verdana" w:hAnsi="Verdana"/>
        <w:noProof/>
        <w:color w:val="999999"/>
        <w:sz w:val="16"/>
        <w:lang w:val="en-GB"/>
      </w:rPr>
      <w:t>3</w:t>
    </w:r>
    <w:r>
      <w:rPr>
        <w:rFonts w:ascii="Verdana" w:hAnsi="Verdana"/>
        <w:noProof/>
        <w:color w:val="999999"/>
        <w:sz w:val="16"/>
      </w:rPr>
      <w:fldChar w:fldCharType="end"/>
    </w:r>
    <w:r w:rsidRPr="00081054">
      <w:rPr>
        <w:rFonts w:ascii="Verdana" w:hAnsi="Verdana"/>
        <w:noProof/>
        <w:snapToGrid w:val="0"/>
        <w:color w:val="999999"/>
        <w:sz w:val="16"/>
        <w:lang w:val="en-GB"/>
      </w:rPr>
      <w:t>/</w:t>
    </w:r>
    <w:r>
      <w:rPr>
        <w:rFonts w:ascii="Verdana" w:hAnsi="Verdana"/>
        <w:noProof/>
        <w:color w:val="999999"/>
        <w:sz w:val="16"/>
      </w:rPr>
      <w:fldChar w:fldCharType="begin"/>
    </w:r>
    <w:r w:rsidRPr="00081054">
      <w:rPr>
        <w:rFonts w:ascii="Verdana" w:hAnsi="Verdana"/>
        <w:noProof/>
        <w:color w:val="999999"/>
        <w:sz w:val="16"/>
        <w:lang w:val="en-GB"/>
      </w:rPr>
      <w:instrText xml:space="preserve"> NUMPAGES </w:instrText>
    </w:r>
    <w:r>
      <w:rPr>
        <w:rFonts w:ascii="Verdana" w:hAnsi="Verdana"/>
        <w:noProof/>
        <w:color w:val="999999"/>
        <w:sz w:val="16"/>
      </w:rPr>
      <w:fldChar w:fldCharType="separate"/>
    </w:r>
    <w:r w:rsidR="00081054">
      <w:rPr>
        <w:rFonts w:ascii="Verdana" w:hAnsi="Verdana"/>
        <w:noProof/>
        <w:color w:val="999999"/>
        <w:sz w:val="16"/>
        <w:lang w:val="en-GB"/>
      </w:rPr>
      <w:t>3</w:t>
    </w:r>
    <w:r>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66E5" w:rsidRDefault="006C66E5">
      <w:r>
        <w:separator/>
      </w:r>
    </w:p>
  </w:footnote>
  <w:footnote w:type="continuationSeparator" w:id="0">
    <w:p w:rsidR="006C66E5" w:rsidRDefault="006C66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926" w:rsidRDefault="00391840">
    <w:pPr>
      <w:rPr>
        <w:sz w:val="16"/>
        <w:lang w:val="fr-CH"/>
      </w:rPr>
    </w:pPr>
    <w:r>
      <w:rPr>
        <w:rFonts w:ascii="Verdana" w:hAnsi="Verdana"/>
        <w:noProof/>
        <w:color w:val="999999"/>
        <w:sz w:val="16"/>
      </w:rPr>
      <mc:AlternateContent>
        <mc:Choice Requires="wps">
          <w:drawing>
            <wp:anchor distT="0" distB="0" distL="114300" distR="114300" simplePos="0" relativeHeight="251657728" behindDoc="0" locked="0" layoutInCell="1" allowOverlap="1" wp14:anchorId="555A5E44" wp14:editId="06DF3677">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0B7926">
      <w:rPr>
        <w:rFonts w:ascii="Verdana" w:hAnsi="Verdana"/>
        <w:noProof/>
        <w:color w:val="999999"/>
        <w:sz w:val="16"/>
        <w:lang w:val="fr-CH"/>
      </w:rPr>
      <w:br/>
    </w:r>
    <w:r w:rsidR="00E876C3">
      <w:rPr>
        <w:rFonts w:ascii="Verdana" w:hAnsi="Verdana"/>
        <w:noProof/>
        <w:color w:val="999999"/>
        <w:sz w:val="16"/>
        <w:lang w:val="fr-CH"/>
      </w:rPr>
      <w:t>Schenkungsvertrag (Schenkung einer Sache)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EC651C0"/>
    <w:lvl w:ilvl="0">
      <w:start w:val="1"/>
      <w:numFmt w:val="decimal"/>
      <w:lvlText w:val="%1."/>
      <w:lvlJc w:val="left"/>
      <w:pPr>
        <w:tabs>
          <w:tab w:val="num" w:pos="1492"/>
        </w:tabs>
        <w:ind w:left="1492" w:hanging="360"/>
      </w:pPr>
    </w:lvl>
  </w:abstractNum>
  <w:abstractNum w:abstractNumId="1">
    <w:nsid w:val="FFFFFF7D"/>
    <w:multiLevelType w:val="singleLevel"/>
    <w:tmpl w:val="C786D7AE"/>
    <w:lvl w:ilvl="0">
      <w:start w:val="1"/>
      <w:numFmt w:val="decimal"/>
      <w:lvlText w:val="%1."/>
      <w:lvlJc w:val="left"/>
      <w:pPr>
        <w:tabs>
          <w:tab w:val="num" w:pos="1209"/>
        </w:tabs>
        <w:ind w:left="1209" w:hanging="360"/>
      </w:pPr>
    </w:lvl>
  </w:abstractNum>
  <w:abstractNum w:abstractNumId="2">
    <w:nsid w:val="FFFFFF7E"/>
    <w:multiLevelType w:val="singleLevel"/>
    <w:tmpl w:val="146027F0"/>
    <w:lvl w:ilvl="0">
      <w:start w:val="1"/>
      <w:numFmt w:val="decimal"/>
      <w:lvlText w:val="%1."/>
      <w:lvlJc w:val="left"/>
      <w:pPr>
        <w:tabs>
          <w:tab w:val="num" w:pos="926"/>
        </w:tabs>
        <w:ind w:left="926" w:hanging="360"/>
      </w:pPr>
    </w:lvl>
  </w:abstractNum>
  <w:abstractNum w:abstractNumId="3">
    <w:nsid w:val="FFFFFF7F"/>
    <w:multiLevelType w:val="singleLevel"/>
    <w:tmpl w:val="3B3A9424"/>
    <w:lvl w:ilvl="0">
      <w:start w:val="1"/>
      <w:numFmt w:val="decimal"/>
      <w:lvlText w:val="%1."/>
      <w:lvlJc w:val="left"/>
      <w:pPr>
        <w:tabs>
          <w:tab w:val="num" w:pos="643"/>
        </w:tabs>
        <w:ind w:left="643" w:hanging="360"/>
      </w:pPr>
    </w:lvl>
  </w:abstractNum>
  <w:abstractNum w:abstractNumId="4">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nsid w:val="FFFFFF88"/>
    <w:multiLevelType w:val="singleLevel"/>
    <w:tmpl w:val="D618F10C"/>
    <w:lvl w:ilvl="0">
      <w:start w:val="1"/>
      <w:numFmt w:val="decimal"/>
      <w:lvlText w:val="%1."/>
      <w:lvlJc w:val="left"/>
      <w:pPr>
        <w:tabs>
          <w:tab w:val="num" w:pos="360"/>
        </w:tabs>
        <w:ind w:left="360" w:hanging="360"/>
      </w:pPr>
    </w:lvl>
  </w:abstractNum>
  <w:abstractNum w:abstractNumId="9">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nsid w:val="0FF02D4D"/>
    <w:multiLevelType w:val="hybridMultilevel"/>
    <w:tmpl w:val="920E8CB0"/>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2">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3">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nsid w:val="2B476B4B"/>
    <w:multiLevelType w:val="hybridMultilevel"/>
    <w:tmpl w:val="DDE63A5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8">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20">
    <w:nsid w:val="53DD15CE"/>
    <w:multiLevelType w:val="hybridMultilevel"/>
    <w:tmpl w:val="5F62A276"/>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22">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3">
    <w:nsid w:val="68B544E2"/>
    <w:multiLevelType w:val="hybridMultilevel"/>
    <w:tmpl w:val="48567C1A"/>
    <w:lvl w:ilvl="0" w:tplc="DD6E6F74">
      <w:numFmt w:val="bullet"/>
      <w:lvlText w:val="-"/>
      <w:lvlJc w:val="left"/>
      <w:pPr>
        <w:ind w:left="720" w:hanging="360"/>
      </w:pPr>
      <w:rPr>
        <w:rFonts w:ascii="Verdana" w:eastAsia="Times New Roman" w:hAnsi="Verdan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76A320DB"/>
    <w:multiLevelType w:val="hybridMultilevel"/>
    <w:tmpl w:val="4BDA7822"/>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5">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nsid w:val="7DB012CE"/>
    <w:multiLevelType w:val="hybridMultilevel"/>
    <w:tmpl w:val="53649B4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nsid w:val="7E8219FD"/>
    <w:multiLevelType w:val="hybridMultilevel"/>
    <w:tmpl w:val="6D4C9FE2"/>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9"/>
  </w:num>
  <w:num w:numId="2">
    <w:abstractNumId w:val="9"/>
  </w:num>
  <w:num w:numId="3">
    <w:abstractNumId w:val="7"/>
  </w:num>
  <w:num w:numId="4">
    <w:abstractNumId w:val="7"/>
  </w:num>
  <w:num w:numId="5">
    <w:abstractNumId w:val="7"/>
  </w:num>
  <w:num w:numId="6">
    <w:abstractNumId w:val="11"/>
  </w:num>
  <w:num w:numId="7">
    <w:abstractNumId w:val="15"/>
  </w:num>
  <w:num w:numId="8">
    <w:abstractNumId w:val="15"/>
  </w:num>
  <w:num w:numId="9">
    <w:abstractNumId w:val="15"/>
  </w:num>
  <w:num w:numId="10">
    <w:abstractNumId w:val="13"/>
  </w:num>
  <w:num w:numId="11">
    <w:abstractNumId w:val="15"/>
  </w:num>
  <w:num w:numId="12">
    <w:abstractNumId w:val="16"/>
  </w:num>
  <w:num w:numId="13">
    <w:abstractNumId w:val="15"/>
  </w:num>
  <w:num w:numId="14">
    <w:abstractNumId w:val="18"/>
  </w:num>
  <w:num w:numId="15">
    <w:abstractNumId w:val="18"/>
  </w:num>
  <w:num w:numId="16">
    <w:abstractNumId w:val="25"/>
  </w:num>
  <w:num w:numId="17">
    <w:abstractNumId w:val="19"/>
  </w:num>
  <w:num w:numId="18">
    <w:abstractNumId w:val="22"/>
  </w:num>
  <w:num w:numId="19">
    <w:abstractNumId w:val="21"/>
  </w:num>
  <w:num w:numId="20">
    <w:abstractNumId w:val="19"/>
  </w:num>
  <w:num w:numId="21">
    <w:abstractNumId w:val="12"/>
  </w:num>
  <w:num w:numId="22">
    <w:abstractNumId w:val="17"/>
  </w:num>
  <w:num w:numId="23">
    <w:abstractNumId w:val="22"/>
  </w:num>
  <w:num w:numId="24">
    <w:abstractNumId w:val="21"/>
  </w:num>
  <w:num w:numId="25">
    <w:abstractNumId w:val="19"/>
  </w:num>
  <w:num w:numId="26">
    <w:abstractNumId w:val="12"/>
  </w:num>
  <w:num w:numId="27">
    <w:abstractNumId w:val="17"/>
  </w:num>
  <w:num w:numId="28">
    <w:abstractNumId w:val="22"/>
  </w:num>
  <w:num w:numId="29">
    <w:abstractNumId w:val="19"/>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23"/>
  </w:num>
  <w:num w:numId="39">
    <w:abstractNumId w:val="27"/>
  </w:num>
  <w:num w:numId="40">
    <w:abstractNumId w:val="10"/>
  </w:num>
  <w:num w:numId="41">
    <w:abstractNumId w:val="20"/>
  </w:num>
  <w:num w:numId="42">
    <w:abstractNumId w:val="26"/>
  </w:num>
  <w:num w:numId="43">
    <w:abstractNumId w:val="24"/>
  </w:num>
  <w:num w:numId="44">
    <w:abstractNumId w:val="14"/>
  </w:num>
  <w:num w:numId="45">
    <w:abstractNumId w:val="21"/>
    <w:lvlOverride w:ilvl="0">
      <w:startOverride w:val="1"/>
    </w:lvlOverride>
  </w:num>
  <w:num w:numId="46">
    <w:abstractNumId w:val="21"/>
    <w:lvlOverride w:ilvl="0">
      <w:startOverride w:val="1"/>
    </w:lvlOverride>
  </w:num>
  <w:num w:numId="47">
    <w:abstractNumId w:val="21"/>
    <w:lvlOverride w:ilvl="0">
      <w:startOverride w:val="1"/>
    </w:lvlOverride>
  </w:num>
  <w:num w:numId="48">
    <w:abstractNumId w:val="21"/>
    <w:lvlOverride w:ilvl="0">
      <w:startOverride w:val="1"/>
    </w:lvlOverride>
  </w:num>
  <w:num w:numId="49">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8A7"/>
    <w:rsid w:val="00081054"/>
    <w:rsid w:val="000B7926"/>
    <w:rsid w:val="000F3946"/>
    <w:rsid w:val="000F6069"/>
    <w:rsid w:val="00173DA6"/>
    <w:rsid w:val="001A2EC7"/>
    <w:rsid w:val="002759FA"/>
    <w:rsid w:val="00391840"/>
    <w:rsid w:val="00406F76"/>
    <w:rsid w:val="004F2E4A"/>
    <w:rsid w:val="00641AF7"/>
    <w:rsid w:val="006C66E5"/>
    <w:rsid w:val="007D1353"/>
    <w:rsid w:val="0085719F"/>
    <w:rsid w:val="008C35ED"/>
    <w:rsid w:val="008F16FC"/>
    <w:rsid w:val="00A2656E"/>
    <w:rsid w:val="00BF7A9A"/>
    <w:rsid w:val="00CE5FB7"/>
    <w:rsid w:val="00D228A7"/>
    <w:rsid w:val="00D9014F"/>
    <w:rsid w:val="00E876C3"/>
    <w:rsid w:val="00F54A9D"/>
    <w:rsid w:val="00FE02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E876C3"/>
    <w:pPr>
      <w:tabs>
        <w:tab w:val="right" w:pos="4253"/>
        <w:tab w:val="left" w:pos="4536"/>
        <w:tab w:val="right" w:pos="9356"/>
      </w:tabs>
      <w:spacing w:before="120"/>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E876C3"/>
    <w:pPr>
      <w:tabs>
        <w:tab w:val="right" w:pos="4253"/>
        <w:tab w:val="left" w:pos="4536"/>
        <w:tab w:val="right" w:pos="9356"/>
      </w:tabs>
      <w:spacing w:before="12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AppData\Roaming\Microsoft\Templates\Toolvorlage_A4_franz.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Toolvorlage_A4_franz.dotm</Template>
  <TotalTime>0</TotalTime>
  <Pages>3</Pages>
  <Words>617</Words>
  <Characters>3732</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Gestion des comptes clés et gestion des relations, une compétence clé</vt:lpstr>
    </vt:vector>
  </TitlesOfParts>
  <Company>WEKA MEDIA GmbH &amp; Co. KG</Company>
  <LinksUpToDate>false</LinksUpToDate>
  <CharactersWithSpaces>4341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