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9F82" w14:textId="7045C291" w:rsidR="00DC58B5" w:rsidRPr="00C23855" w:rsidRDefault="00DC58B5" w:rsidP="00DF73C5">
      <w:pPr>
        <w:pStyle w:val="Titel1-Kapiteltitel"/>
      </w:pPr>
      <w:r w:rsidRPr="00C23855">
        <w:t>Erb</w:t>
      </w:r>
      <w:r w:rsidR="005F1C87">
        <w:t>teilungsvertrag</w:t>
      </w:r>
      <w:r w:rsidR="003418E3">
        <w:t xml:space="preserve"> mit</w:t>
      </w:r>
      <w:r w:rsidR="005F1C87">
        <w:t xml:space="preserve"> Willensvollstreckung</w:t>
      </w:r>
      <w:r w:rsidR="008D588A">
        <w:rPr>
          <w:rStyle w:val="Funotenzeichen"/>
        </w:rPr>
        <w:footnoteReference w:id="1"/>
      </w:r>
      <w:r w:rsidR="00C332FB">
        <w:t xml:space="preserve"> </w:t>
      </w:r>
      <w:r w:rsidR="00D60F6F">
        <w:br/>
        <w:t>(nur Nachkommen)</w:t>
      </w:r>
    </w:p>
    <w:p w14:paraId="40A4D0CF" w14:textId="0B0AA397" w:rsidR="00E25937" w:rsidRPr="00A30251" w:rsidRDefault="00E25937" w:rsidP="00E25937">
      <w:pPr>
        <w:jc w:val="both"/>
        <w:rPr>
          <w:rFonts w:ascii="Verdana" w:hAnsi="Verdana"/>
          <w:i/>
          <w:iCs/>
          <w:color w:val="FF0000"/>
          <w:sz w:val="18"/>
          <w:szCs w:val="20"/>
        </w:rPr>
      </w:pPr>
      <w:r w:rsidRPr="00A30251">
        <w:rPr>
          <w:rFonts w:ascii="Verdana" w:hAnsi="Verdana"/>
          <w:b/>
          <w:bCs/>
          <w:color w:val="FF0000"/>
          <w:sz w:val="18"/>
          <w:szCs w:val="20"/>
        </w:rPr>
        <w:t>Kurzbeschreibung:</w:t>
      </w:r>
      <w:r w:rsidRPr="00A30251">
        <w:rPr>
          <w:rFonts w:ascii="Verdana" w:hAnsi="Verdana"/>
          <w:i/>
          <w:iCs/>
          <w:color w:val="FF0000"/>
          <w:sz w:val="18"/>
          <w:szCs w:val="20"/>
        </w:rPr>
        <w:t xml:space="preserve"> Mit diesem Vertag bezwecken die Erben in einem Nachlass (Nachkommen), den gesamten Nachlass untereinander zu teilen und die Erbgemeinschaft aufzulösen. Zu diesem Zweck we</w:t>
      </w:r>
      <w:bookmarkStart w:id="0" w:name="_GoBack"/>
      <w:bookmarkEnd w:id="0"/>
      <w:r w:rsidRPr="00A30251">
        <w:rPr>
          <w:rFonts w:ascii="Verdana" w:hAnsi="Verdana"/>
          <w:i/>
          <w:iCs/>
          <w:color w:val="FF0000"/>
          <w:sz w:val="18"/>
          <w:szCs w:val="20"/>
        </w:rPr>
        <w:t>rden der Nachlass berechnet (ohne güterrechtliche Auseinandersetzung), die Erbansprüche bestimmt und Vereinbarungen über die Zuweisung von Vermögen getroffen. Der durch Verfügung von Todes wegen eingesetzte Willensvollstrecker wird mit dem Vollzug der Teilungsvereinbarungen beauftragt. Der Vertrag wird zwischen allen Erben in der Erbgemeinschaft sowie dem Willensvollstrecker geschlossen.</w:t>
      </w:r>
    </w:p>
    <w:p w14:paraId="3F8A7529" w14:textId="772BA40B" w:rsidR="00E312F8" w:rsidRDefault="00E312F8" w:rsidP="00E312F8">
      <w:pPr>
        <w:pStyle w:val="Haupttext"/>
        <w:spacing w:before="360" w:after="360"/>
        <w:jc w:val="center"/>
        <w:rPr>
          <w:sz w:val="20"/>
          <w:szCs w:val="20"/>
        </w:rPr>
      </w:pPr>
      <w:r>
        <w:rPr>
          <w:sz w:val="20"/>
          <w:szCs w:val="20"/>
        </w:rPr>
        <w:t>zwischen</w:t>
      </w:r>
    </w:p>
    <w:p w14:paraId="1DAD0A04" w14:textId="77777777" w:rsidR="00E312F8" w:rsidRDefault="00E312F8" w:rsidP="00E312F8">
      <w:pPr>
        <w:pStyle w:val="Haupttext"/>
        <w:numPr>
          <w:ilvl w:val="0"/>
          <w:numId w:val="8"/>
        </w:numPr>
        <w:snapToGrid w:val="0"/>
        <w:ind w:left="284" w:hanging="284"/>
        <w:rPr>
          <w:sz w:val="20"/>
          <w:szCs w:val="20"/>
        </w:rPr>
      </w:pPr>
      <w:r>
        <w:rPr>
          <w:sz w:val="20"/>
          <w:szCs w:val="20"/>
        </w:rPr>
        <w:t>[</w:t>
      </w:r>
      <w:r>
        <w:rPr>
          <w:b/>
          <w:sz w:val="20"/>
          <w:szCs w:val="20"/>
          <w:highlight w:val="lightGray"/>
        </w:rPr>
        <w:t>Vorname Name</w:t>
      </w:r>
      <w:r>
        <w:rPr>
          <w:sz w:val="20"/>
          <w:szCs w:val="20"/>
        </w:rPr>
        <w:t>], geb. [</w:t>
      </w:r>
      <w:r>
        <w:rPr>
          <w:sz w:val="20"/>
          <w:szCs w:val="20"/>
          <w:highlight w:val="lightGray"/>
        </w:rPr>
        <w:t>Geburtsdatum</w:t>
      </w:r>
      <w:r>
        <w:rPr>
          <w:sz w:val="20"/>
          <w:szCs w:val="20"/>
        </w:rPr>
        <w:t>], von [</w:t>
      </w:r>
      <w:r>
        <w:rPr>
          <w:sz w:val="20"/>
          <w:szCs w:val="20"/>
          <w:highlight w:val="lightGray"/>
        </w:rPr>
        <w:t>Heimatort</w:t>
      </w:r>
      <w:r>
        <w:rPr>
          <w:sz w:val="20"/>
          <w:szCs w:val="20"/>
        </w:rPr>
        <w:t>], wohnhaft [</w:t>
      </w:r>
      <w:r>
        <w:rPr>
          <w:sz w:val="20"/>
          <w:szCs w:val="20"/>
          <w:highlight w:val="lightGray"/>
        </w:rPr>
        <w:t>Adresse</w:t>
      </w:r>
      <w:r>
        <w:rPr>
          <w:sz w:val="20"/>
          <w:szCs w:val="20"/>
        </w:rPr>
        <w:t>]</w:t>
      </w:r>
    </w:p>
    <w:p w14:paraId="1266015D" w14:textId="7FF75B88" w:rsidR="00E312F8" w:rsidRDefault="00E312F8" w:rsidP="00E312F8">
      <w:pPr>
        <w:spacing w:line="240" w:lineRule="auto"/>
        <w:jc w:val="right"/>
        <w:rPr>
          <w:rFonts w:ascii="Verdana" w:hAnsi="Verdana"/>
          <w:sz w:val="20"/>
          <w:szCs w:val="20"/>
        </w:rPr>
      </w:pPr>
      <w:r>
        <w:rPr>
          <w:rFonts w:ascii="Verdana" w:hAnsi="Verdana"/>
          <w:sz w:val="20"/>
          <w:szCs w:val="20"/>
        </w:rPr>
        <w:t>«</w:t>
      </w:r>
      <w:r w:rsidR="004437E9" w:rsidRPr="004437E9">
        <w:rPr>
          <w:rFonts w:ascii="Verdana" w:hAnsi="Verdana"/>
          <w:b/>
          <w:sz w:val="20"/>
          <w:szCs w:val="20"/>
        </w:rPr>
        <w:t>[</w:t>
      </w:r>
      <w:r w:rsidRPr="00E00F01">
        <w:rPr>
          <w:rFonts w:ascii="Verdana" w:hAnsi="Verdana"/>
          <w:b/>
          <w:snapToGrid w:val="0"/>
          <w:sz w:val="20"/>
          <w:szCs w:val="20"/>
          <w:highlight w:val="lightGray"/>
          <w:lang w:val="de-DE"/>
        </w:rPr>
        <w:t>Kind 1</w:t>
      </w:r>
      <w:r w:rsidR="004437E9">
        <w:rPr>
          <w:rFonts w:ascii="Verdana" w:hAnsi="Verdana"/>
          <w:b/>
          <w:sz w:val="20"/>
          <w:szCs w:val="20"/>
        </w:rPr>
        <w:t>]</w:t>
      </w:r>
      <w:r>
        <w:rPr>
          <w:rFonts w:ascii="Verdana" w:hAnsi="Verdana"/>
          <w:sz w:val="20"/>
          <w:szCs w:val="20"/>
        </w:rPr>
        <w:t>»</w:t>
      </w:r>
    </w:p>
    <w:p w14:paraId="6E4F1251" w14:textId="77777777" w:rsidR="00E312F8" w:rsidRDefault="00E312F8" w:rsidP="00E312F8">
      <w:pPr>
        <w:pStyle w:val="Haupttext"/>
        <w:spacing w:before="360" w:after="360"/>
        <w:jc w:val="center"/>
        <w:rPr>
          <w:sz w:val="20"/>
          <w:szCs w:val="20"/>
        </w:rPr>
      </w:pPr>
      <w:r>
        <w:rPr>
          <w:sz w:val="20"/>
          <w:szCs w:val="20"/>
        </w:rPr>
        <w:t>und</w:t>
      </w:r>
    </w:p>
    <w:p w14:paraId="6A7E9CD8" w14:textId="77777777" w:rsidR="00E312F8" w:rsidRDefault="00E312F8" w:rsidP="00E312F8">
      <w:pPr>
        <w:pStyle w:val="Haupttext"/>
        <w:numPr>
          <w:ilvl w:val="0"/>
          <w:numId w:val="8"/>
        </w:numPr>
        <w:snapToGrid w:val="0"/>
        <w:ind w:left="284" w:hanging="284"/>
        <w:rPr>
          <w:sz w:val="20"/>
          <w:szCs w:val="20"/>
        </w:rPr>
      </w:pPr>
      <w:r>
        <w:rPr>
          <w:sz w:val="20"/>
          <w:szCs w:val="20"/>
        </w:rPr>
        <w:t>[</w:t>
      </w:r>
      <w:r>
        <w:rPr>
          <w:b/>
          <w:sz w:val="20"/>
          <w:szCs w:val="20"/>
          <w:highlight w:val="lightGray"/>
        </w:rPr>
        <w:t>Vorname Name</w:t>
      </w:r>
      <w:r>
        <w:rPr>
          <w:sz w:val="20"/>
          <w:szCs w:val="20"/>
        </w:rPr>
        <w:t>], geb. [</w:t>
      </w:r>
      <w:r>
        <w:rPr>
          <w:sz w:val="20"/>
          <w:szCs w:val="20"/>
          <w:highlight w:val="lightGray"/>
        </w:rPr>
        <w:t>Geburtsdatum</w:t>
      </w:r>
      <w:r>
        <w:rPr>
          <w:sz w:val="20"/>
          <w:szCs w:val="20"/>
        </w:rPr>
        <w:t>], von [</w:t>
      </w:r>
      <w:r>
        <w:rPr>
          <w:sz w:val="20"/>
          <w:szCs w:val="20"/>
          <w:highlight w:val="lightGray"/>
        </w:rPr>
        <w:t>Heimatort</w:t>
      </w:r>
      <w:r>
        <w:rPr>
          <w:sz w:val="20"/>
          <w:szCs w:val="20"/>
        </w:rPr>
        <w:t>], wohnhaft [</w:t>
      </w:r>
      <w:r>
        <w:rPr>
          <w:sz w:val="20"/>
          <w:szCs w:val="20"/>
          <w:highlight w:val="lightGray"/>
        </w:rPr>
        <w:t>Adresse</w:t>
      </w:r>
      <w:r>
        <w:rPr>
          <w:sz w:val="20"/>
          <w:szCs w:val="20"/>
        </w:rPr>
        <w:t>]</w:t>
      </w:r>
    </w:p>
    <w:p w14:paraId="1653E835" w14:textId="6515F92E" w:rsidR="00E312F8" w:rsidRDefault="00E312F8" w:rsidP="00E312F8">
      <w:pPr>
        <w:spacing w:line="240" w:lineRule="auto"/>
        <w:jc w:val="right"/>
        <w:rPr>
          <w:rFonts w:ascii="Verdana" w:hAnsi="Verdana"/>
          <w:sz w:val="20"/>
          <w:szCs w:val="20"/>
        </w:rPr>
      </w:pPr>
      <w:r>
        <w:rPr>
          <w:rFonts w:ascii="Verdana" w:hAnsi="Verdana"/>
          <w:sz w:val="20"/>
          <w:szCs w:val="20"/>
        </w:rPr>
        <w:t>«</w:t>
      </w:r>
      <w:r w:rsidR="004437E9" w:rsidRPr="004437E9">
        <w:rPr>
          <w:rFonts w:ascii="Verdana" w:hAnsi="Verdana"/>
          <w:b/>
          <w:sz w:val="20"/>
          <w:szCs w:val="20"/>
        </w:rPr>
        <w:t>[</w:t>
      </w:r>
      <w:r w:rsidRPr="00E00F01">
        <w:rPr>
          <w:rFonts w:ascii="Verdana" w:hAnsi="Verdana"/>
          <w:b/>
          <w:snapToGrid w:val="0"/>
          <w:sz w:val="20"/>
          <w:szCs w:val="20"/>
          <w:highlight w:val="lightGray"/>
          <w:lang w:val="de-DE"/>
        </w:rPr>
        <w:t>Kind 2</w:t>
      </w:r>
      <w:r w:rsidR="004437E9">
        <w:rPr>
          <w:rFonts w:ascii="Verdana" w:hAnsi="Verdana"/>
          <w:b/>
          <w:sz w:val="20"/>
          <w:szCs w:val="20"/>
        </w:rPr>
        <w:t>]</w:t>
      </w:r>
      <w:r>
        <w:rPr>
          <w:rFonts w:ascii="Verdana" w:hAnsi="Verdana"/>
          <w:sz w:val="20"/>
          <w:szCs w:val="20"/>
        </w:rPr>
        <w:t>»</w:t>
      </w:r>
    </w:p>
    <w:p w14:paraId="2BFFF5A6" w14:textId="77777777" w:rsidR="00E312F8" w:rsidRDefault="00E312F8" w:rsidP="00E312F8">
      <w:pPr>
        <w:pStyle w:val="Haupttext"/>
        <w:jc w:val="right"/>
        <w:rPr>
          <w:b/>
          <w:sz w:val="20"/>
          <w:szCs w:val="20"/>
        </w:rPr>
      </w:pPr>
      <w:r>
        <w:rPr>
          <w:sz w:val="20"/>
          <w:szCs w:val="20"/>
        </w:rPr>
        <w:t xml:space="preserve">je einzeln die </w:t>
      </w:r>
      <w:r w:rsidRPr="00A30251">
        <w:rPr>
          <w:b/>
          <w:sz w:val="20"/>
          <w:szCs w:val="20"/>
        </w:rPr>
        <w:t>«Partei»,</w:t>
      </w:r>
      <w:r>
        <w:rPr>
          <w:b/>
          <w:sz w:val="20"/>
          <w:szCs w:val="20"/>
        </w:rPr>
        <w:t xml:space="preserve"> </w:t>
      </w:r>
      <w:r>
        <w:rPr>
          <w:sz w:val="20"/>
          <w:szCs w:val="20"/>
        </w:rPr>
        <w:t xml:space="preserve">gemeinsam die </w:t>
      </w:r>
      <w:r w:rsidRPr="00A30251">
        <w:rPr>
          <w:b/>
          <w:sz w:val="20"/>
          <w:szCs w:val="20"/>
        </w:rPr>
        <w:t>«Parteien»</w:t>
      </w:r>
    </w:p>
    <w:p w14:paraId="157FA438" w14:textId="77777777" w:rsidR="00E312F8" w:rsidRDefault="00E312F8" w:rsidP="00E312F8">
      <w:pPr>
        <w:pStyle w:val="Haupttext"/>
        <w:spacing w:before="360" w:after="360"/>
        <w:jc w:val="center"/>
        <w:rPr>
          <w:sz w:val="20"/>
          <w:szCs w:val="20"/>
          <w:lang w:val="de-CH"/>
        </w:rPr>
      </w:pPr>
      <w:r>
        <w:rPr>
          <w:sz w:val="20"/>
          <w:szCs w:val="20"/>
        </w:rPr>
        <w:t>betreffend</w:t>
      </w:r>
    </w:p>
    <w:p w14:paraId="5CCBB3AF" w14:textId="77777777" w:rsidR="00E312F8" w:rsidRDefault="00E312F8" w:rsidP="00E312F8">
      <w:pPr>
        <w:pStyle w:val="Haupttext"/>
        <w:rPr>
          <w:sz w:val="20"/>
          <w:szCs w:val="20"/>
        </w:rPr>
      </w:pPr>
      <w:r>
        <w:rPr>
          <w:sz w:val="20"/>
          <w:szCs w:val="20"/>
        </w:rPr>
        <w:t>Nachlass [</w:t>
      </w:r>
      <w:r>
        <w:rPr>
          <w:b/>
          <w:sz w:val="20"/>
          <w:szCs w:val="20"/>
          <w:highlight w:val="lightGray"/>
        </w:rPr>
        <w:t>Vorname Name</w:t>
      </w:r>
      <w:r>
        <w:rPr>
          <w:sz w:val="20"/>
          <w:szCs w:val="20"/>
        </w:rPr>
        <w:t>], geb. [</w:t>
      </w:r>
      <w:r>
        <w:rPr>
          <w:sz w:val="20"/>
          <w:szCs w:val="20"/>
          <w:highlight w:val="lightGray"/>
        </w:rPr>
        <w:t>Geburtsdatum</w:t>
      </w:r>
      <w:r>
        <w:rPr>
          <w:sz w:val="20"/>
          <w:szCs w:val="20"/>
        </w:rPr>
        <w:t>], von [</w:t>
      </w:r>
      <w:r>
        <w:rPr>
          <w:sz w:val="20"/>
          <w:szCs w:val="20"/>
          <w:highlight w:val="lightGray"/>
        </w:rPr>
        <w:t>Heimatort</w:t>
      </w:r>
      <w:r>
        <w:rPr>
          <w:sz w:val="20"/>
          <w:szCs w:val="20"/>
        </w:rPr>
        <w:t>], wohnhaft [</w:t>
      </w:r>
      <w:r>
        <w:rPr>
          <w:sz w:val="20"/>
          <w:szCs w:val="20"/>
          <w:highlight w:val="lightGray"/>
        </w:rPr>
        <w:t>Adresse</w:t>
      </w:r>
      <w:r>
        <w:rPr>
          <w:sz w:val="20"/>
          <w:szCs w:val="20"/>
        </w:rPr>
        <w:t>]</w:t>
      </w:r>
    </w:p>
    <w:p w14:paraId="0DB93B63" w14:textId="77777777" w:rsidR="00E312F8" w:rsidRDefault="00E312F8" w:rsidP="00E312F8">
      <w:pPr>
        <w:pStyle w:val="Haupttext"/>
        <w:jc w:val="right"/>
        <w:rPr>
          <w:sz w:val="20"/>
          <w:szCs w:val="20"/>
        </w:rPr>
      </w:pPr>
      <w:r>
        <w:rPr>
          <w:sz w:val="20"/>
          <w:szCs w:val="20"/>
        </w:rPr>
        <w:t xml:space="preserve">der </w:t>
      </w:r>
      <w:r w:rsidRPr="00A30251">
        <w:rPr>
          <w:b/>
          <w:sz w:val="20"/>
          <w:szCs w:val="20"/>
        </w:rPr>
        <w:t>«Erblasser»</w:t>
      </w:r>
    </w:p>
    <w:p w14:paraId="2428AB51" w14:textId="3994B0E4" w:rsidR="009241D1" w:rsidRPr="00E312F8" w:rsidRDefault="009241D1" w:rsidP="00E312F8">
      <w:pPr>
        <w:pStyle w:val="berschrift1"/>
      </w:pPr>
      <w:r w:rsidRPr="00DF73C5">
        <w:t>Feststellungen</w:t>
      </w:r>
    </w:p>
    <w:p w14:paraId="6B75F018" w14:textId="149307D1" w:rsidR="009241D1" w:rsidRPr="00DF73C5" w:rsidRDefault="00E312F8" w:rsidP="00E312F8">
      <w:pPr>
        <w:pStyle w:val="Rz"/>
      </w:pPr>
      <w:r>
        <w:t xml:space="preserve">Der </w:t>
      </w:r>
      <w:r w:rsidRPr="00E312F8">
        <w:rPr>
          <w:szCs w:val="20"/>
        </w:rPr>
        <w:t>Erblasser</w:t>
      </w:r>
      <w:r w:rsidR="00D043D9" w:rsidRPr="00DF73C5">
        <w:t xml:space="preserve"> hinterlässt</w:t>
      </w:r>
      <w:r w:rsidR="00C657F3" w:rsidRPr="00DF73C5">
        <w:t xml:space="preserve"> </w:t>
      </w:r>
      <w:r w:rsidR="00D043D9" w:rsidRPr="00DF73C5">
        <w:t>seine [</w:t>
      </w:r>
      <w:r w:rsidR="00D043D9" w:rsidRPr="00E312F8">
        <w:rPr>
          <w:highlight w:val="lightGray"/>
        </w:rPr>
        <w:t>Kind 1</w:t>
      </w:r>
      <w:r w:rsidR="004357FC" w:rsidRPr="004357FC">
        <w:t>]</w:t>
      </w:r>
      <w:r w:rsidR="00E77CFA" w:rsidRPr="004357FC">
        <w:t xml:space="preserve"> und</w:t>
      </w:r>
      <w:r w:rsidR="00D043D9" w:rsidRPr="004357FC">
        <w:t xml:space="preserve"> </w:t>
      </w:r>
      <w:r w:rsidR="004357FC" w:rsidRPr="004357FC">
        <w:t>[</w:t>
      </w:r>
      <w:r w:rsidR="00D043D9" w:rsidRPr="00E312F8">
        <w:rPr>
          <w:highlight w:val="lightGray"/>
        </w:rPr>
        <w:t>Kind 2</w:t>
      </w:r>
      <w:r w:rsidR="00D043D9" w:rsidRPr="00DF73C5">
        <w:t>]</w:t>
      </w:r>
      <w:r w:rsidR="00DC514D" w:rsidRPr="00DF73C5">
        <w:t>.</w:t>
      </w:r>
    </w:p>
    <w:p w14:paraId="45D78571" w14:textId="5B144752" w:rsidR="00E312F8" w:rsidRDefault="00E312F8" w:rsidP="00BF2000">
      <w:pPr>
        <w:pStyle w:val="Rz"/>
        <w:spacing w:after="60"/>
      </w:pPr>
      <w:bookmarkStart w:id="1" w:name="_Hlk21422889"/>
      <w:r>
        <w:t xml:space="preserve">Der Erblasser </w:t>
      </w:r>
      <w:r w:rsidR="00E00F01">
        <w:t>hinterlässt</w:t>
      </w:r>
      <w:r>
        <w:t xml:space="preserve"> die folgenden Verfügungen von Todes wegen, welche am [</w:t>
      </w:r>
      <w:r>
        <w:rPr>
          <w:highlight w:val="lightGray"/>
        </w:rPr>
        <w:t>Datum</w:t>
      </w:r>
      <w:r>
        <w:t>] eröffnet wurden:</w:t>
      </w:r>
    </w:p>
    <w:p w14:paraId="78272101" w14:textId="77777777" w:rsidR="00E312F8" w:rsidRDefault="00E312F8" w:rsidP="00BF2000">
      <w:pPr>
        <w:pStyle w:val="Rz"/>
        <w:numPr>
          <w:ilvl w:val="2"/>
          <w:numId w:val="10"/>
        </w:numPr>
        <w:snapToGrid w:val="0"/>
        <w:spacing w:after="60"/>
        <w:rPr>
          <w:szCs w:val="20"/>
        </w:rPr>
      </w:pPr>
      <w:r>
        <w:rPr>
          <w:szCs w:val="20"/>
        </w:rPr>
        <w:t>[</w:t>
      </w:r>
      <w:r>
        <w:rPr>
          <w:highlight w:val="lightGray"/>
        </w:rPr>
        <w:t>Testament</w:t>
      </w:r>
      <w:r>
        <w:rPr>
          <w:szCs w:val="20"/>
          <w:highlight w:val="lightGray"/>
        </w:rPr>
        <w:t xml:space="preserve"> vom Datum</w:t>
      </w:r>
      <w:r>
        <w:rPr>
          <w:szCs w:val="20"/>
        </w:rPr>
        <w:t>]</w:t>
      </w:r>
    </w:p>
    <w:p w14:paraId="102A2538" w14:textId="77777777" w:rsidR="00E312F8" w:rsidRDefault="00E312F8" w:rsidP="00E312F8">
      <w:pPr>
        <w:pStyle w:val="Rz"/>
        <w:numPr>
          <w:ilvl w:val="2"/>
          <w:numId w:val="10"/>
        </w:numPr>
        <w:snapToGrid w:val="0"/>
        <w:rPr>
          <w:szCs w:val="20"/>
        </w:rPr>
      </w:pPr>
      <w:r>
        <w:rPr>
          <w:szCs w:val="20"/>
        </w:rPr>
        <w:t>[</w:t>
      </w:r>
      <w:r>
        <w:rPr>
          <w:szCs w:val="20"/>
          <w:highlight w:val="lightGray"/>
        </w:rPr>
        <w:t>Ehe- und Erbvertrag vom Datum</w:t>
      </w:r>
      <w:r>
        <w:rPr>
          <w:szCs w:val="20"/>
        </w:rPr>
        <w:t>]</w:t>
      </w:r>
    </w:p>
    <w:p w14:paraId="13B3B748" w14:textId="41C44442" w:rsidR="00E43DAC" w:rsidRPr="00DF73C5" w:rsidRDefault="00E43DAC" w:rsidP="00E43DAC">
      <w:pPr>
        <w:pStyle w:val="Rz"/>
        <w:numPr>
          <w:ilvl w:val="0"/>
          <w:numId w:val="0"/>
        </w:numPr>
        <w:ind w:left="709"/>
        <w:rPr>
          <w:szCs w:val="20"/>
        </w:rPr>
      </w:pPr>
      <w:bookmarkStart w:id="2" w:name="_Hlk21535310"/>
      <w:r w:rsidRPr="00DF73C5">
        <w:rPr>
          <w:szCs w:val="20"/>
        </w:rPr>
        <w:t>Die Verfügung</w:t>
      </w:r>
      <w:r w:rsidR="00CA1B4E">
        <w:rPr>
          <w:szCs w:val="20"/>
        </w:rPr>
        <w:t>en</w:t>
      </w:r>
      <w:r w:rsidRPr="00DF73C5">
        <w:rPr>
          <w:szCs w:val="20"/>
        </w:rPr>
        <w:t xml:space="preserve"> von Todes wegen wurden den Parteien mit Verfügung vom [</w:t>
      </w:r>
      <w:r w:rsidRPr="00E312F8">
        <w:rPr>
          <w:szCs w:val="20"/>
          <w:highlight w:val="lightGray"/>
        </w:rPr>
        <w:t>Datum</w:t>
      </w:r>
      <w:r w:rsidRPr="00DF73C5">
        <w:rPr>
          <w:szCs w:val="20"/>
        </w:rPr>
        <w:t>] durch [</w:t>
      </w:r>
      <w:r w:rsidR="0042068C" w:rsidRPr="00E312F8">
        <w:rPr>
          <w:szCs w:val="20"/>
          <w:highlight w:val="lightGray"/>
        </w:rPr>
        <w:t>Name</w:t>
      </w:r>
      <w:r w:rsidR="0042068C">
        <w:rPr>
          <w:szCs w:val="20"/>
        </w:rPr>
        <w:t>]</w:t>
      </w:r>
      <w:r w:rsidRPr="00DF73C5">
        <w:rPr>
          <w:szCs w:val="20"/>
        </w:rPr>
        <w:t xml:space="preserve"> eröffnet.</w:t>
      </w:r>
      <w:bookmarkEnd w:id="1"/>
      <w:bookmarkEnd w:id="2"/>
    </w:p>
    <w:p w14:paraId="7E58F651" w14:textId="7CD209A8" w:rsidR="00E77CFA" w:rsidRPr="00DF73C5" w:rsidRDefault="00E312F8" w:rsidP="00E312F8">
      <w:pPr>
        <w:pStyle w:val="Rz"/>
      </w:pPr>
      <w:r>
        <w:t xml:space="preserve">Der </w:t>
      </w:r>
      <w:r w:rsidRPr="00E312F8">
        <w:t>Erblasser</w:t>
      </w:r>
      <w:r w:rsidR="002315D8" w:rsidRPr="00DF73C5">
        <w:t xml:space="preserve"> war im Todeszeitpunkt [</w:t>
      </w:r>
      <w:r w:rsidR="002315D8" w:rsidRPr="00E312F8">
        <w:rPr>
          <w:highlight w:val="lightGray"/>
        </w:rPr>
        <w:t>l</w:t>
      </w:r>
      <w:r w:rsidR="00E77CFA" w:rsidRPr="00E312F8">
        <w:rPr>
          <w:highlight w:val="lightGray"/>
        </w:rPr>
        <w:t>edig/verwitwet</w:t>
      </w:r>
      <w:r w:rsidR="002315D8" w:rsidRPr="00E312F8">
        <w:rPr>
          <w:highlight w:val="lightGray"/>
        </w:rPr>
        <w:t>/geschieden</w:t>
      </w:r>
      <w:r w:rsidR="002315D8" w:rsidRPr="00DF73C5">
        <w:t>]</w:t>
      </w:r>
      <w:r w:rsidR="00B37574" w:rsidRPr="00DF73C5">
        <w:t>.</w:t>
      </w:r>
    </w:p>
    <w:p w14:paraId="5850BD3E" w14:textId="4281AFD1" w:rsidR="00767522" w:rsidRPr="00DF73C5" w:rsidRDefault="002315D8" w:rsidP="00E312F8">
      <w:pPr>
        <w:pStyle w:val="Rz"/>
        <w:keepNext/>
      </w:pPr>
      <w:r w:rsidRPr="00E312F8">
        <w:lastRenderedPageBreak/>
        <w:t>Grundlage</w:t>
      </w:r>
      <w:r w:rsidRPr="00DF73C5">
        <w:t xml:space="preserve"> für die Erbteilung sind die</w:t>
      </w:r>
      <w:r w:rsidR="00B51874" w:rsidRPr="00DF73C5">
        <w:t xml:space="preserve"> folgenden </w:t>
      </w:r>
      <w:r w:rsidR="002612AD" w:rsidRPr="00DF73C5">
        <w:t>W</w:t>
      </w:r>
      <w:r w:rsidRPr="00DF73C5">
        <w:t>erte</w:t>
      </w:r>
      <w:r w:rsidR="00B51874" w:rsidRPr="00DF73C5">
        <w:t>:</w:t>
      </w:r>
    </w:p>
    <w:p w14:paraId="03FA742D" w14:textId="77777777" w:rsidR="00E312F8" w:rsidRPr="00275A5D" w:rsidRDefault="00E312F8" w:rsidP="00E312F8">
      <w:pPr>
        <w:pStyle w:val="Rz"/>
        <w:keepNext/>
        <w:numPr>
          <w:ilvl w:val="2"/>
          <w:numId w:val="10"/>
        </w:numPr>
      </w:pPr>
      <w:r w:rsidRPr="00275A5D">
        <w:t>Nachlassvermögen per Todestag</w:t>
      </w:r>
    </w:p>
    <w:p w14:paraId="3A478EB5" w14:textId="77777777" w:rsidR="00E312F8" w:rsidRPr="00C53C1B" w:rsidRDefault="00E312F8" w:rsidP="00E312F8">
      <w:pPr>
        <w:pStyle w:val="Rz"/>
        <w:keepNext/>
        <w:numPr>
          <w:ilvl w:val="0"/>
          <w:numId w:val="0"/>
        </w:numPr>
        <w:spacing w:after="60"/>
        <w:ind w:left="1134"/>
        <w:rPr>
          <w:u w:val="single"/>
        </w:rPr>
      </w:pPr>
      <w:r w:rsidRPr="00C53C1B">
        <w:rPr>
          <w:u w:val="single"/>
        </w:rPr>
        <w:t>Aktiven per Todestag</w:t>
      </w:r>
    </w:p>
    <w:p w14:paraId="663A7D9C" w14:textId="77777777" w:rsidR="00E312F8" w:rsidRPr="00FD6B9B" w:rsidRDefault="00E312F8" w:rsidP="00E312F8">
      <w:pPr>
        <w:pStyle w:val="Rz"/>
        <w:keepNext/>
        <w:numPr>
          <w:ilvl w:val="0"/>
          <w:numId w:val="7"/>
        </w:numPr>
        <w:spacing w:before="60" w:after="60"/>
        <w:ind w:left="1559" w:hanging="357"/>
        <w:jc w:val="left"/>
      </w:pPr>
      <w:bookmarkStart w:id="3" w:name="_Hlk21533630"/>
      <w:r w:rsidRPr="00FD6B9B">
        <w:t>Liegenschaft, [</w:t>
      </w:r>
      <w:r w:rsidRPr="00C53C1B">
        <w:rPr>
          <w:highlight w:val="lightGray"/>
        </w:rPr>
        <w:t>Adresse</w:t>
      </w:r>
      <w:r w:rsidRPr="00FD6B9B">
        <w:t xml:space="preserve">], </w:t>
      </w:r>
      <w:r w:rsidRPr="00FD6B9B">
        <w:rPr>
          <w:rFonts w:eastAsia="Arial Narrow"/>
          <w:lang w:val="de-DE"/>
        </w:rPr>
        <w:t>Grundbuchblatt [</w:t>
      </w:r>
      <w:r w:rsidRPr="00C53C1B">
        <w:rPr>
          <w:highlight w:val="lightGray"/>
        </w:rPr>
        <w:t>●</w:t>
      </w:r>
      <w:r w:rsidRPr="00FD6B9B">
        <w:rPr>
          <w:rFonts w:eastAsia="Arial Narrow"/>
          <w:lang w:val="de-DE"/>
        </w:rPr>
        <w:t>], Plan [</w:t>
      </w:r>
      <w:r w:rsidRPr="00C53C1B">
        <w:rPr>
          <w:highlight w:val="lightGray"/>
        </w:rPr>
        <w:t>●</w:t>
      </w:r>
      <w:r w:rsidRPr="00FD6B9B">
        <w:rPr>
          <w:rFonts w:eastAsia="Arial Narrow"/>
          <w:lang w:val="de-DE"/>
        </w:rPr>
        <w:t xml:space="preserve">], </w:t>
      </w:r>
      <w:r w:rsidRPr="00FD6B9B">
        <w:rPr>
          <w:rFonts w:eastAsia="Arial Narrow"/>
          <w:lang w:val="de-DE"/>
        </w:rPr>
        <w:tab/>
        <w:t>CHF</w:t>
      </w:r>
      <w:r>
        <w:rPr>
          <w:rFonts w:eastAsia="Arial Narrow"/>
          <w:lang w:val="de-DE"/>
        </w:rPr>
        <w:tab/>
      </w:r>
      <w:r w:rsidRPr="00FD6B9B">
        <w:rPr>
          <w:rFonts w:eastAsia="Arial Narrow"/>
          <w:lang w:val="de-DE"/>
        </w:rPr>
        <w:t>[</w:t>
      </w:r>
      <w:bookmarkStart w:id="4" w:name="_Hlk21532779"/>
      <w:r w:rsidRPr="00C53C1B">
        <w:rPr>
          <w:highlight w:val="lightGray"/>
        </w:rPr>
        <w:t>●</w:t>
      </w:r>
      <w:bookmarkEnd w:id="4"/>
      <w:r w:rsidRPr="00FD6B9B">
        <w:rPr>
          <w:rFonts w:eastAsia="Arial Narrow"/>
          <w:lang w:val="de-DE"/>
        </w:rPr>
        <w:t>]</w:t>
      </w:r>
      <w:r w:rsidRPr="00FD6B9B">
        <w:rPr>
          <w:rFonts w:eastAsia="Arial Narrow"/>
          <w:lang w:val="de-DE"/>
        </w:rPr>
        <w:br/>
        <w:t>Kat.-Nr. [</w:t>
      </w:r>
      <w:r w:rsidRPr="00C53C1B">
        <w:rPr>
          <w:highlight w:val="lightGray"/>
        </w:rPr>
        <w:t>●</w:t>
      </w:r>
      <w:r w:rsidRPr="00FD6B9B">
        <w:rPr>
          <w:rFonts w:eastAsia="Arial Narrow"/>
          <w:lang w:val="de-DE"/>
        </w:rPr>
        <w:t>], Wohnhaus mit [</w:t>
      </w:r>
      <w:r w:rsidRPr="00C53C1B">
        <w:rPr>
          <w:highlight w:val="lightGray"/>
        </w:rPr>
        <w:t>●</w:t>
      </w:r>
      <w:r w:rsidRPr="00FD6B9B">
        <w:rPr>
          <w:rFonts w:eastAsia="Arial Narrow"/>
          <w:lang w:val="de-DE"/>
        </w:rPr>
        <w:t>]</w:t>
      </w:r>
      <w:r>
        <w:rPr>
          <w:rFonts w:eastAsia="Arial Narrow"/>
          <w:lang w:val="de-DE"/>
        </w:rPr>
        <w:t> </w:t>
      </w:r>
      <w:r w:rsidRPr="00FD6B9B">
        <w:rPr>
          <w:rFonts w:eastAsia="Arial Narrow"/>
          <w:lang w:val="de-DE"/>
        </w:rPr>
        <w:t>m</w:t>
      </w:r>
      <w:r w:rsidRPr="00FD6B9B">
        <w:rPr>
          <w:rFonts w:eastAsia="Arial Narrow"/>
          <w:vertAlign w:val="superscript"/>
          <w:lang w:val="de-DE"/>
        </w:rPr>
        <w:t>2</w:t>
      </w:r>
      <w:r w:rsidRPr="00FD6B9B">
        <w:rPr>
          <w:rFonts w:eastAsia="Arial Narrow"/>
          <w:lang w:val="de-DE"/>
        </w:rPr>
        <w:t xml:space="preserve"> Gebäudefläche und </w:t>
      </w:r>
      <w:r w:rsidRPr="00FD6B9B">
        <w:rPr>
          <w:rFonts w:eastAsia="Arial Narrow"/>
          <w:lang w:val="de-DE"/>
        </w:rPr>
        <w:br/>
        <w:t>Garten. Die Bewertung der Liegenschaft basiert auf der</w:t>
      </w:r>
      <w:r w:rsidRPr="00FD6B9B">
        <w:rPr>
          <w:rFonts w:eastAsia="Arial Narrow"/>
          <w:lang w:val="de-DE"/>
        </w:rPr>
        <w:br/>
        <w:t>Verkehrswertschätzung von [</w:t>
      </w:r>
      <w:r w:rsidRPr="00C53C1B">
        <w:rPr>
          <w:highlight w:val="lightGray"/>
        </w:rPr>
        <w:t>●</w:t>
      </w:r>
      <w:r w:rsidRPr="00FD6B9B">
        <w:rPr>
          <w:rFonts w:eastAsia="Arial Narrow"/>
          <w:lang w:val="de-DE"/>
        </w:rPr>
        <w:t xml:space="preserve">] vom </w:t>
      </w:r>
      <w:r w:rsidRPr="00FD6B9B">
        <w:t>[</w:t>
      </w:r>
      <w:r w:rsidRPr="00C53C1B">
        <w:rPr>
          <w:highlight w:val="lightGray"/>
        </w:rPr>
        <w:t>Datum</w:t>
      </w:r>
      <w:r w:rsidRPr="00FD6B9B">
        <w:t>]</w:t>
      </w:r>
      <w:r w:rsidRPr="00FD6B9B">
        <w:rPr>
          <w:rFonts w:eastAsia="Arial Narrow"/>
          <w:lang w:val="de-DE"/>
        </w:rPr>
        <w:t>.</w:t>
      </w:r>
    </w:p>
    <w:p w14:paraId="6CF1AAED" w14:textId="77777777" w:rsidR="00E312F8" w:rsidRPr="00FD6B9B" w:rsidRDefault="00E312F8" w:rsidP="00E312F8">
      <w:pPr>
        <w:pStyle w:val="Rz"/>
        <w:keepNext/>
        <w:numPr>
          <w:ilvl w:val="0"/>
          <w:numId w:val="7"/>
        </w:numPr>
        <w:tabs>
          <w:tab w:val="left" w:pos="7797"/>
        </w:tabs>
        <w:spacing w:before="60" w:after="60"/>
        <w:ind w:left="1559" w:hanging="357"/>
      </w:pPr>
      <w:r w:rsidRPr="00220E1F">
        <w:rPr>
          <w:rFonts w:eastAsia="Arial Narrow"/>
          <w:lang w:val="de-DE"/>
        </w:rPr>
        <w:t>Mobiliar</w:t>
      </w:r>
      <w:r w:rsidRPr="00275A5D">
        <w:t xml:space="preserve"> und Hausrat</w:t>
      </w:r>
      <w:r w:rsidRPr="00275A5D">
        <w:tab/>
      </w:r>
      <w:r w:rsidRPr="00FD6B9B">
        <w:rPr>
          <w:rFonts w:eastAsia="Arial Narrow"/>
          <w:color w:val="000000"/>
          <w:spacing w:val="-2"/>
          <w:lang w:val="de-DE"/>
        </w:rPr>
        <w:t>CHF</w:t>
      </w:r>
      <w:r>
        <w:rPr>
          <w:rFonts w:eastAsia="Arial Narrow"/>
          <w:color w:val="000000"/>
          <w:spacing w:val="-2"/>
          <w:lang w:val="de-DE"/>
        </w:rPr>
        <w:tab/>
      </w:r>
      <w:r w:rsidRPr="00FD6B9B">
        <w:rPr>
          <w:rFonts w:eastAsia="Arial Narrow"/>
          <w:color w:val="000000"/>
          <w:lang w:val="de-DE"/>
        </w:rPr>
        <w:t>[</w:t>
      </w:r>
      <w:r w:rsidRPr="00C53C1B">
        <w:rPr>
          <w:highlight w:val="lightGray"/>
        </w:rPr>
        <w:t>●</w:t>
      </w:r>
      <w:r w:rsidRPr="00FD6B9B">
        <w:rPr>
          <w:rFonts w:eastAsia="Arial Narrow"/>
          <w:color w:val="000000"/>
          <w:lang w:val="de-DE"/>
        </w:rPr>
        <w:t>]</w:t>
      </w:r>
    </w:p>
    <w:p w14:paraId="0E373D76" w14:textId="77777777" w:rsidR="00E312F8" w:rsidRPr="00FD6B9B" w:rsidRDefault="00E312F8" w:rsidP="00E312F8">
      <w:pPr>
        <w:pStyle w:val="Rz"/>
        <w:keepNext/>
        <w:numPr>
          <w:ilvl w:val="0"/>
          <w:numId w:val="7"/>
        </w:numPr>
        <w:tabs>
          <w:tab w:val="left" w:pos="7797"/>
        </w:tabs>
        <w:spacing w:before="60" w:after="60"/>
        <w:ind w:left="1559" w:hanging="357"/>
      </w:pPr>
      <w:r w:rsidRPr="00275A5D">
        <w:rPr>
          <w:rFonts w:eastAsia="Arial Narrow"/>
          <w:lang w:val="de-DE"/>
        </w:rPr>
        <w:t xml:space="preserve">Personenwagen </w:t>
      </w:r>
      <w:r w:rsidRPr="00FD6B9B">
        <w:rPr>
          <w:rFonts w:eastAsia="Arial Narrow"/>
          <w:lang w:val="de-DE"/>
        </w:rPr>
        <w:t>Marke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783D98FA" w14:textId="77777777" w:rsidR="00E312F8" w:rsidRPr="00275A5D" w:rsidRDefault="00E312F8" w:rsidP="00E312F8">
      <w:pPr>
        <w:pStyle w:val="Rz"/>
        <w:keepNext/>
        <w:numPr>
          <w:ilvl w:val="0"/>
          <w:numId w:val="7"/>
        </w:numPr>
        <w:tabs>
          <w:tab w:val="left" w:pos="7797"/>
        </w:tabs>
        <w:spacing w:after="0"/>
        <w:ind w:left="1559" w:hanging="357"/>
      </w:pPr>
      <w:r w:rsidRPr="00275A5D">
        <w:rPr>
          <w:rFonts w:eastAsia="Arial Narrow"/>
          <w:lang w:val="de-DE"/>
        </w:rPr>
        <w:t>Wertschriften und Guthaben</w:t>
      </w:r>
    </w:p>
    <w:p w14:paraId="6E22A91A" w14:textId="77777777" w:rsidR="00E312F8" w:rsidRPr="00FD6B9B" w:rsidRDefault="00E312F8" w:rsidP="00E312F8">
      <w:pPr>
        <w:pStyle w:val="Rz"/>
        <w:keepNext/>
        <w:numPr>
          <w:ilvl w:val="0"/>
          <w:numId w:val="0"/>
        </w:numPr>
        <w:tabs>
          <w:tab w:val="left" w:pos="7797"/>
        </w:tabs>
        <w:spacing w:after="0"/>
        <w:ind w:left="1559"/>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42BE3512" w14:textId="77777777" w:rsidR="00E312F8" w:rsidRPr="00FD6B9B" w:rsidRDefault="00E312F8" w:rsidP="00E312F8">
      <w:pPr>
        <w:pStyle w:val="Rz"/>
        <w:keepNext/>
        <w:numPr>
          <w:ilvl w:val="0"/>
          <w:numId w:val="0"/>
        </w:numPr>
        <w:tabs>
          <w:tab w:val="left" w:pos="7797"/>
        </w:tabs>
        <w:spacing w:after="60"/>
        <w:ind w:left="1559"/>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spacing w:val="-2"/>
          <w:lang w:val="de-DE"/>
        </w:rPr>
        <w:tab/>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1606B94D" w14:textId="77777777" w:rsidR="00E312F8" w:rsidRPr="00FD6B9B" w:rsidRDefault="00E312F8" w:rsidP="00E312F8">
      <w:pPr>
        <w:pStyle w:val="Rz"/>
        <w:keepNext/>
        <w:numPr>
          <w:ilvl w:val="0"/>
          <w:numId w:val="7"/>
        </w:numPr>
        <w:tabs>
          <w:tab w:val="left" w:pos="7797"/>
        </w:tabs>
        <w:spacing w:before="60" w:after="60"/>
        <w:ind w:left="1559" w:hanging="357"/>
      </w:pPr>
      <w:r w:rsidRPr="00FD6B9B">
        <w:rPr>
          <w:rFonts w:eastAsia="Arial Narrow"/>
          <w:lang w:val="de-DE"/>
        </w:rPr>
        <w:t>Bargeld/Gold</w:t>
      </w:r>
      <w:r w:rsidRPr="00FD6B9B">
        <w:rPr>
          <w:rFonts w:eastAsia="Arial Narrow"/>
          <w:lang w:val="de-DE"/>
        </w:rPr>
        <w:tab/>
        <w:t>CHF</w:t>
      </w:r>
      <w:r>
        <w:rPr>
          <w:rFonts w:eastAsia="Arial Narrow"/>
          <w:lang w:val="de-DE"/>
        </w:rPr>
        <w:tab/>
      </w:r>
      <w:r w:rsidRPr="00FD6B9B">
        <w:rPr>
          <w:rFonts w:eastAsia="Arial Narrow"/>
          <w:lang w:val="de-DE"/>
        </w:rPr>
        <w:t>[</w:t>
      </w:r>
      <w:r w:rsidRPr="00C53C1B">
        <w:rPr>
          <w:highlight w:val="lightGray"/>
        </w:rPr>
        <w:t>●</w:t>
      </w:r>
      <w:r w:rsidRPr="00FD6B9B">
        <w:rPr>
          <w:rFonts w:eastAsia="Arial Narrow"/>
          <w:lang w:val="de-DE"/>
        </w:rPr>
        <w:t>]</w:t>
      </w:r>
    </w:p>
    <w:p w14:paraId="1AFF7692" w14:textId="77777777" w:rsidR="00E312F8" w:rsidRPr="00220E1F" w:rsidRDefault="00E312F8" w:rsidP="00E312F8">
      <w:pPr>
        <w:pStyle w:val="Rz"/>
        <w:numPr>
          <w:ilvl w:val="0"/>
          <w:numId w:val="0"/>
        </w:numPr>
        <w:tabs>
          <w:tab w:val="left" w:pos="7797"/>
        </w:tabs>
        <w:ind w:left="1134"/>
        <w:rPr>
          <w:b/>
        </w:rPr>
      </w:pPr>
      <w:r w:rsidRPr="00220E1F">
        <w:rPr>
          <w:rFonts w:eastAsia="Arial Narrow"/>
          <w:b/>
          <w:lang w:val="de-DE"/>
        </w:rPr>
        <w:t>Total der Aktiven</w:t>
      </w:r>
      <w:r w:rsidRPr="00220E1F">
        <w:rPr>
          <w:rFonts w:eastAsia="Arial Narrow"/>
          <w:b/>
          <w:lang w:val="de-DE"/>
        </w:rPr>
        <w:tab/>
        <w:t>CHF</w:t>
      </w:r>
      <w:r w:rsidRPr="00220E1F">
        <w:rPr>
          <w:rFonts w:eastAsia="Arial Narrow"/>
          <w:b/>
          <w:lang w:val="de-DE"/>
        </w:rPr>
        <w:tab/>
        <w:t>[</w:t>
      </w:r>
      <w:r w:rsidRPr="00220E1F">
        <w:rPr>
          <w:b/>
          <w:highlight w:val="lightGray"/>
        </w:rPr>
        <w:t>●</w:t>
      </w:r>
      <w:r w:rsidRPr="00220E1F">
        <w:rPr>
          <w:rFonts w:eastAsia="Arial Narrow"/>
          <w:b/>
          <w:lang w:val="de-DE"/>
        </w:rPr>
        <w:t>]</w:t>
      </w:r>
    </w:p>
    <w:p w14:paraId="4AD5AB12" w14:textId="77777777" w:rsidR="000B2825" w:rsidRPr="00220E1F" w:rsidRDefault="000B2825" w:rsidP="007A3C09">
      <w:pPr>
        <w:pStyle w:val="Rz"/>
        <w:keepNext/>
        <w:numPr>
          <w:ilvl w:val="0"/>
          <w:numId w:val="0"/>
        </w:numPr>
        <w:spacing w:after="60"/>
        <w:ind w:left="1134"/>
        <w:rPr>
          <w:u w:val="single"/>
        </w:rPr>
      </w:pPr>
      <w:bookmarkStart w:id="5" w:name="_Hlk21533677"/>
      <w:bookmarkEnd w:id="3"/>
      <w:r w:rsidRPr="00220E1F">
        <w:rPr>
          <w:u w:val="single"/>
        </w:rPr>
        <w:t>Passiven per Todestag</w:t>
      </w:r>
    </w:p>
    <w:p w14:paraId="0210A23E" w14:textId="77777777" w:rsidR="000B2825" w:rsidRPr="00275A5D" w:rsidRDefault="000B2825" w:rsidP="007A3C09">
      <w:pPr>
        <w:pStyle w:val="Rz"/>
        <w:keepNext/>
        <w:numPr>
          <w:ilvl w:val="0"/>
          <w:numId w:val="7"/>
        </w:numPr>
        <w:tabs>
          <w:tab w:val="left" w:pos="7797"/>
        </w:tabs>
        <w:spacing w:after="0"/>
        <w:ind w:left="1559" w:hanging="357"/>
      </w:pPr>
      <w:r w:rsidRPr="00275A5D">
        <w:t>Verbindlichkeiten bei folgenden Banken:</w:t>
      </w:r>
    </w:p>
    <w:p w14:paraId="532CC9B0" w14:textId="77777777" w:rsidR="000B2825" w:rsidRDefault="000B2825" w:rsidP="007A3C09">
      <w:pPr>
        <w:pStyle w:val="Rz"/>
        <w:keepNext/>
        <w:numPr>
          <w:ilvl w:val="0"/>
          <w:numId w:val="0"/>
        </w:numPr>
        <w:tabs>
          <w:tab w:val="left" w:pos="7797"/>
        </w:tabs>
        <w:spacing w:after="0"/>
        <w:ind w:left="1559"/>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7842425F" w14:textId="77777777" w:rsidR="000B2825" w:rsidRPr="00FD6B9B" w:rsidRDefault="000B2825" w:rsidP="007A3C09">
      <w:pPr>
        <w:pStyle w:val="Rz"/>
        <w:keepNext/>
        <w:numPr>
          <w:ilvl w:val="0"/>
          <w:numId w:val="0"/>
        </w:numPr>
        <w:tabs>
          <w:tab w:val="left" w:pos="7797"/>
        </w:tabs>
        <w:spacing w:after="60"/>
        <w:ind w:left="1559"/>
        <w:rPr>
          <w:rFonts w:eastAsia="Arial Narrow"/>
          <w:lang w:val="de-DE"/>
        </w:rPr>
      </w:pPr>
      <w:r w:rsidRPr="00FD6B9B">
        <w:rPr>
          <w:rFonts w:eastAsia="Arial Narrow"/>
          <w:lang w:val="de-DE"/>
        </w:rPr>
        <w:t>[</w:t>
      </w:r>
      <w:r w:rsidRPr="005F5E63">
        <w:rPr>
          <w:highlight w:val="lightGray"/>
        </w:rPr>
        <w:t>Bank</w:t>
      </w:r>
      <w:r w:rsidRPr="00FD6B9B">
        <w:rPr>
          <w:rFonts w:eastAsia="Arial Narrow"/>
          <w:lang w:val="de-DE"/>
        </w:rPr>
        <w:t>], Konto Nr. [</w:t>
      </w:r>
      <w:r w:rsidRPr="00C53C1B">
        <w:rPr>
          <w:highlight w:val="lightGray"/>
        </w:rPr>
        <w:t>●</w:t>
      </w:r>
      <w:r w:rsidRPr="00FD6B9B">
        <w:rPr>
          <w:rFonts w:eastAsia="Arial Narrow"/>
          <w:lang w:val="de-DE"/>
        </w:rPr>
        <w:t>]</w:t>
      </w:r>
      <w:r w:rsidRPr="00FD6B9B">
        <w:rPr>
          <w:rFonts w:eastAsia="Arial Narrow"/>
          <w:lang w:val="de-DE"/>
        </w:rPr>
        <w:tab/>
      </w:r>
      <w:r w:rsidRPr="00FD6B9B">
        <w:rPr>
          <w:rFonts w:eastAsia="Arial Narrow"/>
          <w:spacing w:val="-2"/>
          <w:lang w:val="de-DE"/>
        </w:rPr>
        <w:t>CHF</w:t>
      </w:r>
      <w:r>
        <w:rPr>
          <w:rFonts w:eastAsia="Arial Narrow"/>
          <w:spacing w:val="-2"/>
          <w:lang w:val="de-DE"/>
        </w:rPr>
        <w:tab/>
      </w:r>
      <w:r w:rsidRPr="00FD6B9B">
        <w:rPr>
          <w:rFonts w:eastAsia="Arial Narrow"/>
          <w:lang w:val="de-DE"/>
        </w:rPr>
        <w:t>[</w:t>
      </w:r>
      <w:r w:rsidRPr="00C53C1B">
        <w:rPr>
          <w:highlight w:val="lightGray"/>
        </w:rPr>
        <w:t>●</w:t>
      </w:r>
      <w:r w:rsidRPr="00FD6B9B">
        <w:rPr>
          <w:rFonts w:eastAsia="Arial Narrow"/>
          <w:lang w:val="de-DE"/>
        </w:rPr>
        <w:t>]</w:t>
      </w:r>
    </w:p>
    <w:p w14:paraId="20F93AC3" w14:textId="77777777" w:rsidR="000B2825" w:rsidRPr="00FD6B9B" w:rsidRDefault="000B2825" w:rsidP="007A3C09">
      <w:pPr>
        <w:pStyle w:val="Rz"/>
        <w:keepNext/>
        <w:numPr>
          <w:ilvl w:val="0"/>
          <w:numId w:val="7"/>
        </w:numPr>
        <w:tabs>
          <w:tab w:val="left" w:pos="7797"/>
        </w:tabs>
        <w:spacing w:before="60" w:after="60"/>
        <w:ind w:left="1559" w:hanging="357"/>
      </w:pPr>
      <w:r w:rsidRPr="00FD6B9B">
        <w:t xml:space="preserve">Grundpfandgesichertes Darlehen gegenüber der </w:t>
      </w:r>
      <w:r w:rsidRPr="00FD6B9B">
        <w:rPr>
          <w:rFonts w:eastAsia="Arial Narrow"/>
          <w:color w:val="000000"/>
          <w:lang w:val="de-DE"/>
        </w:rPr>
        <w:t>[</w:t>
      </w:r>
      <w:r w:rsidRPr="00A2635D">
        <w:rPr>
          <w:rFonts w:eastAsia="Arial Narrow"/>
          <w:color w:val="000000"/>
          <w:highlight w:val="lightGray"/>
          <w:lang w:val="de-DE"/>
        </w:rPr>
        <w:t>Bank</w:t>
      </w:r>
      <w:r w:rsidRPr="00FD6B9B">
        <w:rPr>
          <w:rFonts w:eastAsia="Arial Narrow"/>
          <w:color w:val="000000"/>
          <w:lang w:val="de-DE"/>
        </w:rPr>
        <w:t>]</w:t>
      </w:r>
      <w:r w:rsidRPr="00FD6B9B">
        <w:rPr>
          <w:rFonts w:eastAsia="Arial Narrow"/>
          <w:color w:val="000000"/>
          <w:lang w:val="de-DE"/>
        </w:rPr>
        <w:tab/>
      </w:r>
      <w:r w:rsidRPr="00FD6B9B">
        <w:rPr>
          <w:rFonts w:eastAsia="Arial Narrow"/>
          <w:color w:val="000000"/>
          <w:spacing w:val="-2"/>
          <w:lang w:val="de-DE"/>
        </w:rPr>
        <w:t>CHF</w:t>
      </w:r>
      <w:r>
        <w:rPr>
          <w:rFonts w:eastAsia="Arial Narrow"/>
          <w:color w:val="000000"/>
          <w:spacing w:val="-2"/>
          <w:lang w:val="de-DE"/>
        </w:rPr>
        <w:tab/>
      </w:r>
      <w:r w:rsidRPr="00FD6B9B">
        <w:rPr>
          <w:rFonts w:eastAsia="Arial Narrow"/>
          <w:color w:val="000000"/>
          <w:lang w:val="de-DE"/>
        </w:rPr>
        <w:t>[</w:t>
      </w:r>
      <w:r w:rsidRPr="00A2635D">
        <w:rPr>
          <w:highlight w:val="lightGray"/>
        </w:rPr>
        <w:t>●</w:t>
      </w:r>
      <w:r w:rsidRPr="00FD6B9B">
        <w:rPr>
          <w:rFonts w:eastAsia="Arial Narrow"/>
          <w:color w:val="000000"/>
          <w:lang w:val="de-DE"/>
        </w:rPr>
        <w:t>]</w:t>
      </w:r>
    </w:p>
    <w:p w14:paraId="1450153F" w14:textId="77777777" w:rsidR="000B2825" w:rsidRPr="00A2635D" w:rsidRDefault="000B2825" w:rsidP="007A3C09">
      <w:pPr>
        <w:pStyle w:val="Rz"/>
        <w:keepNext/>
        <w:numPr>
          <w:ilvl w:val="0"/>
          <w:numId w:val="0"/>
        </w:numPr>
        <w:tabs>
          <w:tab w:val="left" w:pos="7797"/>
        </w:tabs>
        <w:ind w:left="1134"/>
        <w:rPr>
          <w:rFonts w:eastAsia="Arial Narrow"/>
          <w:b/>
          <w:lang w:val="de-DE"/>
        </w:rPr>
      </w:pPr>
      <w:r w:rsidRPr="00A2635D">
        <w:rPr>
          <w:rFonts w:eastAsia="Arial Narrow"/>
          <w:b/>
          <w:lang w:val="de-DE"/>
        </w:rPr>
        <w:t>Total der Passiven</w:t>
      </w:r>
      <w:r w:rsidRPr="00A2635D">
        <w:rPr>
          <w:rFonts w:eastAsia="Arial Narrow"/>
          <w:b/>
          <w:lang w:val="de-DE"/>
        </w:rPr>
        <w:tab/>
        <w:t>CHF</w:t>
      </w:r>
      <w:r w:rsidRPr="00A2635D">
        <w:rPr>
          <w:rFonts w:eastAsia="Arial Narrow"/>
          <w:b/>
          <w:lang w:val="de-DE"/>
        </w:rPr>
        <w:tab/>
        <w:t>[</w:t>
      </w:r>
      <w:r w:rsidRPr="00A2635D">
        <w:rPr>
          <w:b/>
          <w:highlight w:val="lightGray"/>
        </w:rPr>
        <w:t>●</w:t>
      </w:r>
      <w:r w:rsidRPr="00A2635D">
        <w:rPr>
          <w:rFonts w:eastAsia="Arial Narrow"/>
          <w:b/>
          <w:lang w:val="de-DE"/>
        </w:rPr>
        <w:t>]</w:t>
      </w:r>
    </w:p>
    <w:bookmarkEnd w:id="5"/>
    <w:p w14:paraId="5F4BD386" w14:textId="77777777" w:rsidR="000B2825" w:rsidRPr="00A2635D" w:rsidRDefault="000B2825" w:rsidP="000B2825">
      <w:pPr>
        <w:pStyle w:val="Rz"/>
        <w:numPr>
          <w:ilvl w:val="0"/>
          <w:numId w:val="0"/>
        </w:numPr>
        <w:tabs>
          <w:tab w:val="left" w:pos="7797"/>
        </w:tabs>
        <w:ind w:left="709"/>
        <w:rPr>
          <w:b/>
          <w:u w:val="single"/>
        </w:rPr>
      </w:pPr>
      <w:r w:rsidRPr="00A2635D">
        <w:rPr>
          <w:rFonts w:eastAsia="Arial Narrow"/>
          <w:b/>
          <w:u w:val="single"/>
          <w:lang w:val="de-DE"/>
        </w:rPr>
        <w:t>Gesamtnachlass per Todestag</w:t>
      </w:r>
      <w:r w:rsidRPr="00A2635D">
        <w:rPr>
          <w:rFonts w:eastAsia="Arial Narrow"/>
          <w:b/>
          <w:u w:val="single"/>
          <w:lang w:val="de-DE"/>
        </w:rPr>
        <w:tab/>
        <w:t>CHF</w:t>
      </w:r>
      <w:r w:rsidRPr="00A2635D">
        <w:rPr>
          <w:rFonts w:eastAsia="Arial Narrow"/>
          <w:b/>
          <w:u w:val="single"/>
          <w:lang w:val="de-DE"/>
        </w:rPr>
        <w:tab/>
        <w:t>[</w:t>
      </w:r>
      <w:r w:rsidRPr="00A2635D">
        <w:rPr>
          <w:b/>
          <w:highlight w:val="lightGray"/>
          <w:u w:val="single"/>
        </w:rPr>
        <w:t>●</w:t>
      </w:r>
      <w:r w:rsidRPr="00A2635D">
        <w:rPr>
          <w:rFonts w:eastAsia="Arial Narrow"/>
          <w:b/>
          <w:u w:val="single"/>
          <w:lang w:val="de-DE"/>
        </w:rPr>
        <w:t>]</w:t>
      </w:r>
    </w:p>
    <w:p w14:paraId="54A57E51" w14:textId="36828002" w:rsidR="00C156EA" w:rsidRPr="00DF73C5" w:rsidRDefault="00C156EA" w:rsidP="000B2825">
      <w:pPr>
        <w:pStyle w:val="Rz"/>
        <w:keepNext/>
        <w:numPr>
          <w:ilvl w:val="2"/>
          <w:numId w:val="10"/>
        </w:numPr>
        <w:spacing w:before="360"/>
        <w:ind w:hanging="425"/>
        <w:rPr>
          <w:szCs w:val="20"/>
        </w:rPr>
      </w:pPr>
      <w:r w:rsidRPr="000B2825">
        <w:t>Vermögensveränderungen</w:t>
      </w:r>
      <w:r w:rsidRPr="00DF73C5">
        <w:rPr>
          <w:szCs w:val="20"/>
        </w:rPr>
        <w:t xml:space="preserve"> ab Todestag</w:t>
      </w:r>
    </w:p>
    <w:p w14:paraId="2E0FB44B" w14:textId="20D98A90" w:rsidR="00B51874" w:rsidRPr="00DF73C5" w:rsidRDefault="007535BF" w:rsidP="000B2825">
      <w:pPr>
        <w:pStyle w:val="Rz"/>
        <w:keepNext/>
        <w:numPr>
          <w:ilvl w:val="0"/>
          <w:numId w:val="0"/>
        </w:numPr>
        <w:spacing w:after="60"/>
        <w:ind w:left="1134"/>
        <w:rPr>
          <w:szCs w:val="20"/>
          <w:u w:val="single"/>
        </w:rPr>
      </w:pPr>
      <w:r w:rsidRPr="000B2825">
        <w:rPr>
          <w:u w:val="single"/>
        </w:rPr>
        <w:t>Vermögenszuwachs</w:t>
      </w:r>
    </w:p>
    <w:p w14:paraId="09965888" w14:textId="77777777" w:rsidR="000B2825" w:rsidRPr="00C94A29" w:rsidRDefault="000B2825" w:rsidP="007A3C09">
      <w:pPr>
        <w:pStyle w:val="Rz"/>
        <w:keepNext/>
        <w:numPr>
          <w:ilvl w:val="0"/>
          <w:numId w:val="7"/>
        </w:numPr>
        <w:tabs>
          <w:tab w:val="left" w:pos="7797"/>
        </w:tabs>
        <w:spacing w:before="60" w:after="60"/>
        <w:ind w:left="1559" w:hanging="357"/>
      </w:pPr>
      <w:r w:rsidRPr="00275A5D">
        <w:t>Zinsen und Dividenden</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67CF028A" w14:textId="77777777" w:rsidR="000B2825" w:rsidRPr="00C94A29" w:rsidRDefault="000B2825" w:rsidP="007A3C09">
      <w:pPr>
        <w:pStyle w:val="Rz"/>
        <w:keepNext/>
        <w:numPr>
          <w:ilvl w:val="0"/>
          <w:numId w:val="7"/>
        </w:numPr>
        <w:tabs>
          <w:tab w:val="left" w:pos="7797"/>
        </w:tabs>
        <w:spacing w:before="60" w:after="60"/>
        <w:ind w:left="1559" w:hanging="357"/>
      </w:pPr>
      <w:r w:rsidRPr="00C94A29">
        <w:t>Kursgewinne</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0BA15DA0" w14:textId="77777777" w:rsidR="000B2825" w:rsidRPr="00C94A29" w:rsidRDefault="000B2825" w:rsidP="007A3C09">
      <w:pPr>
        <w:pStyle w:val="Rz"/>
        <w:keepNext/>
        <w:numPr>
          <w:ilvl w:val="0"/>
          <w:numId w:val="7"/>
        </w:numPr>
        <w:tabs>
          <w:tab w:val="left" w:pos="7797"/>
        </w:tabs>
        <w:spacing w:before="60" w:after="60"/>
        <w:ind w:left="1559" w:hanging="357"/>
      </w:pPr>
      <w:r w:rsidRPr="00C94A29">
        <w:t>Eingänge und Guthaben</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48916F68" w14:textId="77777777" w:rsidR="000B2825" w:rsidRPr="00C55F45" w:rsidRDefault="000B2825" w:rsidP="000B2825">
      <w:pPr>
        <w:pStyle w:val="Rz"/>
        <w:numPr>
          <w:ilvl w:val="0"/>
          <w:numId w:val="0"/>
        </w:numPr>
        <w:tabs>
          <w:tab w:val="left" w:pos="7797"/>
        </w:tabs>
        <w:ind w:left="1134"/>
        <w:rPr>
          <w:rFonts w:eastAsia="Arial Narrow"/>
          <w:b/>
          <w:lang w:val="de-DE"/>
        </w:rPr>
      </w:pPr>
      <w:r w:rsidRPr="00C55F45">
        <w:rPr>
          <w:rFonts w:eastAsia="Arial Narrow"/>
          <w:b/>
          <w:lang w:val="de-DE"/>
        </w:rPr>
        <w:t>Total des Vermögenszuwachses</w:t>
      </w:r>
      <w:r w:rsidRPr="00C55F45">
        <w:rPr>
          <w:rFonts w:eastAsia="Arial Narrow"/>
          <w:b/>
          <w:lang w:val="de-DE"/>
        </w:rPr>
        <w:tab/>
        <w:t>CHF</w:t>
      </w:r>
      <w:r w:rsidRPr="00C55F45">
        <w:rPr>
          <w:rFonts w:eastAsia="Arial Narrow"/>
          <w:b/>
          <w:lang w:val="de-DE"/>
        </w:rPr>
        <w:tab/>
        <w:t>[</w:t>
      </w:r>
      <w:r w:rsidRPr="00C55F45">
        <w:rPr>
          <w:b/>
          <w:highlight w:val="lightGray"/>
        </w:rPr>
        <w:t>●</w:t>
      </w:r>
      <w:r w:rsidRPr="00C55F45">
        <w:rPr>
          <w:rFonts w:eastAsia="Arial Narrow"/>
          <w:b/>
          <w:lang w:val="de-DE"/>
        </w:rPr>
        <w:t>]</w:t>
      </w:r>
    </w:p>
    <w:p w14:paraId="5E003A3C" w14:textId="70073A79" w:rsidR="00B51874" w:rsidRPr="00DF73C5" w:rsidRDefault="007535BF" w:rsidP="000B2825">
      <w:pPr>
        <w:pStyle w:val="Rz"/>
        <w:keepNext/>
        <w:numPr>
          <w:ilvl w:val="0"/>
          <w:numId w:val="0"/>
        </w:numPr>
        <w:spacing w:after="60"/>
        <w:ind w:left="1134"/>
        <w:rPr>
          <w:szCs w:val="20"/>
          <w:u w:val="single"/>
        </w:rPr>
      </w:pPr>
      <w:r w:rsidRPr="000B2825">
        <w:rPr>
          <w:u w:val="single"/>
        </w:rPr>
        <w:t>Vermögensminderungen</w:t>
      </w:r>
    </w:p>
    <w:p w14:paraId="7008BF02" w14:textId="77777777" w:rsidR="000B2825" w:rsidRPr="00275A5D" w:rsidRDefault="000B2825" w:rsidP="007A3C09">
      <w:pPr>
        <w:pStyle w:val="Rz"/>
        <w:keepNext/>
        <w:numPr>
          <w:ilvl w:val="0"/>
          <w:numId w:val="7"/>
        </w:numPr>
        <w:tabs>
          <w:tab w:val="left" w:pos="7797"/>
        </w:tabs>
        <w:spacing w:before="60" w:after="0"/>
        <w:ind w:left="1559" w:hanging="357"/>
      </w:pPr>
      <w:r w:rsidRPr="00275A5D">
        <w:t>Todesfallkosten/Nachlasspassiven:</w:t>
      </w:r>
    </w:p>
    <w:p w14:paraId="1A949ABA" w14:textId="77777777" w:rsidR="000B2825" w:rsidRPr="00C94A29" w:rsidRDefault="000B2825" w:rsidP="007A3C09">
      <w:pPr>
        <w:pStyle w:val="Rz"/>
        <w:keepNext/>
        <w:numPr>
          <w:ilvl w:val="0"/>
          <w:numId w:val="0"/>
        </w:numPr>
        <w:tabs>
          <w:tab w:val="left" w:pos="7797"/>
        </w:tabs>
        <w:spacing w:after="0"/>
        <w:ind w:left="1559"/>
        <w:rPr>
          <w:rFonts w:eastAsia="Arial Narrow"/>
          <w:color w:val="000000"/>
          <w:lang w:val="de-DE"/>
        </w:rPr>
      </w:pPr>
      <w:r w:rsidRPr="008A54B6">
        <w:rPr>
          <w:rFonts w:eastAsia="Arial Narrow"/>
          <w:lang w:val="de-DE"/>
        </w:rPr>
        <w:t>Zivilstandsamt</w:t>
      </w:r>
      <w:r w:rsidRPr="00275A5D">
        <w:t>/Bestattungskosten</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520093BB" w14:textId="77777777" w:rsidR="000B2825" w:rsidRPr="00C94A29" w:rsidRDefault="000B2825" w:rsidP="007A3C09">
      <w:pPr>
        <w:pStyle w:val="Rz"/>
        <w:keepNext/>
        <w:numPr>
          <w:ilvl w:val="0"/>
          <w:numId w:val="0"/>
        </w:numPr>
        <w:tabs>
          <w:tab w:val="left" w:pos="7797"/>
        </w:tabs>
        <w:spacing w:after="0"/>
        <w:ind w:left="1559"/>
      </w:pPr>
      <w:r w:rsidRPr="008A54B6">
        <w:rPr>
          <w:rFonts w:eastAsia="Arial Narrow"/>
          <w:lang w:val="de-DE"/>
        </w:rPr>
        <w:t>Todesanzeige</w:t>
      </w:r>
      <w:r w:rsidRPr="00C94A29">
        <w:tab/>
        <w:t>CHF</w:t>
      </w:r>
      <w:r>
        <w:tab/>
      </w:r>
      <w:r w:rsidRPr="00C94A29">
        <w:t>[</w:t>
      </w:r>
      <w:r w:rsidRPr="00C53C1B">
        <w:rPr>
          <w:highlight w:val="lightGray"/>
        </w:rPr>
        <w:t>●</w:t>
      </w:r>
      <w:r w:rsidRPr="00C94A29">
        <w:t>]</w:t>
      </w:r>
    </w:p>
    <w:p w14:paraId="7B3055AE" w14:textId="77777777" w:rsidR="000B2825" w:rsidRPr="00C94A29" w:rsidRDefault="000B2825" w:rsidP="007A3C09">
      <w:pPr>
        <w:pStyle w:val="Rz"/>
        <w:keepNext/>
        <w:numPr>
          <w:ilvl w:val="0"/>
          <w:numId w:val="0"/>
        </w:numPr>
        <w:tabs>
          <w:tab w:val="left" w:pos="7797"/>
        </w:tabs>
        <w:spacing w:after="0"/>
        <w:ind w:left="1559"/>
      </w:pPr>
      <w:r w:rsidRPr="008A54B6">
        <w:rPr>
          <w:rFonts w:eastAsia="Arial Narrow"/>
          <w:lang w:val="de-DE"/>
        </w:rPr>
        <w:t>Grabstein</w:t>
      </w:r>
      <w:r w:rsidRPr="00C94A29">
        <w:tab/>
      </w:r>
      <w:r w:rsidRPr="00275A5D">
        <w:t>CHF</w:t>
      </w:r>
      <w:r>
        <w:tab/>
      </w:r>
      <w:r w:rsidRPr="00C94A29">
        <w:t>[</w:t>
      </w:r>
      <w:r w:rsidRPr="00C53C1B">
        <w:rPr>
          <w:highlight w:val="lightGray"/>
        </w:rPr>
        <w:t>●</w:t>
      </w:r>
      <w:r w:rsidRPr="00C94A29">
        <w:t>]</w:t>
      </w:r>
    </w:p>
    <w:p w14:paraId="0853F1DF" w14:textId="77777777" w:rsidR="000B2825" w:rsidRPr="00C94A29" w:rsidRDefault="000B2825" w:rsidP="007A3C09">
      <w:pPr>
        <w:pStyle w:val="Rz"/>
        <w:keepNext/>
        <w:numPr>
          <w:ilvl w:val="0"/>
          <w:numId w:val="0"/>
        </w:numPr>
        <w:tabs>
          <w:tab w:val="left" w:pos="7797"/>
        </w:tabs>
        <w:spacing w:after="0"/>
        <w:ind w:left="1559"/>
      </w:pPr>
      <w:r w:rsidRPr="008A54B6">
        <w:rPr>
          <w:rFonts w:eastAsia="Arial Narrow"/>
          <w:lang w:val="de-DE"/>
        </w:rPr>
        <w:t>Grabunterhaltsvertrag</w:t>
      </w:r>
      <w:r w:rsidRPr="00C94A29">
        <w:tab/>
      </w:r>
      <w:r w:rsidRPr="00275A5D">
        <w:t>CHF</w:t>
      </w:r>
      <w:r>
        <w:tab/>
      </w:r>
      <w:r w:rsidRPr="00C94A29">
        <w:t>[</w:t>
      </w:r>
      <w:r w:rsidRPr="00C53C1B">
        <w:rPr>
          <w:highlight w:val="lightGray"/>
        </w:rPr>
        <w:t>●</w:t>
      </w:r>
      <w:r w:rsidRPr="00C94A29">
        <w:t>]</w:t>
      </w:r>
    </w:p>
    <w:p w14:paraId="17729CA8" w14:textId="77777777" w:rsidR="000B2825" w:rsidRPr="00C94A29" w:rsidRDefault="000B2825" w:rsidP="007A3C09">
      <w:pPr>
        <w:pStyle w:val="Rz"/>
        <w:keepNext/>
        <w:numPr>
          <w:ilvl w:val="0"/>
          <w:numId w:val="0"/>
        </w:numPr>
        <w:tabs>
          <w:tab w:val="left" w:pos="7797"/>
        </w:tabs>
        <w:spacing w:after="0"/>
        <w:ind w:left="1559"/>
      </w:pPr>
      <w:r w:rsidRPr="008A54B6">
        <w:rPr>
          <w:rFonts w:eastAsia="Arial Narrow"/>
          <w:lang w:val="de-DE"/>
        </w:rPr>
        <w:t>Arztrechnung</w:t>
      </w:r>
      <w:r w:rsidRPr="00275A5D">
        <w:t>/</w:t>
      </w:r>
      <w:proofErr w:type="spellStart"/>
      <w:r w:rsidRPr="00275A5D">
        <w:t>Spitexrechnung</w:t>
      </w:r>
      <w:proofErr w:type="spellEnd"/>
      <w:r w:rsidRPr="00275A5D">
        <w:tab/>
        <w:t>CHF</w:t>
      </w:r>
      <w:r>
        <w:tab/>
      </w:r>
      <w:r w:rsidRPr="00C94A29">
        <w:t>[</w:t>
      </w:r>
      <w:r w:rsidRPr="00C53C1B">
        <w:rPr>
          <w:highlight w:val="lightGray"/>
        </w:rPr>
        <w:t>●</w:t>
      </w:r>
      <w:r w:rsidRPr="00C94A29">
        <w:t>]</w:t>
      </w:r>
    </w:p>
    <w:p w14:paraId="22F085B1" w14:textId="77777777" w:rsidR="000B2825" w:rsidRPr="00275A5D" w:rsidRDefault="000B2825" w:rsidP="007A3C09">
      <w:pPr>
        <w:pStyle w:val="Rz"/>
        <w:keepNext/>
        <w:numPr>
          <w:ilvl w:val="0"/>
          <w:numId w:val="0"/>
        </w:numPr>
        <w:tabs>
          <w:tab w:val="left" w:pos="7797"/>
        </w:tabs>
        <w:spacing w:after="0"/>
        <w:ind w:left="1559"/>
      </w:pPr>
      <w:r w:rsidRPr="008A54B6">
        <w:rPr>
          <w:rFonts w:eastAsia="Arial Narrow"/>
          <w:lang w:val="de-DE"/>
        </w:rPr>
        <w:t>Testamentseröffnung</w:t>
      </w:r>
      <w:r w:rsidRPr="00275A5D">
        <w:tab/>
        <w:t>CHF</w:t>
      </w:r>
      <w:r>
        <w:tab/>
      </w:r>
      <w:r w:rsidRPr="00C94A29">
        <w:t>[</w:t>
      </w:r>
      <w:r w:rsidRPr="00C53C1B">
        <w:rPr>
          <w:highlight w:val="lightGray"/>
        </w:rPr>
        <w:t>●</w:t>
      </w:r>
      <w:r w:rsidRPr="00C94A29">
        <w:t>]</w:t>
      </w:r>
    </w:p>
    <w:p w14:paraId="004594AC" w14:textId="77777777" w:rsidR="000B2825" w:rsidRPr="00275A5D" w:rsidRDefault="000B2825" w:rsidP="000B2825">
      <w:pPr>
        <w:pStyle w:val="Rz"/>
        <w:numPr>
          <w:ilvl w:val="0"/>
          <w:numId w:val="0"/>
        </w:numPr>
        <w:tabs>
          <w:tab w:val="left" w:pos="7797"/>
        </w:tabs>
        <w:spacing w:after="0"/>
        <w:ind w:left="1559"/>
      </w:pPr>
      <w:r w:rsidRPr="008A54B6">
        <w:rPr>
          <w:rFonts w:eastAsia="Arial Narrow"/>
          <w:lang w:val="de-DE"/>
        </w:rPr>
        <w:t>Steuererklärung</w:t>
      </w:r>
      <w:r w:rsidRPr="00275A5D">
        <w:tab/>
        <w:t>CHF</w:t>
      </w:r>
      <w:r>
        <w:tab/>
      </w:r>
      <w:r w:rsidRPr="00C94A29">
        <w:t>[</w:t>
      </w:r>
      <w:r w:rsidRPr="00C53C1B">
        <w:rPr>
          <w:highlight w:val="lightGray"/>
        </w:rPr>
        <w:t>●</w:t>
      </w:r>
      <w:r w:rsidRPr="00C94A29">
        <w:t>]</w:t>
      </w:r>
    </w:p>
    <w:p w14:paraId="086534E6" w14:textId="77777777" w:rsidR="000B2825" w:rsidRPr="00275A5D" w:rsidRDefault="000B2825" w:rsidP="007A3C09">
      <w:pPr>
        <w:pStyle w:val="Rz"/>
        <w:keepNext/>
        <w:numPr>
          <w:ilvl w:val="0"/>
          <w:numId w:val="7"/>
        </w:numPr>
        <w:tabs>
          <w:tab w:val="left" w:pos="7797"/>
        </w:tabs>
        <w:spacing w:before="60" w:after="0"/>
        <w:ind w:left="1559" w:hanging="357"/>
      </w:pPr>
      <w:r w:rsidRPr="00275A5D">
        <w:t>Übrige Nachlasspassiven:</w:t>
      </w:r>
    </w:p>
    <w:p w14:paraId="2DAB07B1" w14:textId="77777777" w:rsidR="000B2825" w:rsidRPr="00C94A29" w:rsidRDefault="000B2825" w:rsidP="007A3C09">
      <w:pPr>
        <w:pStyle w:val="Rz"/>
        <w:keepNext/>
        <w:numPr>
          <w:ilvl w:val="0"/>
          <w:numId w:val="0"/>
        </w:numPr>
        <w:tabs>
          <w:tab w:val="left" w:pos="7797"/>
        </w:tabs>
        <w:spacing w:after="0"/>
        <w:ind w:left="1559"/>
      </w:pPr>
      <w:r w:rsidRPr="008A54B6">
        <w:rPr>
          <w:rFonts w:eastAsia="Arial Narrow"/>
          <w:lang w:val="de-DE"/>
        </w:rPr>
        <w:t>Honorar</w:t>
      </w:r>
      <w:r w:rsidRPr="00275A5D">
        <w:t xml:space="preserve"> des Willensvollstreckers</w:t>
      </w:r>
      <w:r w:rsidRPr="00275A5D">
        <w:tab/>
        <w:t>CHF</w:t>
      </w:r>
      <w:r>
        <w:tab/>
      </w:r>
      <w:r w:rsidRPr="00C94A29">
        <w:t>[</w:t>
      </w:r>
      <w:r w:rsidRPr="00C53C1B">
        <w:rPr>
          <w:highlight w:val="lightGray"/>
        </w:rPr>
        <w:t>●</w:t>
      </w:r>
      <w:r w:rsidRPr="00C94A29">
        <w:t>]</w:t>
      </w:r>
    </w:p>
    <w:p w14:paraId="1552D2A2" w14:textId="77777777" w:rsidR="000B2825" w:rsidRPr="008A54B6" w:rsidRDefault="000B2825" w:rsidP="000B2825">
      <w:pPr>
        <w:pStyle w:val="Rz"/>
        <w:numPr>
          <w:ilvl w:val="0"/>
          <w:numId w:val="0"/>
        </w:numPr>
        <w:tabs>
          <w:tab w:val="left" w:pos="7797"/>
        </w:tabs>
        <w:ind w:left="1134"/>
        <w:rPr>
          <w:rFonts w:eastAsia="Arial Narrow"/>
          <w:b/>
          <w:lang w:val="de-DE"/>
        </w:rPr>
      </w:pPr>
      <w:r w:rsidRPr="008A54B6">
        <w:rPr>
          <w:rFonts w:eastAsia="Arial Narrow"/>
          <w:b/>
          <w:lang w:val="de-DE"/>
        </w:rPr>
        <w:t>Total der Vermögensminderungen</w:t>
      </w:r>
      <w:r w:rsidRPr="008A54B6">
        <w:rPr>
          <w:rFonts w:eastAsia="Arial Narrow"/>
          <w:b/>
          <w:lang w:val="de-DE"/>
        </w:rPr>
        <w:tab/>
        <w:t>CHF</w:t>
      </w:r>
      <w:r w:rsidRPr="008A54B6">
        <w:rPr>
          <w:rFonts w:eastAsia="Arial Narrow"/>
          <w:b/>
          <w:lang w:val="de-DE"/>
        </w:rPr>
        <w:tab/>
        <w:t>[</w:t>
      </w:r>
      <w:r w:rsidRPr="00054086">
        <w:rPr>
          <w:rFonts w:eastAsia="Arial Narrow"/>
          <w:b/>
          <w:highlight w:val="lightGray"/>
          <w:lang w:val="de-DE"/>
        </w:rPr>
        <w:t>●</w:t>
      </w:r>
      <w:r w:rsidRPr="008A54B6">
        <w:rPr>
          <w:rFonts w:eastAsia="Arial Narrow"/>
          <w:b/>
          <w:lang w:val="de-DE"/>
        </w:rPr>
        <w:t>]</w:t>
      </w:r>
    </w:p>
    <w:p w14:paraId="0FB93302" w14:textId="20C7D711" w:rsidR="00C156EA" w:rsidRPr="00DF73C5" w:rsidRDefault="00C156EA" w:rsidP="000B2825">
      <w:pPr>
        <w:pStyle w:val="Rz"/>
        <w:numPr>
          <w:ilvl w:val="0"/>
          <w:numId w:val="0"/>
        </w:numPr>
        <w:tabs>
          <w:tab w:val="left" w:pos="7797"/>
        </w:tabs>
        <w:ind w:left="709"/>
        <w:rPr>
          <w:b/>
          <w:szCs w:val="20"/>
          <w:u w:val="single"/>
        </w:rPr>
      </w:pPr>
      <w:r w:rsidRPr="00DF73C5">
        <w:rPr>
          <w:b/>
          <w:szCs w:val="20"/>
          <w:u w:val="single"/>
        </w:rPr>
        <w:t>Gesamtvermögensveränderungen ab Todestag</w:t>
      </w:r>
      <w:r w:rsidRPr="00DF73C5">
        <w:rPr>
          <w:b/>
          <w:szCs w:val="20"/>
          <w:u w:val="single"/>
        </w:rPr>
        <w:tab/>
      </w:r>
      <w:r w:rsidRPr="00DF73C5">
        <w:rPr>
          <w:rFonts w:eastAsia="Arial Narrow"/>
          <w:b/>
          <w:color w:val="000000"/>
          <w:szCs w:val="20"/>
          <w:u w:val="single"/>
          <w:lang w:val="de-DE"/>
        </w:rPr>
        <w:t>CHF</w:t>
      </w:r>
      <w:r w:rsidR="00C43571">
        <w:rPr>
          <w:rFonts w:eastAsia="Arial Narrow"/>
          <w:b/>
          <w:color w:val="000000"/>
          <w:szCs w:val="20"/>
          <w:u w:val="single"/>
          <w:lang w:val="de-DE"/>
        </w:rPr>
        <w:tab/>
      </w:r>
      <w:r w:rsidRPr="00DF73C5">
        <w:rPr>
          <w:rFonts w:eastAsia="Arial Narrow"/>
          <w:b/>
          <w:color w:val="000000"/>
          <w:szCs w:val="20"/>
          <w:u w:val="single"/>
          <w:lang w:val="de-DE"/>
        </w:rPr>
        <w:t>[</w:t>
      </w:r>
      <w:r w:rsidR="000B2825" w:rsidRPr="000B2825">
        <w:rPr>
          <w:rFonts w:eastAsia="Arial Narrow"/>
          <w:highlight w:val="lightGray"/>
          <w:u w:val="single"/>
          <w:lang w:val="de-DE"/>
        </w:rPr>
        <w:t>●</w:t>
      </w:r>
      <w:r w:rsidRPr="00DF73C5">
        <w:rPr>
          <w:rFonts w:eastAsia="Arial Narrow"/>
          <w:b/>
          <w:color w:val="000000"/>
          <w:szCs w:val="20"/>
          <w:u w:val="single"/>
          <w:lang w:val="de-DE"/>
        </w:rPr>
        <w:t>]</w:t>
      </w:r>
    </w:p>
    <w:p w14:paraId="44FE250C" w14:textId="77777777" w:rsidR="000B2825" w:rsidRPr="00275A5D" w:rsidRDefault="000B2825" w:rsidP="007422ED">
      <w:pPr>
        <w:pStyle w:val="Rz"/>
        <w:keepNext/>
        <w:numPr>
          <w:ilvl w:val="2"/>
          <w:numId w:val="10"/>
        </w:numPr>
        <w:spacing w:before="360" w:after="60"/>
        <w:ind w:hanging="425"/>
      </w:pPr>
      <w:bookmarkStart w:id="6" w:name="_Hlk21533810"/>
      <w:r w:rsidRPr="00275A5D">
        <w:lastRenderedPageBreak/>
        <w:t>Bilanz</w:t>
      </w:r>
    </w:p>
    <w:p w14:paraId="64E0054A" w14:textId="77777777" w:rsidR="000B2825" w:rsidRPr="00C94A29" w:rsidRDefault="000B2825" w:rsidP="00BA2D10">
      <w:pPr>
        <w:pStyle w:val="Rz"/>
        <w:keepNext/>
        <w:numPr>
          <w:ilvl w:val="0"/>
          <w:numId w:val="0"/>
        </w:numPr>
        <w:tabs>
          <w:tab w:val="left" w:pos="7797"/>
        </w:tabs>
        <w:spacing w:before="60" w:after="60"/>
        <w:ind w:left="1134"/>
      </w:pPr>
      <w:r w:rsidRPr="008A54B6">
        <w:rPr>
          <w:rFonts w:eastAsia="Arial Narrow"/>
          <w:lang w:val="de-DE"/>
        </w:rPr>
        <w:t>Nachlassvermögen</w:t>
      </w:r>
      <w:r w:rsidRPr="00275A5D">
        <w:t xml:space="preserve"> per Todestag</w:t>
      </w:r>
      <w:r w:rsidRPr="00275A5D">
        <w:tab/>
      </w:r>
      <w:r w:rsidRPr="00C94A29">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0137D01D" w14:textId="77777777" w:rsidR="000B2825" w:rsidRPr="00C94A29" w:rsidRDefault="000B2825" w:rsidP="00BA2D10">
      <w:pPr>
        <w:pStyle w:val="Rz"/>
        <w:keepNext/>
        <w:numPr>
          <w:ilvl w:val="0"/>
          <w:numId w:val="0"/>
        </w:numPr>
        <w:tabs>
          <w:tab w:val="left" w:pos="7797"/>
        </w:tabs>
        <w:spacing w:before="60" w:after="60"/>
        <w:ind w:left="1134"/>
        <w:rPr>
          <w:rFonts w:eastAsia="Arial Narrow"/>
          <w:color w:val="000000"/>
          <w:lang w:val="de-DE"/>
        </w:rPr>
      </w:pPr>
      <w:r w:rsidRPr="00C94A29">
        <w:t xml:space="preserve">+ </w:t>
      </w:r>
      <w:r w:rsidRPr="008A54B6">
        <w:rPr>
          <w:rFonts w:eastAsia="Arial Narrow"/>
          <w:lang w:val="de-DE"/>
        </w:rPr>
        <w:t>Vermögenszuwachs</w:t>
      </w:r>
      <w:r w:rsidRPr="00C94A29">
        <w:tab/>
        <w:t>CHF</w:t>
      </w:r>
      <w:r>
        <w:tab/>
      </w:r>
      <w:r w:rsidRPr="00C94A29">
        <w:rPr>
          <w:rFonts w:eastAsia="Arial Narrow"/>
          <w:color w:val="000000"/>
          <w:lang w:val="de-DE"/>
        </w:rPr>
        <w:t>[</w:t>
      </w:r>
      <w:r w:rsidRPr="00C53C1B">
        <w:rPr>
          <w:highlight w:val="lightGray"/>
        </w:rPr>
        <w:t>●</w:t>
      </w:r>
      <w:r w:rsidRPr="00C94A29">
        <w:rPr>
          <w:rFonts w:eastAsia="Arial Narrow"/>
          <w:color w:val="000000"/>
          <w:lang w:val="de-DE"/>
        </w:rPr>
        <w:t>]</w:t>
      </w:r>
    </w:p>
    <w:p w14:paraId="55378F0C" w14:textId="77777777" w:rsidR="000B2825" w:rsidRPr="00C94A29" w:rsidRDefault="000B2825" w:rsidP="00BA2D10">
      <w:pPr>
        <w:pStyle w:val="Rz"/>
        <w:keepNext/>
        <w:numPr>
          <w:ilvl w:val="0"/>
          <w:numId w:val="0"/>
        </w:numPr>
        <w:tabs>
          <w:tab w:val="left" w:pos="7797"/>
        </w:tabs>
        <w:spacing w:before="60" w:after="60"/>
        <w:ind w:left="1134"/>
        <w:rPr>
          <w:rFonts w:eastAsia="Arial Narrow"/>
          <w:lang w:val="de-DE"/>
        </w:rPr>
      </w:pPr>
      <w:r>
        <w:rPr>
          <w:rFonts w:eastAsia="Arial Narrow"/>
          <w:lang w:val="de-DE"/>
        </w:rPr>
        <w:t>–</w:t>
      </w:r>
      <w:r w:rsidRPr="00C94A29">
        <w:rPr>
          <w:rFonts w:eastAsia="Arial Narrow"/>
          <w:lang w:val="de-DE"/>
        </w:rPr>
        <w:t xml:space="preserve"> Vermögensminderungen</w:t>
      </w:r>
      <w:r w:rsidRPr="00C94A29">
        <w:rPr>
          <w:rFonts w:eastAsia="Arial Narrow"/>
          <w:lang w:val="de-DE"/>
        </w:rPr>
        <w:tab/>
      </w:r>
      <w:r w:rsidRPr="00C94A29">
        <w:t>CHF</w:t>
      </w:r>
      <w:r>
        <w:tab/>
      </w:r>
      <w:r w:rsidRPr="00C94A29">
        <w:rPr>
          <w:rFonts w:eastAsia="Arial Narrow"/>
          <w:lang w:val="de-DE"/>
        </w:rPr>
        <w:t>[</w:t>
      </w:r>
      <w:r w:rsidRPr="00C53C1B">
        <w:rPr>
          <w:highlight w:val="lightGray"/>
        </w:rPr>
        <w:t>●</w:t>
      </w:r>
      <w:r w:rsidRPr="00C94A29">
        <w:rPr>
          <w:rFonts w:eastAsia="Arial Narrow"/>
          <w:lang w:val="de-DE"/>
        </w:rPr>
        <w:t>]</w:t>
      </w:r>
    </w:p>
    <w:p w14:paraId="4F77A723" w14:textId="77777777" w:rsidR="000B2825" w:rsidRPr="008A54B6" w:rsidRDefault="000B2825" w:rsidP="000B2825">
      <w:pPr>
        <w:pStyle w:val="Rz"/>
        <w:numPr>
          <w:ilvl w:val="0"/>
          <w:numId w:val="0"/>
        </w:numPr>
        <w:tabs>
          <w:tab w:val="left" w:pos="7797"/>
        </w:tabs>
        <w:spacing w:before="200"/>
        <w:ind w:left="709"/>
        <w:rPr>
          <w:rFonts w:eastAsia="Arial Narrow"/>
          <w:b/>
          <w:u w:val="single"/>
          <w:lang w:val="de-DE"/>
        </w:rPr>
      </w:pPr>
      <w:r w:rsidRPr="008A54B6">
        <w:rPr>
          <w:rFonts w:eastAsia="Arial Narrow"/>
          <w:b/>
          <w:u w:val="single"/>
          <w:lang w:val="de-DE"/>
        </w:rPr>
        <w:t>Netto Nachlassvermögen</w:t>
      </w:r>
      <w:r w:rsidRPr="008A54B6">
        <w:rPr>
          <w:rFonts w:eastAsia="Arial Narrow"/>
          <w:b/>
          <w:u w:val="single"/>
          <w:lang w:val="de-DE"/>
        </w:rPr>
        <w:tab/>
        <w:t>CHF</w:t>
      </w:r>
      <w:r w:rsidRPr="008A54B6">
        <w:rPr>
          <w:rFonts w:eastAsia="Arial Narrow"/>
          <w:b/>
          <w:u w:val="single"/>
          <w:lang w:val="de-DE"/>
        </w:rPr>
        <w:tab/>
        <w:t>[</w:t>
      </w:r>
      <w:r w:rsidRPr="00054086">
        <w:rPr>
          <w:b/>
          <w:highlight w:val="lightGray"/>
          <w:u w:val="single"/>
        </w:rPr>
        <w:t>●</w:t>
      </w:r>
      <w:r w:rsidRPr="008A54B6">
        <w:rPr>
          <w:rFonts w:eastAsia="Arial Narrow"/>
          <w:b/>
          <w:u w:val="single"/>
          <w:lang w:val="de-DE"/>
        </w:rPr>
        <w:t>]</w:t>
      </w:r>
    </w:p>
    <w:p w14:paraId="695B04FB" w14:textId="77777777" w:rsidR="000B2825" w:rsidRPr="00C94A29" w:rsidRDefault="000B2825" w:rsidP="000B2825">
      <w:pPr>
        <w:pStyle w:val="Rz"/>
        <w:numPr>
          <w:ilvl w:val="0"/>
          <w:numId w:val="0"/>
        </w:numPr>
        <w:ind w:left="709"/>
      </w:pPr>
      <w:bookmarkStart w:id="7" w:name="_Hlk21533859"/>
      <w:bookmarkStart w:id="8" w:name="_Hlk21423024"/>
      <w:bookmarkEnd w:id="6"/>
      <w:r w:rsidRPr="00C94A29">
        <w:t>[</w:t>
      </w:r>
      <w:r w:rsidRPr="007A0E54">
        <w:rPr>
          <w:shd w:val="clear" w:color="auto" w:fill="B6DDE8" w:themeFill="accent5" w:themeFillTint="66"/>
        </w:rPr>
        <w:t>Variante:</w:t>
      </w:r>
      <w:r>
        <w:t>]</w:t>
      </w:r>
      <w:r w:rsidRPr="00C94A29">
        <w:t xml:space="preserve"> Grundlage für die Erbteilung ist das provisorische Inventar der </w:t>
      </w:r>
      <w:r>
        <w:t>[</w:t>
      </w:r>
      <w:r w:rsidRPr="00D256ED">
        <w:rPr>
          <w:highlight w:val="lightGray"/>
        </w:rPr>
        <w:t>Bezirksschreiberei/Notariat</w:t>
      </w:r>
      <w:r>
        <w:t>]</w:t>
      </w:r>
      <w:r w:rsidRPr="00C94A29">
        <w:t xml:space="preserve">, </w:t>
      </w:r>
      <w:r>
        <w:t>[</w:t>
      </w:r>
      <w:r w:rsidRPr="00D256ED">
        <w:rPr>
          <w:highlight w:val="lightGray"/>
        </w:rPr>
        <w:t>Ort</w:t>
      </w:r>
      <w:r>
        <w:t>]</w:t>
      </w:r>
      <w:r w:rsidRPr="00C94A29">
        <w:t xml:space="preserve">, </w:t>
      </w:r>
      <w:r>
        <w:t>[</w:t>
      </w:r>
      <w:r w:rsidRPr="00D256ED">
        <w:rPr>
          <w:highlight w:val="lightGray"/>
        </w:rPr>
        <w:t>Datum</w:t>
      </w:r>
      <w:r>
        <w:t>].</w:t>
      </w:r>
      <w:bookmarkEnd w:id="7"/>
    </w:p>
    <w:p w14:paraId="663B1174" w14:textId="3DE07D6F" w:rsidR="00E43DAC" w:rsidRPr="00DF73C5" w:rsidRDefault="00E43DAC" w:rsidP="000B2825">
      <w:pPr>
        <w:pStyle w:val="Rz"/>
      </w:pPr>
      <w:r w:rsidRPr="00DF73C5">
        <w:t xml:space="preserve">Die </w:t>
      </w:r>
      <w:r w:rsidRPr="000B2825">
        <w:t>Erbteilung</w:t>
      </w:r>
      <w:r w:rsidRPr="00DF73C5">
        <w:t xml:space="preserve"> erfolgt mit Wert</w:t>
      </w:r>
      <w:r w:rsidR="000B5718" w:rsidRPr="00DF73C5">
        <w:t xml:space="preserve"> per Stichtag [</w:t>
      </w:r>
      <w:r w:rsidR="000B5718" w:rsidRPr="000B2825">
        <w:rPr>
          <w:highlight w:val="lightGray"/>
        </w:rPr>
        <w:t>Datum</w:t>
      </w:r>
      <w:r w:rsidR="000B5718" w:rsidRPr="00DF73C5">
        <w:t>] (Todestag).</w:t>
      </w:r>
      <w:bookmarkEnd w:id="8"/>
    </w:p>
    <w:p w14:paraId="14606A0E" w14:textId="2E63142E" w:rsidR="00DC58B5" w:rsidRPr="00DF73C5" w:rsidRDefault="00D043D9" w:rsidP="000B2825">
      <w:pPr>
        <w:pStyle w:val="berschrift1"/>
      </w:pPr>
      <w:r w:rsidRPr="000B2825">
        <w:t>Erbrecht</w:t>
      </w:r>
    </w:p>
    <w:p w14:paraId="1DAE41C8" w14:textId="5B0FEE4F" w:rsidR="00ED77B9" w:rsidRPr="00DF73C5" w:rsidRDefault="00D043D9" w:rsidP="00004116">
      <w:pPr>
        <w:pStyle w:val="Rz"/>
        <w:spacing w:after="60"/>
      </w:pPr>
      <w:bookmarkStart w:id="9" w:name="_Ref20502003"/>
      <w:r w:rsidRPr="000B2825">
        <w:t>Gemäss</w:t>
      </w:r>
      <w:r w:rsidRPr="00DF73C5">
        <w:t xml:space="preserve"> de</w:t>
      </w:r>
      <w:r w:rsidR="00325E5B" w:rsidRPr="00DF73C5">
        <w:t>m [</w:t>
      </w:r>
      <w:r w:rsidR="00325E5B" w:rsidRPr="000B2825">
        <w:rPr>
          <w:highlight w:val="lightGray"/>
        </w:rPr>
        <w:t>Testament</w:t>
      </w:r>
      <w:r w:rsidR="00C43571">
        <w:t>]</w:t>
      </w:r>
      <w:r w:rsidR="00325E5B" w:rsidRPr="00DF73C5">
        <w:t xml:space="preserve"> vom </w:t>
      </w:r>
      <w:r w:rsidR="00C43571">
        <w:t>[</w:t>
      </w:r>
      <w:r w:rsidR="00325E5B" w:rsidRPr="000B2825">
        <w:rPr>
          <w:highlight w:val="lightGray"/>
        </w:rPr>
        <w:t>Datum</w:t>
      </w:r>
      <w:r w:rsidR="00325E5B" w:rsidRPr="00DF73C5">
        <w:t>] bestehen die folgenden Erbansprüche</w:t>
      </w:r>
      <w:r w:rsidR="00ED77B9" w:rsidRPr="00DF73C5">
        <w:t>:</w:t>
      </w:r>
      <w:bookmarkEnd w:id="9"/>
    </w:p>
    <w:p w14:paraId="3ECD308B" w14:textId="77777777" w:rsidR="000B2825" w:rsidRPr="00275A5D" w:rsidRDefault="000B2825" w:rsidP="00004116">
      <w:pPr>
        <w:pStyle w:val="Rz"/>
        <w:numPr>
          <w:ilvl w:val="2"/>
          <w:numId w:val="10"/>
        </w:numPr>
        <w:tabs>
          <w:tab w:val="left" w:pos="2835"/>
        </w:tabs>
        <w:spacing w:after="60"/>
      </w:pPr>
      <w:r>
        <w:t>[</w:t>
      </w:r>
      <w:r w:rsidRPr="003E78D6">
        <w:rPr>
          <w:highlight w:val="lightGray"/>
        </w:rPr>
        <w:t>Kind 1</w:t>
      </w:r>
      <w:r>
        <w:t>]</w:t>
      </w:r>
      <w:r w:rsidRPr="00275A5D">
        <w:t>:</w:t>
      </w:r>
      <w:r w:rsidRPr="00275A5D">
        <w:tab/>
        <w:t>[</w:t>
      </w:r>
      <w:r w:rsidRPr="00CB49A1">
        <w:rPr>
          <w:highlight w:val="lightGray"/>
        </w:rPr>
        <w:t>Erbquote</w:t>
      </w:r>
      <w:r w:rsidRPr="00275A5D">
        <w:t>]</w:t>
      </w:r>
    </w:p>
    <w:p w14:paraId="60CC0E4C" w14:textId="77777777" w:rsidR="000B2825" w:rsidRPr="00275A5D" w:rsidRDefault="000B2825" w:rsidP="000B2825">
      <w:pPr>
        <w:pStyle w:val="Rz"/>
        <w:numPr>
          <w:ilvl w:val="2"/>
          <w:numId w:val="10"/>
        </w:numPr>
        <w:tabs>
          <w:tab w:val="left" w:pos="2835"/>
        </w:tabs>
      </w:pPr>
      <w:r>
        <w:t>[</w:t>
      </w:r>
      <w:r w:rsidRPr="003E78D6">
        <w:rPr>
          <w:highlight w:val="lightGray"/>
        </w:rPr>
        <w:t>Kind 2</w:t>
      </w:r>
      <w:r>
        <w:t>]</w:t>
      </w:r>
      <w:r w:rsidRPr="00275A5D">
        <w:t>:</w:t>
      </w:r>
      <w:r w:rsidRPr="00275A5D">
        <w:tab/>
        <w:t>[</w:t>
      </w:r>
      <w:r w:rsidRPr="00CB49A1">
        <w:rPr>
          <w:highlight w:val="lightGray"/>
        </w:rPr>
        <w:t>Erbquote</w:t>
      </w:r>
      <w:r w:rsidRPr="00275A5D">
        <w:t>]</w:t>
      </w:r>
    </w:p>
    <w:p w14:paraId="7550594C" w14:textId="1D6649C1" w:rsidR="0031247A" w:rsidRPr="00DF73C5" w:rsidRDefault="0031247A" w:rsidP="00CE089E">
      <w:pPr>
        <w:pStyle w:val="Rz"/>
      </w:pPr>
      <w:r w:rsidRPr="00DF73C5">
        <w:t>Gemäss dem [</w:t>
      </w:r>
      <w:r w:rsidRPr="000B2825">
        <w:rPr>
          <w:highlight w:val="lightGray"/>
        </w:rPr>
        <w:t>Testament</w:t>
      </w:r>
      <w:r w:rsidR="00DF73C5" w:rsidRPr="000B2825">
        <w:rPr>
          <w:highlight w:val="lightGray"/>
        </w:rPr>
        <w:t>/Ehe- und Erbvertrag</w:t>
      </w:r>
      <w:r w:rsidR="00D82EE3">
        <w:t>]</w:t>
      </w:r>
      <w:r w:rsidRPr="00D82EE3">
        <w:t xml:space="preserve"> vom </w:t>
      </w:r>
      <w:r w:rsidR="00D82EE3">
        <w:t>[</w:t>
      </w:r>
      <w:r w:rsidRPr="000B2825">
        <w:rPr>
          <w:highlight w:val="lightGray"/>
        </w:rPr>
        <w:t>Datum</w:t>
      </w:r>
      <w:r w:rsidRPr="00DF73C5">
        <w:t xml:space="preserve">] besteht der folgende </w:t>
      </w:r>
      <w:r w:rsidRPr="00CE089E">
        <w:t>Anspruch</w:t>
      </w:r>
      <w:r w:rsidRPr="00DF73C5">
        <w:t xml:space="preserve"> auf ein Vermächtnis:</w:t>
      </w:r>
    </w:p>
    <w:p w14:paraId="19E5091C" w14:textId="1E62D6BD" w:rsidR="0031247A" w:rsidRPr="00DF73C5" w:rsidRDefault="000B2825" w:rsidP="00DF73C5">
      <w:pPr>
        <w:pStyle w:val="Rz"/>
        <w:numPr>
          <w:ilvl w:val="0"/>
          <w:numId w:val="0"/>
        </w:numPr>
        <w:tabs>
          <w:tab w:val="left" w:pos="1843"/>
        </w:tabs>
        <w:ind w:left="709"/>
        <w:rPr>
          <w:szCs w:val="20"/>
        </w:rPr>
      </w:pPr>
      <w:r>
        <w:rPr>
          <w:szCs w:val="20"/>
        </w:rPr>
        <w:t>[</w:t>
      </w:r>
      <w:r w:rsidR="0031247A" w:rsidRPr="000B2825">
        <w:rPr>
          <w:szCs w:val="20"/>
          <w:highlight w:val="lightGray"/>
        </w:rPr>
        <w:t>Kind 1</w:t>
      </w:r>
      <w:r>
        <w:rPr>
          <w:szCs w:val="20"/>
        </w:rPr>
        <w:t>]</w:t>
      </w:r>
      <w:r w:rsidR="0031247A" w:rsidRPr="00DF73C5">
        <w:rPr>
          <w:szCs w:val="20"/>
        </w:rPr>
        <w:t>:</w:t>
      </w:r>
      <w:r w:rsidR="0031247A" w:rsidRPr="00DF73C5">
        <w:rPr>
          <w:szCs w:val="20"/>
        </w:rPr>
        <w:tab/>
        <w:t xml:space="preserve">Anspruch auf das alleinige Eigentum an </w:t>
      </w:r>
      <w:r w:rsidR="0031247A" w:rsidRPr="00D82EE3">
        <w:rPr>
          <w:szCs w:val="20"/>
        </w:rPr>
        <w:t>[</w:t>
      </w:r>
      <w:r w:rsidRPr="000B2825">
        <w:rPr>
          <w:szCs w:val="20"/>
          <w:highlight w:val="lightGray"/>
        </w:rPr>
        <w:t>●</w:t>
      </w:r>
      <w:r w:rsidR="0031247A" w:rsidRPr="00D82EE3">
        <w:rPr>
          <w:szCs w:val="20"/>
        </w:rPr>
        <w:t>] des</w:t>
      </w:r>
      <w:r w:rsidR="0031247A" w:rsidRPr="00DF73C5">
        <w:rPr>
          <w:rFonts w:eastAsia="Arial Narrow"/>
          <w:color w:val="000000"/>
          <w:szCs w:val="20"/>
          <w:lang w:val="de-DE"/>
        </w:rPr>
        <w:t xml:space="preserve"> Erblassers</w:t>
      </w:r>
    </w:p>
    <w:p w14:paraId="692C8480" w14:textId="4DE6C339" w:rsidR="00D173F9" w:rsidRPr="003D1300" w:rsidRDefault="0031247A" w:rsidP="00CE089E">
      <w:pPr>
        <w:pStyle w:val="Rz"/>
      </w:pPr>
      <w:r w:rsidRPr="003D1300">
        <w:t>Die Parteien erklären, vo</w:t>
      </w:r>
      <w:r w:rsidR="00CE089E" w:rsidRPr="003D1300">
        <w:t>m Erblasser</w:t>
      </w:r>
      <w:r w:rsidRPr="003D1300">
        <w:t xml:space="preserve"> keine Vorempfänge und/oder ausgleichungspflichtige Zuwendungen erhalten zu haben.</w:t>
      </w:r>
    </w:p>
    <w:p w14:paraId="4C1D1A25" w14:textId="6BDF0C0A" w:rsidR="00F76630" w:rsidRPr="00DF73C5" w:rsidRDefault="00F76630" w:rsidP="00F76630">
      <w:pPr>
        <w:pStyle w:val="Rz"/>
        <w:numPr>
          <w:ilvl w:val="0"/>
          <w:numId w:val="0"/>
        </w:numPr>
        <w:spacing w:after="60"/>
        <w:ind w:left="709"/>
        <w:rPr>
          <w:szCs w:val="20"/>
        </w:rPr>
      </w:pPr>
      <w:r w:rsidRPr="00DF73C5">
        <w:rPr>
          <w:szCs w:val="20"/>
        </w:rPr>
        <w:t>[</w:t>
      </w:r>
      <w:r w:rsidRPr="00CE089E">
        <w:rPr>
          <w:szCs w:val="20"/>
          <w:shd w:val="clear" w:color="auto" w:fill="B6DDE8" w:themeFill="accent5" w:themeFillTint="66"/>
        </w:rPr>
        <w:t>Variante</w:t>
      </w:r>
      <w:r w:rsidR="00D82EE3" w:rsidRPr="00CE089E">
        <w:rPr>
          <w:szCs w:val="20"/>
          <w:shd w:val="clear" w:color="auto" w:fill="B6DDE8" w:themeFill="accent5" w:themeFillTint="66"/>
        </w:rPr>
        <w:t>:</w:t>
      </w:r>
      <w:r w:rsidR="00CE089E">
        <w:rPr>
          <w:szCs w:val="20"/>
        </w:rPr>
        <w:t>]</w:t>
      </w:r>
      <w:r w:rsidRPr="00DF73C5">
        <w:rPr>
          <w:szCs w:val="20"/>
        </w:rPr>
        <w:t xml:space="preserve"> </w:t>
      </w:r>
      <w:r w:rsidR="00E00F01">
        <w:rPr>
          <w:szCs w:val="20"/>
        </w:rPr>
        <w:t>Die Parteien</w:t>
      </w:r>
      <w:r w:rsidRPr="00DF73C5">
        <w:rPr>
          <w:szCs w:val="20"/>
        </w:rPr>
        <w:t xml:space="preserve"> halten fest, dass die folgenden Zuwendungen unter den Erben zur Ausgleichung zu bringen sind:</w:t>
      </w:r>
    </w:p>
    <w:p w14:paraId="6EBE0B9F" w14:textId="4054A142" w:rsidR="00F76630" w:rsidRPr="00DF73C5" w:rsidRDefault="00F76630" w:rsidP="00F76630">
      <w:pPr>
        <w:pStyle w:val="Haupttext"/>
        <w:numPr>
          <w:ilvl w:val="2"/>
          <w:numId w:val="6"/>
        </w:numPr>
        <w:spacing w:after="60"/>
        <w:ind w:left="993" w:hanging="181"/>
        <w:rPr>
          <w:sz w:val="20"/>
          <w:szCs w:val="20"/>
        </w:rPr>
      </w:pPr>
      <w:r w:rsidRPr="00DF73C5">
        <w:rPr>
          <w:sz w:val="20"/>
          <w:szCs w:val="20"/>
        </w:rPr>
        <w:t>[</w:t>
      </w:r>
      <w:r w:rsidRPr="00CE089E">
        <w:rPr>
          <w:sz w:val="20"/>
          <w:szCs w:val="20"/>
          <w:highlight w:val="lightGray"/>
        </w:rPr>
        <w:t>Kind</w:t>
      </w:r>
      <w:r w:rsidRPr="00DF73C5">
        <w:rPr>
          <w:sz w:val="20"/>
          <w:szCs w:val="20"/>
        </w:rPr>
        <w:t>] hat vom Erblasser am [</w:t>
      </w:r>
      <w:r w:rsidRPr="00CE089E">
        <w:rPr>
          <w:sz w:val="20"/>
          <w:szCs w:val="20"/>
          <w:highlight w:val="lightGray"/>
        </w:rPr>
        <w:t>Datum</w:t>
      </w:r>
      <w:r w:rsidRPr="00DF73C5">
        <w:rPr>
          <w:sz w:val="20"/>
          <w:szCs w:val="20"/>
        </w:rPr>
        <w:t>] eine Zuwendung in Höhe von CHF [</w:t>
      </w:r>
      <w:r w:rsidR="00CE089E" w:rsidRPr="00CE089E">
        <w:rPr>
          <w:sz w:val="20"/>
          <w:szCs w:val="20"/>
          <w:highlight w:val="lightGray"/>
        </w:rPr>
        <w:t>●</w:t>
      </w:r>
      <w:r w:rsidRPr="00DF73C5">
        <w:rPr>
          <w:sz w:val="20"/>
          <w:szCs w:val="20"/>
        </w:rPr>
        <w:t>] als Erbvorbezug erhalten</w:t>
      </w:r>
    </w:p>
    <w:p w14:paraId="7B7EFADE" w14:textId="191A1A8B" w:rsidR="00F76630" w:rsidRPr="00DF73C5" w:rsidRDefault="00F76630" w:rsidP="00F76630">
      <w:pPr>
        <w:pStyle w:val="Haupttext"/>
        <w:numPr>
          <w:ilvl w:val="2"/>
          <w:numId w:val="6"/>
        </w:numPr>
        <w:spacing w:after="60"/>
        <w:ind w:left="993" w:hanging="181"/>
        <w:rPr>
          <w:sz w:val="20"/>
          <w:szCs w:val="20"/>
        </w:rPr>
      </w:pPr>
      <w:r w:rsidRPr="00DF73C5">
        <w:rPr>
          <w:sz w:val="20"/>
          <w:szCs w:val="20"/>
        </w:rPr>
        <w:t>[</w:t>
      </w:r>
      <w:r w:rsidRPr="00CE089E">
        <w:rPr>
          <w:sz w:val="20"/>
          <w:szCs w:val="20"/>
          <w:highlight w:val="lightGray"/>
        </w:rPr>
        <w:t>Kind</w:t>
      </w:r>
      <w:r w:rsidRPr="00DF73C5">
        <w:rPr>
          <w:sz w:val="20"/>
          <w:szCs w:val="20"/>
        </w:rPr>
        <w:t>] hat vom Erblasser am [</w:t>
      </w:r>
      <w:r w:rsidRPr="00CE089E">
        <w:rPr>
          <w:sz w:val="20"/>
          <w:szCs w:val="20"/>
          <w:highlight w:val="lightGray"/>
        </w:rPr>
        <w:t>Datum</w:t>
      </w:r>
      <w:r w:rsidRPr="00DF73C5">
        <w:rPr>
          <w:sz w:val="20"/>
          <w:szCs w:val="20"/>
        </w:rPr>
        <w:t>] eine Zuwendung in Höhe von CHF [</w:t>
      </w:r>
      <w:r w:rsidR="00CE089E" w:rsidRPr="00CE089E">
        <w:rPr>
          <w:sz w:val="20"/>
          <w:szCs w:val="20"/>
          <w:highlight w:val="lightGray"/>
        </w:rPr>
        <w:t>●</w:t>
      </w:r>
      <w:r w:rsidRPr="00DF73C5">
        <w:rPr>
          <w:sz w:val="20"/>
          <w:szCs w:val="20"/>
        </w:rPr>
        <w:t>] als Erbvorbezug erhalten</w:t>
      </w:r>
    </w:p>
    <w:p w14:paraId="6B5305ED" w14:textId="5BDA02C1" w:rsidR="00DC58B5" w:rsidRPr="00DF73C5" w:rsidRDefault="00077EE0" w:rsidP="00CE089E">
      <w:pPr>
        <w:pStyle w:val="berschrift1"/>
      </w:pPr>
      <w:r w:rsidRPr="00CE089E">
        <w:t>Teilungsvereinbarungen</w:t>
      </w:r>
      <w:r w:rsidR="00DC58B5" w:rsidRPr="00DF73C5">
        <w:t xml:space="preserve"> </w:t>
      </w:r>
      <w:r w:rsidR="00761AF3">
        <w:t>und -anweisungen</w:t>
      </w:r>
    </w:p>
    <w:p w14:paraId="49D2292C" w14:textId="22A1D75D" w:rsidR="00451556" w:rsidRPr="00DF73C5" w:rsidRDefault="00F05E97" w:rsidP="00CE089E">
      <w:pPr>
        <w:pStyle w:val="Rz"/>
      </w:pPr>
      <w:r w:rsidRPr="00DF73C5">
        <w:t xml:space="preserve">Die Parteien vereinbaren, die aufgeführten Verbindlichkeiten </w:t>
      </w:r>
      <w:r w:rsidR="00D82EE3">
        <w:t>[</w:t>
      </w:r>
      <w:r w:rsidR="00D82EE3" w:rsidRPr="00CE089E">
        <w:rPr>
          <w:highlight w:val="lightGray"/>
        </w:rPr>
        <w:t>Todesfallkosten/</w:t>
      </w:r>
      <w:proofErr w:type="spellStart"/>
      <w:r w:rsidR="00D82EE3" w:rsidRPr="00CE089E">
        <w:rPr>
          <w:highlight w:val="lightGray"/>
        </w:rPr>
        <w:t>Willensvollstreckerhonorar</w:t>
      </w:r>
      <w:proofErr w:type="spellEnd"/>
      <w:r w:rsidR="00D82EE3">
        <w:t xml:space="preserve">] </w:t>
      </w:r>
      <w:r w:rsidRPr="00DF73C5">
        <w:t xml:space="preserve">zu erfüllen. </w:t>
      </w:r>
      <w:r w:rsidRPr="00761AF3">
        <w:t xml:space="preserve">Die Überweisung erfolgt </w:t>
      </w:r>
      <w:r w:rsidR="00C12207" w:rsidRPr="00761AF3">
        <w:t xml:space="preserve">durch den Willensvollstrecker </w:t>
      </w:r>
      <w:r w:rsidR="00BD6403" w:rsidRPr="00761AF3">
        <w:t xml:space="preserve">vom Konto des Erblassers bei der </w:t>
      </w:r>
      <w:r w:rsidR="0063646C" w:rsidRPr="00761AF3">
        <w:t>[</w:t>
      </w:r>
      <w:r w:rsidR="00CE089E" w:rsidRPr="00761AF3">
        <w:rPr>
          <w:highlight w:val="lightGray"/>
        </w:rPr>
        <w:t>B</w:t>
      </w:r>
      <w:r w:rsidR="0063646C" w:rsidRPr="00761AF3">
        <w:rPr>
          <w:highlight w:val="lightGray"/>
        </w:rPr>
        <w:t>ank</w:t>
      </w:r>
      <w:r w:rsidR="00CE089E" w:rsidRPr="00761AF3">
        <w:t>]</w:t>
      </w:r>
      <w:r w:rsidR="0063646C" w:rsidRPr="00761AF3">
        <w:t>, Konto Nr. [</w:t>
      </w:r>
      <w:r w:rsidR="00CE089E" w:rsidRPr="00761AF3">
        <w:rPr>
          <w:highlight w:val="lightGray"/>
        </w:rPr>
        <w:t>●</w:t>
      </w:r>
      <w:r w:rsidR="0063646C" w:rsidRPr="00761AF3">
        <w:t>]</w:t>
      </w:r>
      <w:r w:rsidR="00BD6403" w:rsidRPr="00761AF3">
        <w:t>.</w:t>
      </w:r>
    </w:p>
    <w:p w14:paraId="16331405" w14:textId="244A7DF0" w:rsidR="006F723F" w:rsidRPr="00DF73C5" w:rsidRDefault="00CE089E" w:rsidP="00CE089E">
      <w:pPr>
        <w:pStyle w:val="Rz"/>
      </w:pPr>
      <w:bookmarkStart w:id="10" w:name="_Hlk21941870"/>
      <w:r>
        <w:t xml:space="preserve">Der </w:t>
      </w:r>
      <w:r w:rsidR="0003208F" w:rsidRPr="00D82EE3">
        <w:t xml:space="preserve">Anspruch aus </w:t>
      </w:r>
      <w:r w:rsidR="0038355B" w:rsidRPr="00D82EE3">
        <w:t>V</w:t>
      </w:r>
      <w:r w:rsidR="0003208F" w:rsidRPr="00D82EE3">
        <w:t>ermächtnis</w:t>
      </w:r>
      <w:r w:rsidR="0003208F" w:rsidRPr="00DF73C5">
        <w:t xml:space="preserve"> geht ohne Ausgleichungsverpflichtung in das [</w:t>
      </w:r>
      <w:r w:rsidR="0003208F" w:rsidRPr="00CE089E">
        <w:rPr>
          <w:highlight w:val="lightGray"/>
        </w:rPr>
        <w:t>alleinige Eigentum</w:t>
      </w:r>
      <w:r w:rsidR="0003208F" w:rsidRPr="00DF73C5">
        <w:t>] von [</w:t>
      </w:r>
      <w:r w:rsidR="0003208F" w:rsidRPr="00CE089E">
        <w:rPr>
          <w:highlight w:val="lightGray"/>
        </w:rPr>
        <w:t>Kind 1</w:t>
      </w:r>
      <w:r w:rsidR="0003208F" w:rsidRPr="00DF73C5">
        <w:t>] über.</w:t>
      </w:r>
      <w:r w:rsidR="00DF73C5">
        <w:t xml:space="preserve"> Die Vermächtnissteuer ist </w:t>
      </w:r>
      <w:r>
        <w:t>[</w:t>
      </w:r>
      <w:r w:rsidR="00DF73C5" w:rsidRPr="00CE089E">
        <w:rPr>
          <w:highlight w:val="lightGray"/>
        </w:rPr>
        <w:t>vom Nachlass/vom Vermächtnisnehmer</w:t>
      </w:r>
      <w:r>
        <w:t>]</w:t>
      </w:r>
      <w:r w:rsidR="00DF73C5">
        <w:t xml:space="preserve"> zu tragen.</w:t>
      </w:r>
      <w:r w:rsidR="00AC7F03">
        <w:t xml:space="preserve"> Der Willensvollstrecker wird angewiesen, [</w:t>
      </w:r>
      <w:r w:rsidR="00AC7F03" w:rsidRPr="00AC7F03">
        <w:rPr>
          <w:highlight w:val="lightGray"/>
        </w:rPr>
        <w:t>den Gegenstand</w:t>
      </w:r>
      <w:r w:rsidR="00AC7F03">
        <w:t>] an [</w:t>
      </w:r>
      <w:r w:rsidR="00AC7F03" w:rsidRPr="00AC7F03">
        <w:rPr>
          <w:highlight w:val="lightGray"/>
        </w:rPr>
        <w:t>Kind 1</w:t>
      </w:r>
      <w:r w:rsidR="00AC7F03">
        <w:t>] zu [</w:t>
      </w:r>
      <w:r w:rsidR="00AC7F03" w:rsidRPr="00AC7F03">
        <w:rPr>
          <w:highlight w:val="lightGray"/>
        </w:rPr>
        <w:t>übergeben</w:t>
      </w:r>
      <w:r w:rsidR="00AC7F03">
        <w:t>]</w:t>
      </w:r>
      <w:r w:rsidR="00730F70">
        <w:t>.</w:t>
      </w:r>
      <w:bookmarkEnd w:id="10"/>
    </w:p>
    <w:p w14:paraId="58A6BFBE" w14:textId="77777777" w:rsidR="00AC7F03" w:rsidRPr="00DF73C5" w:rsidRDefault="00AC7F03" w:rsidP="00AC7F03">
      <w:pPr>
        <w:pStyle w:val="Rz"/>
        <w:spacing w:after="60"/>
      </w:pPr>
      <w:r w:rsidRPr="00DF73C5">
        <w:t xml:space="preserve">Hinsichtlich </w:t>
      </w:r>
      <w:r w:rsidRPr="00CE089E">
        <w:t>des</w:t>
      </w:r>
      <w:r w:rsidRPr="00DF73C5">
        <w:t xml:space="preserve"> im Nachlass mit CHF </w:t>
      </w:r>
      <w:r w:rsidRPr="00D82EE3">
        <w:t>[</w:t>
      </w:r>
      <w:r w:rsidRPr="00CE089E">
        <w:rPr>
          <w:highlight w:val="lightGray"/>
        </w:rPr>
        <w:t>●</w:t>
      </w:r>
      <w:r w:rsidRPr="00D82EE3">
        <w:t>] inventarisierten Mobiliars und Hausrates sowie des Personenwagens vereinbaren die Parteien folgende Aufteilung in Anrechnung an ihren Erbteil:</w:t>
      </w:r>
    </w:p>
    <w:p w14:paraId="1016B9E9" w14:textId="45F523F4" w:rsidR="00AC7F03" w:rsidRDefault="00AC7F03" w:rsidP="00AC7F03">
      <w:pPr>
        <w:pStyle w:val="Haupttext"/>
        <w:numPr>
          <w:ilvl w:val="2"/>
          <w:numId w:val="6"/>
        </w:numPr>
        <w:spacing w:after="60"/>
        <w:ind w:left="993" w:hanging="181"/>
        <w:rPr>
          <w:sz w:val="20"/>
          <w:szCs w:val="20"/>
        </w:rPr>
      </w:pPr>
      <w:r>
        <w:rPr>
          <w:sz w:val="20"/>
          <w:szCs w:val="20"/>
        </w:rPr>
        <w:t>Mobiliar und Hausrat: Übernahme durch [</w:t>
      </w:r>
      <w:r w:rsidR="00052B3D" w:rsidRPr="00052B3D">
        <w:rPr>
          <w:sz w:val="20"/>
          <w:szCs w:val="20"/>
          <w:highlight w:val="lightGray"/>
        </w:rPr>
        <w:t>Kind 1</w:t>
      </w:r>
      <w:r>
        <w:rPr>
          <w:sz w:val="20"/>
          <w:szCs w:val="20"/>
        </w:rPr>
        <w:t>] zum</w:t>
      </w:r>
      <w:r>
        <w:rPr>
          <w:rFonts w:eastAsia="Arial Narrow"/>
          <w:color w:val="000000"/>
          <w:sz w:val="20"/>
          <w:szCs w:val="20"/>
        </w:rPr>
        <w:t xml:space="preserve"> Wert von CHF [</w:t>
      </w:r>
      <w:r>
        <w:rPr>
          <w:szCs w:val="20"/>
          <w:highlight w:val="lightGray"/>
        </w:rPr>
        <w:t>●</w:t>
      </w:r>
      <w:r>
        <w:rPr>
          <w:rFonts w:eastAsia="Arial Narrow"/>
          <w:color w:val="000000"/>
          <w:sz w:val="20"/>
          <w:szCs w:val="20"/>
        </w:rPr>
        <w:t>]</w:t>
      </w:r>
    </w:p>
    <w:p w14:paraId="52E6E9F9" w14:textId="2D847BC5" w:rsidR="00AC7F03" w:rsidRDefault="00AC7F03" w:rsidP="00AC7F03">
      <w:pPr>
        <w:pStyle w:val="Haupttext"/>
        <w:numPr>
          <w:ilvl w:val="2"/>
          <w:numId w:val="6"/>
        </w:numPr>
        <w:ind w:left="992" w:hanging="181"/>
        <w:rPr>
          <w:sz w:val="20"/>
          <w:szCs w:val="20"/>
        </w:rPr>
      </w:pPr>
      <w:r>
        <w:rPr>
          <w:sz w:val="20"/>
          <w:szCs w:val="20"/>
        </w:rPr>
        <w:t>Personenwagen Marke [</w:t>
      </w:r>
      <w:r>
        <w:rPr>
          <w:szCs w:val="20"/>
          <w:highlight w:val="lightGray"/>
        </w:rPr>
        <w:t>●</w:t>
      </w:r>
      <w:r>
        <w:rPr>
          <w:sz w:val="20"/>
          <w:szCs w:val="20"/>
        </w:rPr>
        <w:t>]: Übernahme durch [</w:t>
      </w:r>
      <w:r w:rsidR="00052B3D" w:rsidRPr="00052B3D">
        <w:rPr>
          <w:sz w:val="20"/>
          <w:szCs w:val="20"/>
          <w:highlight w:val="lightGray"/>
        </w:rPr>
        <w:t>Kind 2</w:t>
      </w:r>
      <w:r>
        <w:rPr>
          <w:sz w:val="20"/>
          <w:szCs w:val="20"/>
        </w:rPr>
        <w:t>] zum Wert von CHF [</w:t>
      </w:r>
      <w:r>
        <w:rPr>
          <w:szCs w:val="20"/>
          <w:highlight w:val="lightGray"/>
        </w:rPr>
        <w:t>●</w:t>
      </w:r>
      <w:r>
        <w:rPr>
          <w:sz w:val="20"/>
          <w:szCs w:val="20"/>
        </w:rPr>
        <w:t>]</w:t>
      </w:r>
    </w:p>
    <w:p w14:paraId="7727A4AE" w14:textId="23C3D59A" w:rsidR="00BD6403" w:rsidRPr="00761AF3" w:rsidRDefault="003914F7" w:rsidP="00CE089E">
      <w:pPr>
        <w:pStyle w:val="Rz"/>
      </w:pPr>
      <w:r w:rsidRPr="00761AF3">
        <w:lastRenderedPageBreak/>
        <w:t xml:space="preserve">Die </w:t>
      </w:r>
      <w:r w:rsidR="004A21E2" w:rsidRPr="00761AF3">
        <w:t xml:space="preserve">Liegenschaft </w:t>
      </w:r>
      <w:r w:rsidR="00F7142A" w:rsidRPr="00761AF3">
        <w:t xml:space="preserve">und das Wertschriftenvermögen </w:t>
      </w:r>
      <w:r w:rsidR="00E00F01">
        <w:t>sind</w:t>
      </w:r>
      <w:r w:rsidR="005D1926" w:rsidRPr="00761AF3">
        <w:t xml:space="preserve"> durch den Willensvollstrecker zu verkaufen </w:t>
      </w:r>
      <w:r w:rsidR="004A21E2" w:rsidRPr="00761AF3">
        <w:t xml:space="preserve">und </w:t>
      </w:r>
      <w:r w:rsidR="005D1926" w:rsidRPr="00761AF3">
        <w:t xml:space="preserve">der </w:t>
      </w:r>
      <w:r w:rsidR="004A21E2" w:rsidRPr="00761AF3">
        <w:t xml:space="preserve">Verkaufserlös </w:t>
      </w:r>
      <w:r w:rsidR="00F7142A" w:rsidRPr="00761AF3">
        <w:t>ist</w:t>
      </w:r>
      <w:r w:rsidR="005D1926" w:rsidRPr="00761AF3">
        <w:t xml:space="preserve"> </w:t>
      </w:r>
      <w:r w:rsidR="004A21E2" w:rsidRPr="00761AF3">
        <w:t>unter den Parteien gemäss ihren Erbquoten</w:t>
      </w:r>
      <w:r w:rsidR="005D1926" w:rsidRPr="00761AF3">
        <w:t xml:space="preserve"> </w:t>
      </w:r>
      <w:r w:rsidR="00F7142A" w:rsidRPr="00761AF3">
        <w:t>zu verteilen</w:t>
      </w:r>
      <w:r w:rsidR="004A21E2" w:rsidRPr="00761AF3">
        <w:t>.</w:t>
      </w:r>
      <w:r w:rsidR="009E09C4" w:rsidRPr="00761AF3">
        <w:t xml:space="preserve"> Der Willensvollstrecker </w:t>
      </w:r>
      <w:r w:rsidR="000F56EE" w:rsidRPr="00761AF3">
        <w:t>lässt die erforderlichen Eintragungen im Grundbuch anmelden.</w:t>
      </w:r>
    </w:p>
    <w:p w14:paraId="60944EDA" w14:textId="3EFA6798" w:rsidR="000666B7" w:rsidRPr="00DF73C5" w:rsidRDefault="000F6318" w:rsidP="00BE6346">
      <w:pPr>
        <w:pStyle w:val="Rz"/>
        <w:spacing w:after="60"/>
      </w:pPr>
      <w:bookmarkStart w:id="11" w:name="_Hlk21941975"/>
      <w:r w:rsidRPr="00DF73C5">
        <w:t xml:space="preserve">Die </w:t>
      </w:r>
      <w:r w:rsidRPr="00CE089E">
        <w:t>verbleibenden</w:t>
      </w:r>
      <w:r w:rsidRPr="00DF73C5">
        <w:t xml:space="preserve"> </w:t>
      </w:r>
      <w:r w:rsidR="004A21E2" w:rsidRPr="00DF73C5">
        <w:t xml:space="preserve">Nachlassaktiven </w:t>
      </w:r>
      <w:r w:rsidR="00D277E7" w:rsidRPr="00DF73C5">
        <w:t xml:space="preserve">werden </w:t>
      </w:r>
      <w:r w:rsidR="0010672C" w:rsidRPr="00DF73C5">
        <w:t xml:space="preserve">durch den Willensvollstrecker </w:t>
      </w:r>
      <w:r w:rsidR="004A21E2" w:rsidRPr="00DF73C5">
        <w:t>unter den Parteien gemäss ihren Erbquoten</w:t>
      </w:r>
      <w:r w:rsidR="00D277E7" w:rsidRPr="00DF73C5">
        <w:t xml:space="preserve"> aufgeteilt</w:t>
      </w:r>
      <w:r w:rsidR="004A21E2" w:rsidRPr="00DF73C5">
        <w:t>.</w:t>
      </w:r>
      <w:bookmarkStart w:id="12" w:name="_Hlk19526797"/>
      <w:r w:rsidR="00AC7F03">
        <w:t xml:space="preserve"> </w:t>
      </w:r>
      <w:r w:rsidR="00B43401" w:rsidRPr="00DF73C5">
        <w:t>Die Parteien beauftragen den Willensvollstrecker</w:t>
      </w:r>
      <w:r w:rsidR="00F05E97" w:rsidRPr="00DF73C5">
        <w:t xml:space="preserve">, binnen </w:t>
      </w:r>
      <w:r w:rsidR="006C2991" w:rsidRPr="00CE3D61">
        <w:t>[</w:t>
      </w:r>
      <w:r w:rsidR="004978D7" w:rsidRPr="00AC7F03">
        <w:rPr>
          <w:highlight w:val="lightGray"/>
        </w:rPr>
        <w:t>●</w:t>
      </w:r>
      <w:r w:rsidR="006C2991" w:rsidRPr="00CE3D61">
        <w:t>]</w:t>
      </w:r>
      <w:r w:rsidR="00F05E97" w:rsidRPr="00DF73C5">
        <w:t xml:space="preserve"> Tagen nach </w:t>
      </w:r>
      <w:r w:rsidR="00F05E97" w:rsidRPr="00CE089E">
        <w:t>Unterzeichnung</w:t>
      </w:r>
      <w:r w:rsidR="00F05E97" w:rsidRPr="00DF73C5">
        <w:t xml:space="preserve"> dieses Erbteilungsvertrages</w:t>
      </w:r>
      <w:r w:rsidR="0068062B">
        <w:t>,</w:t>
      </w:r>
      <w:r w:rsidR="00EF7594">
        <w:t xml:space="preserve"> die folgenden Beträge auszuzahlen</w:t>
      </w:r>
      <w:r w:rsidR="00BD4C6D">
        <w:t>:</w:t>
      </w:r>
    </w:p>
    <w:p w14:paraId="15B3CAC7" w14:textId="1E8343F7" w:rsidR="00CE089E" w:rsidRDefault="00EF7594" w:rsidP="00CE089E">
      <w:pPr>
        <w:pStyle w:val="Haupttext"/>
        <w:numPr>
          <w:ilvl w:val="2"/>
          <w:numId w:val="6"/>
        </w:numPr>
        <w:spacing w:after="60"/>
        <w:ind w:left="993" w:hanging="181"/>
        <w:rPr>
          <w:sz w:val="20"/>
          <w:szCs w:val="20"/>
        </w:rPr>
      </w:pPr>
      <w:bookmarkStart w:id="13" w:name="_Hlk19526746"/>
      <w:bookmarkEnd w:id="12"/>
      <w:r>
        <w:rPr>
          <w:sz w:val="20"/>
          <w:szCs w:val="20"/>
        </w:rPr>
        <w:t>CHF </w:t>
      </w:r>
      <w:r w:rsidR="009A210D">
        <w:rPr>
          <w:sz w:val="20"/>
          <w:szCs w:val="20"/>
        </w:rPr>
        <w:t>[</w:t>
      </w:r>
      <w:r w:rsidR="009A210D" w:rsidRPr="009A210D">
        <w:rPr>
          <w:sz w:val="20"/>
          <w:szCs w:val="20"/>
          <w:highlight w:val="lightGray"/>
        </w:rPr>
        <w:t>●</w:t>
      </w:r>
      <w:r w:rsidR="009A210D">
        <w:rPr>
          <w:sz w:val="20"/>
          <w:szCs w:val="20"/>
        </w:rPr>
        <w:t>] an</w:t>
      </w:r>
      <w:r w:rsidR="00CE089E">
        <w:rPr>
          <w:sz w:val="20"/>
          <w:szCs w:val="20"/>
        </w:rPr>
        <w:t xml:space="preserve"> [</w:t>
      </w:r>
      <w:r w:rsidR="00CE089E">
        <w:rPr>
          <w:sz w:val="20"/>
          <w:szCs w:val="20"/>
          <w:highlight w:val="lightGray"/>
        </w:rPr>
        <w:t>Kind 1</w:t>
      </w:r>
      <w:r w:rsidR="00CE089E">
        <w:rPr>
          <w:sz w:val="20"/>
          <w:szCs w:val="20"/>
        </w:rPr>
        <w:t xml:space="preserve">], </w:t>
      </w:r>
      <w:r w:rsidR="009A210D">
        <w:rPr>
          <w:sz w:val="20"/>
          <w:szCs w:val="20"/>
        </w:rPr>
        <w:t xml:space="preserve">Konto </w:t>
      </w:r>
      <w:r w:rsidR="00CE089E">
        <w:rPr>
          <w:sz w:val="20"/>
          <w:szCs w:val="20"/>
        </w:rPr>
        <w:t>bei der [</w:t>
      </w:r>
      <w:r w:rsidR="00CE089E">
        <w:rPr>
          <w:sz w:val="20"/>
          <w:szCs w:val="20"/>
          <w:highlight w:val="lightGray"/>
        </w:rPr>
        <w:t>Bank</w:t>
      </w:r>
      <w:r w:rsidR="00CE089E">
        <w:rPr>
          <w:sz w:val="20"/>
          <w:szCs w:val="20"/>
        </w:rPr>
        <w:t>], Konto Nr. [</w:t>
      </w:r>
      <w:r w:rsidR="00CE089E">
        <w:rPr>
          <w:szCs w:val="20"/>
          <w:highlight w:val="lightGray"/>
        </w:rPr>
        <w:t>●</w:t>
      </w:r>
      <w:r w:rsidR="00CE089E">
        <w:rPr>
          <w:sz w:val="20"/>
          <w:szCs w:val="20"/>
        </w:rPr>
        <w:t>]</w:t>
      </w:r>
    </w:p>
    <w:p w14:paraId="3CC87FE5" w14:textId="798B140D" w:rsidR="009A210D" w:rsidRDefault="009A210D" w:rsidP="009A210D">
      <w:pPr>
        <w:pStyle w:val="Haupttext"/>
        <w:numPr>
          <w:ilvl w:val="2"/>
          <w:numId w:val="6"/>
        </w:numPr>
        <w:spacing w:after="60"/>
        <w:ind w:left="993" w:hanging="181"/>
        <w:rPr>
          <w:sz w:val="20"/>
          <w:szCs w:val="20"/>
        </w:rPr>
      </w:pPr>
      <w:r>
        <w:rPr>
          <w:sz w:val="20"/>
          <w:szCs w:val="20"/>
        </w:rPr>
        <w:t>CHF [</w:t>
      </w:r>
      <w:r w:rsidRPr="009A210D">
        <w:rPr>
          <w:sz w:val="20"/>
          <w:szCs w:val="20"/>
          <w:highlight w:val="lightGray"/>
        </w:rPr>
        <w:t>●</w:t>
      </w:r>
      <w:r>
        <w:rPr>
          <w:sz w:val="20"/>
          <w:szCs w:val="20"/>
        </w:rPr>
        <w:t>] an [</w:t>
      </w:r>
      <w:r>
        <w:rPr>
          <w:sz w:val="20"/>
          <w:szCs w:val="20"/>
          <w:highlight w:val="lightGray"/>
        </w:rPr>
        <w:t>Kind</w:t>
      </w:r>
      <w:r w:rsidRPr="009A210D">
        <w:rPr>
          <w:sz w:val="20"/>
          <w:szCs w:val="20"/>
          <w:highlight w:val="lightGray"/>
        </w:rPr>
        <w:t xml:space="preserve"> 2</w:t>
      </w:r>
      <w:r>
        <w:rPr>
          <w:sz w:val="20"/>
          <w:szCs w:val="20"/>
        </w:rPr>
        <w:t>], Konto bei der [</w:t>
      </w:r>
      <w:r>
        <w:rPr>
          <w:sz w:val="20"/>
          <w:szCs w:val="20"/>
          <w:highlight w:val="lightGray"/>
        </w:rPr>
        <w:t>Bank</w:t>
      </w:r>
      <w:r>
        <w:rPr>
          <w:sz w:val="20"/>
          <w:szCs w:val="20"/>
        </w:rPr>
        <w:t>], Konto Nr. [</w:t>
      </w:r>
      <w:r>
        <w:rPr>
          <w:szCs w:val="20"/>
          <w:highlight w:val="lightGray"/>
        </w:rPr>
        <w:t>●</w:t>
      </w:r>
      <w:r>
        <w:rPr>
          <w:sz w:val="20"/>
          <w:szCs w:val="20"/>
        </w:rPr>
        <w:t>]</w:t>
      </w:r>
    </w:p>
    <w:p w14:paraId="30B80402" w14:textId="50FD2363" w:rsidR="00D06549" w:rsidRPr="00DF73C5" w:rsidRDefault="00D06549" w:rsidP="00CE089E">
      <w:pPr>
        <w:pStyle w:val="berschrift1"/>
      </w:pPr>
      <w:bookmarkStart w:id="14" w:name="_Ref21623462"/>
      <w:bookmarkEnd w:id="11"/>
      <w:r w:rsidRPr="00DF73C5">
        <w:t xml:space="preserve">Verteilung </w:t>
      </w:r>
      <w:r w:rsidR="00E00F01">
        <w:t>allfälligen</w:t>
      </w:r>
      <w:r w:rsidR="00DF73C5">
        <w:t xml:space="preserve"> </w:t>
      </w:r>
      <w:r w:rsidR="00DF73C5" w:rsidRPr="00CE089E">
        <w:t>Restvermögen</w:t>
      </w:r>
      <w:bookmarkEnd w:id="14"/>
      <w:r w:rsidR="00E00F01">
        <w:t>s</w:t>
      </w:r>
    </w:p>
    <w:p w14:paraId="7585A8C4" w14:textId="2A080140" w:rsidR="00D06549" w:rsidRPr="00DF73C5" w:rsidRDefault="008873B5" w:rsidP="00CE089E">
      <w:pPr>
        <w:pStyle w:val="Rz"/>
      </w:pPr>
      <w:r w:rsidRPr="00DF73C5">
        <w:t xml:space="preserve">Sofern </w:t>
      </w:r>
      <w:r w:rsidRPr="00CE089E">
        <w:t>nach</w:t>
      </w:r>
      <w:r w:rsidRPr="00DF73C5">
        <w:t xml:space="preserve"> Abschluss dieses Erbteilungsvertrages noch irgendwelche nicht inventarisierten Aktiven </w:t>
      </w:r>
      <w:r w:rsidR="005D1926" w:rsidRPr="00DF73C5">
        <w:t xml:space="preserve">oder Passiven </w:t>
      </w:r>
      <w:r w:rsidRPr="00DF73C5">
        <w:t xml:space="preserve">zum Vorschein kommen sollten, so </w:t>
      </w:r>
      <w:r w:rsidR="00F7142A" w:rsidRPr="00DF73C5">
        <w:t>werden diese Aktiven</w:t>
      </w:r>
      <w:r w:rsidR="0063646C" w:rsidRPr="00DF73C5">
        <w:t xml:space="preserve"> und Passiven</w:t>
      </w:r>
      <w:r w:rsidR="00F7142A" w:rsidRPr="00DF73C5">
        <w:t xml:space="preserve"> zwischen den Erben gemäss ihrer jeweiligen Quote aufgeteilt</w:t>
      </w:r>
      <w:r w:rsidRPr="00DF73C5">
        <w:t>.</w:t>
      </w:r>
    </w:p>
    <w:p w14:paraId="61D7A865" w14:textId="0118D535" w:rsidR="00077EE0" w:rsidRPr="00DF73C5" w:rsidRDefault="00077EE0" w:rsidP="00CE089E">
      <w:pPr>
        <w:pStyle w:val="berschrift1"/>
      </w:pPr>
      <w:r w:rsidRPr="00CE089E">
        <w:t>Willensvollstreckung</w:t>
      </w:r>
    </w:p>
    <w:p w14:paraId="4DDC64F5" w14:textId="210C765B" w:rsidR="00077EE0" w:rsidRPr="00DF73C5" w:rsidRDefault="009A555E" w:rsidP="00CE089E">
      <w:pPr>
        <w:pStyle w:val="Rz"/>
      </w:pPr>
      <w:r w:rsidRPr="00DF73C5">
        <w:t>Als Willensvollstrecker wurde durch [</w:t>
      </w:r>
      <w:r w:rsidRPr="00CE089E">
        <w:rPr>
          <w:highlight w:val="lightGray"/>
        </w:rPr>
        <w:t>Testament</w:t>
      </w:r>
      <w:r w:rsidR="0031631E">
        <w:t>]</w:t>
      </w:r>
      <w:r w:rsidRPr="00214518">
        <w:t xml:space="preserve"> vom </w:t>
      </w:r>
      <w:r w:rsidR="0031631E">
        <w:t>[</w:t>
      </w:r>
      <w:r w:rsidRPr="00CE089E">
        <w:rPr>
          <w:highlight w:val="lightGray"/>
        </w:rPr>
        <w:t>Datum</w:t>
      </w:r>
      <w:r w:rsidRPr="00DF73C5">
        <w:t>] [</w:t>
      </w:r>
      <w:r w:rsidRPr="00CE089E">
        <w:rPr>
          <w:highlight w:val="lightGray"/>
        </w:rPr>
        <w:t>Name, Adresse</w:t>
      </w:r>
      <w:r w:rsidRPr="00DF73C5">
        <w:t>] eingesetzt, der das Mandat angenommen hat. Der Willensvollstrecker vollzieht die Erbteilung gemäss den Teilungsvereinbarungen</w:t>
      </w:r>
      <w:r w:rsidR="00EA3EBF" w:rsidRPr="00DF73C5">
        <w:t xml:space="preserve"> bzw. </w:t>
      </w:r>
      <w:r w:rsidR="00CE089E">
        <w:t>Teilungs</w:t>
      </w:r>
      <w:r w:rsidR="00EA3EBF" w:rsidRPr="00DF73C5">
        <w:t>anweisungen</w:t>
      </w:r>
      <w:r w:rsidRPr="00DF73C5">
        <w:t xml:space="preserve"> und trifft </w:t>
      </w:r>
      <w:r w:rsidR="00EA3EBF" w:rsidRPr="00DF73C5">
        <w:t>die</w:t>
      </w:r>
      <w:r w:rsidRPr="00DF73C5">
        <w:t xml:space="preserve"> hierfür erforderlichen Vorkehrungen.</w:t>
      </w:r>
    </w:p>
    <w:p w14:paraId="28889D4E" w14:textId="1B608B96" w:rsidR="00DC58B5" w:rsidRPr="00DF73C5" w:rsidRDefault="002E1C2D" w:rsidP="00CE089E">
      <w:pPr>
        <w:pStyle w:val="berschrift1"/>
      </w:pPr>
      <w:r w:rsidRPr="00CE089E">
        <w:t>Schlussbestimmungen</w:t>
      </w:r>
    </w:p>
    <w:p w14:paraId="47FCB1E1" w14:textId="28136FC4" w:rsidR="00BB67C0" w:rsidRPr="00DF73C5" w:rsidRDefault="00BB67C0" w:rsidP="00CE089E">
      <w:pPr>
        <w:pStyle w:val="Rz"/>
      </w:pPr>
      <w:r w:rsidRPr="00DF73C5">
        <w:t xml:space="preserve">Die Parteien </w:t>
      </w:r>
      <w:r w:rsidRPr="00CE089E">
        <w:t>erklären</w:t>
      </w:r>
      <w:r w:rsidRPr="00DF73C5">
        <w:t xml:space="preserve"> hiermit, nach Vollzug dieses Erbteilungsvertrages bezüglich des gesamten Nachlasses des Erblassers</w:t>
      </w:r>
      <w:r w:rsidR="00E00F01">
        <w:t>,</w:t>
      </w:r>
      <w:r w:rsidRPr="00DF73C5">
        <w:t xml:space="preserve"> </w:t>
      </w:r>
      <w:r w:rsidR="0038355B" w:rsidRPr="00DF73C5">
        <w:t>unter Vorbehalt von Ziffer</w:t>
      </w:r>
      <w:r w:rsidR="00207C03">
        <w:t> </w:t>
      </w:r>
      <w:r w:rsidR="00207C03">
        <w:fldChar w:fldCharType="begin"/>
      </w:r>
      <w:r w:rsidR="00207C03">
        <w:instrText xml:space="preserve"> REF _Ref21623462 \r \h </w:instrText>
      </w:r>
      <w:r w:rsidR="00207C03">
        <w:fldChar w:fldCharType="separate"/>
      </w:r>
      <w:r w:rsidR="00207C03">
        <w:t>4</w:t>
      </w:r>
      <w:r w:rsidR="00207C03">
        <w:fldChar w:fldCharType="end"/>
      </w:r>
      <w:r w:rsidR="00E00F01">
        <w:t>,</w:t>
      </w:r>
      <w:r w:rsidR="0038355B" w:rsidRPr="00DF73C5">
        <w:t xml:space="preserve"> </w:t>
      </w:r>
      <w:r w:rsidRPr="00DF73C5">
        <w:t>vollständig auseinandergesetzt zu sein und nichts mehr voneinander zu fordern. Die Erbengemeinschaft ist damit nach Vollzug dieses Erbteilungsvertrages</w:t>
      </w:r>
      <w:r w:rsidR="0038355B" w:rsidRPr="00DF73C5">
        <w:t xml:space="preserve"> </w:t>
      </w:r>
      <w:r w:rsidRPr="00DF73C5">
        <w:t>vollständig aufgelöst.</w:t>
      </w:r>
    </w:p>
    <w:p w14:paraId="6A587F25" w14:textId="1240C74F" w:rsidR="00723A8B" w:rsidRPr="00F12CEB" w:rsidRDefault="00723A8B" w:rsidP="00B1376D">
      <w:pPr>
        <w:pStyle w:val="Rz"/>
      </w:pPr>
      <w:bookmarkStart w:id="15" w:name="_Hlk21423524"/>
      <w:r w:rsidRPr="00DF73C5">
        <w:t xml:space="preserve">Dem Willensvollstrecker wird für seine Arbeit bis und mit Erbteilungsvertrag vollumfänglich </w:t>
      </w:r>
      <w:proofErr w:type="spellStart"/>
      <w:r w:rsidRPr="00DF73C5">
        <w:t>Décharge</w:t>
      </w:r>
      <w:proofErr w:type="spellEnd"/>
      <w:r w:rsidRPr="00DF73C5">
        <w:t xml:space="preserve"> erteilt.</w:t>
      </w:r>
      <w:r w:rsidR="002171F6" w:rsidRPr="00DF73C5">
        <w:t xml:space="preserve"> Mit Vollzug des Vertrags wird das </w:t>
      </w:r>
      <w:r w:rsidR="005F6D46" w:rsidRPr="00DF73C5">
        <w:t xml:space="preserve">Mandat des Willensvollstreckers </w:t>
      </w:r>
      <w:r w:rsidR="002171F6" w:rsidRPr="00DF73C5">
        <w:t>beendet</w:t>
      </w:r>
      <w:r w:rsidR="005F6D46" w:rsidRPr="00DF73C5">
        <w:t xml:space="preserve">. Das Honorar des Willensvollstreckers wird vom </w:t>
      </w:r>
      <w:r w:rsidR="005F6D46" w:rsidRPr="00F12CEB">
        <w:t>Nachlass getragen.</w:t>
      </w:r>
      <w:bookmarkEnd w:id="15"/>
    </w:p>
    <w:p w14:paraId="4ADF0E83" w14:textId="4582DA47" w:rsidR="00B5520C" w:rsidRPr="00F12CEB" w:rsidRDefault="004C076B" w:rsidP="00B1376D">
      <w:pPr>
        <w:pStyle w:val="Rz"/>
      </w:pPr>
      <w:r w:rsidRPr="00F12CEB">
        <w:t xml:space="preserve">Im Falle, dass sich eine der Bestimmungen des vorliegenden </w:t>
      </w:r>
      <w:r w:rsidR="009A555E" w:rsidRPr="00F12CEB">
        <w:t>Erbteilungsvertrags</w:t>
      </w:r>
      <w:r w:rsidRPr="00F12CEB">
        <w:t xml:space="preserve"> als ungültig oder nicht durchsetzbar erweist, betrifft dies die Gültigkeit oder Durchsetzbarkeit der anderen Bestimmungen nicht</w:t>
      </w:r>
      <w:r w:rsidR="00B5520C" w:rsidRPr="00F12CEB">
        <w:t>.</w:t>
      </w:r>
    </w:p>
    <w:p w14:paraId="24802C65" w14:textId="77777777" w:rsidR="00F12CEB" w:rsidRDefault="00F12CEB" w:rsidP="00F12CEB">
      <w:pPr>
        <w:pStyle w:val="Rz"/>
      </w:pPr>
      <w:r w:rsidRPr="004E686A">
        <w:t>Auf den vorliegenden Vertrag finde</w:t>
      </w:r>
      <w:r>
        <w:t>t</w:t>
      </w:r>
      <w:r w:rsidRPr="004E686A">
        <w:t xml:space="preserve"> das schweizerische Recht </w:t>
      </w:r>
      <w:r>
        <w:t xml:space="preserve">Anwendung </w:t>
      </w:r>
      <w:r w:rsidRPr="004E686A">
        <w:t>(Art</w:t>
      </w:r>
      <w:r>
        <w:t>. 116 IPRG).</w:t>
      </w:r>
    </w:p>
    <w:p w14:paraId="6433F41C" w14:textId="77777777" w:rsidR="00F12CEB" w:rsidRPr="00275A5D" w:rsidRDefault="00F12CEB" w:rsidP="00F12CEB">
      <w:pPr>
        <w:pStyle w:val="Rz"/>
      </w:pPr>
      <w:bookmarkStart w:id="16" w:name="_Hlk21532924"/>
      <w:bookmarkStart w:id="17" w:name="_Hlk21506799"/>
      <w:r w:rsidRPr="00041E5C">
        <w:t>[</w:t>
      </w:r>
      <w:r w:rsidRPr="002957B5">
        <w:rPr>
          <w:shd w:val="clear" w:color="auto" w:fill="B6DDE8" w:themeFill="accent5" w:themeFillTint="66"/>
        </w:rPr>
        <w:t>Variante: Gerichtsstandsvereinbarung</w:t>
      </w:r>
      <w:r>
        <w:t>]</w:t>
      </w:r>
      <w:r w:rsidRPr="00041E5C">
        <w:t xml:space="preserve"> </w:t>
      </w:r>
      <w:bookmarkEnd w:id="16"/>
      <w:r w:rsidRPr="00041E5C">
        <w:t>Als Gerichtsstand für allfällige Streitigkeiten aus diesem partiellen Teilungsvertrag vereinbaren die Parteien [</w:t>
      </w:r>
      <w:r w:rsidRPr="002957B5">
        <w:rPr>
          <w:highlight w:val="lightGray"/>
        </w:rPr>
        <w:t>Ort</w:t>
      </w:r>
      <w:r w:rsidRPr="00041E5C">
        <w:t xml:space="preserve">]. </w:t>
      </w:r>
    </w:p>
    <w:p w14:paraId="3828B2B6" w14:textId="77777777" w:rsidR="00F12CEB" w:rsidRDefault="00F12CEB" w:rsidP="00F12CEB">
      <w:pPr>
        <w:pStyle w:val="Rz"/>
        <w:numPr>
          <w:ilvl w:val="0"/>
          <w:numId w:val="0"/>
        </w:numPr>
        <w:ind w:left="709"/>
      </w:pPr>
      <w:bookmarkStart w:id="18" w:name="_Hlk21532936"/>
      <w:bookmarkEnd w:id="17"/>
      <w:r w:rsidRPr="00275A5D">
        <w:t>[</w:t>
      </w:r>
      <w:r w:rsidRPr="004C4B6F">
        <w:rPr>
          <w:shd w:val="clear" w:color="auto" w:fill="B6DDE8" w:themeFill="accent5" w:themeFillTint="66"/>
        </w:rPr>
        <w:t>Variante: Schiedsklausel</w:t>
      </w:r>
      <w:r>
        <w:t>]</w:t>
      </w:r>
      <w:r w:rsidRPr="00041E5C">
        <w:t xml:space="preserve"> </w:t>
      </w:r>
      <w:bookmarkStart w:id="19" w:name="_Hlk21534802"/>
      <w:bookmarkEnd w:id="18"/>
      <w:r w:rsidRPr="00041E5C">
        <w:t>Alle Streitigkeiten, Meinungsverschiedenheiten oder Ansprüche aus oder im Zusammenhang mit der Erbsache [</w:t>
      </w:r>
      <w:r w:rsidRPr="00CB49A1">
        <w:rPr>
          <w:highlight w:val="lightGray"/>
        </w:rPr>
        <w:t>Erblasser einfügen: Name, Vorname, Geburtsdatum, Sterbedatum, Staatsangehörigkeit, Adresse</w:t>
      </w:r>
      <w:r w:rsidRPr="00041E5C">
        <w:t xml:space="preserve">] sind </w:t>
      </w:r>
      <w:r w:rsidRPr="00041E5C">
        <w:lastRenderedPageBreak/>
        <w:t>durch ein Schiedsverfahren gemäss der Internationalen Schweizerischen Schiedsordnung der Swiss Chambers’ Arbitration Institution zu entscheiden. Es gilt die zur Zeit der Zustellung der Einleitungsanzeige in Kraft stehende Fassung der Schiedsordnung. Das Schiedsgericht soll aus [</w:t>
      </w:r>
      <w:r w:rsidRPr="00BF1009">
        <w:rPr>
          <w:highlight w:val="lightGray"/>
        </w:rPr>
        <w:t>einem</w:t>
      </w:r>
      <w:r>
        <w:rPr>
          <w:highlight w:val="lightGray"/>
        </w:rPr>
        <w:t>/</w:t>
      </w:r>
      <w:r w:rsidRPr="00BF1009">
        <w:rPr>
          <w:highlight w:val="lightGray"/>
        </w:rPr>
        <w:t>drei</w:t>
      </w:r>
      <w:r>
        <w:rPr>
          <w:highlight w:val="lightGray"/>
        </w:rPr>
        <w:t>/</w:t>
      </w:r>
      <w:r w:rsidRPr="00BF1009">
        <w:rPr>
          <w:highlight w:val="lightGray"/>
        </w:rPr>
        <w:t>einem oder drei</w:t>
      </w:r>
      <w:r w:rsidRPr="00041E5C">
        <w:t>] Mitglieder</w:t>
      </w:r>
      <w:r>
        <w:t>[</w:t>
      </w:r>
      <w:r w:rsidRPr="00BF1009">
        <w:rPr>
          <w:highlight w:val="lightGray"/>
        </w:rPr>
        <w:t>n</w:t>
      </w:r>
      <w:r>
        <w:t>]</w:t>
      </w:r>
      <w:r w:rsidRPr="00041E5C">
        <w:t xml:space="preserve"> bestehen. Der Sitz des Schiedsverfahrens ist [</w:t>
      </w:r>
      <w:r w:rsidRPr="00102ED4">
        <w:rPr>
          <w:highlight w:val="lightGray"/>
        </w:rPr>
        <w:t>Ort in der Schweiz, es sei denn, die Parteien einigen sich auf einen Sitz in einem anderen Land</w:t>
      </w:r>
      <w:r w:rsidRPr="00041E5C">
        <w:t>]. Die Sprache des</w:t>
      </w:r>
      <w:r w:rsidRPr="00275A5D">
        <w:t xml:space="preserve"> </w:t>
      </w:r>
      <w:r w:rsidRPr="00041E5C">
        <w:t>Schiedsverfahrens ist [</w:t>
      </w:r>
      <w:r w:rsidRPr="00102ED4">
        <w:rPr>
          <w:highlight w:val="lightGray"/>
        </w:rPr>
        <w:t>gewünschte Sprache einfügen</w:t>
      </w:r>
      <w:r w:rsidRPr="00041E5C">
        <w:t>]. Das anwendbare Recht ist [</w:t>
      </w:r>
      <w:r w:rsidRPr="00102ED4">
        <w:rPr>
          <w:highlight w:val="lightGray"/>
        </w:rPr>
        <w:t>gewünschte Rechtsordnung einfügen</w:t>
      </w:r>
      <w:r w:rsidRPr="00041E5C">
        <w:t>].</w:t>
      </w:r>
      <w:bookmarkEnd w:id="19"/>
    </w:p>
    <w:p w14:paraId="464FD81B" w14:textId="77777777" w:rsidR="00B1376D" w:rsidRDefault="00B1376D" w:rsidP="00B1376D">
      <w:pPr>
        <w:spacing w:after="0" w:line="240" w:lineRule="auto"/>
        <w:rPr>
          <w:rFonts w:ascii="Verdana" w:hAnsi="Verdana"/>
          <w:snapToGrid w:val="0"/>
          <w:sz w:val="20"/>
          <w:szCs w:val="20"/>
        </w:rPr>
      </w:pPr>
      <w:bookmarkStart w:id="20" w:name="_Hlk19526883"/>
      <w:bookmarkStart w:id="21" w:name="_Hlk21506828"/>
    </w:p>
    <w:p w14:paraId="002268BE" w14:textId="77777777" w:rsidR="00B1376D" w:rsidRDefault="00B1376D" w:rsidP="00B1376D">
      <w:pPr>
        <w:pStyle w:val="Haupttext"/>
        <w:keepNext/>
        <w:rPr>
          <w:snapToGrid/>
          <w:sz w:val="20"/>
          <w:szCs w:val="20"/>
        </w:rPr>
      </w:pPr>
      <w:bookmarkStart w:id="22" w:name="_Hlk19526903"/>
      <w:bookmarkEnd w:id="20"/>
      <w:r>
        <w:rPr>
          <w:sz w:val="20"/>
          <w:szCs w:val="20"/>
        </w:rPr>
        <w:t>[</w:t>
      </w:r>
      <w:r>
        <w:rPr>
          <w:sz w:val="20"/>
          <w:szCs w:val="20"/>
          <w:highlight w:val="lightGray"/>
        </w:rPr>
        <w:t>Ort</w:t>
      </w:r>
      <w:r>
        <w:rPr>
          <w:sz w:val="20"/>
          <w:szCs w:val="20"/>
        </w:rPr>
        <w:t>], den [</w:t>
      </w:r>
      <w:r>
        <w:rPr>
          <w:sz w:val="20"/>
          <w:szCs w:val="20"/>
          <w:highlight w:val="lightGray"/>
        </w:rPr>
        <w:t>Datum</w:t>
      </w:r>
      <w:r>
        <w:rPr>
          <w:sz w:val="20"/>
          <w:szCs w:val="20"/>
        </w:rPr>
        <w:t xml:space="preserve">] </w:t>
      </w:r>
    </w:p>
    <w:p w14:paraId="7EF4F700" w14:textId="77777777" w:rsidR="00B1376D" w:rsidRDefault="00B1376D" w:rsidP="00B1376D">
      <w:pPr>
        <w:pStyle w:val="Haupttext"/>
        <w:keepNext/>
        <w:tabs>
          <w:tab w:val="left" w:pos="4536"/>
        </w:tabs>
        <w:rPr>
          <w:sz w:val="20"/>
          <w:szCs w:val="20"/>
        </w:rPr>
      </w:pPr>
    </w:p>
    <w:p w14:paraId="16B4A8D9" w14:textId="77777777" w:rsidR="00B1376D" w:rsidRDefault="00B1376D" w:rsidP="00B1376D">
      <w:pPr>
        <w:pStyle w:val="VertragHaupttext"/>
        <w:keepNext/>
        <w:tabs>
          <w:tab w:val="left" w:leader="underscore" w:pos="3969"/>
          <w:tab w:val="left" w:pos="4536"/>
          <w:tab w:val="left" w:leader="underscore" w:pos="8505"/>
        </w:tabs>
        <w:spacing w:after="120"/>
        <w:rPr>
          <w:sz w:val="20"/>
        </w:rPr>
      </w:pPr>
      <w:r>
        <w:rPr>
          <w:sz w:val="20"/>
        </w:rPr>
        <w:tab/>
      </w:r>
    </w:p>
    <w:p w14:paraId="2BBE4B66" w14:textId="77777777" w:rsidR="00B1376D" w:rsidRDefault="00B1376D" w:rsidP="00B1376D">
      <w:pPr>
        <w:pStyle w:val="Haupttext"/>
        <w:keepNext/>
        <w:tabs>
          <w:tab w:val="left" w:pos="4536"/>
        </w:tabs>
        <w:rPr>
          <w:sz w:val="20"/>
          <w:szCs w:val="20"/>
        </w:rPr>
      </w:pPr>
      <w:r>
        <w:rPr>
          <w:sz w:val="20"/>
          <w:szCs w:val="20"/>
        </w:rPr>
        <w:t>[</w:t>
      </w:r>
      <w:r>
        <w:rPr>
          <w:sz w:val="20"/>
          <w:szCs w:val="20"/>
          <w:highlight w:val="lightGray"/>
        </w:rPr>
        <w:t>Vorname Name Kind 1</w:t>
      </w:r>
      <w:r>
        <w:rPr>
          <w:sz w:val="20"/>
          <w:szCs w:val="20"/>
        </w:rPr>
        <w:t xml:space="preserve">] </w:t>
      </w:r>
    </w:p>
    <w:p w14:paraId="3E5F553B" w14:textId="77777777" w:rsidR="00B1376D" w:rsidRDefault="00B1376D" w:rsidP="00B1376D">
      <w:pPr>
        <w:pStyle w:val="Haupttext"/>
        <w:keepNext/>
        <w:tabs>
          <w:tab w:val="left" w:pos="4536"/>
        </w:tabs>
        <w:rPr>
          <w:sz w:val="20"/>
          <w:szCs w:val="20"/>
        </w:rPr>
      </w:pPr>
    </w:p>
    <w:p w14:paraId="6A5595B8" w14:textId="77777777" w:rsidR="00B1376D" w:rsidRDefault="00B1376D" w:rsidP="00B1376D">
      <w:pPr>
        <w:pStyle w:val="VertragHaupttext"/>
        <w:keepNext/>
        <w:tabs>
          <w:tab w:val="left" w:leader="underscore" w:pos="3969"/>
          <w:tab w:val="left" w:pos="4536"/>
          <w:tab w:val="left" w:leader="underscore" w:pos="8505"/>
        </w:tabs>
        <w:spacing w:after="120"/>
        <w:rPr>
          <w:sz w:val="20"/>
        </w:rPr>
      </w:pPr>
      <w:r>
        <w:rPr>
          <w:sz w:val="20"/>
        </w:rPr>
        <w:tab/>
      </w:r>
    </w:p>
    <w:p w14:paraId="705D9326" w14:textId="77777777" w:rsidR="00B1376D" w:rsidRDefault="00B1376D" w:rsidP="00B1376D">
      <w:pPr>
        <w:keepNext/>
        <w:spacing w:line="240" w:lineRule="auto"/>
        <w:rPr>
          <w:rFonts w:ascii="Verdana" w:hAnsi="Verdana"/>
          <w:sz w:val="20"/>
          <w:szCs w:val="20"/>
        </w:rPr>
      </w:pPr>
      <w:r>
        <w:rPr>
          <w:rFonts w:ascii="Verdana" w:hAnsi="Verdana"/>
          <w:sz w:val="20"/>
          <w:szCs w:val="20"/>
        </w:rPr>
        <w:t>[</w:t>
      </w:r>
      <w:r>
        <w:rPr>
          <w:rFonts w:ascii="Verdana" w:hAnsi="Verdana"/>
          <w:sz w:val="20"/>
          <w:szCs w:val="20"/>
          <w:highlight w:val="lightGray"/>
        </w:rPr>
        <w:t>Vorname Name Kind 2</w:t>
      </w:r>
      <w:r>
        <w:rPr>
          <w:rFonts w:ascii="Verdana" w:hAnsi="Verdana"/>
          <w:sz w:val="20"/>
          <w:szCs w:val="20"/>
        </w:rPr>
        <w:t>]</w:t>
      </w:r>
    </w:p>
    <w:bookmarkEnd w:id="22"/>
    <w:p w14:paraId="50E31ACE" w14:textId="77777777" w:rsidR="00B1376D" w:rsidRDefault="00B1376D" w:rsidP="00B1376D">
      <w:pPr>
        <w:pStyle w:val="Haupttext"/>
        <w:keepNext/>
        <w:tabs>
          <w:tab w:val="left" w:pos="4536"/>
        </w:tabs>
        <w:rPr>
          <w:sz w:val="20"/>
          <w:szCs w:val="20"/>
        </w:rPr>
      </w:pPr>
    </w:p>
    <w:p w14:paraId="3388305F" w14:textId="77777777" w:rsidR="00B1376D" w:rsidRDefault="00B1376D" w:rsidP="00B1376D">
      <w:pPr>
        <w:pStyle w:val="VertragHaupttext"/>
        <w:keepNext/>
        <w:tabs>
          <w:tab w:val="left" w:leader="underscore" w:pos="3969"/>
          <w:tab w:val="left" w:pos="4536"/>
          <w:tab w:val="left" w:leader="underscore" w:pos="8505"/>
        </w:tabs>
        <w:spacing w:after="120"/>
        <w:rPr>
          <w:sz w:val="20"/>
        </w:rPr>
      </w:pPr>
      <w:r>
        <w:rPr>
          <w:sz w:val="20"/>
        </w:rPr>
        <w:tab/>
      </w:r>
    </w:p>
    <w:p w14:paraId="0EB55C82" w14:textId="28A40D6E" w:rsidR="00DF73C5" w:rsidRPr="003B2EE8" w:rsidRDefault="00B1376D" w:rsidP="003B2EE8">
      <w:pPr>
        <w:spacing w:line="240" w:lineRule="auto"/>
        <w:rPr>
          <w:rFonts w:ascii="Verdana" w:hAnsi="Verdana"/>
          <w:sz w:val="20"/>
          <w:szCs w:val="20"/>
        </w:rPr>
      </w:pPr>
      <w:r>
        <w:rPr>
          <w:rFonts w:ascii="Verdana" w:hAnsi="Verdana"/>
          <w:sz w:val="20"/>
          <w:szCs w:val="20"/>
        </w:rPr>
        <w:t>[</w:t>
      </w:r>
      <w:r>
        <w:rPr>
          <w:rFonts w:ascii="Verdana" w:hAnsi="Verdana"/>
          <w:sz w:val="20"/>
          <w:szCs w:val="20"/>
          <w:highlight w:val="lightGray"/>
        </w:rPr>
        <w:t>Vorname Name Willensvollstrecker</w:t>
      </w:r>
      <w:r>
        <w:rPr>
          <w:rFonts w:ascii="Verdana" w:hAnsi="Verdana"/>
          <w:sz w:val="20"/>
          <w:szCs w:val="20"/>
        </w:rPr>
        <w:t>]</w:t>
      </w:r>
      <w:bookmarkEnd w:id="13"/>
      <w:bookmarkEnd w:id="21"/>
    </w:p>
    <w:sectPr w:rsidR="00DF73C5" w:rsidRPr="003B2EE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EDDA" w14:textId="77777777" w:rsidR="00B16597" w:rsidRDefault="00B16597">
      <w:r>
        <w:separator/>
      </w:r>
    </w:p>
  </w:endnote>
  <w:endnote w:type="continuationSeparator" w:id="0">
    <w:p w14:paraId="017F7304" w14:textId="77777777" w:rsidR="00B16597" w:rsidRDefault="00B1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319FC" w14:textId="77777777" w:rsidR="00D228A7" w:rsidRDefault="00D228A7" w:rsidP="00D228A7">
    <w:pPr>
      <w:tabs>
        <w:tab w:val="right" w:pos="9085"/>
      </w:tabs>
      <w:rPr>
        <w:rFonts w:ascii="Verdana" w:hAnsi="Verdana"/>
        <w:noProof/>
        <w:snapToGrid w:val="0"/>
        <w:color w:val="999999"/>
        <w:sz w:val="16"/>
      </w:rPr>
    </w:pPr>
  </w:p>
  <w:p w14:paraId="4B38AEF0" w14:textId="28F971A9" w:rsidR="00D228A7" w:rsidRPr="00881611"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7216" behindDoc="0" locked="0" layoutInCell="1" allowOverlap="1" wp14:anchorId="03C988B5" wp14:editId="658E30BD">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53D16"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716608" behindDoc="0" locked="0" layoutInCell="1" allowOverlap="1" wp14:anchorId="1AF0AA37" wp14:editId="1DBEB482">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611">
      <w:rPr>
        <w:rFonts w:ascii="Verdana" w:hAnsi="Verdana"/>
        <w:noProof/>
        <w:snapToGrid w:val="0"/>
        <w:color w:val="999999"/>
        <w:sz w:val="16"/>
        <w:lang w:val="en-GB"/>
      </w:rPr>
      <w:tab/>
    </w:r>
    <w:r w:rsidRPr="00881611">
      <w:rPr>
        <w:rFonts w:ascii="Verdana" w:hAnsi="Verdana"/>
        <w:noProof/>
        <w:snapToGrid w:val="0"/>
        <w:color w:val="999999"/>
        <w:sz w:val="16"/>
        <w:lang w:val="en-GB"/>
      </w:rPr>
      <w:br/>
      <w:t xml:space="preserve">           WEKA Business Media AG | </w:t>
    </w:r>
    <w:hyperlink r:id="rId2" w:history="1">
      <w:r w:rsidR="00A2656E" w:rsidRPr="00881611">
        <w:rPr>
          <w:rStyle w:val="Hyperlink"/>
          <w:rFonts w:ascii="Verdana" w:hAnsi="Verdana"/>
          <w:noProof/>
          <w:snapToGrid w:val="0"/>
          <w:sz w:val="16"/>
          <w:lang w:val="en-GB"/>
        </w:rPr>
        <w:t>www.weka.ch</w:t>
      </w:r>
    </w:hyperlink>
    <w:r w:rsidR="00A2656E" w:rsidRPr="00881611">
      <w:rPr>
        <w:rFonts w:ascii="Verdana" w:hAnsi="Verdana"/>
        <w:noProof/>
        <w:snapToGrid w:val="0"/>
        <w:color w:val="999999"/>
        <w:sz w:val="16"/>
        <w:lang w:val="en-GB"/>
      </w:rPr>
      <w:t xml:space="preserve"> |</w:t>
    </w:r>
    <w:r w:rsidR="00D3088A">
      <w:rPr>
        <w:rFonts w:ascii="Verdana" w:hAnsi="Verdana"/>
        <w:noProof/>
        <w:snapToGrid w:val="0"/>
        <w:color w:val="999999"/>
        <w:sz w:val="16"/>
        <w:lang w:val="en-GB"/>
      </w:rPr>
      <w:t xml:space="preserve"> Überarbeitet von Dr. Kinga M. Weiss &amp; Dr. Werner Jahnel</w:t>
    </w:r>
    <w:r w:rsidRPr="00881611">
      <w:rPr>
        <w:rFonts w:ascii="Verdana" w:hAnsi="Verdana"/>
        <w:noProof/>
        <w:snapToGrid w:val="0"/>
        <w:color w:val="999999"/>
        <w:sz w:val="16"/>
        <w:lang w:val="en-GB"/>
      </w:rPr>
      <w:tab/>
    </w:r>
    <w:r>
      <w:rPr>
        <w:rFonts w:ascii="Verdana" w:hAnsi="Verdana"/>
        <w:noProof/>
        <w:color w:val="999999"/>
        <w:sz w:val="16"/>
      </w:rPr>
      <w:fldChar w:fldCharType="begin"/>
    </w:r>
    <w:r w:rsidRPr="00881611">
      <w:rPr>
        <w:rFonts w:ascii="Verdana" w:hAnsi="Verdana"/>
        <w:noProof/>
        <w:color w:val="999999"/>
        <w:sz w:val="16"/>
        <w:lang w:val="en-GB"/>
      </w:rPr>
      <w:instrText xml:space="preserve"> PAGE </w:instrText>
    </w:r>
    <w:r>
      <w:rPr>
        <w:rFonts w:ascii="Verdana" w:hAnsi="Verdana"/>
        <w:noProof/>
        <w:color w:val="999999"/>
        <w:sz w:val="16"/>
      </w:rPr>
      <w:fldChar w:fldCharType="separate"/>
    </w:r>
    <w:r w:rsidR="00E00F01">
      <w:rPr>
        <w:rFonts w:ascii="Verdana" w:hAnsi="Verdana"/>
        <w:noProof/>
        <w:color w:val="999999"/>
        <w:sz w:val="16"/>
        <w:lang w:val="en-GB"/>
      </w:rPr>
      <w:t>4</w:t>
    </w:r>
    <w:r>
      <w:rPr>
        <w:rFonts w:ascii="Verdana" w:hAnsi="Verdana"/>
        <w:noProof/>
        <w:color w:val="999999"/>
        <w:sz w:val="16"/>
      </w:rPr>
      <w:fldChar w:fldCharType="end"/>
    </w:r>
    <w:r w:rsidRPr="00881611">
      <w:rPr>
        <w:rFonts w:ascii="Verdana" w:hAnsi="Verdana"/>
        <w:noProof/>
        <w:snapToGrid w:val="0"/>
        <w:color w:val="999999"/>
        <w:sz w:val="16"/>
        <w:lang w:val="en-GB"/>
      </w:rPr>
      <w:t>/</w:t>
    </w:r>
    <w:r>
      <w:rPr>
        <w:rFonts w:ascii="Verdana" w:hAnsi="Verdana"/>
        <w:noProof/>
        <w:color w:val="999999"/>
        <w:sz w:val="16"/>
      </w:rPr>
      <w:fldChar w:fldCharType="begin"/>
    </w:r>
    <w:r w:rsidRPr="00881611">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00F01">
      <w:rPr>
        <w:rFonts w:ascii="Verdana" w:hAnsi="Verdana"/>
        <w:noProof/>
        <w:color w:val="999999"/>
        <w:sz w:val="16"/>
        <w:lang w:val="en-GB"/>
      </w:rPr>
      <w:t>5</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673A2" w14:textId="77777777" w:rsidR="00B16597" w:rsidRDefault="00B16597">
      <w:r>
        <w:separator/>
      </w:r>
    </w:p>
  </w:footnote>
  <w:footnote w:type="continuationSeparator" w:id="0">
    <w:p w14:paraId="3B5F27E7" w14:textId="77777777" w:rsidR="00B16597" w:rsidRDefault="00B16597">
      <w:r>
        <w:continuationSeparator/>
      </w:r>
    </w:p>
  </w:footnote>
  <w:footnote w:id="1">
    <w:p w14:paraId="5C1613F6" w14:textId="77777777" w:rsidR="008D588A" w:rsidRDefault="008D588A" w:rsidP="008D588A">
      <w:pPr>
        <w:pStyle w:val="Funotentext"/>
      </w:pPr>
      <w:r>
        <w:rPr>
          <w:rStyle w:val="Funotenzeichen"/>
        </w:rPr>
        <w:footnoteRef/>
      </w:r>
      <w:r>
        <w:t xml:space="preserve"> </w:t>
      </w:r>
      <w:r>
        <w:rPr>
          <w:b/>
        </w:rPr>
        <w:t>Hinweis</w:t>
      </w:r>
      <w:r>
        <w:t>: Die Vorlage ist unter erbrechtlichen Gesichtspunkten erstellt. Zusätzlich sind die steuerrechtlichen Implikationen unter Berücksichtigung kantonal anwendbarer Erbschafts- und Schenkungssteuern zu prüfen.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1BD93" w14:textId="6832A050" w:rsidR="000B7926" w:rsidRPr="00881611"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2D88A635" wp14:editId="6E5D13B2">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6409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881611">
      <w:rPr>
        <w:rFonts w:ascii="Verdana" w:hAnsi="Verdana"/>
        <w:noProof/>
        <w:color w:val="999999"/>
        <w:sz w:val="16"/>
      </w:rPr>
      <w:br/>
    </w:r>
    <w:r w:rsidR="00DC58B5" w:rsidRPr="00881611">
      <w:rPr>
        <w:rFonts w:ascii="Verdana" w:hAnsi="Verdana"/>
        <w:noProof/>
        <w:color w:val="999999"/>
        <w:sz w:val="16"/>
      </w:rPr>
      <w:t>Erb</w:t>
    </w:r>
    <w:r w:rsidR="005F1C87">
      <w:rPr>
        <w:rFonts w:ascii="Verdana" w:hAnsi="Verdana"/>
        <w:noProof/>
        <w:color w:val="999999"/>
        <w:sz w:val="16"/>
      </w:rPr>
      <w:t>teilungsvertrag</w:t>
    </w:r>
    <w:r w:rsidR="00DC58B5" w:rsidRPr="00881611">
      <w:rPr>
        <w:rFonts w:ascii="Verdana" w:hAnsi="Verdana"/>
        <w:noProof/>
        <w:color w:val="999999"/>
        <w:sz w:val="16"/>
      </w:rPr>
      <w:t xml:space="preserve"> </w:t>
    </w:r>
    <w:r w:rsidR="003418E3">
      <w:rPr>
        <w:rFonts w:ascii="Verdana" w:hAnsi="Verdana"/>
        <w:noProof/>
        <w:color w:val="999999"/>
        <w:sz w:val="16"/>
      </w:rPr>
      <w:t>mit</w:t>
    </w:r>
    <w:r w:rsidR="005F1C87">
      <w:rPr>
        <w:rFonts w:ascii="Verdana" w:hAnsi="Verdana"/>
        <w:noProof/>
        <w:color w:val="999999"/>
        <w:sz w:val="16"/>
      </w:rPr>
      <w:t xml:space="preserve"> Willensvollstreckung</w:t>
    </w:r>
    <w:r w:rsidR="00D715F5">
      <w:rPr>
        <w:rFonts w:ascii="Verdana" w:hAnsi="Verdana"/>
        <w:noProof/>
        <w:color w:val="999999"/>
        <w:sz w:val="16"/>
      </w:rPr>
      <w:t xml:space="preserve"> (nur Nachkommen)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F39"/>
    <w:multiLevelType w:val="hybridMultilevel"/>
    <w:tmpl w:val="A8F0883C"/>
    <w:lvl w:ilvl="0" w:tplc="5F3261A6">
      <w:start w:val="1"/>
      <w:numFmt w:val="decimal"/>
      <w:lvlText w:val="%1."/>
      <w:lvlJc w:val="left"/>
      <w:pPr>
        <w:ind w:left="709" w:hanging="705"/>
      </w:pPr>
      <w:rPr>
        <w:rFonts w:hint="default"/>
      </w:rPr>
    </w:lvl>
    <w:lvl w:ilvl="1" w:tplc="E1E805B0">
      <w:start w:val="1"/>
      <w:numFmt w:val="decimal"/>
      <w:lvlText w:val="%2.2"/>
      <w:lvlJc w:val="left"/>
      <w:pPr>
        <w:ind w:left="928" w:hanging="360"/>
      </w:pPr>
      <w:rPr>
        <w:rFonts w:ascii="Verdana" w:hAnsi="Verdana" w:cs="Times New Roman" w:hint="default"/>
        <w:i w:val="0"/>
      </w:r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1" w15:restartNumberingAfterBreak="0">
    <w:nsid w:val="06D25D0F"/>
    <w:multiLevelType w:val="multilevel"/>
    <w:tmpl w:val="4484EE06"/>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8B16D8"/>
    <w:multiLevelType w:val="multilevel"/>
    <w:tmpl w:val="4B92A896"/>
    <w:lvl w:ilvl="0">
      <w:start w:val="1"/>
      <w:numFmt w:val="decimal"/>
      <w:lvlText w:val="%1."/>
      <w:lvlJc w:val="left"/>
      <w:pPr>
        <w:ind w:left="709" w:hanging="709"/>
      </w:pPr>
      <w:rPr>
        <w:rFonts w:hint="default"/>
        <w:sz w:val="26"/>
      </w:rPr>
    </w:lvl>
    <w:lvl w:ilvl="1">
      <w:start w:val="1"/>
      <w:numFmt w:val="decimal"/>
      <w:lvlText w:val="%1.%2."/>
      <w:lvlJc w:val="left"/>
      <w:pPr>
        <w:ind w:left="709" w:hanging="709"/>
      </w:pPr>
      <w:rPr>
        <w:rFonts w:hint="default"/>
      </w:rPr>
    </w:lvl>
    <w:lvl w:ilvl="2">
      <w:start w:val="1"/>
      <w:numFmt w:val="lowerLetter"/>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8336EF"/>
    <w:multiLevelType w:val="multilevel"/>
    <w:tmpl w:val="01347C70"/>
    <w:lvl w:ilvl="0">
      <w:start w:val="1"/>
      <w:numFmt w:val="decimal"/>
      <w:lvlText w:val="%1."/>
      <w:lvlJc w:val="left"/>
      <w:pPr>
        <w:ind w:left="709" w:hanging="709"/>
      </w:pPr>
    </w:lvl>
    <w:lvl w:ilvl="1">
      <w:start w:val="1"/>
      <w:numFmt w:val="decimal"/>
      <w:lvlText w:val="%1.%2."/>
      <w:lvlJc w:val="left"/>
      <w:pPr>
        <w:ind w:left="709" w:hanging="709"/>
      </w:pPr>
      <w:rPr>
        <w:sz w:val="20"/>
        <w:szCs w:val="20"/>
      </w:rPr>
    </w:lvl>
    <w:lvl w:ilvl="2">
      <w:start w:val="1"/>
      <w:numFmt w:val="lowerLetter"/>
      <w:lvlText w:val="%3."/>
      <w:lvlJc w:val="left"/>
      <w:pPr>
        <w:ind w:left="1134" w:hanging="424"/>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5" w15:restartNumberingAfterBreak="0">
    <w:nsid w:val="3DF945E5"/>
    <w:multiLevelType w:val="hybridMultilevel"/>
    <w:tmpl w:val="56347BA8"/>
    <w:lvl w:ilvl="0" w:tplc="6C2C66C2">
      <w:start w:val="1"/>
      <w:numFmt w:val="bullet"/>
      <w:lvlText w:val=""/>
      <w:lvlJc w:val="left"/>
      <w:pPr>
        <w:ind w:left="1430" w:hanging="360"/>
      </w:pPr>
      <w:rPr>
        <w:rFonts w:ascii="Symbol" w:hAnsi="Symbol" w:hint="default"/>
      </w:rPr>
    </w:lvl>
    <w:lvl w:ilvl="1" w:tplc="100C0003" w:tentative="1">
      <w:start w:val="1"/>
      <w:numFmt w:val="bullet"/>
      <w:lvlText w:val="o"/>
      <w:lvlJc w:val="left"/>
      <w:pPr>
        <w:ind w:left="2150" w:hanging="360"/>
      </w:pPr>
      <w:rPr>
        <w:rFonts w:ascii="Courier New" w:hAnsi="Courier New" w:cs="Courier New"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8"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0" w15:restartNumberingAfterBreak="0">
    <w:nsid w:val="71FE009C"/>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4"/>
  </w:num>
  <w:num w:numId="4">
    <w:abstractNumId w:val="6"/>
  </w:num>
  <w:num w:numId="5">
    <w:abstractNumId w:val="10"/>
  </w:num>
  <w:num w:numId="6">
    <w:abstractNumId w:val="0"/>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8A7"/>
    <w:rsid w:val="00000256"/>
    <w:rsid w:val="00004116"/>
    <w:rsid w:val="000126C9"/>
    <w:rsid w:val="00027C7A"/>
    <w:rsid w:val="00031FA1"/>
    <w:rsid w:val="0003208F"/>
    <w:rsid w:val="00052B3D"/>
    <w:rsid w:val="00055C85"/>
    <w:rsid w:val="000666B7"/>
    <w:rsid w:val="00077EE0"/>
    <w:rsid w:val="000A3CFF"/>
    <w:rsid w:val="000B0ACF"/>
    <w:rsid w:val="000B2825"/>
    <w:rsid w:val="000B5718"/>
    <w:rsid w:val="000B7926"/>
    <w:rsid w:val="000F3946"/>
    <w:rsid w:val="000F3DF1"/>
    <w:rsid w:val="000F56EE"/>
    <w:rsid w:val="000F6069"/>
    <w:rsid w:val="000F6318"/>
    <w:rsid w:val="0010672C"/>
    <w:rsid w:val="00112BAE"/>
    <w:rsid w:val="00154E70"/>
    <w:rsid w:val="00171359"/>
    <w:rsid w:val="00171694"/>
    <w:rsid w:val="00173DA6"/>
    <w:rsid w:val="00174364"/>
    <w:rsid w:val="00184F4F"/>
    <w:rsid w:val="001A2EC7"/>
    <w:rsid w:val="001A5841"/>
    <w:rsid w:val="001C5D44"/>
    <w:rsid w:val="0020014F"/>
    <w:rsid w:val="00207C03"/>
    <w:rsid w:val="00214518"/>
    <w:rsid w:val="002171F6"/>
    <w:rsid w:val="002266DD"/>
    <w:rsid w:val="002315D8"/>
    <w:rsid w:val="002322C8"/>
    <w:rsid w:val="002612AD"/>
    <w:rsid w:val="002759FA"/>
    <w:rsid w:val="00296160"/>
    <w:rsid w:val="002B26B5"/>
    <w:rsid w:val="002D3F54"/>
    <w:rsid w:val="002E1C2D"/>
    <w:rsid w:val="002E34F3"/>
    <w:rsid w:val="002E67E2"/>
    <w:rsid w:val="002F31CC"/>
    <w:rsid w:val="0031247A"/>
    <w:rsid w:val="0031631E"/>
    <w:rsid w:val="00316407"/>
    <w:rsid w:val="0032559A"/>
    <w:rsid w:val="00325E5B"/>
    <w:rsid w:val="00327931"/>
    <w:rsid w:val="003418E3"/>
    <w:rsid w:val="00351828"/>
    <w:rsid w:val="00353F96"/>
    <w:rsid w:val="003634EF"/>
    <w:rsid w:val="003758CE"/>
    <w:rsid w:val="0038355B"/>
    <w:rsid w:val="003914F7"/>
    <w:rsid w:val="00391840"/>
    <w:rsid w:val="00395E8C"/>
    <w:rsid w:val="00396A40"/>
    <w:rsid w:val="003B2EE8"/>
    <w:rsid w:val="003D1300"/>
    <w:rsid w:val="003D6E02"/>
    <w:rsid w:val="004006D7"/>
    <w:rsid w:val="004062D6"/>
    <w:rsid w:val="00406F76"/>
    <w:rsid w:val="0042068C"/>
    <w:rsid w:val="00432873"/>
    <w:rsid w:val="004357FC"/>
    <w:rsid w:val="004437E9"/>
    <w:rsid w:val="00451556"/>
    <w:rsid w:val="00451739"/>
    <w:rsid w:val="004951EC"/>
    <w:rsid w:val="004978D7"/>
    <w:rsid w:val="004A21E2"/>
    <w:rsid w:val="004A4E59"/>
    <w:rsid w:val="004B31FD"/>
    <w:rsid w:val="004C076B"/>
    <w:rsid w:val="004C505D"/>
    <w:rsid w:val="004E6865"/>
    <w:rsid w:val="004F2E4A"/>
    <w:rsid w:val="004F68F4"/>
    <w:rsid w:val="00526AA2"/>
    <w:rsid w:val="005401A3"/>
    <w:rsid w:val="00585122"/>
    <w:rsid w:val="005A3436"/>
    <w:rsid w:val="005B5E22"/>
    <w:rsid w:val="005D1926"/>
    <w:rsid w:val="005D1964"/>
    <w:rsid w:val="005D6D1F"/>
    <w:rsid w:val="005F1C87"/>
    <w:rsid w:val="005F6D46"/>
    <w:rsid w:val="006070D7"/>
    <w:rsid w:val="0061253B"/>
    <w:rsid w:val="00613E61"/>
    <w:rsid w:val="0063646C"/>
    <w:rsid w:val="00641AF7"/>
    <w:rsid w:val="00655D3A"/>
    <w:rsid w:val="00676BF7"/>
    <w:rsid w:val="0068062B"/>
    <w:rsid w:val="006A1815"/>
    <w:rsid w:val="006C2991"/>
    <w:rsid w:val="006C66E5"/>
    <w:rsid w:val="006F2861"/>
    <w:rsid w:val="006F723F"/>
    <w:rsid w:val="00717EB8"/>
    <w:rsid w:val="007222D4"/>
    <w:rsid w:val="00723A8B"/>
    <w:rsid w:val="00730F70"/>
    <w:rsid w:val="007422ED"/>
    <w:rsid w:val="007535BF"/>
    <w:rsid w:val="00761AF3"/>
    <w:rsid w:val="00767522"/>
    <w:rsid w:val="00767A26"/>
    <w:rsid w:val="00780A1D"/>
    <w:rsid w:val="007A3C09"/>
    <w:rsid w:val="007D1353"/>
    <w:rsid w:val="007E4F57"/>
    <w:rsid w:val="00801BBD"/>
    <w:rsid w:val="008048BD"/>
    <w:rsid w:val="00805A39"/>
    <w:rsid w:val="00816018"/>
    <w:rsid w:val="0085719F"/>
    <w:rsid w:val="00860EAB"/>
    <w:rsid w:val="00864170"/>
    <w:rsid w:val="00881611"/>
    <w:rsid w:val="008873B5"/>
    <w:rsid w:val="00893E2E"/>
    <w:rsid w:val="008A07B4"/>
    <w:rsid w:val="008A2867"/>
    <w:rsid w:val="008A4F94"/>
    <w:rsid w:val="008C35ED"/>
    <w:rsid w:val="008D588A"/>
    <w:rsid w:val="008F16FC"/>
    <w:rsid w:val="009124A9"/>
    <w:rsid w:val="009241D1"/>
    <w:rsid w:val="00925456"/>
    <w:rsid w:val="009439DD"/>
    <w:rsid w:val="00963265"/>
    <w:rsid w:val="00967C42"/>
    <w:rsid w:val="009945E6"/>
    <w:rsid w:val="009A210D"/>
    <w:rsid w:val="009A555E"/>
    <w:rsid w:val="009B139F"/>
    <w:rsid w:val="009B6DFC"/>
    <w:rsid w:val="009E09C4"/>
    <w:rsid w:val="009F1B4D"/>
    <w:rsid w:val="009F2877"/>
    <w:rsid w:val="00A2387C"/>
    <w:rsid w:val="00A2656E"/>
    <w:rsid w:val="00A30251"/>
    <w:rsid w:val="00A31AEE"/>
    <w:rsid w:val="00A36EF4"/>
    <w:rsid w:val="00A50371"/>
    <w:rsid w:val="00A638AE"/>
    <w:rsid w:val="00A77E21"/>
    <w:rsid w:val="00AA5E26"/>
    <w:rsid w:val="00AA6F77"/>
    <w:rsid w:val="00AC7F03"/>
    <w:rsid w:val="00AD6F2F"/>
    <w:rsid w:val="00AE12A0"/>
    <w:rsid w:val="00B10568"/>
    <w:rsid w:val="00B1376D"/>
    <w:rsid w:val="00B16597"/>
    <w:rsid w:val="00B37574"/>
    <w:rsid w:val="00B43401"/>
    <w:rsid w:val="00B452CB"/>
    <w:rsid w:val="00B51874"/>
    <w:rsid w:val="00B5520C"/>
    <w:rsid w:val="00B66009"/>
    <w:rsid w:val="00B77B70"/>
    <w:rsid w:val="00B92357"/>
    <w:rsid w:val="00BA2D10"/>
    <w:rsid w:val="00BB67C0"/>
    <w:rsid w:val="00BC7A79"/>
    <w:rsid w:val="00BD4C6D"/>
    <w:rsid w:val="00BD6403"/>
    <w:rsid w:val="00BE6346"/>
    <w:rsid w:val="00BF2000"/>
    <w:rsid w:val="00BF7A9A"/>
    <w:rsid w:val="00C12207"/>
    <w:rsid w:val="00C156EA"/>
    <w:rsid w:val="00C23855"/>
    <w:rsid w:val="00C279A4"/>
    <w:rsid w:val="00C332FB"/>
    <w:rsid w:val="00C42F5C"/>
    <w:rsid w:val="00C43571"/>
    <w:rsid w:val="00C657F3"/>
    <w:rsid w:val="00C705C8"/>
    <w:rsid w:val="00C91506"/>
    <w:rsid w:val="00CA0EEC"/>
    <w:rsid w:val="00CA1B4E"/>
    <w:rsid w:val="00CA31DE"/>
    <w:rsid w:val="00CB39C6"/>
    <w:rsid w:val="00CC5142"/>
    <w:rsid w:val="00CE089E"/>
    <w:rsid w:val="00CE3D61"/>
    <w:rsid w:val="00CE5FB7"/>
    <w:rsid w:val="00CE6FE6"/>
    <w:rsid w:val="00CF056C"/>
    <w:rsid w:val="00CF5BF1"/>
    <w:rsid w:val="00D043D9"/>
    <w:rsid w:val="00D06549"/>
    <w:rsid w:val="00D14D07"/>
    <w:rsid w:val="00D173F9"/>
    <w:rsid w:val="00D228A7"/>
    <w:rsid w:val="00D277E7"/>
    <w:rsid w:val="00D3088A"/>
    <w:rsid w:val="00D31101"/>
    <w:rsid w:val="00D31ADA"/>
    <w:rsid w:val="00D41464"/>
    <w:rsid w:val="00D60F6F"/>
    <w:rsid w:val="00D668CE"/>
    <w:rsid w:val="00D715F5"/>
    <w:rsid w:val="00D82EE3"/>
    <w:rsid w:val="00D9014F"/>
    <w:rsid w:val="00DA059E"/>
    <w:rsid w:val="00DC514D"/>
    <w:rsid w:val="00DC58B5"/>
    <w:rsid w:val="00DE561C"/>
    <w:rsid w:val="00DF4A32"/>
    <w:rsid w:val="00DF73C5"/>
    <w:rsid w:val="00E00F01"/>
    <w:rsid w:val="00E02E77"/>
    <w:rsid w:val="00E25937"/>
    <w:rsid w:val="00E312F8"/>
    <w:rsid w:val="00E34341"/>
    <w:rsid w:val="00E4197E"/>
    <w:rsid w:val="00E43DAC"/>
    <w:rsid w:val="00E552C2"/>
    <w:rsid w:val="00E67989"/>
    <w:rsid w:val="00E737A8"/>
    <w:rsid w:val="00E77CFA"/>
    <w:rsid w:val="00E82FB4"/>
    <w:rsid w:val="00E939DF"/>
    <w:rsid w:val="00EA3EBF"/>
    <w:rsid w:val="00EB3379"/>
    <w:rsid w:val="00EB5F75"/>
    <w:rsid w:val="00ED393D"/>
    <w:rsid w:val="00ED77B9"/>
    <w:rsid w:val="00ED7C3F"/>
    <w:rsid w:val="00EE0A8B"/>
    <w:rsid w:val="00EE3AFF"/>
    <w:rsid w:val="00EF7594"/>
    <w:rsid w:val="00EF7BF0"/>
    <w:rsid w:val="00F0281B"/>
    <w:rsid w:val="00F05E97"/>
    <w:rsid w:val="00F12CEB"/>
    <w:rsid w:val="00F15D71"/>
    <w:rsid w:val="00F42264"/>
    <w:rsid w:val="00F46971"/>
    <w:rsid w:val="00F5484A"/>
    <w:rsid w:val="00F54A9D"/>
    <w:rsid w:val="00F7142A"/>
    <w:rsid w:val="00F73D86"/>
    <w:rsid w:val="00F76630"/>
    <w:rsid w:val="00F80522"/>
    <w:rsid w:val="00F870E8"/>
    <w:rsid w:val="00FB5168"/>
    <w:rsid w:val="00FE020F"/>
    <w:rsid w:val="00FE066A"/>
    <w:rsid w:val="00FE4EC1"/>
    <w:rsid w:val="00FF58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319F35"/>
  <w15:docId w15:val="{DBF86E34-37B0-4C60-B080-EE5B4019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1A5841"/>
    <w:pPr>
      <w:numPr>
        <w:numId w:val="10"/>
      </w:numPr>
      <w:outlineLvl w:val="0"/>
    </w:p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DF73C5"/>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Sprechblasentext">
    <w:name w:val="Balloon Text"/>
    <w:basedOn w:val="Standard"/>
    <w:link w:val="SprechblasentextZchn"/>
    <w:rsid w:val="004062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4062D6"/>
    <w:rPr>
      <w:rFonts w:ascii="Segoe UI" w:eastAsiaTheme="minorEastAsia" w:hAnsi="Segoe UI" w:cs="Segoe UI"/>
      <w:sz w:val="18"/>
      <w:szCs w:val="18"/>
      <w:lang w:val="de-CH" w:eastAsia="de-CH"/>
    </w:rPr>
  </w:style>
  <w:style w:type="character" w:styleId="Kommentarzeichen">
    <w:name w:val="annotation reference"/>
    <w:basedOn w:val="Absatz-Standardschriftart"/>
    <w:semiHidden/>
    <w:unhideWhenUsed/>
    <w:rsid w:val="00395E8C"/>
    <w:rPr>
      <w:sz w:val="16"/>
      <w:szCs w:val="16"/>
    </w:rPr>
  </w:style>
  <w:style w:type="paragraph" w:styleId="Kommentartext">
    <w:name w:val="annotation text"/>
    <w:basedOn w:val="Standard"/>
    <w:link w:val="KommentartextZchn"/>
    <w:semiHidden/>
    <w:unhideWhenUsed/>
    <w:rsid w:val="00395E8C"/>
    <w:pPr>
      <w:spacing w:line="240" w:lineRule="auto"/>
    </w:pPr>
    <w:rPr>
      <w:sz w:val="20"/>
      <w:szCs w:val="20"/>
    </w:rPr>
  </w:style>
  <w:style w:type="character" w:customStyle="1" w:styleId="KommentartextZchn">
    <w:name w:val="Kommentartext Zchn"/>
    <w:basedOn w:val="Absatz-Standardschriftart"/>
    <w:link w:val="Kommentartext"/>
    <w:semiHidden/>
    <w:rsid w:val="00395E8C"/>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395E8C"/>
    <w:rPr>
      <w:b/>
      <w:bCs/>
    </w:rPr>
  </w:style>
  <w:style w:type="character" w:customStyle="1" w:styleId="KommentarthemaZchn">
    <w:name w:val="Kommentarthema Zchn"/>
    <w:basedOn w:val="KommentartextZchn"/>
    <w:link w:val="Kommentarthema"/>
    <w:semiHidden/>
    <w:rsid w:val="00395E8C"/>
    <w:rPr>
      <w:rFonts w:asciiTheme="minorHAnsi" w:eastAsiaTheme="minorEastAsia" w:hAnsiTheme="minorHAnsi" w:cstheme="minorBidi"/>
      <w:b/>
      <w:bCs/>
      <w:lang w:val="de-CH" w:eastAsia="de-CH"/>
    </w:rPr>
  </w:style>
  <w:style w:type="paragraph" w:customStyle="1" w:styleId="VertragZeileDatumUnterschrift">
    <w:name w:val="Vertrag Zeile Datum/Unterschrift"/>
    <w:basedOn w:val="VertragHaupttext"/>
    <w:rsid w:val="00B5520C"/>
    <w:pPr>
      <w:tabs>
        <w:tab w:val="right" w:pos="4253"/>
        <w:tab w:val="left" w:pos="4536"/>
        <w:tab w:val="right" w:pos="9356"/>
      </w:tabs>
      <w:spacing w:before="120"/>
      <w:jc w:val="left"/>
    </w:pPr>
  </w:style>
  <w:style w:type="paragraph" w:customStyle="1" w:styleId="Rz">
    <w:name w:val="Rz"/>
    <w:basedOn w:val="berschrift1"/>
    <w:qFormat/>
    <w:rsid w:val="009B139F"/>
    <w:pPr>
      <w:keepNext w:val="0"/>
      <w:numPr>
        <w:ilvl w:val="1"/>
      </w:numPr>
      <w:spacing w:before="0" w:after="200" w:line="260" w:lineRule="exact"/>
      <w:jc w:val="both"/>
    </w:pPr>
    <w:rPr>
      <w:b w:val="0"/>
      <w:sz w:val="20"/>
      <w:szCs w:val="18"/>
    </w:rPr>
  </w:style>
  <w:style w:type="paragraph" w:styleId="Funotentext">
    <w:name w:val="footnote text"/>
    <w:basedOn w:val="Standard"/>
    <w:link w:val="FunotentextZchn"/>
    <w:semiHidden/>
    <w:unhideWhenUsed/>
    <w:rsid w:val="009124A9"/>
    <w:pPr>
      <w:spacing w:after="0" w:line="240" w:lineRule="auto"/>
    </w:pPr>
    <w:rPr>
      <w:sz w:val="20"/>
      <w:szCs w:val="20"/>
    </w:rPr>
  </w:style>
  <w:style w:type="character" w:customStyle="1" w:styleId="FunotentextZchn">
    <w:name w:val="Fußnotentext Zchn"/>
    <w:basedOn w:val="Absatz-Standardschriftart"/>
    <w:link w:val="Funotentext"/>
    <w:semiHidden/>
    <w:rsid w:val="009124A9"/>
    <w:rPr>
      <w:rFonts w:asciiTheme="minorHAnsi" w:eastAsiaTheme="minorEastAsia" w:hAnsiTheme="minorHAnsi" w:cstheme="minorBidi"/>
      <w:lang w:val="de-CH" w:eastAsia="de-CH"/>
    </w:rPr>
  </w:style>
  <w:style w:type="character" w:styleId="Funotenzeichen">
    <w:name w:val="footnote reference"/>
    <w:basedOn w:val="Absatz-Standardschriftart"/>
    <w:unhideWhenUsed/>
    <w:rsid w:val="009124A9"/>
    <w:rPr>
      <w:vertAlign w:val="superscript"/>
    </w:rPr>
  </w:style>
  <w:style w:type="paragraph" w:styleId="Listenabsatz">
    <w:name w:val="List Paragraph"/>
    <w:basedOn w:val="Standard"/>
    <w:uiPriority w:val="34"/>
    <w:qFormat/>
    <w:rsid w:val="0075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3002">
      <w:bodyDiv w:val="1"/>
      <w:marLeft w:val="0"/>
      <w:marRight w:val="0"/>
      <w:marTop w:val="0"/>
      <w:marBottom w:val="0"/>
      <w:divBdr>
        <w:top w:val="none" w:sz="0" w:space="0" w:color="auto"/>
        <w:left w:val="none" w:sz="0" w:space="0" w:color="auto"/>
        <w:bottom w:val="none" w:sz="0" w:space="0" w:color="auto"/>
        <w:right w:val="none" w:sz="0" w:space="0" w:color="auto"/>
      </w:divBdr>
    </w:div>
    <w:div w:id="453184171">
      <w:bodyDiv w:val="1"/>
      <w:marLeft w:val="0"/>
      <w:marRight w:val="0"/>
      <w:marTop w:val="0"/>
      <w:marBottom w:val="0"/>
      <w:divBdr>
        <w:top w:val="none" w:sz="0" w:space="0" w:color="auto"/>
        <w:left w:val="none" w:sz="0" w:space="0" w:color="auto"/>
        <w:bottom w:val="none" w:sz="0" w:space="0" w:color="auto"/>
        <w:right w:val="none" w:sz="0" w:space="0" w:color="auto"/>
      </w:divBdr>
    </w:div>
    <w:div w:id="620188307">
      <w:bodyDiv w:val="1"/>
      <w:marLeft w:val="0"/>
      <w:marRight w:val="0"/>
      <w:marTop w:val="0"/>
      <w:marBottom w:val="0"/>
      <w:divBdr>
        <w:top w:val="none" w:sz="0" w:space="0" w:color="auto"/>
        <w:left w:val="none" w:sz="0" w:space="0" w:color="auto"/>
        <w:bottom w:val="none" w:sz="0" w:space="0" w:color="auto"/>
        <w:right w:val="none" w:sz="0" w:space="0" w:color="auto"/>
      </w:divBdr>
    </w:div>
    <w:div w:id="627206722">
      <w:bodyDiv w:val="1"/>
      <w:marLeft w:val="0"/>
      <w:marRight w:val="0"/>
      <w:marTop w:val="0"/>
      <w:marBottom w:val="0"/>
      <w:divBdr>
        <w:top w:val="none" w:sz="0" w:space="0" w:color="auto"/>
        <w:left w:val="none" w:sz="0" w:space="0" w:color="auto"/>
        <w:bottom w:val="none" w:sz="0" w:space="0" w:color="auto"/>
        <w:right w:val="none" w:sz="0" w:space="0" w:color="auto"/>
      </w:divBdr>
    </w:div>
    <w:div w:id="735279439">
      <w:bodyDiv w:val="1"/>
      <w:marLeft w:val="0"/>
      <w:marRight w:val="0"/>
      <w:marTop w:val="0"/>
      <w:marBottom w:val="0"/>
      <w:divBdr>
        <w:top w:val="none" w:sz="0" w:space="0" w:color="auto"/>
        <w:left w:val="none" w:sz="0" w:space="0" w:color="auto"/>
        <w:bottom w:val="none" w:sz="0" w:space="0" w:color="auto"/>
        <w:right w:val="none" w:sz="0" w:space="0" w:color="auto"/>
      </w:divBdr>
    </w:div>
    <w:div w:id="1282345486">
      <w:bodyDiv w:val="1"/>
      <w:marLeft w:val="0"/>
      <w:marRight w:val="0"/>
      <w:marTop w:val="0"/>
      <w:marBottom w:val="0"/>
      <w:divBdr>
        <w:top w:val="none" w:sz="0" w:space="0" w:color="auto"/>
        <w:left w:val="none" w:sz="0" w:space="0" w:color="auto"/>
        <w:bottom w:val="none" w:sz="0" w:space="0" w:color="auto"/>
        <w:right w:val="none" w:sz="0" w:space="0" w:color="auto"/>
      </w:divBdr>
    </w:div>
    <w:div w:id="20360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A236E-EDC3-4A6B-A43F-6F195AF3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1078</Words>
  <Characters>6794</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Gestion des comptes clés et gestion des relations, une compétence clé</vt:lpstr>
      <vt:lpstr>Gestion des comptes clés et gestion des relations, une compétence clé</vt:lpstr>
    </vt:vector>
  </TitlesOfParts>
  <Company>WEKA MEDIA GmbH &amp; Co. KG</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