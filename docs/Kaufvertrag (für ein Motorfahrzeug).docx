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632" w:rsidRPr="00FD6D0D" w:rsidRDefault="00A50632" w:rsidP="00A50632">
      <w:pPr>
        <w:pStyle w:val="Titel1-Kapiteltitel"/>
      </w:pPr>
      <w:r w:rsidRPr="00FD6D0D">
        <w:t>Kaufvertrag (für ein Motorfahrzeug)</w:t>
      </w:r>
    </w:p>
    <w:p w:rsidR="00A50632" w:rsidRPr="00FD6D0D" w:rsidRDefault="00A50632" w:rsidP="00A50632">
      <w:pPr>
        <w:pStyle w:val="Titel2"/>
      </w:pPr>
      <w:r w:rsidRPr="00FD6D0D">
        <w:t>I. VERTRAGSPARTEIEN</w:t>
      </w:r>
    </w:p>
    <w:p w:rsidR="00A50632" w:rsidRPr="00FD6D0D" w:rsidRDefault="00A50632" w:rsidP="00A50632">
      <w:pPr>
        <w:pStyle w:val="Haupttext"/>
        <w:ind w:left="705" w:hanging="705"/>
      </w:pPr>
      <w:r w:rsidRPr="00FD6D0D">
        <w:t>I.</w:t>
      </w:r>
      <w:r w:rsidRPr="00FD6D0D">
        <w:tab/>
      </w:r>
      <w:r w:rsidRPr="00FD6D0D">
        <w:rPr>
          <w:rFonts w:cs="Arial"/>
          <w:bCs/>
          <w:snapToGrid/>
          <w:kern w:val="32"/>
          <w:sz w:val="20"/>
          <w:szCs w:val="20"/>
          <w:lang w:val="de-CH"/>
        </w:rPr>
        <w:t>Verkäufer:</w:t>
      </w:r>
      <w:r w:rsidRPr="00FD6D0D">
        <w:rPr>
          <w:rFonts w:cs="Arial"/>
          <w:bCs/>
          <w:snapToGrid/>
          <w:kern w:val="32"/>
          <w:sz w:val="20"/>
          <w:szCs w:val="20"/>
          <w:lang w:val="de-CH"/>
        </w:rPr>
        <w:br/>
        <w:t>Firma XY AG, Garage, Jona</w:t>
      </w:r>
    </w:p>
    <w:p w:rsidR="00A50632" w:rsidRPr="00FD6D0D" w:rsidRDefault="00A50632" w:rsidP="00A50632">
      <w:pPr>
        <w:pStyle w:val="Haupttext"/>
        <w:ind w:left="705" w:hanging="705"/>
        <w:rPr>
          <w:rFonts w:cs="Arial"/>
          <w:bCs/>
          <w:snapToGrid/>
          <w:kern w:val="32"/>
          <w:sz w:val="20"/>
          <w:szCs w:val="20"/>
          <w:lang w:val="de-CH"/>
        </w:rPr>
      </w:pPr>
      <w:r w:rsidRPr="00FD6D0D">
        <w:rPr>
          <w:rFonts w:cs="Arial"/>
          <w:bCs/>
          <w:snapToGrid/>
          <w:kern w:val="32"/>
          <w:sz w:val="20"/>
          <w:szCs w:val="20"/>
          <w:lang w:val="de-CH"/>
        </w:rPr>
        <w:t>II.</w:t>
      </w:r>
      <w:r w:rsidRPr="00FD6D0D">
        <w:rPr>
          <w:rFonts w:cs="Arial"/>
          <w:bCs/>
          <w:snapToGrid/>
          <w:kern w:val="32"/>
          <w:sz w:val="20"/>
          <w:szCs w:val="20"/>
          <w:lang w:val="de-CH"/>
        </w:rPr>
        <w:tab/>
        <w:t>Käufer:</w:t>
      </w:r>
      <w:r w:rsidRPr="00FD6D0D">
        <w:rPr>
          <w:rFonts w:cs="Arial"/>
          <w:bCs/>
          <w:snapToGrid/>
          <w:kern w:val="32"/>
          <w:sz w:val="20"/>
          <w:szCs w:val="20"/>
          <w:lang w:val="de-CH"/>
        </w:rPr>
        <w:br/>
        <w:t>Herr Rudolf Muster, Bernstrasse, Rapperswil</w:t>
      </w:r>
    </w:p>
    <w:p w:rsidR="00A50632" w:rsidRPr="00FD6D0D" w:rsidRDefault="00A50632" w:rsidP="00A50632">
      <w:pPr>
        <w:pStyle w:val="Titel2"/>
      </w:pPr>
      <w:r w:rsidRPr="00FD6D0D">
        <w:t>II. VERTRAGSGEGENSTAND</w:t>
      </w:r>
    </w:p>
    <w:p w:rsidR="00A50632" w:rsidRPr="00FD6D0D" w:rsidRDefault="00A50632" w:rsidP="00A50632">
      <w:pPr>
        <w:pStyle w:val="Haupttext"/>
        <w:ind w:left="705" w:hanging="705"/>
      </w:pPr>
      <w:r w:rsidRPr="00FD6D0D">
        <w:t>I.</w:t>
      </w:r>
      <w:r w:rsidRPr="00FD6D0D">
        <w:tab/>
        <w:t xml:space="preserve">Der Käufer kauft </w:t>
      </w:r>
      <w:r w:rsidRPr="00FD6D0D">
        <w:rPr>
          <w:rStyle w:val="Hervorhebung"/>
          <w:rFonts w:ascii="Verdana" w:hAnsi="Verdana"/>
          <w:b/>
          <w:sz w:val="20"/>
          <w:szCs w:val="20"/>
        </w:rPr>
        <w:t xml:space="preserve">einen Wagen, </w:t>
      </w:r>
      <w:r w:rsidRPr="00FD6D0D">
        <w:t xml:space="preserve">OPEL Astra 2.0i Turbo OPC (Limousine) </w:t>
      </w:r>
      <w:r w:rsidRPr="00FD6D0D">
        <w:rPr>
          <w:i/>
        </w:rPr>
        <w:t>[an dieser Stelle können mehr Angaben zum Wagen gemacht werden]</w:t>
      </w:r>
      <w:r w:rsidRPr="00FD6D0D">
        <w:rPr>
          <w:rStyle w:val="Hervorhebung"/>
          <w:rFonts w:ascii="Verdana" w:hAnsi="Verdana"/>
          <w:b/>
          <w:sz w:val="20"/>
          <w:szCs w:val="20"/>
        </w:rPr>
        <w:t xml:space="preserve"> Kilometerstand: 40 000 km</w:t>
      </w:r>
      <w:r w:rsidRPr="00FD6D0D">
        <w:t>.</w:t>
      </w:r>
    </w:p>
    <w:p w:rsidR="00A50632" w:rsidRPr="00FD6D0D" w:rsidRDefault="00A50632" w:rsidP="00A50632">
      <w:pPr>
        <w:pStyle w:val="Haupttext"/>
        <w:ind w:left="705" w:hanging="705"/>
      </w:pPr>
      <w:r w:rsidRPr="00FD6D0D">
        <w:t>II.</w:t>
      </w:r>
      <w:r w:rsidRPr="00FD6D0D">
        <w:tab/>
        <w:t>Mit dem Auto werden 4 Felgen mit Winterpneus sowie ein Dachträger verkauft.</w:t>
      </w:r>
    </w:p>
    <w:p w:rsidR="00A50632" w:rsidRPr="00FD6D0D" w:rsidRDefault="00A50632" w:rsidP="00A50632">
      <w:pPr>
        <w:pStyle w:val="Titel2"/>
      </w:pPr>
      <w:r w:rsidRPr="00FD6D0D">
        <w:t>III. KAUFPREIS</w:t>
      </w:r>
    </w:p>
    <w:p w:rsidR="00A50632" w:rsidRPr="00FD6D0D" w:rsidRDefault="00A50632" w:rsidP="000B2C42">
      <w:pPr>
        <w:pStyle w:val="Haupttext"/>
        <w:ind w:left="705" w:hanging="705"/>
      </w:pPr>
      <w:r w:rsidRPr="00FD6D0D">
        <w:t>I.</w:t>
      </w:r>
      <w:r w:rsidRPr="00FD6D0D">
        <w:tab/>
        <w:t>Der Kaufpreis beträgt CHF 24</w:t>
      </w:r>
      <w:r w:rsidR="00FD6D0D">
        <w:t> </w:t>
      </w:r>
      <w:r w:rsidRPr="00FD6D0D">
        <w:t>000</w:t>
      </w:r>
      <w:proofErr w:type="gramStart"/>
      <w:r w:rsidR="00FD6D0D">
        <w:t>.–</w:t>
      </w:r>
      <w:proofErr w:type="gramEnd"/>
    </w:p>
    <w:p w:rsidR="00A50632" w:rsidRPr="00FD6D0D" w:rsidRDefault="00A50632" w:rsidP="000B2C42">
      <w:pPr>
        <w:pStyle w:val="Haupttext"/>
        <w:ind w:left="705" w:hanging="705"/>
      </w:pPr>
      <w:r w:rsidRPr="00FD6D0D">
        <w:t>II.</w:t>
      </w:r>
      <w:r w:rsidRPr="00FD6D0D">
        <w:tab/>
        <w:t>Der Kaufpreis ist zahlbar wie folgt:</w:t>
      </w:r>
    </w:p>
    <w:p w:rsidR="00A50632" w:rsidRPr="00FD6D0D" w:rsidRDefault="00A50632" w:rsidP="000B2C42">
      <w:pPr>
        <w:pStyle w:val="Haupttext"/>
        <w:ind w:left="705"/>
      </w:pPr>
      <w:r w:rsidRPr="00FD6D0D">
        <w:t>CHF 4</w:t>
      </w:r>
      <w:r w:rsidR="00FD6D0D">
        <w:t> </w:t>
      </w:r>
      <w:r w:rsidRPr="00FD6D0D">
        <w:t>000.– bei Vertragsabschluss</w:t>
      </w:r>
      <w:bookmarkStart w:id="0" w:name="_GoBack"/>
      <w:bookmarkEnd w:id="0"/>
    </w:p>
    <w:p w:rsidR="00A50632" w:rsidRPr="00FD6D0D" w:rsidRDefault="00A50632" w:rsidP="000B2C42">
      <w:pPr>
        <w:pStyle w:val="Haupttext"/>
        <w:ind w:left="705"/>
      </w:pPr>
      <w:r w:rsidRPr="00FD6D0D">
        <w:t>CHF 20</w:t>
      </w:r>
      <w:r w:rsidR="00FD6D0D">
        <w:t> </w:t>
      </w:r>
      <w:r w:rsidRPr="00FD6D0D">
        <w:t>000.– bei Übernahme des Wagens, spätestens aber am xx.xx.</w:t>
      </w:r>
      <w:r w:rsidR="000B2C42" w:rsidRPr="00FD6D0D">
        <w:t>19</w:t>
      </w:r>
      <w:r w:rsidRPr="00FD6D0D">
        <w:t>xx.</w:t>
      </w:r>
    </w:p>
    <w:p w:rsidR="00A50632" w:rsidRPr="00FD6D0D" w:rsidRDefault="00A50632" w:rsidP="00A50632">
      <w:pPr>
        <w:pStyle w:val="Haupttext"/>
        <w:ind w:firstLine="709"/>
        <w:rPr>
          <w:i/>
        </w:rPr>
      </w:pPr>
      <w:r w:rsidRPr="00FD6D0D">
        <w:rPr>
          <w:i/>
        </w:rPr>
        <w:t>Oder</w:t>
      </w:r>
    </w:p>
    <w:p w:rsidR="00A50632" w:rsidRPr="00FD6D0D" w:rsidRDefault="00A50632" w:rsidP="00A50632">
      <w:pPr>
        <w:pStyle w:val="Haupttext"/>
        <w:ind w:left="705" w:hanging="705"/>
        <w:rPr>
          <w:i/>
        </w:rPr>
      </w:pPr>
      <w:r w:rsidRPr="00FD6D0D">
        <w:rPr>
          <w:i/>
        </w:rPr>
        <w:t xml:space="preserve">II. </w:t>
      </w:r>
      <w:r w:rsidRPr="00FD6D0D">
        <w:rPr>
          <w:i/>
        </w:rPr>
        <w:tab/>
        <w:t>Der Kaufpreis wird in 12 Raten abbezahlt. Die ersten zwei Raten v</w:t>
      </w:r>
      <w:r w:rsidR="00FD6D0D">
        <w:rPr>
          <w:i/>
        </w:rPr>
        <w:t>on zusammengerechnet CHF 4</w:t>
      </w:r>
      <w:r w:rsidRPr="00FD6D0D">
        <w:rPr>
          <w:i/>
        </w:rPr>
        <w:t>000</w:t>
      </w:r>
      <w:proofErr w:type="gramStart"/>
      <w:r w:rsidRPr="00FD6D0D">
        <w:rPr>
          <w:i/>
        </w:rPr>
        <w:t>.</w:t>
      </w:r>
      <w:r w:rsidR="00FD6D0D">
        <w:rPr>
          <w:i/>
        </w:rPr>
        <w:t>–</w:t>
      </w:r>
      <w:proofErr w:type="gramEnd"/>
      <w:r w:rsidRPr="00FD6D0D">
        <w:rPr>
          <w:i/>
        </w:rPr>
        <w:t xml:space="preserve"> erfolgen am xx.xx.</w:t>
      </w:r>
      <w:r w:rsidR="000B2C42" w:rsidRPr="00FD6D0D">
        <w:rPr>
          <w:i/>
        </w:rPr>
        <w:t>19</w:t>
      </w:r>
      <w:r w:rsidRPr="00FD6D0D">
        <w:rPr>
          <w:i/>
        </w:rPr>
        <w:t xml:space="preserve">xx / bei Übergabe des Wagens durch Check oder in Bar. </w:t>
      </w:r>
    </w:p>
    <w:p w:rsidR="00A50632" w:rsidRPr="00FD6D0D" w:rsidRDefault="00A50632" w:rsidP="000B2C42">
      <w:pPr>
        <w:pStyle w:val="Haupttext"/>
        <w:ind w:left="705"/>
        <w:rPr>
          <w:i/>
        </w:rPr>
      </w:pPr>
      <w:r w:rsidRPr="00FD6D0D">
        <w:rPr>
          <w:i/>
        </w:rPr>
        <w:t>Die übrigen Raten werden jeweils am Ersten des Monates elektronisch überwiesen, begi</w:t>
      </w:r>
      <w:r w:rsidRPr="00FD6D0D">
        <w:rPr>
          <w:i/>
        </w:rPr>
        <w:t>n</w:t>
      </w:r>
      <w:r w:rsidRPr="00FD6D0D">
        <w:rPr>
          <w:i/>
        </w:rPr>
        <w:t>nend am xx.xx.</w:t>
      </w:r>
      <w:r w:rsidR="000B2C42" w:rsidRPr="00FD6D0D">
        <w:rPr>
          <w:i/>
        </w:rPr>
        <w:t>19</w:t>
      </w:r>
      <w:r w:rsidRPr="00FD6D0D">
        <w:rPr>
          <w:i/>
        </w:rPr>
        <w:t>xx. Die letzte Ratenzahlung hat am xx.xx.</w:t>
      </w:r>
      <w:r w:rsidR="000B2C42" w:rsidRPr="00FD6D0D">
        <w:rPr>
          <w:i/>
        </w:rPr>
        <w:t>19</w:t>
      </w:r>
      <w:r w:rsidRPr="00FD6D0D">
        <w:rPr>
          <w:i/>
        </w:rPr>
        <w:t>xx zu erfolgen.</w:t>
      </w:r>
    </w:p>
    <w:p w:rsidR="00A50632" w:rsidRPr="00FD6D0D" w:rsidRDefault="00A50632" w:rsidP="00A50632">
      <w:pPr>
        <w:pStyle w:val="Haupttext"/>
        <w:ind w:left="705" w:hanging="705"/>
        <w:rPr>
          <w:rFonts w:cs="Arial"/>
          <w:bCs/>
          <w:snapToGrid/>
          <w:kern w:val="32"/>
          <w:sz w:val="20"/>
          <w:szCs w:val="20"/>
          <w:lang w:val="de-CH"/>
        </w:rPr>
      </w:pPr>
      <w:r w:rsidRPr="00FD6D0D">
        <w:rPr>
          <w:rFonts w:cs="Arial"/>
          <w:bCs/>
          <w:snapToGrid/>
          <w:kern w:val="32"/>
          <w:sz w:val="20"/>
          <w:szCs w:val="20"/>
          <w:lang w:val="de-CH"/>
        </w:rPr>
        <w:t>III.</w:t>
      </w:r>
      <w:r w:rsidRPr="00FD6D0D">
        <w:rPr>
          <w:rFonts w:cs="Arial"/>
          <w:bCs/>
          <w:snapToGrid/>
          <w:kern w:val="32"/>
          <w:sz w:val="20"/>
          <w:szCs w:val="20"/>
          <w:lang w:val="de-CH"/>
        </w:rPr>
        <w:tab/>
        <w:t>Das Eigentum am gekauften Wagen geht erst auf den Käufer über, wenn dieser den Kaufpreis vollumfänglich bezahlt hat. Die Verkäuferin ist berechtigt, ohne Mitwirkung des Käufers diesen Eigentumsvorbehalt im Sinne von Art. 715 ZGB am Wohnsitz des Käufers im Eigentumsvo</w:t>
      </w:r>
      <w:r w:rsidRPr="00FD6D0D">
        <w:rPr>
          <w:rFonts w:cs="Arial"/>
          <w:bCs/>
          <w:snapToGrid/>
          <w:kern w:val="32"/>
          <w:sz w:val="20"/>
          <w:szCs w:val="20"/>
          <w:lang w:val="de-CH"/>
        </w:rPr>
        <w:t>r</w:t>
      </w:r>
      <w:r w:rsidRPr="00FD6D0D">
        <w:rPr>
          <w:rFonts w:cs="Arial"/>
          <w:bCs/>
          <w:snapToGrid/>
          <w:kern w:val="32"/>
          <w:sz w:val="20"/>
          <w:szCs w:val="20"/>
          <w:lang w:val="de-CH"/>
        </w:rPr>
        <w:t>behaltsregister eintragen zu lassen.</w:t>
      </w:r>
    </w:p>
    <w:p w:rsidR="00A50632" w:rsidRPr="00FD6D0D" w:rsidRDefault="00A50632" w:rsidP="000B2C42">
      <w:pPr>
        <w:pStyle w:val="Titel2"/>
      </w:pPr>
      <w:r w:rsidRPr="00FD6D0D">
        <w:t>IV. GEWÄHRLEISTUNGEN</w:t>
      </w:r>
    </w:p>
    <w:p w:rsidR="00A50632" w:rsidRPr="00FD6D0D" w:rsidRDefault="00A50632" w:rsidP="000B2C42">
      <w:pPr>
        <w:pStyle w:val="Haupttext"/>
        <w:ind w:left="705" w:hanging="705"/>
      </w:pPr>
      <w:r w:rsidRPr="00FD6D0D">
        <w:t>I.</w:t>
      </w:r>
      <w:r w:rsidRPr="00FD6D0D">
        <w:tab/>
        <w:t>Das Auto wurde am xx.xx.</w:t>
      </w:r>
      <w:r w:rsidR="000B2C42" w:rsidRPr="00FD6D0D">
        <w:t>19</w:t>
      </w:r>
      <w:r w:rsidRPr="00FD6D0D">
        <w:t>xx der kantonalen Motorfahrzeugkontrolle [Kanton angeben] vorgeführt und dort abgenommen.</w:t>
      </w:r>
    </w:p>
    <w:p w:rsidR="00A50632" w:rsidRPr="00FD6D0D" w:rsidRDefault="00A50632" w:rsidP="000B2C42">
      <w:pPr>
        <w:pStyle w:val="Haupttext"/>
        <w:ind w:left="705" w:hanging="705"/>
      </w:pPr>
      <w:r w:rsidRPr="00FD6D0D">
        <w:t>II.</w:t>
      </w:r>
      <w:r w:rsidRPr="00FD6D0D">
        <w:tab/>
        <w:t>Das Auto wurde nicht mehr als 40’000 km gefahren und ist unfallfrei. Jede weitere oder andere Sach- oder Rechtsgewährleistung wird wegbedungen.</w:t>
      </w:r>
    </w:p>
    <w:p w:rsidR="00A50632" w:rsidRPr="00FD6D0D" w:rsidRDefault="00A50632" w:rsidP="000B2C42">
      <w:pPr>
        <w:pStyle w:val="Titel2"/>
      </w:pPr>
      <w:r w:rsidRPr="00FD6D0D">
        <w:t>V. BESONDERE BESTIMMUNGEN</w:t>
      </w:r>
    </w:p>
    <w:p w:rsidR="00A50632" w:rsidRPr="00FD6D0D" w:rsidRDefault="00A50632" w:rsidP="000B2C42">
      <w:pPr>
        <w:pStyle w:val="Haupttext"/>
        <w:ind w:left="705" w:hanging="705"/>
        <w:rPr>
          <w:rFonts w:cs="Arial"/>
          <w:bCs/>
          <w:snapToGrid/>
          <w:kern w:val="32"/>
          <w:sz w:val="20"/>
          <w:szCs w:val="20"/>
          <w:lang w:val="de-CH"/>
        </w:rPr>
      </w:pPr>
      <w:r w:rsidRPr="00FD6D0D">
        <w:rPr>
          <w:rFonts w:cs="Arial"/>
          <w:bCs/>
          <w:snapToGrid/>
          <w:kern w:val="32"/>
          <w:sz w:val="20"/>
          <w:szCs w:val="20"/>
          <w:lang w:val="de-CH"/>
        </w:rPr>
        <w:t>I.</w:t>
      </w:r>
      <w:r w:rsidRPr="00FD6D0D">
        <w:rPr>
          <w:rFonts w:cs="Arial"/>
          <w:bCs/>
          <w:snapToGrid/>
          <w:kern w:val="32"/>
          <w:sz w:val="20"/>
          <w:szCs w:val="20"/>
          <w:lang w:val="de-CH"/>
        </w:rPr>
        <w:tab/>
        <w:t>Kommt der Käufer mit der Bezahlung des Kaufpreises in Verzug oder nimmt er die Ware nicht an, so hat die Verkäuferin das Recht, unverzüglich vom Vertrag z</w:t>
      </w:r>
      <w:r w:rsidRPr="00FD6D0D">
        <w:rPr>
          <w:rFonts w:cs="Arial"/>
          <w:bCs/>
          <w:snapToGrid/>
          <w:kern w:val="32"/>
          <w:sz w:val="20"/>
          <w:szCs w:val="20"/>
          <w:lang w:val="de-CH"/>
        </w:rPr>
        <w:t>u</w:t>
      </w:r>
      <w:r w:rsidRPr="00FD6D0D">
        <w:rPr>
          <w:rFonts w:cs="Arial"/>
          <w:bCs/>
          <w:snapToGrid/>
          <w:kern w:val="32"/>
          <w:sz w:val="20"/>
          <w:szCs w:val="20"/>
          <w:lang w:val="de-CH"/>
        </w:rPr>
        <w:t>rückzutreten und die Rückgabe des Kaufobjektes zu verlangen. Er hat das Recht auf eine Entschädigung, welche aus der Summe von CHF _____ pro Tag der Übe</w:t>
      </w:r>
      <w:r w:rsidRPr="00FD6D0D">
        <w:rPr>
          <w:rFonts w:cs="Arial"/>
          <w:bCs/>
          <w:snapToGrid/>
          <w:kern w:val="32"/>
          <w:sz w:val="20"/>
          <w:szCs w:val="20"/>
          <w:lang w:val="de-CH"/>
        </w:rPr>
        <w:t>r</w:t>
      </w:r>
      <w:r w:rsidRPr="00FD6D0D">
        <w:rPr>
          <w:rFonts w:cs="Arial"/>
          <w:bCs/>
          <w:snapToGrid/>
          <w:kern w:val="32"/>
          <w:sz w:val="20"/>
          <w:szCs w:val="20"/>
          <w:lang w:val="de-CH"/>
        </w:rPr>
        <w:lastRenderedPageBreak/>
        <w:t>lassung des Wagens zuzüglich einer Entschädigung von 80 Rp. pro gefahrenem K</w:t>
      </w:r>
      <w:r w:rsidRPr="00FD6D0D">
        <w:rPr>
          <w:rFonts w:cs="Arial"/>
          <w:bCs/>
          <w:snapToGrid/>
          <w:kern w:val="32"/>
          <w:sz w:val="20"/>
          <w:szCs w:val="20"/>
          <w:lang w:val="de-CH"/>
        </w:rPr>
        <w:t>i</w:t>
      </w:r>
      <w:r w:rsidRPr="00FD6D0D">
        <w:rPr>
          <w:rFonts w:cs="Arial"/>
          <w:bCs/>
          <w:snapToGrid/>
          <w:kern w:val="32"/>
          <w:sz w:val="20"/>
          <w:szCs w:val="20"/>
          <w:lang w:val="de-CH"/>
        </w:rPr>
        <w:t>lometer berechnet wird.</w:t>
      </w:r>
    </w:p>
    <w:p w:rsidR="00A50632" w:rsidRPr="00FD6D0D" w:rsidRDefault="00A50632" w:rsidP="000B2C42">
      <w:pPr>
        <w:pStyle w:val="Haupttext"/>
        <w:ind w:left="705" w:hanging="705"/>
        <w:rPr>
          <w:rFonts w:cs="Arial"/>
          <w:bCs/>
          <w:snapToGrid/>
          <w:kern w:val="32"/>
          <w:sz w:val="20"/>
          <w:szCs w:val="20"/>
          <w:lang w:val="de-CH"/>
        </w:rPr>
      </w:pPr>
      <w:r w:rsidRPr="00FD6D0D">
        <w:rPr>
          <w:rFonts w:cs="Arial"/>
          <w:bCs/>
          <w:snapToGrid/>
          <w:kern w:val="32"/>
          <w:sz w:val="20"/>
          <w:szCs w:val="20"/>
          <w:lang w:val="de-CH"/>
        </w:rPr>
        <w:t>II.</w:t>
      </w:r>
      <w:r w:rsidRPr="00FD6D0D">
        <w:rPr>
          <w:rFonts w:cs="Arial"/>
          <w:bCs/>
          <w:snapToGrid/>
          <w:kern w:val="32"/>
          <w:sz w:val="20"/>
          <w:szCs w:val="20"/>
          <w:lang w:val="de-CH"/>
        </w:rPr>
        <w:tab/>
        <w:t>Ausschliesslicher Gerichtsstand befindet sich am Sitz der Verkäuferin.</w:t>
      </w:r>
    </w:p>
    <w:p w:rsidR="00A50632" w:rsidRPr="00FD6D0D" w:rsidRDefault="00A50632" w:rsidP="00A50632">
      <w:pPr>
        <w:pStyle w:val="Datum"/>
        <w:spacing w:after="120"/>
        <w:rPr>
          <w:rFonts w:ascii="Verdana" w:hAnsi="Verdana"/>
        </w:rPr>
      </w:pPr>
    </w:p>
    <w:p w:rsidR="00A50632" w:rsidRPr="00FD6D0D" w:rsidRDefault="00A50632" w:rsidP="00A50632">
      <w:pPr>
        <w:spacing w:after="120"/>
        <w:rPr>
          <w:rFonts w:ascii="Verdana" w:hAnsi="Verdana"/>
        </w:rPr>
      </w:pPr>
    </w:p>
    <w:p w:rsidR="00A50632" w:rsidRPr="00FD6D0D" w:rsidRDefault="00A50632" w:rsidP="00A50632">
      <w:pPr>
        <w:spacing w:after="120"/>
        <w:rPr>
          <w:rFonts w:ascii="Verdana" w:hAnsi="Verdana"/>
        </w:rPr>
      </w:pPr>
    </w:p>
    <w:p w:rsidR="00A50632" w:rsidRPr="00FD6D0D" w:rsidRDefault="00A50632" w:rsidP="00A50632">
      <w:pPr>
        <w:spacing w:after="120"/>
        <w:rPr>
          <w:rFonts w:ascii="Verdana" w:hAnsi="Verdana"/>
        </w:rPr>
      </w:pPr>
    </w:p>
    <w:p w:rsidR="00A50632" w:rsidRPr="00FD6D0D" w:rsidRDefault="00A50632" w:rsidP="00A50632">
      <w:pPr>
        <w:spacing w:after="120"/>
        <w:rPr>
          <w:rFonts w:ascii="Verdana" w:hAnsi="Verdana"/>
        </w:rPr>
      </w:pPr>
    </w:p>
    <w:p w:rsidR="00A50632" w:rsidRPr="00FD6D0D" w:rsidRDefault="00A50632" w:rsidP="00A50632">
      <w:pPr>
        <w:spacing w:after="120"/>
        <w:rPr>
          <w:rFonts w:ascii="Verdana" w:hAnsi="Verdana"/>
        </w:rPr>
      </w:pPr>
    </w:p>
    <w:p w:rsidR="00A50632" w:rsidRPr="00FD6D0D" w:rsidRDefault="00A50632" w:rsidP="00A50632">
      <w:pPr>
        <w:spacing w:after="120"/>
        <w:rPr>
          <w:rFonts w:ascii="Verdana" w:hAnsi="Verdana"/>
        </w:rPr>
      </w:pPr>
    </w:p>
    <w:tbl>
      <w:tblPr>
        <w:tblW w:w="0" w:type="auto"/>
        <w:tblInd w:w="108" w:type="dxa"/>
        <w:tblLayout w:type="fixed"/>
        <w:tblLook w:val="01E0" w:firstRow="1" w:lastRow="1" w:firstColumn="1" w:lastColumn="1" w:noHBand="0" w:noVBand="0"/>
      </w:tblPr>
      <w:tblGrid>
        <w:gridCol w:w="4320"/>
        <w:gridCol w:w="454"/>
        <w:gridCol w:w="4321"/>
      </w:tblGrid>
      <w:tr w:rsidR="00A50632" w:rsidRPr="00FD6D0D" w:rsidTr="002F3779">
        <w:trPr>
          <w:cantSplit/>
          <w:trHeight w:val="714"/>
          <w:tblHeader/>
        </w:trPr>
        <w:tc>
          <w:tcPr>
            <w:tcW w:w="4320" w:type="dxa"/>
            <w:shd w:val="clear" w:color="auto" w:fill="auto"/>
            <w:vAlign w:val="bottom"/>
          </w:tcPr>
          <w:p w:rsidR="00A50632" w:rsidRPr="00FD6D0D" w:rsidRDefault="00A50632" w:rsidP="000B2C42">
            <w:pPr>
              <w:pStyle w:val="Haupttext"/>
            </w:pPr>
            <w:bookmarkStart w:id="1" w:name="OLE_LINK1"/>
            <w:bookmarkStart w:id="2" w:name="OLE_LINK2"/>
            <w:bookmarkStart w:id="3" w:name="OLE_LINK3"/>
            <w:bookmarkStart w:id="4" w:name="OLE_LINK4"/>
            <w:r w:rsidRPr="00FD6D0D">
              <w:t>[Ort], Datum</w:t>
            </w:r>
          </w:p>
        </w:tc>
        <w:tc>
          <w:tcPr>
            <w:tcW w:w="454" w:type="dxa"/>
            <w:shd w:val="clear" w:color="auto" w:fill="auto"/>
            <w:vAlign w:val="bottom"/>
          </w:tcPr>
          <w:p w:rsidR="00A50632" w:rsidRPr="00FD6D0D" w:rsidRDefault="00A50632" w:rsidP="000B2C42">
            <w:pPr>
              <w:pStyle w:val="Haupttext"/>
            </w:pPr>
          </w:p>
        </w:tc>
        <w:tc>
          <w:tcPr>
            <w:tcW w:w="4321" w:type="dxa"/>
            <w:shd w:val="clear" w:color="auto" w:fill="auto"/>
            <w:vAlign w:val="bottom"/>
          </w:tcPr>
          <w:p w:rsidR="00A50632" w:rsidRPr="00FD6D0D" w:rsidRDefault="00A50632" w:rsidP="000B2C42">
            <w:pPr>
              <w:pStyle w:val="Haupttext"/>
            </w:pPr>
            <w:r w:rsidRPr="00FD6D0D">
              <w:t>[Ort], Datum</w:t>
            </w:r>
          </w:p>
        </w:tc>
      </w:tr>
      <w:tr w:rsidR="00A50632" w:rsidRPr="00FD6D0D" w:rsidTr="002F3779">
        <w:trPr>
          <w:trHeight w:val="714"/>
        </w:trPr>
        <w:tc>
          <w:tcPr>
            <w:tcW w:w="4320" w:type="dxa"/>
            <w:tcBorders>
              <w:bottom w:val="single" w:sz="4" w:space="0" w:color="auto"/>
            </w:tcBorders>
            <w:shd w:val="clear" w:color="auto" w:fill="auto"/>
          </w:tcPr>
          <w:p w:rsidR="00A50632" w:rsidRPr="00FD6D0D" w:rsidRDefault="00A50632" w:rsidP="000B2C42">
            <w:pPr>
              <w:pStyle w:val="Haupttext"/>
            </w:pPr>
          </w:p>
        </w:tc>
        <w:tc>
          <w:tcPr>
            <w:tcW w:w="454" w:type="dxa"/>
            <w:shd w:val="clear" w:color="auto" w:fill="auto"/>
          </w:tcPr>
          <w:p w:rsidR="00A50632" w:rsidRPr="00FD6D0D" w:rsidRDefault="00A50632" w:rsidP="000B2C42">
            <w:pPr>
              <w:pStyle w:val="Haupttext"/>
            </w:pPr>
          </w:p>
        </w:tc>
        <w:tc>
          <w:tcPr>
            <w:tcW w:w="4321" w:type="dxa"/>
            <w:tcBorders>
              <w:bottom w:val="single" w:sz="4" w:space="0" w:color="auto"/>
            </w:tcBorders>
            <w:shd w:val="clear" w:color="auto" w:fill="auto"/>
          </w:tcPr>
          <w:p w:rsidR="00A50632" w:rsidRPr="00FD6D0D" w:rsidRDefault="00A50632" w:rsidP="000B2C42">
            <w:pPr>
              <w:pStyle w:val="Haupttext"/>
            </w:pPr>
          </w:p>
        </w:tc>
      </w:tr>
      <w:tr w:rsidR="00A50632" w:rsidRPr="00FD6D0D" w:rsidTr="002F3779">
        <w:trPr>
          <w:trHeight w:val="907"/>
        </w:trPr>
        <w:tc>
          <w:tcPr>
            <w:tcW w:w="4320" w:type="dxa"/>
            <w:tcBorders>
              <w:top w:val="single" w:sz="4" w:space="0" w:color="auto"/>
            </w:tcBorders>
            <w:shd w:val="clear" w:color="auto" w:fill="auto"/>
            <w:vAlign w:val="bottom"/>
          </w:tcPr>
          <w:p w:rsidR="00A50632" w:rsidRPr="00FD6D0D" w:rsidRDefault="00A50632" w:rsidP="000B2C42">
            <w:pPr>
              <w:pStyle w:val="Haupttext"/>
            </w:pPr>
            <w:r w:rsidRPr="00FD6D0D">
              <w:t xml:space="preserve">Unterschrift </w:t>
            </w:r>
          </w:p>
        </w:tc>
        <w:tc>
          <w:tcPr>
            <w:tcW w:w="454" w:type="dxa"/>
            <w:shd w:val="clear" w:color="auto" w:fill="auto"/>
            <w:vAlign w:val="bottom"/>
          </w:tcPr>
          <w:p w:rsidR="00A50632" w:rsidRPr="00FD6D0D" w:rsidRDefault="00A50632" w:rsidP="000B2C42">
            <w:pPr>
              <w:pStyle w:val="Haupttext"/>
            </w:pPr>
          </w:p>
        </w:tc>
        <w:tc>
          <w:tcPr>
            <w:tcW w:w="4321" w:type="dxa"/>
            <w:tcBorders>
              <w:top w:val="single" w:sz="4" w:space="0" w:color="auto"/>
            </w:tcBorders>
            <w:shd w:val="clear" w:color="auto" w:fill="auto"/>
            <w:vAlign w:val="bottom"/>
          </w:tcPr>
          <w:p w:rsidR="00A50632" w:rsidRPr="00FD6D0D" w:rsidRDefault="00A50632" w:rsidP="000B2C42">
            <w:pPr>
              <w:pStyle w:val="Haupttext"/>
            </w:pPr>
            <w:r w:rsidRPr="00FD6D0D">
              <w:t xml:space="preserve">Unterschrift </w:t>
            </w:r>
          </w:p>
        </w:tc>
      </w:tr>
      <w:tr w:rsidR="00A50632" w:rsidRPr="00FD6D0D" w:rsidTr="002F3779">
        <w:trPr>
          <w:trHeight w:val="717"/>
        </w:trPr>
        <w:tc>
          <w:tcPr>
            <w:tcW w:w="4320" w:type="dxa"/>
            <w:tcBorders>
              <w:bottom w:val="single" w:sz="4" w:space="0" w:color="auto"/>
            </w:tcBorders>
            <w:shd w:val="clear" w:color="auto" w:fill="auto"/>
          </w:tcPr>
          <w:p w:rsidR="00A50632" w:rsidRPr="00FD6D0D" w:rsidRDefault="00A50632" w:rsidP="000B2C42">
            <w:pPr>
              <w:pStyle w:val="Haupttext"/>
            </w:pPr>
          </w:p>
        </w:tc>
        <w:tc>
          <w:tcPr>
            <w:tcW w:w="454" w:type="dxa"/>
            <w:shd w:val="clear" w:color="auto" w:fill="auto"/>
          </w:tcPr>
          <w:p w:rsidR="00A50632" w:rsidRPr="00FD6D0D" w:rsidRDefault="00A50632" w:rsidP="000B2C42">
            <w:pPr>
              <w:pStyle w:val="Haupttext"/>
            </w:pPr>
          </w:p>
        </w:tc>
        <w:tc>
          <w:tcPr>
            <w:tcW w:w="4321" w:type="dxa"/>
            <w:tcBorders>
              <w:bottom w:val="single" w:sz="4" w:space="0" w:color="auto"/>
            </w:tcBorders>
            <w:shd w:val="clear" w:color="auto" w:fill="auto"/>
          </w:tcPr>
          <w:p w:rsidR="00A50632" w:rsidRPr="00FD6D0D" w:rsidRDefault="00A50632" w:rsidP="000B2C42">
            <w:pPr>
              <w:pStyle w:val="Haupttext"/>
            </w:pPr>
          </w:p>
        </w:tc>
      </w:tr>
      <w:bookmarkEnd w:id="1"/>
      <w:bookmarkEnd w:id="2"/>
      <w:bookmarkEnd w:id="3"/>
      <w:bookmarkEnd w:id="4"/>
    </w:tbl>
    <w:p w:rsidR="00A50632" w:rsidRPr="00FD6D0D" w:rsidRDefault="00A50632" w:rsidP="000B2C42">
      <w:pPr>
        <w:pStyle w:val="Haupttext"/>
      </w:pPr>
    </w:p>
    <w:p w:rsidR="00A50632" w:rsidRPr="00FD6D0D" w:rsidRDefault="00A50632" w:rsidP="000B2C42">
      <w:pPr>
        <w:pStyle w:val="Haupttext"/>
      </w:pPr>
    </w:p>
    <w:p w:rsidR="00A50632" w:rsidRPr="00FD6D0D" w:rsidRDefault="00A50632" w:rsidP="000B2C42">
      <w:pPr>
        <w:pStyle w:val="Haupttext"/>
      </w:pPr>
    </w:p>
    <w:p w:rsidR="00A2656E" w:rsidRPr="00FD6D0D" w:rsidRDefault="00A2656E" w:rsidP="00A2656E">
      <w:pPr>
        <w:pStyle w:val="Haupttext"/>
      </w:pPr>
      <w:r w:rsidRPr="00FD6D0D">
        <w:t xml:space="preserve"> </w:t>
      </w:r>
    </w:p>
    <w:sectPr w:rsidR="00A2656E" w:rsidRPr="00FD6D0D"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FD6D0D"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7FD1770" wp14:editId="0378FEF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3D99342" wp14:editId="5CF322C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6D0D">
      <w:rPr>
        <w:rFonts w:ascii="Verdana" w:hAnsi="Verdana"/>
        <w:noProof/>
        <w:snapToGrid w:val="0"/>
        <w:color w:val="999999"/>
        <w:sz w:val="16"/>
        <w:lang w:val="en-GB"/>
      </w:rPr>
      <w:tab/>
    </w:r>
    <w:r w:rsidRPr="00FD6D0D">
      <w:rPr>
        <w:rFonts w:ascii="Verdana" w:hAnsi="Verdana"/>
        <w:noProof/>
        <w:snapToGrid w:val="0"/>
        <w:color w:val="999999"/>
        <w:sz w:val="16"/>
        <w:lang w:val="en-GB"/>
      </w:rPr>
      <w:br/>
      <w:t xml:space="preserve">           WEKA Business Media AG | </w:t>
    </w:r>
    <w:hyperlink r:id="rId2" w:history="1">
      <w:r w:rsidR="00A2656E" w:rsidRPr="00FD6D0D">
        <w:rPr>
          <w:rStyle w:val="Hyperlink"/>
          <w:rFonts w:ascii="Verdana" w:hAnsi="Verdana"/>
          <w:noProof/>
          <w:snapToGrid w:val="0"/>
          <w:sz w:val="16"/>
          <w:lang w:val="en-GB"/>
        </w:rPr>
        <w:t>www.weka.ch</w:t>
      </w:r>
    </w:hyperlink>
    <w:r w:rsidR="00A2656E" w:rsidRPr="00FD6D0D">
      <w:rPr>
        <w:rFonts w:ascii="Verdana" w:hAnsi="Verdana"/>
        <w:noProof/>
        <w:snapToGrid w:val="0"/>
        <w:color w:val="999999"/>
        <w:sz w:val="16"/>
        <w:lang w:val="en-GB"/>
      </w:rPr>
      <w:t xml:space="preserve"> |</w:t>
    </w:r>
    <w:r w:rsidRPr="00FD6D0D">
      <w:rPr>
        <w:rFonts w:ascii="Verdana" w:hAnsi="Verdana"/>
        <w:noProof/>
        <w:snapToGrid w:val="0"/>
        <w:color w:val="999999"/>
        <w:sz w:val="16"/>
        <w:lang w:val="en-GB"/>
      </w:rPr>
      <w:tab/>
    </w:r>
    <w:r>
      <w:rPr>
        <w:rFonts w:ascii="Verdana" w:hAnsi="Verdana"/>
        <w:noProof/>
        <w:color w:val="999999"/>
        <w:sz w:val="16"/>
      </w:rPr>
      <w:fldChar w:fldCharType="begin"/>
    </w:r>
    <w:r w:rsidRPr="00FD6D0D">
      <w:rPr>
        <w:rFonts w:ascii="Verdana" w:hAnsi="Verdana"/>
        <w:noProof/>
        <w:color w:val="999999"/>
        <w:sz w:val="16"/>
        <w:lang w:val="en-GB"/>
      </w:rPr>
      <w:instrText xml:space="preserve"> PAGE </w:instrText>
    </w:r>
    <w:r>
      <w:rPr>
        <w:rFonts w:ascii="Verdana" w:hAnsi="Verdana"/>
        <w:noProof/>
        <w:color w:val="999999"/>
        <w:sz w:val="16"/>
      </w:rPr>
      <w:fldChar w:fldCharType="separate"/>
    </w:r>
    <w:r w:rsidR="00FD6D0D">
      <w:rPr>
        <w:rFonts w:ascii="Verdana" w:hAnsi="Verdana"/>
        <w:noProof/>
        <w:color w:val="999999"/>
        <w:sz w:val="16"/>
        <w:lang w:val="en-GB"/>
      </w:rPr>
      <w:t>1</w:t>
    </w:r>
    <w:r>
      <w:rPr>
        <w:rFonts w:ascii="Verdana" w:hAnsi="Verdana"/>
        <w:noProof/>
        <w:color w:val="999999"/>
        <w:sz w:val="16"/>
      </w:rPr>
      <w:fldChar w:fldCharType="end"/>
    </w:r>
    <w:r w:rsidRPr="00FD6D0D">
      <w:rPr>
        <w:rFonts w:ascii="Verdana" w:hAnsi="Verdana"/>
        <w:noProof/>
        <w:snapToGrid w:val="0"/>
        <w:color w:val="999999"/>
        <w:sz w:val="16"/>
        <w:lang w:val="en-GB"/>
      </w:rPr>
      <w:t>/</w:t>
    </w:r>
    <w:r>
      <w:rPr>
        <w:rFonts w:ascii="Verdana" w:hAnsi="Verdana"/>
        <w:noProof/>
        <w:color w:val="999999"/>
        <w:sz w:val="16"/>
      </w:rPr>
      <w:fldChar w:fldCharType="begin"/>
    </w:r>
    <w:r w:rsidRPr="00FD6D0D">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FD6D0D">
      <w:rPr>
        <w:rFonts w:ascii="Verdana" w:hAnsi="Verdana"/>
        <w:noProof/>
        <w:color w:val="999999"/>
        <w:sz w:val="16"/>
        <w:lang w:val="en-GB"/>
      </w:rPr>
      <w:t>2</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A50632">
      <w:rPr>
        <w:rFonts w:ascii="Verdana" w:hAnsi="Verdana"/>
        <w:noProof/>
        <w:color w:val="999999"/>
        <w:sz w:val="16"/>
        <w:lang w:val="fr-CH"/>
      </w:rPr>
      <w:t>Kaufvertrag (für ein Motorfahrzeug)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4"/>
  </w:num>
  <w:num w:numId="2">
    <w:abstractNumId w:val="3"/>
  </w:num>
  <w:num w:numId="3">
    <w:abstractNumId w:val="0"/>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2C42"/>
    <w:rsid w:val="000B7926"/>
    <w:rsid w:val="000F3946"/>
    <w:rsid w:val="000F6069"/>
    <w:rsid w:val="00173DA6"/>
    <w:rsid w:val="001A2EC7"/>
    <w:rsid w:val="002759FA"/>
    <w:rsid w:val="00391840"/>
    <w:rsid w:val="00406F76"/>
    <w:rsid w:val="004F2E4A"/>
    <w:rsid w:val="00641AF7"/>
    <w:rsid w:val="006C66E5"/>
    <w:rsid w:val="007D1353"/>
    <w:rsid w:val="0085719F"/>
    <w:rsid w:val="008C35ED"/>
    <w:rsid w:val="008F16FC"/>
    <w:rsid w:val="00A2656E"/>
    <w:rsid w:val="00A50632"/>
    <w:rsid w:val="00BF7A9A"/>
    <w:rsid w:val="00CE5FB7"/>
    <w:rsid w:val="00D228A7"/>
    <w:rsid w:val="00D9014F"/>
    <w:rsid w:val="00F54A9D"/>
    <w:rsid w:val="00FD6D0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A50632"/>
    <w:pPr>
      <w:tabs>
        <w:tab w:val="right" w:pos="4253"/>
        <w:tab w:val="left" w:pos="4536"/>
        <w:tab w:val="right" w:pos="9356"/>
      </w:tabs>
      <w:spacing w:before="120"/>
      <w:jc w:val="left"/>
    </w:pPr>
  </w:style>
  <w:style w:type="paragraph" w:styleId="Liste">
    <w:name w:val="List"/>
    <w:basedOn w:val="Standard"/>
    <w:rsid w:val="00A50632"/>
    <w:pPr>
      <w:spacing w:after="0" w:line="240" w:lineRule="auto"/>
      <w:ind w:left="283" w:hanging="283"/>
    </w:pPr>
    <w:rPr>
      <w:rFonts w:ascii="Times New Roman" w:eastAsia="Times New Roman" w:hAnsi="Times New Roman" w:cs="Times New Roman"/>
      <w:sz w:val="20"/>
      <w:szCs w:val="20"/>
      <w:lang w:eastAsia="de-DE"/>
    </w:rPr>
  </w:style>
  <w:style w:type="paragraph" w:styleId="Liste2">
    <w:name w:val="List 2"/>
    <w:basedOn w:val="Standard"/>
    <w:rsid w:val="00A50632"/>
    <w:pPr>
      <w:spacing w:after="0" w:line="240" w:lineRule="auto"/>
    </w:pPr>
    <w:rPr>
      <w:rFonts w:ascii="Times New Roman" w:eastAsia="Times New Roman" w:hAnsi="Times New Roman" w:cs="Times New Roman"/>
      <w:sz w:val="20"/>
      <w:szCs w:val="20"/>
      <w:lang w:eastAsia="de-DE"/>
    </w:rPr>
  </w:style>
  <w:style w:type="paragraph" w:customStyle="1" w:styleId="EinzugnachneuerManNum">
    <w:name w:val="Einzug nach neuer Man. Num."/>
    <w:basedOn w:val="Liste2"/>
    <w:autoRedefine/>
    <w:rsid w:val="00A50632"/>
    <w:pPr>
      <w:numPr>
        <w:numId w:val="5"/>
      </w:numPr>
      <w:spacing w:after="120"/>
    </w:pPr>
    <w:rPr>
      <w:rFonts w:ascii="Arial" w:hAnsi="Arial"/>
      <w:lang w:eastAsia="en-US"/>
    </w:rPr>
  </w:style>
  <w:style w:type="character" w:styleId="Hervorhebung">
    <w:name w:val="Emphasis"/>
    <w:qFormat/>
    <w:rsid w:val="00A50632"/>
    <w:rPr>
      <w:rFonts w:ascii="Univers 45 Light" w:hAnsi="Univers 45 Light"/>
    </w:rPr>
  </w:style>
  <w:style w:type="paragraph" w:styleId="Datum">
    <w:name w:val="Date"/>
    <w:basedOn w:val="Standard"/>
    <w:next w:val="Standard"/>
    <w:link w:val="DatumZchn"/>
    <w:rsid w:val="00A50632"/>
    <w:pPr>
      <w:spacing w:before="240" w:after="0" w:line="240" w:lineRule="auto"/>
    </w:pPr>
    <w:rPr>
      <w:rFonts w:ascii="Times New Roman" w:eastAsia="Times New Roman" w:hAnsi="Times New Roman" w:cs="Times New Roman"/>
      <w:sz w:val="20"/>
      <w:szCs w:val="20"/>
      <w:lang w:eastAsia="de-DE"/>
    </w:rPr>
  </w:style>
  <w:style w:type="character" w:customStyle="1" w:styleId="DatumZchn">
    <w:name w:val="Datum Zchn"/>
    <w:basedOn w:val="Absatz-Standardschriftart"/>
    <w:link w:val="Datum"/>
    <w:rsid w:val="00A50632"/>
    <w:rPr>
      <w:lang w:val="de-CH"/>
    </w:rPr>
  </w:style>
  <w:style w:type="character" w:customStyle="1" w:styleId="Gesetz">
    <w:name w:val="Gesetz"/>
    <w:rsid w:val="00A50632"/>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A50632"/>
    <w:pPr>
      <w:tabs>
        <w:tab w:val="right" w:pos="4253"/>
        <w:tab w:val="left" w:pos="4536"/>
        <w:tab w:val="right" w:pos="9356"/>
      </w:tabs>
      <w:spacing w:before="120"/>
      <w:jc w:val="left"/>
    </w:pPr>
  </w:style>
  <w:style w:type="paragraph" w:styleId="Liste">
    <w:name w:val="List"/>
    <w:basedOn w:val="Standard"/>
    <w:rsid w:val="00A50632"/>
    <w:pPr>
      <w:spacing w:after="0" w:line="240" w:lineRule="auto"/>
      <w:ind w:left="283" w:hanging="283"/>
    </w:pPr>
    <w:rPr>
      <w:rFonts w:ascii="Times New Roman" w:eastAsia="Times New Roman" w:hAnsi="Times New Roman" w:cs="Times New Roman"/>
      <w:sz w:val="20"/>
      <w:szCs w:val="20"/>
      <w:lang w:eastAsia="de-DE"/>
    </w:rPr>
  </w:style>
  <w:style w:type="paragraph" w:styleId="Liste2">
    <w:name w:val="List 2"/>
    <w:basedOn w:val="Standard"/>
    <w:rsid w:val="00A50632"/>
    <w:pPr>
      <w:spacing w:after="0" w:line="240" w:lineRule="auto"/>
    </w:pPr>
    <w:rPr>
      <w:rFonts w:ascii="Times New Roman" w:eastAsia="Times New Roman" w:hAnsi="Times New Roman" w:cs="Times New Roman"/>
      <w:sz w:val="20"/>
      <w:szCs w:val="20"/>
      <w:lang w:eastAsia="de-DE"/>
    </w:rPr>
  </w:style>
  <w:style w:type="paragraph" w:customStyle="1" w:styleId="EinzugnachneuerManNum">
    <w:name w:val="Einzug nach neuer Man. Num."/>
    <w:basedOn w:val="Liste2"/>
    <w:autoRedefine/>
    <w:rsid w:val="00A50632"/>
    <w:pPr>
      <w:numPr>
        <w:numId w:val="5"/>
      </w:numPr>
      <w:spacing w:after="120"/>
    </w:pPr>
    <w:rPr>
      <w:rFonts w:ascii="Arial" w:hAnsi="Arial"/>
      <w:lang w:eastAsia="en-US"/>
    </w:rPr>
  </w:style>
  <w:style w:type="character" w:styleId="Hervorhebung">
    <w:name w:val="Emphasis"/>
    <w:qFormat/>
    <w:rsid w:val="00A50632"/>
    <w:rPr>
      <w:rFonts w:ascii="Univers 45 Light" w:hAnsi="Univers 45 Light"/>
    </w:rPr>
  </w:style>
  <w:style w:type="paragraph" w:styleId="Datum">
    <w:name w:val="Date"/>
    <w:basedOn w:val="Standard"/>
    <w:next w:val="Standard"/>
    <w:link w:val="DatumZchn"/>
    <w:rsid w:val="00A50632"/>
    <w:pPr>
      <w:spacing w:before="240" w:after="0" w:line="240" w:lineRule="auto"/>
    </w:pPr>
    <w:rPr>
      <w:rFonts w:ascii="Times New Roman" w:eastAsia="Times New Roman" w:hAnsi="Times New Roman" w:cs="Times New Roman"/>
      <w:sz w:val="20"/>
      <w:szCs w:val="20"/>
      <w:lang w:eastAsia="de-DE"/>
    </w:rPr>
  </w:style>
  <w:style w:type="character" w:customStyle="1" w:styleId="DatumZchn">
    <w:name w:val="Datum Zchn"/>
    <w:basedOn w:val="Absatz-Standardschriftart"/>
    <w:link w:val="Datum"/>
    <w:rsid w:val="00A50632"/>
    <w:rPr>
      <w:lang w:val="de-CH"/>
    </w:rPr>
  </w:style>
  <w:style w:type="character" w:customStyle="1" w:styleId="Gesetz">
    <w:name w:val="Gesetz"/>
    <w:rsid w:val="00A50632"/>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312</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