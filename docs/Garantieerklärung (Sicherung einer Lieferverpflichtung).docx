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82" w:rsidRDefault="00F95F82" w:rsidP="00F95F82">
      <w:pPr>
        <w:pStyle w:val="Titel1-Kapiteltitel"/>
        <w:rPr>
          <w:lang w:val="de-DE"/>
        </w:rPr>
      </w:pPr>
      <w:r>
        <w:rPr>
          <w:lang w:val="de-DE"/>
        </w:rPr>
        <w:t xml:space="preserve">Garantieerklärung </w:t>
      </w:r>
      <w:r w:rsidR="005131B6">
        <w:rPr>
          <w:lang w:val="de-DE"/>
        </w:rPr>
        <w:br/>
      </w:r>
      <w:r>
        <w:rPr>
          <w:lang w:val="de-DE"/>
        </w:rPr>
        <w:t>(Sicherung einer Lieferve</w:t>
      </w:r>
      <w:r>
        <w:rPr>
          <w:lang w:val="de-DE"/>
        </w:rPr>
        <w:t>r</w:t>
      </w:r>
      <w:r>
        <w:rPr>
          <w:lang w:val="de-DE"/>
        </w:rPr>
        <w:t>pflichtung)</w:t>
      </w:r>
    </w:p>
    <w:p w:rsidR="00F95F82" w:rsidRDefault="00F95F82" w:rsidP="00F95F82">
      <w:pPr>
        <w:pStyle w:val="Haupttext"/>
      </w:pPr>
    </w:p>
    <w:p w:rsidR="00F95F82" w:rsidRPr="00F95F82" w:rsidRDefault="00F95F82" w:rsidP="00F95F82">
      <w:pPr>
        <w:pStyle w:val="Haupttext"/>
      </w:pPr>
      <w:r w:rsidRPr="00F95F82">
        <w:t>[Firma]</w:t>
      </w:r>
    </w:p>
    <w:p w:rsidR="00F95F82" w:rsidRPr="00F95F82" w:rsidRDefault="00F95F82" w:rsidP="00F95F82">
      <w:pPr>
        <w:pStyle w:val="Haupttext"/>
      </w:pPr>
      <w:r w:rsidRPr="00F95F82">
        <w:t>[Strasse, Nr.]</w:t>
      </w:r>
    </w:p>
    <w:p w:rsidR="00F95F82" w:rsidRPr="00AE6B86" w:rsidRDefault="00F95F82" w:rsidP="00F95F82">
      <w:pPr>
        <w:pStyle w:val="Haupttext"/>
      </w:pPr>
      <w:r w:rsidRPr="00F95F82">
        <w:t>[PLZ, Ort]</w:t>
      </w:r>
    </w:p>
    <w:p w:rsidR="00F95F82" w:rsidRPr="00AE6B86" w:rsidRDefault="00F95F82" w:rsidP="00F95F82">
      <w:pPr>
        <w:pStyle w:val="Haupttext"/>
      </w:pPr>
    </w:p>
    <w:p w:rsidR="00F95F82" w:rsidRPr="00AE6B86" w:rsidRDefault="00F95F82" w:rsidP="00F95F82">
      <w:pPr>
        <w:pStyle w:val="Haupttext"/>
      </w:pPr>
      <w:r w:rsidRPr="00F95F82">
        <w:t>[Ort], [Datum]</w:t>
      </w:r>
    </w:p>
    <w:p w:rsidR="00F95F82" w:rsidRDefault="00F95F82" w:rsidP="00F95F82">
      <w:pPr>
        <w:pStyle w:val="Haupttext"/>
      </w:pPr>
    </w:p>
    <w:p w:rsidR="00F95F82" w:rsidRPr="005131B6" w:rsidRDefault="00F95F82" w:rsidP="00F95F82">
      <w:pPr>
        <w:pStyle w:val="Titel4"/>
        <w:rPr>
          <w:lang w:val="de-CH"/>
        </w:rPr>
      </w:pPr>
      <w:r w:rsidRPr="005131B6">
        <w:rPr>
          <w:lang w:val="de-CH"/>
        </w:rPr>
        <w:t>Garantieerklärung</w:t>
      </w:r>
    </w:p>
    <w:p w:rsidR="00F95F82" w:rsidRDefault="00F95F82" w:rsidP="00F95F82">
      <w:pPr>
        <w:pStyle w:val="Haupttext"/>
      </w:pPr>
      <w:r>
        <w:t xml:space="preserve">Sehr geehrte </w:t>
      </w:r>
      <w:r w:rsidRPr="00F95F82">
        <w:t>Damen und Herren</w:t>
      </w:r>
    </w:p>
    <w:p w:rsidR="005131B6" w:rsidRDefault="005131B6" w:rsidP="00F95F82">
      <w:pPr>
        <w:pStyle w:val="Haupttext"/>
      </w:pPr>
    </w:p>
    <w:p w:rsidR="00F95F82" w:rsidRDefault="00F95F82" w:rsidP="00F95F82">
      <w:pPr>
        <w:pStyle w:val="Haupttext"/>
      </w:pPr>
      <w:r>
        <w:t xml:space="preserve">Sie haben am </w:t>
      </w:r>
      <w:r w:rsidRPr="00F95F82">
        <w:t>[Datum]</w:t>
      </w:r>
      <w:r>
        <w:t xml:space="preserve"> mit der Firma </w:t>
      </w:r>
      <w:r w:rsidRPr="00F95F82">
        <w:t>[Name]</w:t>
      </w:r>
      <w:r>
        <w:t xml:space="preserve"> einen Vertrag über die Lieferung von </w:t>
      </w:r>
      <w:r w:rsidRPr="00F95F82">
        <w:t>[Beschreibung]</w:t>
      </w:r>
      <w:r>
        <w:t xml:space="preserve"> zum Preise von </w:t>
      </w:r>
      <w:r w:rsidRPr="00F95F82">
        <w:t>CHF [X]</w:t>
      </w:r>
      <w:r>
        <w:t xml:space="preserve"> (Schweizer Franken) abgeschlossen. Diese Lieferung soll durch eine Gara</w:t>
      </w:r>
      <w:r>
        <w:t>n</w:t>
      </w:r>
      <w:r>
        <w:t>tie sichergestellt werden.</w:t>
      </w:r>
    </w:p>
    <w:p w:rsidR="005131B6" w:rsidRDefault="005131B6" w:rsidP="00F95F82">
      <w:pPr>
        <w:pStyle w:val="Haupttext"/>
      </w:pPr>
    </w:p>
    <w:p w:rsidR="00F95F82" w:rsidRDefault="00F95F82" w:rsidP="00F95F82">
      <w:pPr>
        <w:pStyle w:val="Haupttext"/>
      </w:pPr>
      <w:r>
        <w:t xml:space="preserve">Im Auftrage der Firma </w:t>
      </w:r>
      <w:r w:rsidRPr="00F95F82">
        <w:t>[Name]</w:t>
      </w:r>
      <w:r>
        <w:t xml:space="preserve"> verpflichten wir, </w:t>
      </w:r>
      <w:r w:rsidRPr="00F95F82">
        <w:t>...</w:t>
      </w:r>
      <w:r>
        <w:t>, uns hiermit unwiderruflich, Ihnen auf Ihre erste Anforderung hin, ungeachtet der Gültigkeit und der Rechtswirkungen des eingangs erwähnten Ve</w:t>
      </w:r>
      <w:r>
        <w:t>r</w:t>
      </w:r>
      <w:r>
        <w:t>trages und unter Verzicht auf alle Einwendungen und Einreden aus demselben, jeden Betrag bis maximal</w:t>
      </w:r>
    </w:p>
    <w:p w:rsidR="005131B6" w:rsidRDefault="005131B6" w:rsidP="00F95F82">
      <w:pPr>
        <w:pStyle w:val="Haupttext"/>
      </w:pPr>
    </w:p>
    <w:p w:rsidR="00F95F82" w:rsidRDefault="00F95F82" w:rsidP="00F95F82">
      <w:pPr>
        <w:pStyle w:val="Haupttext"/>
      </w:pPr>
      <w:r>
        <w:t xml:space="preserve">CHF </w:t>
      </w:r>
      <w:r w:rsidRPr="00F95F82">
        <w:t>[X] [in Worten Schweizer Franken]</w:t>
      </w:r>
    </w:p>
    <w:p w:rsidR="005131B6" w:rsidRDefault="005131B6" w:rsidP="00F95F82">
      <w:pPr>
        <w:pStyle w:val="Haupttext"/>
      </w:pPr>
    </w:p>
    <w:p w:rsidR="00F95F82" w:rsidRDefault="00F95F82" w:rsidP="00F95F82">
      <w:pPr>
        <w:pStyle w:val="Haupttext"/>
      </w:pPr>
      <w:r>
        <w:t xml:space="preserve">zu zahlen, gegen Ihre schriftliche Zahlungsaufforderung und Ihre schriftliche Bestätigung, wonach die Firma </w:t>
      </w:r>
      <w:r w:rsidRPr="00F95F82">
        <w:t>[Name]</w:t>
      </w:r>
      <w:r>
        <w:t xml:space="preserve"> die bestellte Ware nicht, oder nicht wie im eingangs erwähnten Vertrag u</w:t>
      </w:r>
      <w:r>
        <w:t>m</w:t>
      </w:r>
      <w:r>
        <w:t xml:space="preserve">schrieben, geliefert hat und dass Ihnen demzufolge ein Ausfall in </w:t>
      </w:r>
      <w:proofErr w:type="spellStart"/>
      <w:r>
        <w:t>anbegehrten</w:t>
      </w:r>
      <w:proofErr w:type="spellEnd"/>
      <w:r>
        <w:t xml:space="preserve"> Betrag erwachsen ist. Die Inanspruchnahme gilt als erfolgt, wenn die schriftliche Zahlungsaufforderung in unserem Besitze ist.</w:t>
      </w:r>
    </w:p>
    <w:p w:rsidR="005131B6" w:rsidRDefault="005131B6" w:rsidP="00F95F82">
      <w:pPr>
        <w:pStyle w:val="Haupttext"/>
      </w:pPr>
    </w:p>
    <w:p w:rsidR="00F95F82" w:rsidRDefault="00F95F82" w:rsidP="00F95F82">
      <w:pPr>
        <w:pStyle w:val="Haupttext"/>
      </w:pPr>
      <w:r>
        <w:t xml:space="preserve">Unsere Garantie ist gültig bis </w:t>
      </w:r>
      <w:r w:rsidRPr="00F95F82">
        <w:t>[Datum/in Worten]</w:t>
      </w:r>
    </w:p>
    <w:p w:rsidR="005131B6" w:rsidRDefault="005131B6" w:rsidP="00F95F82">
      <w:pPr>
        <w:pStyle w:val="Haupttext"/>
      </w:pPr>
    </w:p>
    <w:p w:rsidR="00F95F82" w:rsidRDefault="00F95F82" w:rsidP="00F95F82">
      <w:pPr>
        <w:pStyle w:val="Haupttext"/>
      </w:pPr>
      <w:r>
        <w:t>und erlischt automatisch und vollumfänglich, sofern die Inanspruchnahme bis zu diesem Zeitpunkt nicht erfolgt ist.</w:t>
      </w:r>
    </w:p>
    <w:p w:rsidR="005131B6" w:rsidRDefault="005131B6" w:rsidP="00F95F82">
      <w:pPr>
        <w:pStyle w:val="Haupttext"/>
      </w:pPr>
    </w:p>
    <w:p w:rsidR="00F95F82" w:rsidRDefault="00F95F82" w:rsidP="00F95F82">
      <w:pPr>
        <w:pStyle w:val="Haupttext"/>
      </w:pPr>
      <w:r>
        <w:t xml:space="preserve">Für diese Garantie gilt schweizerisches Recht. </w:t>
      </w:r>
      <w:r>
        <w:rPr>
          <w:rStyle w:val="Fett"/>
        </w:rPr>
        <w:t>Gerichtsstand</w:t>
      </w:r>
      <w:r>
        <w:t xml:space="preserve"> ist </w:t>
      </w:r>
      <w:r w:rsidRPr="00F95F82">
        <w:t>[Ort]</w:t>
      </w:r>
    </w:p>
    <w:p w:rsidR="005131B6" w:rsidRPr="00491F51" w:rsidRDefault="005131B6" w:rsidP="005131B6">
      <w:pPr>
        <w:pStyle w:val="Haupttext"/>
        <w:rPr>
          <w:lang w:val="de-CH"/>
        </w:rPr>
      </w:pPr>
    </w:p>
    <w:p w:rsidR="005131B6" w:rsidRDefault="005131B6" w:rsidP="005131B6">
      <w:pPr>
        <w:pStyle w:val="Haupttext"/>
        <w:rPr>
          <w:lang w:val="de-CH"/>
        </w:rPr>
      </w:pPr>
      <w:bookmarkStart w:id="0" w:name="_GoBack"/>
      <w:bookmarkEnd w:id="0"/>
    </w:p>
    <w:p w:rsidR="005131B6" w:rsidRPr="00491F51" w:rsidRDefault="005131B6" w:rsidP="005131B6">
      <w:pPr>
        <w:pStyle w:val="Haupttext"/>
        <w:rPr>
          <w:lang w:val="de-CH"/>
        </w:rPr>
      </w:pPr>
    </w:p>
    <w:p w:rsidR="005131B6" w:rsidRPr="00491F51" w:rsidRDefault="005131B6" w:rsidP="005131B6">
      <w:pPr>
        <w:pStyle w:val="Haupttext"/>
        <w:rPr>
          <w:lang w:val="de-CH"/>
        </w:rPr>
      </w:pPr>
      <w:r w:rsidRPr="00491F51">
        <w:rPr>
          <w:lang w:val="de-CH"/>
        </w:rPr>
        <w:t>Mit freundlichen Grüssen</w:t>
      </w:r>
    </w:p>
    <w:p w:rsidR="005131B6" w:rsidRDefault="005131B6" w:rsidP="005131B6">
      <w:pPr>
        <w:pStyle w:val="Haupttext"/>
        <w:rPr>
          <w:lang w:val="de-CH"/>
        </w:rPr>
      </w:pPr>
    </w:p>
    <w:p w:rsidR="005131B6" w:rsidRPr="00491F51" w:rsidRDefault="005131B6" w:rsidP="005131B6">
      <w:pPr>
        <w:pStyle w:val="Haupttext"/>
        <w:rPr>
          <w:lang w:val="de-CH"/>
        </w:rPr>
      </w:pPr>
    </w:p>
    <w:p w:rsidR="005131B6" w:rsidRPr="00491F51" w:rsidRDefault="005131B6" w:rsidP="005131B6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  <w:r w:rsidRPr="00491F51">
        <w:rPr>
          <w:lang w:val="de-CH"/>
        </w:rPr>
        <w:t>[Ort], Datum</w:t>
      </w:r>
      <w:r w:rsidRPr="00491F51">
        <w:rPr>
          <w:lang w:val="de-CH"/>
        </w:rPr>
        <w:tab/>
        <w:t>[Ort], Datum</w:t>
      </w:r>
    </w:p>
    <w:p w:rsidR="005131B6" w:rsidRPr="00491F51" w:rsidRDefault="005131B6" w:rsidP="005131B6">
      <w:pPr>
        <w:pStyle w:val="Haupttext"/>
        <w:tabs>
          <w:tab w:val="left" w:pos="4536"/>
        </w:tabs>
        <w:jc w:val="left"/>
        <w:rPr>
          <w:lang w:val="de-CH"/>
        </w:rPr>
      </w:pPr>
      <w:r>
        <w:rPr>
          <w:lang w:val="de-CH"/>
        </w:rPr>
        <w:t>____________________________________</w:t>
      </w:r>
      <w:r w:rsidRPr="00491F51">
        <w:rPr>
          <w:lang w:val="de-CH"/>
        </w:rPr>
        <w:tab/>
      </w:r>
      <w:r>
        <w:rPr>
          <w:lang w:val="de-CH"/>
        </w:rPr>
        <w:t>____________________________________</w:t>
      </w:r>
    </w:p>
    <w:p w:rsidR="005131B6" w:rsidRDefault="005131B6" w:rsidP="005131B6">
      <w:pPr>
        <w:pStyle w:val="Haupttext"/>
        <w:tabs>
          <w:tab w:val="left" w:pos="4536"/>
        </w:tabs>
        <w:jc w:val="left"/>
        <w:rPr>
          <w:lang w:val="de-CH"/>
        </w:rPr>
      </w:pPr>
    </w:p>
    <w:p w:rsidR="005131B6" w:rsidRDefault="005131B6" w:rsidP="005131B6">
      <w:pPr>
        <w:pStyle w:val="Haupttext"/>
        <w:tabs>
          <w:tab w:val="left" w:pos="4536"/>
        </w:tabs>
        <w:jc w:val="left"/>
        <w:rPr>
          <w:lang w:val="de-CH"/>
        </w:rPr>
      </w:pPr>
    </w:p>
    <w:p w:rsidR="005131B6" w:rsidRDefault="005131B6" w:rsidP="005131B6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  <w:r w:rsidRPr="00491F51">
        <w:rPr>
          <w:lang w:val="de-CH"/>
        </w:rPr>
        <w:t xml:space="preserve">Unterschrift </w:t>
      </w:r>
      <w:r w:rsidRPr="00491F51">
        <w:rPr>
          <w:lang w:val="de-CH"/>
        </w:rPr>
        <w:tab/>
      </w:r>
      <w:proofErr w:type="spellStart"/>
      <w:r>
        <w:rPr>
          <w:lang w:val="de-CH"/>
        </w:rPr>
        <w:t>Unterschrift</w:t>
      </w:r>
      <w:proofErr w:type="spellEnd"/>
    </w:p>
    <w:p w:rsidR="008F1115" w:rsidRPr="005131B6" w:rsidRDefault="005131B6" w:rsidP="005131B6">
      <w:pPr>
        <w:pStyle w:val="Haupttext"/>
        <w:tabs>
          <w:tab w:val="left" w:pos="4536"/>
        </w:tabs>
        <w:jc w:val="left"/>
        <w:rPr>
          <w:lang w:val="de-CH"/>
        </w:rPr>
      </w:pPr>
      <w:r>
        <w:rPr>
          <w:lang w:val="de-CH"/>
        </w:rPr>
        <w:t>____________________________________</w:t>
      </w:r>
      <w:r w:rsidRPr="00491F51">
        <w:rPr>
          <w:lang w:val="de-CH"/>
        </w:rPr>
        <w:tab/>
      </w:r>
      <w:r>
        <w:rPr>
          <w:lang w:val="de-CH"/>
        </w:rPr>
        <w:t>____________________________________</w:t>
      </w:r>
    </w:p>
    <w:sectPr w:rsidR="008F1115" w:rsidRPr="005131B6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561" w:rsidRDefault="00BB2561">
      <w:r>
        <w:separator/>
      </w:r>
    </w:p>
  </w:endnote>
  <w:endnote w:type="continuationSeparator" w:id="0">
    <w:p w:rsidR="00BB2561" w:rsidRDefault="00BB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5131B6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5131B6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5131B6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5131B6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5131B6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5131B6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5131B6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5131B6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5131B6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5131B6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561" w:rsidRDefault="00BB2561">
      <w:r>
        <w:separator/>
      </w:r>
    </w:p>
  </w:footnote>
  <w:footnote w:type="continuationSeparator" w:id="0">
    <w:p w:rsidR="00BB2561" w:rsidRDefault="00BB2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A0CC6A" wp14:editId="2DCEC50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F95F82">
      <w:rPr>
        <w:rFonts w:ascii="Verdana" w:hAnsi="Verdana"/>
        <w:noProof/>
        <w:color w:val="999999"/>
        <w:sz w:val="16"/>
        <w:lang w:val="fr-CH"/>
      </w:rPr>
      <w:t>Garantieerklärung (Sicherung einer Lieferverpflichtung)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82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5131B6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B2561"/>
    <w:rsid w:val="00BD44B5"/>
    <w:rsid w:val="00C05D66"/>
    <w:rsid w:val="00CB4328"/>
    <w:rsid w:val="00DD3C8D"/>
    <w:rsid w:val="00EA655A"/>
    <w:rsid w:val="00F81840"/>
    <w:rsid w:val="00F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95F82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F95F82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F95F82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VertragZeileDatumUnterschrift">
    <w:name w:val="Vertrag Zeile Datum/Unterschrift"/>
    <w:basedOn w:val="Standard"/>
    <w:rsid w:val="00F95F82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Anrede">
    <w:name w:val="Salutation"/>
    <w:basedOn w:val="Standard"/>
    <w:next w:val="Standard"/>
    <w:link w:val="AnredeZchn"/>
    <w:rsid w:val="00F95F82"/>
    <w:pPr>
      <w:ind w:left="454"/>
    </w:pPr>
  </w:style>
  <w:style w:type="character" w:customStyle="1" w:styleId="AnredeZchn">
    <w:name w:val="Anrede Zchn"/>
    <w:basedOn w:val="Absatz-Standardschriftart"/>
    <w:link w:val="Anrede"/>
    <w:rsid w:val="00F95F82"/>
    <w:rPr>
      <w:rFonts w:ascii="Arial" w:hAnsi="Arial"/>
      <w:lang w:val="de-CH" w:eastAsia="en-US"/>
    </w:rPr>
  </w:style>
  <w:style w:type="character" w:styleId="Hervorhebung">
    <w:name w:val="Emphasis"/>
    <w:qFormat/>
    <w:rsid w:val="00F95F82"/>
    <w:rPr>
      <w:i/>
    </w:rPr>
  </w:style>
  <w:style w:type="paragraph" w:styleId="Gruformel">
    <w:name w:val="Closing"/>
    <w:basedOn w:val="Standard"/>
    <w:link w:val="GruformelZchn"/>
    <w:rsid w:val="00F95F82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F95F82"/>
    <w:rPr>
      <w:rFonts w:ascii="Arial" w:hAnsi="Arial"/>
      <w:lang w:val="de-CH" w:eastAsia="en-US"/>
    </w:rPr>
  </w:style>
  <w:style w:type="character" w:styleId="Fett">
    <w:name w:val="Strong"/>
    <w:qFormat/>
    <w:rsid w:val="00F95F82"/>
    <w:rPr>
      <w:b/>
      <w:bCs/>
    </w:rPr>
  </w:style>
  <w:style w:type="paragraph" w:styleId="Datum">
    <w:name w:val="Date"/>
    <w:basedOn w:val="Standard"/>
    <w:next w:val="Standard"/>
    <w:link w:val="DatumZchn"/>
    <w:rsid w:val="00F95F82"/>
    <w:pPr>
      <w:spacing w:before="240"/>
    </w:pPr>
  </w:style>
  <w:style w:type="character" w:customStyle="1" w:styleId="DatumZchn">
    <w:name w:val="Datum Zchn"/>
    <w:basedOn w:val="Absatz-Standardschriftart"/>
    <w:link w:val="Datum"/>
    <w:rsid w:val="00F95F82"/>
    <w:rPr>
      <w:rFonts w:ascii="Arial" w:hAnsi="Arial"/>
      <w:lang w:val="de-CH" w:eastAsia="en-US"/>
    </w:rPr>
  </w:style>
  <w:style w:type="paragraph" w:customStyle="1" w:styleId="Empfnger-NameStrasse">
    <w:name w:val="Empfänger-Name/Strasse"/>
    <w:basedOn w:val="Unterschrift"/>
    <w:rsid w:val="00F95F82"/>
  </w:style>
  <w:style w:type="paragraph" w:customStyle="1" w:styleId="Empfnger-PLZOrt">
    <w:name w:val="Empfänger-PLZ/Ort"/>
    <w:basedOn w:val="Empfnger-NameStrasse"/>
    <w:next w:val="Empfnger-NameStrasse"/>
    <w:rsid w:val="00F95F82"/>
    <w:pPr>
      <w:spacing w:after="480"/>
      <w:ind w:left="4253"/>
    </w:pPr>
  </w:style>
  <w:style w:type="paragraph" w:styleId="Unterschrift">
    <w:name w:val="Signature"/>
    <w:basedOn w:val="Standard"/>
    <w:link w:val="UnterschriftZchn"/>
    <w:rsid w:val="00F95F82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F95F82"/>
    <w:rPr>
      <w:rFonts w:ascii="Arial" w:hAnsi="Arial"/>
      <w:lang w:val="de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95F82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F95F82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F95F82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VertragZeileDatumUnterschrift">
    <w:name w:val="Vertrag Zeile Datum/Unterschrift"/>
    <w:basedOn w:val="Standard"/>
    <w:rsid w:val="00F95F82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Anrede">
    <w:name w:val="Salutation"/>
    <w:basedOn w:val="Standard"/>
    <w:next w:val="Standard"/>
    <w:link w:val="AnredeZchn"/>
    <w:rsid w:val="00F95F82"/>
    <w:pPr>
      <w:ind w:left="454"/>
    </w:pPr>
  </w:style>
  <w:style w:type="character" w:customStyle="1" w:styleId="AnredeZchn">
    <w:name w:val="Anrede Zchn"/>
    <w:basedOn w:val="Absatz-Standardschriftart"/>
    <w:link w:val="Anrede"/>
    <w:rsid w:val="00F95F82"/>
    <w:rPr>
      <w:rFonts w:ascii="Arial" w:hAnsi="Arial"/>
      <w:lang w:val="de-CH" w:eastAsia="en-US"/>
    </w:rPr>
  </w:style>
  <w:style w:type="character" w:styleId="Hervorhebung">
    <w:name w:val="Emphasis"/>
    <w:qFormat/>
    <w:rsid w:val="00F95F82"/>
    <w:rPr>
      <w:i/>
    </w:rPr>
  </w:style>
  <w:style w:type="paragraph" w:styleId="Gruformel">
    <w:name w:val="Closing"/>
    <w:basedOn w:val="Standard"/>
    <w:link w:val="GruformelZchn"/>
    <w:rsid w:val="00F95F82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F95F82"/>
    <w:rPr>
      <w:rFonts w:ascii="Arial" w:hAnsi="Arial"/>
      <w:lang w:val="de-CH" w:eastAsia="en-US"/>
    </w:rPr>
  </w:style>
  <w:style w:type="character" w:styleId="Fett">
    <w:name w:val="Strong"/>
    <w:qFormat/>
    <w:rsid w:val="00F95F82"/>
    <w:rPr>
      <w:b/>
      <w:bCs/>
    </w:rPr>
  </w:style>
  <w:style w:type="paragraph" w:styleId="Datum">
    <w:name w:val="Date"/>
    <w:basedOn w:val="Standard"/>
    <w:next w:val="Standard"/>
    <w:link w:val="DatumZchn"/>
    <w:rsid w:val="00F95F82"/>
    <w:pPr>
      <w:spacing w:before="240"/>
    </w:pPr>
  </w:style>
  <w:style w:type="character" w:customStyle="1" w:styleId="DatumZchn">
    <w:name w:val="Datum Zchn"/>
    <w:basedOn w:val="Absatz-Standardschriftart"/>
    <w:link w:val="Datum"/>
    <w:rsid w:val="00F95F82"/>
    <w:rPr>
      <w:rFonts w:ascii="Arial" w:hAnsi="Arial"/>
      <w:lang w:val="de-CH" w:eastAsia="en-US"/>
    </w:rPr>
  </w:style>
  <w:style w:type="paragraph" w:customStyle="1" w:styleId="Empfnger-NameStrasse">
    <w:name w:val="Empfänger-Name/Strasse"/>
    <w:basedOn w:val="Unterschrift"/>
    <w:rsid w:val="00F95F82"/>
  </w:style>
  <w:style w:type="paragraph" w:customStyle="1" w:styleId="Empfnger-PLZOrt">
    <w:name w:val="Empfänger-PLZ/Ort"/>
    <w:basedOn w:val="Empfnger-NameStrasse"/>
    <w:next w:val="Empfnger-NameStrasse"/>
    <w:rsid w:val="00F95F82"/>
    <w:pPr>
      <w:spacing w:after="480"/>
      <w:ind w:left="4253"/>
    </w:pPr>
  </w:style>
  <w:style w:type="paragraph" w:styleId="Unterschrift">
    <w:name w:val="Signature"/>
    <w:basedOn w:val="Standard"/>
    <w:link w:val="UnterschriftZchn"/>
    <w:rsid w:val="00F95F82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F95F82"/>
    <w:rPr>
      <w:rFonts w:ascii="Arial" w:hAnsi="Arial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191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