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6C" w:rsidRPr="00606D51" w:rsidRDefault="009E506C" w:rsidP="009E506C">
      <w:pPr>
        <w:pStyle w:val="Titel1-Kapiteltitel"/>
      </w:pPr>
      <w:r w:rsidRPr="00606D51">
        <w:t>Vertragsklausel Datenschutz</w:t>
      </w:r>
    </w:p>
    <w:p w:rsidR="009E506C" w:rsidRDefault="009E506C" w:rsidP="009E506C">
      <w:pPr>
        <w:pStyle w:val="Titel2"/>
      </w:pPr>
      <w:r>
        <w:t>Datenschutzkonformität EU</w:t>
      </w:r>
      <w:r w:rsidR="004475A1">
        <w:t>-</w:t>
      </w:r>
      <w:r>
        <w:t>DSGVO</w:t>
      </w:r>
    </w:p>
    <w:p w:rsidR="009E506C" w:rsidRPr="00AC066C" w:rsidRDefault="009E506C" w:rsidP="006C5827">
      <w:pPr>
        <w:pStyle w:val="Haupttext"/>
        <w:numPr>
          <w:ilvl w:val="0"/>
          <w:numId w:val="35"/>
        </w:numPr>
        <w:rPr>
          <w:b/>
        </w:rPr>
      </w:pPr>
      <w:r w:rsidRPr="00AC066C">
        <w:rPr>
          <w:b/>
        </w:rPr>
        <w:t>Sie erklären sich damit einverstanden, dass personenbezogene Daten, die in diesem Vertrag festgehalten sind, wie Name, Adresse, Telefonnummer, Mailadresse etc., und die notwen</w:t>
      </w:r>
      <w:bookmarkStart w:id="0" w:name="_GoBack"/>
      <w:bookmarkEnd w:id="0"/>
      <w:r w:rsidRPr="00AC066C">
        <w:rPr>
          <w:b/>
        </w:rPr>
        <w:t>dig sind, um dieses Vertragsverhältnis umzusetzen, aufgrund einer g</w:t>
      </w:r>
      <w:r w:rsidRPr="00AC066C">
        <w:rPr>
          <w:b/>
        </w:rPr>
        <w:t>e</w:t>
      </w:r>
      <w:r w:rsidRPr="00AC066C">
        <w:rPr>
          <w:b/>
        </w:rPr>
        <w:t>setzlichen Berechtigung e</w:t>
      </w:r>
      <w:r w:rsidRPr="00AC066C">
        <w:rPr>
          <w:b/>
        </w:rPr>
        <w:t>r</w:t>
      </w:r>
      <w:r w:rsidRPr="00AC066C">
        <w:rPr>
          <w:b/>
        </w:rPr>
        <w:t>hoben werden.</w:t>
      </w:r>
    </w:p>
    <w:p w:rsidR="009E506C" w:rsidRPr="00E3728C" w:rsidRDefault="009E506C" w:rsidP="009E506C">
      <w:pPr>
        <w:pStyle w:val="Haupttext"/>
        <w:rPr>
          <w:i/>
        </w:rPr>
      </w:pPr>
      <w:r w:rsidRPr="00E3728C">
        <w:rPr>
          <w:i/>
        </w:rPr>
        <w:t>Bemerkung</w:t>
      </w:r>
    </w:p>
    <w:p w:rsidR="009E506C" w:rsidRPr="009E506C" w:rsidRDefault="009E506C" w:rsidP="009E506C">
      <w:pPr>
        <w:pStyle w:val="Haupttext"/>
        <w:rPr>
          <w:i/>
        </w:rPr>
      </w:pPr>
      <w:r w:rsidRPr="00E3728C">
        <w:rPr>
          <w:i/>
        </w:rPr>
        <w:t>Jede darüber hinausgehende Nutzung oder Weitergabe der Daten an Dritte bed</w:t>
      </w:r>
      <w:r>
        <w:rPr>
          <w:i/>
        </w:rPr>
        <w:t>a</w:t>
      </w:r>
      <w:r w:rsidRPr="00E3728C">
        <w:rPr>
          <w:i/>
        </w:rPr>
        <w:t>rf der ausdrückl</w:t>
      </w:r>
      <w:r w:rsidRPr="00E3728C">
        <w:rPr>
          <w:i/>
        </w:rPr>
        <w:t>i</w:t>
      </w:r>
      <w:r w:rsidRPr="00E3728C">
        <w:rPr>
          <w:i/>
        </w:rPr>
        <w:t>chen Genehmigung des Betroffenen</w:t>
      </w:r>
      <w:r w:rsidR="004475A1">
        <w:rPr>
          <w:i/>
        </w:rPr>
        <w:t>.</w:t>
      </w:r>
    </w:p>
    <w:p w:rsidR="009E506C" w:rsidRPr="00FE3843" w:rsidRDefault="009E506C" w:rsidP="009E506C">
      <w:pPr>
        <w:pStyle w:val="Haupttext"/>
        <w:rPr>
          <w:i/>
        </w:rPr>
      </w:pPr>
      <w:r w:rsidRPr="00FE3843">
        <w:rPr>
          <w:i/>
        </w:rPr>
        <w:t>Beispiel 1: zusätzliche Daten, die nicht notwendig sind, um das Vertragsverhältnis umzusetzen</w:t>
      </w:r>
    </w:p>
    <w:p w:rsidR="009E506C" w:rsidRPr="009E506C" w:rsidRDefault="009E506C" w:rsidP="009E506C">
      <w:pPr>
        <w:pStyle w:val="Haupttext"/>
        <w:rPr>
          <w:i/>
        </w:rPr>
      </w:pPr>
      <w:r w:rsidRPr="00FE3843">
        <w:rPr>
          <w:i/>
        </w:rPr>
        <w:t xml:space="preserve">Beispiel 2: Gebrauch der Daten </w:t>
      </w:r>
      <w:proofErr w:type="spellStart"/>
      <w:r w:rsidRPr="00FE3843">
        <w:rPr>
          <w:i/>
        </w:rPr>
        <w:t>ausserhalb</w:t>
      </w:r>
      <w:proofErr w:type="spellEnd"/>
      <w:r w:rsidRPr="00FE3843">
        <w:rPr>
          <w:i/>
        </w:rPr>
        <w:t xml:space="preserve"> des Vertragsverhältnisses, wie bspw. die Zustellung eines Newsletter</w:t>
      </w:r>
      <w:r>
        <w:rPr>
          <w:i/>
        </w:rPr>
        <w:t>s</w:t>
      </w:r>
      <w:r w:rsidRPr="00FE3843">
        <w:rPr>
          <w:i/>
        </w:rPr>
        <w:t xml:space="preserve"> an die E-Mail-Adresse</w:t>
      </w:r>
    </w:p>
    <w:p w:rsidR="009E506C" w:rsidRPr="00994818" w:rsidRDefault="009E506C" w:rsidP="006C5827">
      <w:pPr>
        <w:pStyle w:val="Titel4"/>
        <w:ind w:left="392" w:hanging="392"/>
        <w:rPr>
          <w:lang w:val="de-CH"/>
        </w:rPr>
      </w:pPr>
      <w:r w:rsidRPr="00994818">
        <w:rPr>
          <w:lang w:val="de-CH"/>
        </w:rPr>
        <w:t>2.</w:t>
      </w:r>
      <w:r w:rsidR="006C5827">
        <w:rPr>
          <w:lang w:val="de-CH"/>
        </w:rPr>
        <w:tab/>
      </w:r>
      <w:r w:rsidRPr="00994818">
        <w:rPr>
          <w:lang w:val="de-CH"/>
        </w:rPr>
        <w:t>Vorschlag zur Formulierung einer Ermächtigung, die Daten für Marketingzwecken zu nutzen:</w:t>
      </w:r>
    </w:p>
    <w:p w:rsidR="009E506C" w:rsidRDefault="009E506C" w:rsidP="009E506C">
      <w:pPr>
        <w:pStyle w:val="Haupttext"/>
      </w:pPr>
      <w:r>
        <w:t>Ich bin damit einverstanden, dass mir XYZ (Vertragspartner) Informationen und Angebote per Post, Mail oder über soziale Netzwerke zu Marketingzwecken zustellt.</w:t>
      </w:r>
    </w:p>
    <w:p w:rsidR="009E506C" w:rsidRPr="00994818" w:rsidRDefault="009E506C" w:rsidP="006C5827">
      <w:pPr>
        <w:pStyle w:val="Titel4"/>
        <w:ind w:left="364" w:hanging="364"/>
        <w:rPr>
          <w:lang w:val="de-CH"/>
        </w:rPr>
      </w:pPr>
      <w:r w:rsidRPr="00994818">
        <w:rPr>
          <w:lang w:val="de-CH"/>
        </w:rPr>
        <w:t>3.</w:t>
      </w:r>
      <w:r w:rsidR="006C5827">
        <w:rPr>
          <w:lang w:val="de-CH"/>
        </w:rPr>
        <w:tab/>
      </w:r>
      <w:r w:rsidRPr="00994818">
        <w:rPr>
          <w:lang w:val="de-CH"/>
        </w:rPr>
        <w:t>Vorschlag zur Formulierung einer Ermächtigung zur Weitergabe von Daten an einen Auftragsbearbeiter (Dritten)</w:t>
      </w:r>
      <w:r w:rsidR="004475A1">
        <w:rPr>
          <w:lang w:val="de-CH"/>
        </w:rPr>
        <w:t>:</w:t>
      </w:r>
    </w:p>
    <w:p w:rsidR="009E506C" w:rsidRPr="00074102" w:rsidRDefault="009E506C" w:rsidP="009E506C">
      <w:pPr>
        <w:pStyle w:val="Haupttext"/>
      </w:pPr>
      <w:r w:rsidRPr="00074102">
        <w:t>Bemerkung</w:t>
      </w:r>
    </w:p>
    <w:p w:rsidR="009E506C" w:rsidRDefault="009E506C" w:rsidP="009E506C">
      <w:pPr>
        <w:pStyle w:val="Haupttext"/>
      </w:pPr>
      <w:r w:rsidRPr="00074102">
        <w:t>Die Weitergabe von Daten an Dritte bedarf ebenfalls der ausdrücklichen Ermächtigung,</w:t>
      </w:r>
      <w:r>
        <w:t xml:space="preserve"> und zwar nicht pauschal, sondern für jeden Einzelfall:</w:t>
      </w:r>
    </w:p>
    <w:p w:rsidR="009E506C" w:rsidRDefault="009E506C" w:rsidP="009E506C">
      <w:pPr>
        <w:pStyle w:val="Haupttext"/>
      </w:pPr>
      <w:r>
        <w:t xml:space="preserve">Ich bin damit einverstanden, dass diese Daten </w:t>
      </w:r>
      <w:r w:rsidR="00994818">
        <w:t>–</w:t>
      </w:r>
      <w:r>
        <w:t xml:space="preserve"> ausschliesslich nach den Vorschriften von Art. 28 DSGVO </w:t>
      </w:r>
      <w:r w:rsidR="00994818">
        <w:t>–</w:t>
      </w:r>
      <w:r>
        <w:t xml:space="preserve"> an folgenden </w:t>
      </w:r>
      <w:proofErr w:type="spellStart"/>
      <w:r>
        <w:t>Auftragsverarbeiter</w:t>
      </w:r>
      <w:proofErr w:type="spellEnd"/>
      <w:r>
        <w:t xml:space="preserve"> weitergegeben werden:</w:t>
      </w:r>
    </w:p>
    <w:p w:rsidR="009E506C" w:rsidRPr="007123C6" w:rsidRDefault="009E506C" w:rsidP="009E506C">
      <w:pPr>
        <w:pStyle w:val="Haupttext"/>
      </w:pPr>
      <w:r w:rsidRPr="007123C6">
        <w:t>XYZ AG</w:t>
      </w:r>
    </w:p>
    <w:p w:rsidR="009E506C" w:rsidRPr="007123C6" w:rsidRDefault="009E506C" w:rsidP="009E506C">
      <w:pPr>
        <w:pStyle w:val="Haupttext"/>
      </w:pPr>
      <w:r w:rsidRPr="007123C6">
        <w:t>Adresse</w:t>
      </w:r>
    </w:p>
    <w:p w:rsidR="009E506C" w:rsidRDefault="009E506C" w:rsidP="009E506C">
      <w:pPr>
        <w:pStyle w:val="Haupttext"/>
      </w:pPr>
      <w:r w:rsidRPr="007123C6">
        <w:t>ev</w:t>
      </w:r>
      <w:r w:rsidR="00994818">
        <w:t>tl</w:t>
      </w:r>
      <w:r w:rsidRPr="007123C6">
        <w:t xml:space="preserve">. Link für </w:t>
      </w:r>
      <w:r>
        <w:t>w</w:t>
      </w:r>
      <w:r w:rsidRPr="007123C6">
        <w:t>e</w:t>
      </w:r>
      <w:r>
        <w:t>i</w:t>
      </w:r>
      <w:r w:rsidRPr="007123C6">
        <w:t>tere Informationen</w:t>
      </w:r>
    </w:p>
    <w:p w:rsidR="009E506C" w:rsidRPr="00994818" w:rsidRDefault="009E506C" w:rsidP="006C5827">
      <w:pPr>
        <w:pStyle w:val="Titel4"/>
        <w:ind w:left="392" w:hanging="392"/>
        <w:rPr>
          <w:lang w:val="de-CH"/>
        </w:rPr>
      </w:pPr>
      <w:r w:rsidRPr="00994818">
        <w:rPr>
          <w:lang w:val="de-CH"/>
        </w:rPr>
        <w:t>4.</w:t>
      </w:r>
      <w:r w:rsidR="006C5827">
        <w:rPr>
          <w:lang w:val="de-CH"/>
        </w:rPr>
        <w:tab/>
      </w:r>
      <w:r w:rsidRPr="00994818">
        <w:rPr>
          <w:lang w:val="de-CH"/>
        </w:rPr>
        <w:t>Bemerkung:</w:t>
      </w:r>
    </w:p>
    <w:p w:rsidR="009E506C" w:rsidRPr="00074102" w:rsidRDefault="009E506C" w:rsidP="009E506C">
      <w:pPr>
        <w:pStyle w:val="Haupttext"/>
      </w:pPr>
      <w:r w:rsidRPr="00074102">
        <w:t xml:space="preserve">Der Berechtigte muss auf seine </w:t>
      </w:r>
      <w:r>
        <w:t xml:space="preserve">nachfolgend aufgelisteten </w:t>
      </w:r>
      <w:r w:rsidRPr="00B20547">
        <w:rPr>
          <w:b/>
        </w:rPr>
        <w:t>Rechte nach der DSGVO</w:t>
      </w:r>
      <w:r w:rsidRPr="00074102">
        <w:t xml:space="preserve"> aufmerksam gemacht werden</w:t>
      </w:r>
      <w:r>
        <w:t>:</w:t>
      </w:r>
    </w:p>
    <w:p w:rsidR="009E506C" w:rsidRDefault="009E506C" w:rsidP="009E506C">
      <w:pPr>
        <w:pStyle w:val="Haupttext"/>
      </w:pPr>
      <w:r>
        <w:t xml:space="preserve">Sie können gegenüber uns jederzeit </w:t>
      </w:r>
    </w:p>
    <w:p w:rsidR="009E506C" w:rsidRDefault="009E506C" w:rsidP="009E506C">
      <w:pPr>
        <w:pStyle w:val="HaupttextEinzWrfel"/>
      </w:pPr>
      <w:r>
        <w:t>diese Einwilligung ohne Kostenfolge widerrufen</w:t>
      </w:r>
      <w:r w:rsidR="004475A1">
        <w:t>,</w:t>
      </w:r>
      <w:r>
        <w:t xml:space="preserve"> </w:t>
      </w:r>
    </w:p>
    <w:p w:rsidR="009E506C" w:rsidRDefault="009E506C" w:rsidP="009E506C">
      <w:pPr>
        <w:pStyle w:val="HaupttextEinzWrfel"/>
      </w:pPr>
      <w:r>
        <w:t>um Auskunft ersuchen, welche Daten über Sie gespeichert sind</w:t>
      </w:r>
      <w:r w:rsidR="004475A1">
        <w:t>,</w:t>
      </w:r>
    </w:p>
    <w:p w:rsidR="00101179" w:rsidRPr="009E506C" w:rsidRDefault="009E506C" w:rsidP="009E506C">
      <w:pPr>
        <w:pStyle w:val="HaupttextEinzWrfel"/>
      </w:pPr>
      <w:r>
        <w:t>die Berichtigung, Löschung oder die Sperrung dieser Daten verlangen</w:t>
      </w:r>
      <w:r w:rsidR="004475A1">
        <w:t>.</w:t>
      </w:r>
    </w:p>
    <w:sectPr w:rsidR="00101179" w:rsidRPr="009E506C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9AD" w:rsidRDefault="00BF59AD">
      <w:r>
        <w:separator/>
      </w:r>
    </w:p>
  </w:endnote>
  <w:endnote w:type="continuationSeparator" w:id="0">
    <w:p w:rsidR="00BF59AD" w:rsidRDefault="00BF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4475A1" w:rsidRDefault="00D228A7" w:rsidP="00D228A7">
    <w:pPr>
      <w:tabs>
        <w:tab w:val="left" w:pos="1603"/>
        <w:tab w:val="right" w:pos="9072"/>
      </w:tabs>
      <w:rPr>
        <w:lang w:val="en-US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C9C3B30" wp14:editId="40978FC8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1173C25A" wp14:editId="20F3B03E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75A1">
      <w:rPr>
        <w:rFonts w:ascii="Verdana" w:hAnsi="Verdana"/>
        <w:noProof/>
        <w:snapToGrid w:val="0"/>
        <w:color w:val="999999"/>
        <w:sz w:val="16"/>
        <w:lang w:val="en-US"/>
      </w:rPr>
      <w:tab/>
    </w:r>
    <w:r w:rsidRPr="004475A1">
      <w:rPr>
        <w:rFonts w:ascii="Verdana" w:hAnsi="Verdana"/>
        <w:noProof/>
        <w:snapToGrid w:val="0"/>
        <w:color w:val="999999"/>
        <w:sz w:val="16"/>
        <w:lang w:val="en-US"/>
      </w:rPr>
      <w:br/>
      <w:t xml:space="preserve">           WEKA Business Media AG | </w:t>
    </w:r>
    <w:hyperlink r:id="rId2" w:history="1">
      <w:r w:rsidR="00A2656E" w:rsidRPr="004475A1">
        <w:rPr>
          <w:rStyle w:val="Hyperlink"/>
          <w:rFonts w:ascii="Verdana" w:hAnsi="Verdana"/>
          <w:noProof/>
          <w:snapToGrid w:val="0"/>
          <w:sz w:val="16"/>
          <w:lang w:val="en-US"/>
        </w:rPr>
        <w:t>www.weka.ch</w:t>
      </w:r>
    </w:hyperlink>
    <w:r w:rsidR="00A2656E" w:rsidRPr="004475A1">
      <w:rPr>
        <w:rFonts w:ascii="Verdana" w:hAnsi="Verdana"/>
        <w:noProof/>
        <w:snapToGrid w:val="0"/>
        <w:color w:val="999999"/>
        <w:sz w:val="16"/>
        <w:lang w:val="en-US"/>
      </w:rPr>
      <w:t xml:space="preserve"> |</w:t>
    </w:r>
    <w:r w:rsidR="0047526B">
      <w:rPr>
        <w:rFonts w:ascii="Verdana" w:hAnsi="Verdana"/>
        <w:noProof/>
        <w:snapToGrid w:val="0"/>
        <w:color w:val="999999"/>
        <w:sz w:val="16"/>
        <w:lang w:val="en-US"/>
      </w:rPr>
      <w:t xml:space="preserve"> Überarbeitet</w:t>
    </w:r>
    <w:r w:rsidR="00FD148B">
      <w:rPr>
        <w:rFonts w:ascii="Verdana" w:hAnsi="Verdana"/>
        <w:noProof/>
        <w:snapToGrid w:val="0"/>
        <w:color w:val="999999"/>
        <w:sz w:val="16"/>
        <w:lang w:val="en-US"/>
      </w:rPr>
      <w:t xml:space="preserve"> von</w:t>
    </w:r>
    <w:r w:rsidR="00052025">
      <w:rPr>
        <w:rFonts w:ascii="Verdana" w:hAnsi="Verdana"/>
        <w:noProof/>
        <w:snapToGrid w:val="0"/>
        <w:color w:val="999999"/>
        <w:sz w:val="16"/>
        <w:lang w:val="en-US"/>
      </w:rPr>
      <w:t>: Matthias Miescher</w:t>
    </w:r>
    <w:r w:rsidRPr="004475A1">
      <w:rPr>
        <w:rFonts w:ascii="Verdana" w:hAnsi="Verdana"/>
        <w:noProof/>
        <w:snapToGrid w:val="0"/>
        <w:color w:val="999999"/>
        <w:sz w:val="16"/>
        <w:lang w:val="en-US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4475A1">
      <w:rPr>
        <w:rFonts w:ascii="Verdana" w:hAnsi="Verdana"/>
        <w:noProof/>
        <w:color w:val="999999"/>
        <w:sz w:val="16"/>
        <w:lang w:val="en-US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AC066C">
      <w:rPr>
        <w:rFonts w:ascii="Verdana" w:hAnsi="Verdana"/>
        <w:noProof/>
        <w:color w:val="999999"/>
        <w:sz w:val="16"/>
        <w:lang w:val="en-US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 w:rsidRPr="004475A1">
      <w:rPr>
        <w:rFonts w:ascii="Verdana" w:hAnsi="Verdana"/>
        <w:noProof/>
        <w:snapToGrid w:val="0"/>
        <w:color w:val="999999"/>
        <w:sz w:val="16"/>
        <w:lang w:val="en-US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4475A1">
      <w:rPr>
        <w:rFonts w:ascii="Verdana" w:hAnsi="Verdana"/>
        <w:noProof/>
        <w:color w:val="999999"/>
        <w:sz w:val="16"/>
        <w:lang w:val="en-US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AC066C">
      <w:rPr>
        <w:rFonts w:ascii="Verdana" w:hAnsi="Verdana"/>
        <w:noProof/>
        <w:color w:val="999999"/>
        <w:sz w:val="16"/>
        <w:lang w:val="en-US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9AD" w:rsidRDefault="00BF59AD">
      <w:r>
        <w:separator/>
      </w:r>
    </w:p>
  </w:footnote>
  <w:footnote w:type="continuationSeparator" w:id="0">
    <w:p w:rsidR="00BF59AD" w:rsidRDefault="00BF5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00A55" wp14:editId="61A93D3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9E506C">
      <w:rPr>
        <w:rFonts w:ascii="Verdana" w:hAnsi="Verdana"/>
        <w:noProof/>
        <w:color w:val="999999"/>
        <w:sz w:val="16"/>
        <w:lang w:val="fr-CH"/>
      </w:rPr>
      <w:t>Vertragsklausel Datenschutz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9462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04CDA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8238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804F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6C6D6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00AF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C866F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262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92A9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34CD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20F8A"/>
    <w:multiLevelType w:val="hybridMultilevel"/>
    <w:tmpl w:val="407E8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4A5139"/>
    <w:multiLevelType w:val="multilevel"/>
    <w:tmpl w:val="D06AEEF4"/>
    <w:lvl w:ilvl="0">
      <w:start w:val="1"/>
      <w:numFmt w:val="decimal"/>
      <w:pStyle w:val="Randziffer"/>
      <w:lvlText w:val="%1"/>
      <w:lvlJc w:val="left"/>
      <w:pPr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12642B0C"/>
    <w:multiLevelType w:val="hybridMultilevel"/>
    <w:tmpl w:val="F000E324"/>
    <w:lvl w:ilvl="0" w:tplc="865E4628">
      <w:start w:val="1"/>
      <w:numFmt w:val="decimal"/>
      <w:pStyle w:val="Bemerk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104935"/>
    <w:multiLevelType w:val="hybridMultilevel"/>
    <w:tmpl w:val="755A9F5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2A370D0"/>
    <w:multiLevelType w:val="multilevel"/>
    <w:tmpl w:val="CF72E2F0"/>
    <w:styleLink w:val="StyleNummerierteAufzhlung"/>
    <w:lvl w:ilvl="0">
      <w:start w:val="1"/>
      <w:numFmt w:val="decimal"/>
      <w:pStyle w:val="NummerierteAufzhlu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merierteAufzhlung2"/>
      <w:lvlText w:val="%1.%2.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pStyle w:val="NummerierteAufzhlung3"/>
      <w:lvlText w:val="%1.%2.%3."/>
      <w:lvlJc w:val="left"/>
      <w:pPr>
        <w:tabs>
          <w:tab w:val="num" w:pos="1276"/>
        </w:tabs>
        <w:ind w:left="2268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A35099"/>
    <w:multiLevelType w:val="hybridMultilevel"/>
    <w:tmpl w:val="7A3E377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3CA570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D263C0"/>
    <w:multiLevelType w:val="multilevel"/>
    <w:tmpl w:val="CF72E2F0"/>
    <w:numStyleLink w:val="StyleNummerierteAufzhlung"/>
  </w:abstractNum>
  <w:abstractNum w:abstractNumId="17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8">
    <w:nsid w:val="29C2261E"/>
    <w:multiLevelType w:val="hybridMultilevel"/>
    <w:tmpl w:val="1674B5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52CF6"/>
    <w:multiLevelType w:val="hybridMultilevel"/>
    <w:tmpl w:val="113C7708"/>
    <w:lvl w:ilvl="0" w:tplc="D528D9B6">
      <w:start w:val="1"/>
      <w:numFmt w:val="decimal"/>
      <w:pStyle w:val="Bemerkung1"/>
      <w:lvlText w:val="%1)"/>
      <w:lvlJc w:val="left"/>
      <w:pPr>
        <w:ind w:left="720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61DF2"/>
    <w:multiLevelType w:val="hybridMultilevel"/>
    <w:tmpl w:val="F5682C4A"/>
    <w:lvl w:ilvl="0" w:tplc="7E6EBF76">
      <w:start w:val="1"/>
      <w:numFmt w:val="bullet"/>
      <w:pStyle w:val="Aufzhlung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C4065"/>
    <w:multiLevelType w:val="multilevel"/>
    <w:tmpl w:val="06C4F356"/>
    <w:numStyleLink w:val="StyleAufzhlung"/>
  </w:abstractNum>
  <w:abstractNum w:abstractNumId="23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4">
    <w:nsid w:val="407F065F"/>
    <w:multiLevelType w:val="hybridMultilevel"/>
    <w:tmpl w:val="23668382"/>
    <w:lvl w:ilvl="0" w:tplc="55CE2C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BC12E6"/>
    <w:multiLevelType w:val="hybridMultilevel"/>
    <w:tmpl w:val="88CC6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7">
    <w:nsid w:val="4BD7354B"/>
    <w:multiLevelType w:val="hybridMultilevel"/>
    <w:tmpl w:val="334C3F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B10AAD"/>
    <w:multiLevelType w:val="multilevel"/>
    <w:tmpl w:val="06C4F356"/>
    <w:styleLink w:val="StyleAufzhlung"/>
    <w:lvl w:ilvl="0">
      <w:start w:val="1"/>
      <w:numFmt w:val="lowerLetter"/>
      <w:pStyle w:val="Aufzhlung1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pStyle w:val="Aufzhlung2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hlung3"/>
      <w:lvlText w:val="(%3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2E44B9E"/>
    <w:multiLevelType w:val="hybridMultilevel"/>
    <w:tmpl w:val="50E8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F95E14"/>
    <w:multiLevelType w:val="multilevel"/>
    <w:tmpl w:val="CD4696BA"/>
    <w:lvl w:ilvl="0">
      <w:start w:val="1"/>
      <w:numFmt w:val="decimal"/>
      <w:pStyle w:val="Nummerierung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2">
    <w:nsid w:val="655E1675"/>
    <w:multiLevelType w:val="hybridMultilevel"/>
    <w:tmpl w:val="F3CC64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22A179D"/>
    <w:multiLevelType w:val="hybridMultilevel"/>
    <w:tmpl w:val="CC22B39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23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14"/>
  </w:num>
  <w:num w:numId="18">
    <w:abstractNumId w:val="28"/>
  </w:num>
  <w:num w:numId="19">
    <w:abstractNumId w:val="12"/>
  </w:num>
  <w:num w:numId="20">
    <w:abstractNumId w:val="20"/>
  </w:num>
  <w:num w:numId="21">
    <w:abstractNumId w:val="22"/>
  </w:num>
  <w:num w:numId="22">
    <w:abstractNumId w:val="16"/>
  </w:num>
  <w:num w:numId="23">
    <w:abstractNumId w:val="21"/>
  </w:num>
  <w:num w:numId="24">
    <w:abstractNumId w:val="19"/>
  </w:num>
  <w:num w:numId="25">
    <w:abstractNumId w:val="18"/>
  </w:num>
  <w:num w:numId="26">
    <w:abstractNumId w:val="32"/>
  </w:num>
  <w:num w:numId="27">
    <w:abstractNumId w:val="24"/>
  </w:num>
  <w:num w:numId="28">
    <w:abstractNumId w:val="10"/>
  </w:num>
  <w:num w:numId="29">
    <w:abstractNumId w:val="25"/>
  </w:num>
  <w:num w:numId="30">
    <w:abstractNumId w:val="13"/>
  </w:num>
  <w:num w:numId="31">
    <w:abstractNumId w:val="29"/>
  </w:num>
  <w:num w:numId="32">
    <w:abstractNumId w:val="19"/>
    <w:lvlOverride w:ilvl="0">
      <w:startOverride w:val="1"/>
    </w:lvlOverride>
  </w:num>
  <w:num w:numId="33">
    <w:abstractNumId w:val="15"/>
  </w:num>
  <w:num w:numId="34">
    <w:abstractNumId w:val="27"/>
  </w:num>
  <w:num w:numId="35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52025"/>
    <w:rsid w:val="000B7926"/>
    <w:rsid w:val="000F3946"/>
    <w:rsid w:val="000F6069"/>
    <w:rsid w:val="00101179"/>
    <w:rsid w:val="00173DA6"/>
    <w:rsid w:val="001A2EC7"/>
    <w:rsid w:val="00212ACA"/>
    <w:rsid w:val="002759FA"/>
    <w:rsid w:val="00391840"/>
    <w:rsid w:val="00406F76"/>
    <w:rsid w:val="004475A1"/>
    <w:rsid w:val="0047526B"/>
    <w:rsid w:val="004B2303"/>
    <w:rsid w:val="004F2E4A"/>
    <w:rsid w:val="00641AF7"/>
    <w:rsid w:val="006C5827"/>
    <w:rsid w:val="006C66E5"/>
    <w:rsid w:val="006F0703"/>
    <w:rsid w:val="007D1353"/>
    <w:rsid w:val="0084662F"/>
    <w:rsid w:val="0085719F"/>
    <w:rsid w:val="008C35ED"/>
    <w:rsid w:val="008F16FC"/>
    <w:rsid w:val="00994818"/>
    <w:rsid w:val="009E506C"/>
    <w:rsid w:val="00A2656E"/>
    <w:rsid w:val="00A6569F"/>
    <w:rsid w:val="00AC066C"/>
    <w:rsid w:val="00B0385F"/>
    <w:rsid w:val="00BF59AD"/>
    <w:rsid w:val="00BF7A9A"/>
    <w:rsid w:val="00C536AA"/>
    <w:rsid w:val="00CE5FB7"/>
    <w:rsid w:val="00D228A7"/>
    <w:rsid w:val="00D81C4D"/>
    <w:rsid w:val="00D9014F"/>
    <w:rsid w:val="00F54A9D"/>
    <w:rsid w:val="00F86A7C"/>
    <w:rsid w:val="00F87979"/>
    <w:rsid w:val="00FD148B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txt">
    <w:name w:val="txt"/>
    <w:rsid w:val="009E506C"/>
    <w:pPr>
      <w:widowControl w:val="0"/>
      <w:autoSpaceDE w:val="0"/>
      <w:autoSpaceDN w:val="0"/>
      <w:adjustRightInd w:val="0"/>
      <w:spacing w:after="60" w:line="260" w:lineRule="exact"/>
    </w:pPr>
    <w:rPr>
      <w:rFonts w:ascii="Arial" w:hAnsi="Arial"/>
    </w:rPr>
  </w:style>
  <w:style w:type="paragraph" w:customStyle="1" w:styleId="U0">
    <w:name w:val="U0"/>
    <w:basedOn w:val="txt"/>
    <w:next w:val="txt"/>
    <w:rsid w:val="009E506C"/>
    <w:pPr>
      <w:spacing w:before="120" w:after="12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txt">
    <w:name w:val="txt"/>
    <w:rsid w:val="009E506C"/>
    <w:pPr>
      <w:widowControl w:val="0"/>
      <w:autoSpaceDE w:val="0"/>
      <w:autoSpaceDN w:val="0"/>
      <w:adjustRightInd w:val="0"/>
      <w:spacing w:after="60" w:line="260" w:lineRule="exact"/>
    </w:pPr>
    <w:rPr>
      <w:rFonts w:ascii="Arial" w:hAnsi="Arial"/>
    </w:rPr>
  </w:style>
  <w:style w:type="paragraph" w:customStyle="1" w:styleId="U0">
    <w:name w:val="U0"/>
    <w:basedOn w:val="txt"/>
    <w:next w:val="txt"/>
    <w:rsid w:val="009E506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227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