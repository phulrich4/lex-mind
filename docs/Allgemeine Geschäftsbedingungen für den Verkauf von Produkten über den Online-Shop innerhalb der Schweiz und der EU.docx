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E7EB4" w14:textId="43059449" w:rsidR="006E3EE5" w:rsidRDefault="006E3EE5" w:rsidP="006E3EE5">
      <w:pPr>
        <w:pStyle w:val="Titel1-Kapiteltitel"/>
        <w:rPr>
          <w:rStyle w:val="TextauszeichnungBlau"/>
        </w:rPr>
      </w:pPr>
      <w:r>
        <w:rPr>
          <w:rStyle w:val="TextauszeichnungBlau"/>
        </w:rPr>
        <w:t xml:space="preserve">Mustervorlage für Allgemeine Geschäftsbedingungen für den Verkauf von Produkten über den </w:t>
      </w:r>
      <w:r w:rsidR="00B33381">
        <w:rPr>
          <w:rStyle w:val="TextauszeichnungBlau"/>
        </w:rPr>
        <w:br/>
      </w:r>
      <w:r>
        <w:rPr>
          <w:rStyle w:val="TextauszeichnungBlau"/>
        </w:rPr>
        <w:t>Online</w:t>
      </w:r>
      <w:r w:rsidR="00C726F8">
        <w:rPr>
          <w:rStyle w:val="TextauszeichnungBlau"/>
        </w:rPr>
        <w:t>-</w:t>
      </w:r>
      <w:r>
        <w:rPr>
          <w:rStyle w:val="TextauszeichnungBlau"/>
        </w:rPr>
        <w:t xml:space="preserve">Shop innerhalb der Schweiz und der EU </w:t>
      </w:r>
    </w:p>
    <w:p w14:paraId="68BFB16E" w14:textId="77777777" w:rsidR="006E3EE5" w:rsidRDefault="006E3EE5" w:rsidP="006E3EE5">
      <w:pPr>
        <w:pStyle w:val="Titel2"/>
      </w:pPr>
      <w:r w:rsidRPr="001738C3">
        <w:t>Wichtige Hinweise</w:t>
      </w:r>
    </w:p>
    <w:p w14:paraId="1D06B456" w14:textId="77777777" w:rsidR="006E3EE5" w:rsidRPr="00143329" w:rsidRDefault="006E3EE5" w:rsidP="006E3EE5">
      <w:pPr>
        <w:pStyle w:val="Haupttext"/>
        <w:rPr>
          <w:sz w:val="20"/>
          <w:szCs w:val="20"/>
          <w:lang w:eastAsia="de-DE"/>
        </w:rPr>
      </w:pPr>
      <w:r w:rsidRPr="00143329">
        <w:t xml:space="preserve">Diese </w:t>
      </w:r>
      <w:r>
        <w:t xml:space="preserve">Mustervorlage für Allgemeine Geschäftsbedingungen </w:t>
      </w:r>
      <w:r w:rsidRPr="00143329">
        <w:t>deck</w:t>
      </w:r>
      <w:r>
        <w:t>t</w:t>
      </w:r>
      <w:r w:rsidRPr="00143329">
        <w:t xml:space="preserve"> </w:t>
      </w:r>
      <w:r>
        <w:t xml:space="preserve">auch </w:t>
      </w:r>
      <w:r w:rsidRPr="00143329">
        <w:t xml:space="preserve">die Lieferung von Produkten </w:t>
      </w:r>
      <w:r>
        <w:t xml:space="preserve">in die </w:t>
      </w:r>
      <w:r w:rsidRPr="001E5D62">
        <w:rPr>
          <w:b/>
          <w:bCs/>
        </w:rPr>
        <w:t>Europäische Union</w:t>
      </w:r>
      <w:r w:rsidRPr="00143329">
        <w:t xml:space="preserve"> ab. </w:t>
      </w:r>
    </w:p>
    <w:p w14:paraId="254105E2" w14:textId="77777777" w:rsidR="006E3EE5" w:rsidRDefault="006E3EE5" w:rsidP="006E3EE5">
      <w:pPr>
        <w:pStyle w:val="Haupttext"/>
      </w:pPr>
      <w:r w:rsidRPr="00143329">
        <w:t xml:space="preserve">Ferner stellt diese </w:t>
      </w:r>
      <w:r>
        <w:t>Musterv</w:t>
      </w:r>
      <w:r w:rsidRPr="00143329">
        <w:t>orlage eine unverbindliche Information dar, welche sich vor allem an kleinere und mittlere Privatunternehmen richtet. Es kann keine Gewähr für sachliche Ric</w:t>
      </w:r>
      <w:bookmarkStart w:id="0" w:name="_GoBack"/>
      <w:bookmarkEnd w:id="0"/>
      <w:r w:rsidRPr="00143329">
        <w:t>htigkeit, Vollständigkeit und/oder Aktualität geleistet werden. Bei der praktischen Umsetzung ist jeweils auf die konkreten Anwendungsfälle</w:t>
      </w:r>
      <w:r>
        <w:t xml:space="preserve"> und Prozesse</w:t>
      </w:r>
      <w:r w:rsidRPr="00143329">
        <w:t xml:space="preserve"> im Unternehmen abzustellen</w:t>
      </w:r>
      <w:r>
        <w:t xml:space="preserve"> (vgl. beispielsweise die gelben Markierungen im Text)</w:t>
      </w:r>
      <w:r w:rsidRPr="00143329">
        <w:t xml:space="preserve">. </w:t>
      </w:r>
      <w:r>
        <w:t xml:space="preserve">Gegebenenfalls ist </w:t>
      </w:r>
      <w:r w:rsidRPr="00132673">
        <w:t>eine Zusammenarbeit mit einer Rechtsanwältin/einem Rechtsanwalt Ihres Vertrauens geboten.</w:t>
      </w:r>
    </w:p>
    <w:p w14:paraId="4A8B833F" w14:textId="77777777" w:rsidR="006E3EE5" w:rsidRDefault="006E3EE5" w:rsidP="006E3EE5">
      <w:pPr>
        <w:pStyle w:val="Haupttext"/>
      </w:pPr>
      <w:bookmarkStart w:id="1" w:name="_Hlk39044768"/>
      <w:r>
        <w:t xml:space="preserve">COVID-19: Sofern die Corona-Situation </w:t>
      </w:r>
      <w:r w:rsidRPr="00C22C20">
        <w:t xml:space="preserve">die Bestellungen </w:t>
      </w:r>
      <w:r>
        <w:t xml:space="preserve">betrifft </w:t>
      </w:r>
      <w:r w:rsidRPr="00C22C20">
        <w:t>(z.B. Lieferverzögerungen)</w:t>
      </w:r>
      <w:r w:rsidR="00C726F8">
        <w:t>,</w:t>
      </w:r>
      <w:r w:rsidRPr="00C22C20">
        <w:t xml:space="preserve"> </w:t>
      </w:r>
      <w:r>
        <w:t xml:space="preserve">empfiehlt es sich, eine entsprechende Information </w:t>
      </w:r>
      <w:r w:rsidRPr="00C22C20">
        <w:t xml:space="preserve">auf der Website in klar erkennbarer Weise </w:t>
      </w:r>
      <w:r>
        <w:t>zu machen</w:t>
      </w:r>
      <w:r w:rsidRPr="00C22C20">
        <w:t>.</w:t>
      </w:r>
      <w:r>
        <w:t xml:space="preserve"> Beispiel einer Information für eine mögliche Lieferverzögerung:</w:t>
      </w:r>
    </w:p>
    <w:p w14:paraId="6536E10D" w14:textId="77777777" w:rsidR="006E3EE5" w:rsidRDefault="006E3EE5" w:rsidP="006E3EE5">
      <w:pPr>
        <w:pStyle w:val="Haupttext"/>
      </w:pPr>
      <w:r w:rsidRPr="00C27CDF">
        <w:rPr>
          <w:highlight w:val="yellow"/>
        </w:rPr>
        <w:t xml:space="preserve">Aufgrund der aktuellen Corona-Situation </w:t>
      </w:r>
      <w:r>
        <w:rPr>
          <w:highlight w:val="yellow"/>
        </w:rPr>
        <w:t>mit</w:t>
      </w:r>
      <w:r w:rsidRPr="00C27CDF">
        <w:rPr>
          <w:highlight w:val="yellow"/>
        </w:rPr>
        <w:t xml:space="preserve"> unterschiedlichen </w:t>
      </w:r>
      <w:r>
        <w:rPr>
          <w:highlight w:val="yellow"/>
        </w:rPr>
        <w:t xml:space="preserve">Umständen </w:t>
      </w:r>
      <w:r w:rsidRPr="00C27CDF">
        <w:rPr>
          <w:highlight w:val="yellow"/>
        </w:rPr>
        <w:t>in den verschiedenen Mitgliedstaaten der EU</w:t>
      </w:r>
      <w:r>
        <w:rPr>
          <w:highlight w:val="yellow"/>
        </w:rPr>
        <w:t xml:space="preserve"> und der Schweiz sowie der aktuell hohen Auslastung der Transportunternehmen</w:t>
      </w:r>
      <w:r w:rsidRPr="00C27CDF">
        <w:rPr>
          <w:highlight w:val="yellow"/>
        </w:rPr>
        <w:t xml:space="preserve"> kann es zu Lieferverzögerungen [von 4–6 Werktagen] kommen, wofür wir um Ihr Verständnis bitten. Wir werden uns bemühen, die Produkte so schnell wie möglich zu liefern. Weitere Informationen dazu finden Sie unter [Link]</w:t>
      </w:r>
      <w:r>
        <w:t>.</w:t>
      </w:r>
    </w:p>
    <w:bookmarkEnd w:id="1"/>
    <w:p w14:paraId="05648F69" w14:textId="77777777" w:rsidR="006E3EE5" w:rsidRPr="003237E5" w:rsidRDefault="006E3EE5" w:rsidP="006E3EE5">
      <w:pPr>
        <w:pStyle w:val="Titel2"/>
      </w:pPr>
      <w:r w:rsidRPr="006E3EE5">
        <w:t>1.</w:t>
      </w:r>
      <w:r>
        <w:t xml:space="preserve"> Anwendbarkeit und Umfang</w:t>
      </w:r>
    </w:p>
    <w:p w14:paraId="7DDE60E5" w14:textId="77777777" w:rsidR="006E3EE5" w:rsidRDefault="006E3EE5" w:rsidP="006E3EE5">
      <w:pPr>
        <w:pStyle w:val="Haupttext"/>
      </w:pPr>
      <w:r w:rsidRPr="00CA5FDC">
        <w:t xml:space="preserve">Die nachstehenden Allgemeinen Geschäftsbedingungen (nachfolgend </w:t>
      </w:r>
      <w:r w:rsidR="00C726F8">
        <w:t>«</w:t>
      </w:r>
      <w:r w:rsidRPr="00CA5FDC">
        <w:t>AGB</w:t>
      </w:r>
      <w:r w:rsidR="00C726F8">
        <w:t>»</w:t>
      </w:r>
      <w:r>
        <w:t xml:space="preserve"> genannt</w:t>
      </w:r>
      <w:r w:rsidRPr="00CA5FDC">
        <w:t xml:space="preserve">) gelten für alle </w:t>
      </w:r>
      <w:r>
        <w:t xml:space="preserve">Geschäftsbeziehungen zwischen der Muster AG (nachfolgend </w:t>
      </w:r>
      <w:r w:rsidR="00C726F8">
        <w:t>«</w:t>
      </w:r>
      <w:r>
        <w:t>Muster AG</w:t>
      </w:r>
      <w:r w:rsidR="00C726F8">
        <w:t>»</w:t>
      </w:r>
      <w:r w:rsidRPr="00CA5FDC">
        <w:t xml:space="preserve">, </w:t>
      </w:r>
      <w:r w:rsidR="00C726F8">
        <w:t>«</w:t>
      </w:r>
      <w:r w:rsidRPr="00CA5FDC">
        <w:t>uns</w:t>
      </w:r>
      <w:r w:rsidR="00C726F8">
        <w:t>»</w:t>
      </w:r>
      <w:r w:rsidRPr="00CA5FDC">
        <w:t xml:space="preserve"> oder </w:t>
      </w:r>
      <w:r w:rsidR="00C726F8">
        <w:t>«</w:t>
      </w:r>
      <w:r w:rsidRPr="00CA5FDC">
        <w:t>wir</w:t>
      </w:r>
      <w:r w:rsidR="00C726F8">
        <w:t>»</w:t>
      </w:r>
      <w:r>
        <w:t xml:space="preserve"> genannt) und dem Kunden </w:t>
      </w:r>
      <w:r w:rsidRPr="00CA5FDC">
        <w:t xml:space="preserve">(nachfolgend </w:t>
      </w:r>
      <w:r w:rsidR="00C726F8">
        <w:t>«</w:t>
      </w:r>
      <w:r w:rsidRPr="00CA5FDC">
        <w:t>Kunde</w:t>
      </w:r>
      <w:r w:rsidR="00C726F8">
        <w:t>»</w:t>
      </w:r>
      <w:r w:rsidRPr="00CA5FDC">
        <w:t xml:space="preserve">, </w:t>
      </w:r>
      <w:r w:rsidR="00C726F8">
        <w:t>«</w:t>
      </w:r>
      <w:r w:rsidRPr="00CA5FDC">
        <w:t>Käufer</w:t>
      </w:r>
      <w:r w:rsidR="00C726F8">
        <w:t>»</w:t>
      </w:r>
      <w:r w:rsidRPr="00CA5FDC">
        <w:t xml:space="preserve"> oder </w:t>
      </w:r>
      <w:r w:rsidR="00C726F8">
        <w:t>«</w:t>
      </w:r>
      <w:r w:rsidRPr="00CA5FDC">
        <w:t>Sie</w:t>
      </w:r>
      <w:r w:rsidR="00C726F8">
        <w:t>»</w:t>
      </w:r>
      <w:r>
        <w:t xml:space="preserve"> genannt</w:t>
      </w:r>
      <w:r w:rsidRPr="00CA5FDC">
        <w:t>)</w:t>
      </w:r>
      <w:r>
        <w:t xml:space="preserve"> für Produkte (nachfolgend </w:t>
      </w:r>
      <w:r w:rsidR="00C726F8">
        <w:t>«</w:t>
      </w:r>
      <w:r>
        <w:t>Produkte</w:t>
      </w:r>
      <w:r w:rsidR="00C726F8">
        <w:t>»</w:t>
      </w:r>
      <w:r>
        <w:t xml:space="preserve"> oder </w:t>
      </w:r>
      <w:r w:rsidR="00C726F8">
        <w:t>«</w:t>
      </w:r>
      <w:r>
        <w:t>Ware</w:t>
      </w:r>
      <w:r w:rsidR="00C726F8">
        <w:t>»</w:t>
      </w:r>
      <w:r>
        <w:t xml:space="preserve"> genannt)</w:t>
      </w:r>
      <w:r w:rsidRPr="00CA5FDC">
        <w:t xml:space="preserve">, </w:t>
      </w:r>
      <w:r>
        <w:t xml:space="preserve">die über unsere </w:t>
      </w:r>
      <w:r w:rsidRPr="00CA5FDC">
        <w:t xml:space="preserve">Website </w:t>
      </w:r>
      <w:r>
        <w:t>[</w:t>
      </w:r>
      <w:r>
        <w:rPr>
          <w:rFonts w:ascii="Courier New" w:hAnsi="Courier New" w:cs="Courier New"/>
        </w:rPr>
        <w:t>■</w:t>
      </w:r>
      <w:r>
        <w:t>]</w:t>
      </w:r>
      <w:r w:rsidRPr="00CA5FDC">
        <w:t xml:space="preserve"> (nachfolgend </w:t>
      </w:r>
      <w:r w:rsidR="00C726F8">
        <w:t>«</w:t>
      </w:r>
      <w:r w:rsidRPr="00CA5FDC">
        <w:t>Online-Shop</w:t>
      </w:r>
      <w:r w:rsidR="00C726F8">
        <w:t>»</w:t>
      </w:r>
      <w:r w:rsidRPr="00CA5FDC">
        <w:t xml:space="preserve"> oder </w:t>
      </w:r>
      <w:r w:rsidR="00C726F8">
        <w:t>«</w:t>
      </w:r>
      <w:r w:rsidRPr="00CA5FDC">
        <w:t>Website</w:t>
      </w:r>
      <w:r w:rsidR="00C726F8">
        <w:t>»</w:t>
      </w:r>
      <w:r>
        <w:t xml:space="preserve"> genannt</w:t>
      </w:r>
      <w:r w:rsidRPr="00CA5FDC">
        <w:t>)</w:t>
      </w:r>
      <w:r>
        <w:t xml:space="preserve"> gekauft werden</w:t>
      </w:r>
      <w:r w:rsidRPr="00CA5FDC">
        <w:t xml:space="preserve">. </w:t>
      </w:r>
    </w:p>
    <w:p w14:paraId="57382268" w14:textId="77777777" w:rsidR="006E3EE5" w:rsidRPr="00CA5FDC" w:rsidRDefault="006E3EE5" w:rsidP="006E3EE5">
      <w:pPr>
        <w:pStyle w:val="Haupttext"/>
      </w:pPr>
      <w:r w:rsidRPr="00CA5FDC">
        <w:t>Der Online-Shop wird betrieben von</w:t>
      </w:r>
      <w:r>
        <w:t>:</w:t>
      </w:r>
    </w:p>
    <w:p w14:paraId="1F8CDB4E" w14:textId="77777777" w:rsidR="006E3EE5" w:rsidRPr="00CA5FDC" w:rsidRDefault="006E3EE5" w:rsidP="006E3EE5">
      <w:pPr>
        <w:pStyle w:val="Haupttext"/>
      </w:pPr>
      <w:r>
        <w:t>[Muster AG]</w:t>
      </w:r>
      <w:r w:rsidRPr="00CA5FDC">
        <w:t xml:space="preserve"> </w:t>
      </w:r>
    </w:p>
    <w:p w14:paraId="79C60BE9" w14:textId="77777777" w:rsidR="006E3EE5" w:rsidRPr="00CA5FDC" w:rsidRDefault="006E3EE5" w:rsidP="006E3EE5">
      <w:pPr>
        <w:pStyle w:val="Haupttext"/>
      </w:pPr>
      <w:r>
        <w:t>[Adresse]</w:t>
      </w:r>
    </w:p>
    <w:p w14:paraId="3DC3DBE9" w14:textId="77777777" w:rsidR="006E3EE5" w:rsidRDefault="006E3EE5" w:rsidP="006E3EE5">
      <w:pPr>
        <w:pStyle w:val="Haupttext"/>
      </w:pPr>
      <w:r>
        <w:t>[UID-Nr.</w:t>
      </w:r>
      <w:r>
        <w:rPr>
          <w:rStyle w:val="Funotenzeichen"/>
          <w:lang w:val="de-CH"/>
        </w:rPr>
        <w:footnoteReference w:id="1"/>
      </w:r>
      <w:r>
        <w:t>]</w:t>
      </w:r>
    </w:p>
    <w:p w14:paraId="1DD853A3" w14:textId="77777777" w:rsidR="006E3EE5" w:rsidRPr="00CA5FDC" w:rsidRDefault="006E3EE5" w:rsidP="006E3EE5">
      <w:pPr>
        <w:pStyle w:val="Haupttext"/>
      </w:pPr>
      <w:r>
        <w:t>[</w:t>
      </w:r>
      <w:r w:rsidRPr="00CA5FDC">
        <w:t>Telefon +</w:t>
      </w:r>
      <w:proofErr w:type="gramStart"/>
      <w:r w:rsidRPr="00CA5FDC">
        <w:t xml:space="preserve">41 </w:t>
      </w:r>
      <w:r>
        <w:t>]</w:t>
      </w:r>
      <w:proofErr w:type="gramEnd"/>
    </w:p>
    <w:p w14:paraId="0F0D4D77" w14:textId="77777777" w:rsidR="006E3EE5" w:rsidRPr="00CA5FDC" w:rsidRDefault="006E3EE5" w:rsidP="006E3EE5">
      <w:pPr>
        <w:pStyle w:val="Haupttext"/>
      </w:pPr>
      <w:r>
        <w:t>[</w:t>
      </w:r>
      <w:r w:rsidRPr="00CA5FDC">
        <w:t>E-Mail:</w:t>
      </w:r>
      <w:r>
        <w:t>]</w:t>
      </w:r>
      <w:r w:rsidRPr="00CA5FDC">
        <w:t xml:space="preserve"> </w:t>
      </w:r>
    </w:p>
    <w:p w14:paraId="0C617905" w14:textId="77777777" w:rsidR="006E3EE5" w:rsidRPr="00CA5FDC" w:rsidRDefault="006E3EE5" w:rsidP="006E3EE5">
      <w:pPr>
        <w:pStyle w:val="Haupttext"/>
      </w:pPr>
      <w:bookmarkStart w:id="2" w:name="_Hlk38913914"/>
      <w:r>
        <w:t>Mit dem Kunden</w:t>
      </w:r>
      <w:r w:rsidRPr="00CA5FDC">
        <w:t xml:space="preserve"> </w:t>
      </w:r>
      <w:r>
        <w:t>abgeschlossene Einzel</w:t>
      </w:r>
      <w:r w:rsidRPr="00CA5FDC">
        <w:t xml:space="preserve">vereinbarungen gehen </w:t>
      </w:r>
      <w:r>
        <w:t xml:space="preserve">den vorliegenden </w:t>
      </w:r>
      <w:r w:rsidRPr="00CA5FDC">
        <w:t xml:space="preserve">AGB vor. </w:t>
      </w:r>
      <w:r>
        <w:t>Entgegenstehende Bedingungen des Kunden werden nicht anerkannt.</w:t>
      </w:r>
    </w:p>
    <w:bookmarkEnd w:id="2"/>
    <w:p w14:paraId="126C5D6E" w14:textId="77777777" w:rsidR="006E3EE5" w:rsidRPr="00CA5FDC" w:rsidRDefault="006E3EE5" w:rsidP="006E3EE5">
      <w:pPr>
        <w:pStyle w:val="Haupttext"/>
      </w:pPr>
      <w:r>
        <w:lastRenderedPageBreak/>
        <w:t>Die Muster AG</w:t>
      </w:r>
      <w:r w:rsidRPr="00CA5FDC">
        <w:t xml:space="preserve"> behält sich das Recht vor, diese AGB jederzeit zu ändern.</w:t>
      </w:r>
      <w:r>
        <w:t xml:space="preserve"> </w:t>
      </w:r>
      <w:bookmarkStart w:id="3" w:name="_Hlk38913936"/>
      <w:r>
        <w:t>Alle Änderungen werden mit der Veröffentlichung der neuen AGB auf der Website wirksam.</w:t>
      </w:r>
      <w:r w:rsidRPr="00CA5FDC">
        <w:t xml:space="preserve"> </w:t>
      </w:r>
      <w:bookmarkEnd w:id="3"/>
      <w:r w:rsidRPr="00CA5FDC">
        <w:t xml:space="preserve">Der </w:t>
      </w:r>
      <w:proofErr w:type="spellStart"/>
      <w:r w:rsidRPr="00CA5FDC">
        <w:t>massgebliche</w:t>
      </w:r>
      <w:proofErr w:type="spellEnd"/>
      <w:r w:rsidRPr="00CA5FDC">
        <w:t xml:space="preserve"> Zeitpunkt für die Anwendbarkeit der gültigen AGB ist </w:t>
      </w:r>
      <w:r>
        <w:t xml:space="preserve">beim Kauf eines Produkts </w:t>
      </w:r>
      <w:r w:rsidRPr="00CA5FDC">
        <w:t xml:space="preserve">das Datum der Abgabe der verbindlichen Bestellung an uns. </w:t>
      </w:r>
    </w:p>
    <w:p w14:paraId="624909AB" w14:textId="77777777" w:rsidR="006E3EE5" w:rsidRPr="00872E40" w:rsidRDefault="006E3EE5" w:rsidP="006E3EE5">
      <w:pPr>
        <w:pStyle w:val="Haupttext"/>
      </w:pPr>
      <w:r w:rsidRPr="00140C23">
        <w:t xml:space="preserve">Bitte lesen Sie diese AGB sorgfältig durch, bevor Sie </w:t>
      </w:r>
      <w:r>
        <w:t>eine verbindliche Bestellung abgeben.</w:t>
      </w:r>
      <w:r w:rsidRPr="00140C23">
        <w:t xml:space="preserve"> Durch die </w:t>
      </w:r>
      <w:r>
        <w:t xml:space="preserve">verbindliche </w:t>
      </w:r>
      <w:r w:rsidRPr="00140C23">
        <w:t xml:space="preserve">Bestellung unserer Produkte erklären Sie sich mit den nachstehenden </w:t>
      </w:r>
      <w:r w:rsidRPr="006B20AC">
        <w:t>Bedingungen sowie unserer Datenschutzerklärung</w:t>
      </w:r>
      <w:r w:rsidRPr="00140C23">
        <w:t xml:space="preserve"> einverstanden und erklären, dass Sie befugt sind, rechtsverbindliche Verträge </w:t>
      </w:r>
      <w:proofErr w:type="spellStart"/>
      <w:r w:rsidRPr="00140C23">
        <w:t>abzuschlie</w:t>
      </w:r>
      <w:r>
        <w:t>ss</w:t>
      </w:r>
      <w:r w:rsidRPr="00140C23">
        <w:t>en</w:t>
      </w:r>
      <w:proofErr w:type="spellEnd"/>
      <w:r w:rsidR="00C726F8">
        <w:t>,</w:t>
      </w:r>
      <w:r w:rsidRPr="00140C23">
        <w:t xml:space="preserve"> und mindestens 18 Jahre alt sind. </w:t>
      </w:r>
    </w:p>
    <w:p w14:paraId="2704D49E" w14:textId="77777777" w:rsidR="006E3EE5" w:rsidRPr="003237E5" w:rsidRDefault="006E3EE5" w:rsidP="006E3EE5">
      <w:pPr>
        <w:pStyle w:val="Titel2"/>
      </w:pPr>
      <w:r>
        <w:t>2. Abschluss eines Kaufvertrags</w:t>
      </w:r>
    </w:p>
    <w:p w14:paraId="7F5D6FA9" w14:textId="77777777" w:rsidR="006E3EE5" w:rsidRPr="00140C23" w:rsidRDefault="006E3EE5" w:rsidP="006E3EE5">
      <w:pPr>
        <w:pStyle w:val="Haupttext"/>
      </w:pPr>
      <w:r w:rsidRPr="00140C23">
        <w:t>Die Darstellung der Produkte</w:t>
      </w:r>
      <w:r>
        <w:t xml:space="preserve"> </w:t>
      </w:r>
      <w:r w:rsidRPr="00140C23">
        <w:t>im Online-Shop stellt kein rechtlich bindendes Angebot, sondern lediglich einen unverbindlichen Online-Katalog</w:t>
      </w:r>
      <w:r>
        <w:t xml:space="preserve"> dar bzw. eine unverbindliche Aufforderung an die Kundschaft, das Produkt im Online-Shop zu bestellen.</w:t>
      </w:r>
      <w:r w:rsidRPr="00140C23">
        <w:t xml:space="preserve"> </w:t>
      </w:r>
      <w:r>
        <w:t xml:space="preserve">Die Muster AG </w:t>
      </w:r>
      <w:r w:rsidRPr="00140C23">
        <w:t xml:space="preserve">behält sich ausdrücklich das Recht vor, </w:t>
      </w:r>
      <w:r>
        <w:t xml:space="preserve">die Produkte selbst wie auch </w:t>
      </w:r>
      <w:r w:rsidRPr="00140C23">
        <w:t xml:space="preserve">die Inhalte, wie z.B. Bilder, Sortiment, Preise und </w:t>
      </w:r>
      <w:r>
        <w:t>die B</w:t>
      </w:r>
      <w:r w:rsidRPr="00140C23">
        <w:t>eschreibungen</w:t>
      </w:r>
      <w:r>
        <w:t xml:space="preserve"> zu unseren Produkten</w:t>
      </w:r>
      <w:r w:rsidRPr="00140C23">
        <w:t xml:space="preserve">, jederzeit und ohne Vorankündigung zu ändern. Abbildungen, Bilder, </w:t>
      </w:r>
      <w:r w:rsidRPr="00BD4E55">
        <w:t>Broschüren, Werbung und andere Informationen im Zusammenhang mit unseren Produkten dienen lediglich zu Informationszwecken und sind für die Muster AG nicht bindend.</w:t>
      </w:r>
      <w:r w:rsidRPr="00140C23">
        <w:t xml:space="preserve"> </w:t>
      </w:r>
    </w:p>
    <w:p w14:paraId="3E91A46D" w14:textId="77777777" w:rsidR="006E3EE5" w:rsidRDefault="006E3EE5" w:rsidP="006E3EE5">
      <w:pPr>
        <w:pStyle w:val="Haupttext"/>
      </w:pPr>
      <w:r>
        <w:t xml:space="preserve">Der Kunde kann über unseren Online-Shop die von ihm ausgewählten Produkte verbindlich bestellen. Der Kunde kann die Produkte, die er auswählt, in den </w:t>
      </w:r>
      <w:r w:rsidR="00C726F8">
        <w:t>«</w:t>
      </w:r>
      <w:r w:rsidRPr="00140C23">
        <w:t>Warenkorb</w:t>
      </w:r>
      <w:r w:rsidR="00C726F8">
        <w:t>»</w:t>
      </w:r>
      <w:r w:rsidRPr="00140C23">
        <w:t xml:space="preserve"> legen</w:t>
      </w:r>
      <w:r>
        <w:t>. Dies gilt noch nicht als verbindliche Bestellung</w:t>
      </w:r>
      <w:r w:rsidRPr="00140C23">
        <w:t xml:space="preserve">. Eine Bestellung gilt </w:t>
      </w:r>
      <w:r>
        <w:t>erst</w:t>
      </w:r>
      <w:r w:rsidRPr="00140C23">
        <w:t xml:space="preserve"> </w:t>
      </w:r>
      <w:r>
        <w:t xml:space="preserve">dann </w:t>
      </w:r>
      <w:r w:rsidRPr="00140C23">
        <w:t xml:space="preserve">als </w:t>
      </w:r>
      <w:r>
        <w:t>verbindlich zustande gekommen</w:t>
      </w:r>
      <w:r w:rsidRPr="00140C23">
        <w:t xml:space="preserve">, wenn </w:t>
      </w:r>
      <w:r>
        <w:t>der Kunde</w:t>
      </w:r>
      <w:r w:rsidRPr="00140C23">
        <w:t xml:space="preserve"> am Ende des Bestellvorgangs auf der Bestellseite auf den Button </w:t>
      </w:r>
      <w:r w:rsidRPr="00A940F7">
        <w:rPr>
          <w:highlight w:val="yellow"/>
        </w:rPr>
        <w:t>[</w:t>
      </w:r>
      <w:r w:rsidR="00C726F8">
        <w:rPr>
          <w:highlight w:val="yellow"/>
        </w:rPr>
        <w:t>«</w:t>
      </w:r>
      <w:r w:rsidRPr="00A940F7">
        <w:rPr>
          <w:highlight w:val="yellow"/>
        </w:rPr>
        <w:t>zahlungspflichtig bestellen</w:t>
      </w:r>
      <w:r w:rsidR="00C726F8">
        <w:t>»</w:t>
      </w:r>
      <w:r>
        <w:t>]</w:t>
      </w:r>
      <w:r w:rsidRPr="00140C23">
        <w:t xml:space="preserve"> klick</w:t>
      </w:r>
      <w:r>
        <w:t>t</w:t>
      </w:r>
      <w:r w:rsidRPr="00140C23">
        <w:t>.</w:t>
      </w:r>
      <w:r>
        <w:t xml:space="preserve"> Vor Absenden der Bestellung kann der Kunde die Angaben jederzeit ändern und einsehen, eventuelle Eingabefehler erkennen und vor der verbindlichen endgültigen Abgabe der Bestellung gegebenenfalls berichtigen.</w:t>
      </w:r>
      <w:r w:rsidRPr="00140C23">
        <w:t xml:space="preserve"> </w:t>
      </w:r>
    </w:p>
    <w:p w14:paraId="745DB127" w14:textId="77777777" w:rsidR="006E3EE5" w:rsidRPr="00140C23" w:rsidRDefault="006E3EE5" w:rsidP="006E3EE5">
      <w:pPr>
        <w:pStyle w:val="Haupttext"/>
      </w:pPr>
      <w:r w:rsidRPr="00140C23">
        <w:t xml:space="preserve">Eine Auftragsbestätigung wird </w:t>
      </w:r>
      <w:r>
        <w:t>dem Kunden</w:t>
      </w:r>
      <w:r w:rsidRPr="00140C23">
        <w:t xml:space="preserve"> </w:t>
      </w:r>
      <w:r>
        <w:t xml:space="preserve">unverzüglich und </w:t>
      </w:r>
      <w:r w:rsidRPr="00140C23">
        <w:t>automatisch per E-Mail zugesandt. Diese Bestätigungs-</w:t>
      </w:r>
      <w:r>
        <w:t xml:space="preserve">E-Mail </w:t>
      </w:r>
      <w:r w:rsidRPr="00140C23">
        <w:t>enthält die Daten Ihrer Bestellung</w:t>
      </w:r>
      <w:r>
        <w:t xml:space="preserve"> und unsere von Ihnen beim Bestellvorgang akzeptierten AGB. Die Bestätigungs-E-Mail </w:t>
      </w:r>
      <w:r w:rsidRPr="00140C23">
        <w:t>dient nur als Information, dass wir Ihre Bestellung erhalten haben. Durch die automatische Auftragsbestätigung kommt noch kein Kaufvertrag zustande. Mit dem Absenden der Bestellung bestätigen Sie, dass Sie die AGB gelesen haben und diesen vorbehaltlos zustimmen.</w:t>
      </w:r>
      <w:r>
        <w:t xml:space="preserve"> Wir empfehlen Ihnen, die AGB für den Zweck der Online-Bestellung und Ihre Dokumentation auszudrucken oder auf Ihrem Computer abzuspeichern.</w:t>
      </w:r>
    </w:p>
    <w:p w14:paraId="496210EA" w14:textId="77777777" w:rsidR="006E3EE5" w:rsidRPr="00140C23" w:rsidRDefault="006E3EE5" w:rsidP="006E3EE5">
      <w:pPr>
        <w:pStyle w:val="Haupttext"/>
      </w:pPr>
      <w:r w:rsidRPr="00140C23">
        <w:t>Nachdem Sie ein</w:t>
      </w:r>
      <w:r>
        <w:t>e</w:t>
      </w:r>
      <w:r w:rsidRPr="00140C23">
        <w:t xml:space="preserve"> verbindliche</w:t>
      </w:r>
      <w:r>
        <w:t xml:space="preserve"> Bestellung </w:t>
      </w:r>
      <w:r w:rsidRPr="00140C23">
        <w:t xml:space="preserve">abgegeben haben, steht es </w:t>
      </w:r>
      <w:r>
        <w:t>der Muster AG</w:t>
      </w:r>
      <w:r w:rsidRPr="00140C23">
        <w:t xml:space="preserve"> frei, d</w:t>
      </w:r>
      <w:r>
        <w:t>ie Bestellung</w:t>
      </w:r>
      <w:r w:rsidRPr="00140C23">
        <w:t xml:space="preserve"> </w:t>
      </w:r>
      <w:r>
        <w:t xml:space="preserve">nach eigenem Ermessen </w:t>
      </w:r>
      <w:r w:rsidRPr="00140C23">
        <w:t>entweder</w:t>
      </w:r>
      <w:r>
        <w:t xml:space="preserve"> </w:t>
      </w:r>
      <w:r w:rsidRPr="00140C23">
        <w:t xml:space="preserve">anzunehmen oder </w:t>
      </w:r>
      <w:r>
        <w:t>diese</w:t>
      </w:r>
      <w:r w:rsidRPr="00140C23">
        <w:t xml:space="preserve"> durch Zusendung einer entsprechenden </w:t>
      </w:r>
      <w:r>
        <w:t xml:space="preserve">Benachrichtigung per E-Mail und ohne Haftungsübernahme gegenüber Ihnen oder Dritten </w:t>
      </w:r>
      <w:r w:rsidRPr="00140C23">
        <w:t>abzulehnen</w:t>
      </w:r>
      <w:r>
        <w:t>. Eine allfällig bereits geleistete Zahlung werden wir Ihnen bei der Stornierung der Bestellung zurückerstatten. Gründe für die Ablehnung einer Bestellung</w:t>
      </w:r>
      <w:r w:rsidRPr="00140C23">
        <w:t xml:space="preserve"> </w:t>
      </w:r>
      <w:r>
        <w:t xml:space="preserve">können beispielsweise sein, wenn ein Produkt nicht mehr verfügbar ist, wenn wir keine Berechtigung für die Zahlung des Kunden erhalten können oder wenn </w:t>
      </w:r>
      <w:r w:rsidRPr="00140C23">
        <w:t>Grund zu der Annahme besteht, dass der Kunde gegen diese AGB, Einzelverträge, betrügerische oder andere strafrechtliche Aktivitäten oder aus einem anderen wichtigen Grund handelt.</w:t>
      </w:r>
    </w:p>
    <w:p w14:paraId="522FC2A3" w14:textId="77777777" w:rsidR="006E3EE5" w:rsidRDefault="006E3EE5" w:rsidP="006E3EE5">
      <w:pPr>
        <w:pStyle w:val="Haupttext"/>
      </w:pPr>
      <w:r>
        <w:t>Bei Annahme der</w:t>
      </w:r>
      <w:r w:rsidRPr="00140C23">
        <w:t xml:space="preserve"> Bestellung </w:t>
      </w:r>
      <w:r>
        <w:t xml:space="preserve">entsteht ein </w:t>
      </w:r>
      <w:r w:rsidRPr="00140C23">
        <w:t>verbindlicher Kaufvertrag</w:t>
      </w:r>
      <w:r>
        <w:t xml:space="preserve"> mit dem Kunden</w:t>
      </w:r>
      <w:r w:rsidRPr="00140C23">
        <w:t xml:space="preserve">. Diese Annahme </w:t>
      </w:r>
      <w:r>
        <w:t>erfolgt</w:t>
      </w:r>
      <w:r w:rsidRPr="00140C23">
        <w:t xml:space="preserve"> durch den Versand der bestellten </w:t>
      </w:r>
      <w:r>
        <w:t>Produkte</w:t>
      </w:r>
      <w:r w:rsidRPr="00140C23">
        <w:t xml:space="preserve">. </w:t>
      </w:r>
    </w:p>
    <w:p w14:paraId="0D4ADB0F" w14:textId="77777777" w:rsidR="006E3EE5" w:rsidRDefault="006E3EE5" w:rsidP="006E3EE5">
      <w:pPr>
        <w:pStyle w:val="Haupttext"/>
      </w:pPr>
      <w:r w:rsidRPr="00140C23">
        <w:t xml:space="preserve">Jeder kommerzielle </w:t>
      </w:r>
      <w:r>
        <w:t xml:space="preserve">Vertrieb oder </w:t>
      </w:r>
      <w:r w:rsidRPr="00140C23">
        <w:t xml:space="preserve">Weiterverkauf </w:t>
      </w:r>
      <w:r>
        <w:t>unserer</w:t>
      </w:r>
      <w:r w:rsidRPr="00140C23">
        <w:t xml:space="preserve"> Produkte ist strengstens untersagt.</w:t>
      </w:r>
    </w:p>
    <w:p w14:paraId="0BC27AE3" w14:textId="77777777" w:rsidR="006E3EE5" w:rsidRPr="00140C23" w:rsidRDefault="008C63F8" w:rsidP="008C63F8">
      <w:pPr>
        <w:pStyle w:val="Titel2"/>
      </w:pPr>
      <w:r>
        <w:lastRenderedPageBreak/>
        <w:t xml:space="preserve">3. </w:t>
      </w:r>
      <w:r w:rsidR="006E3EE5" w:rsidRPr="00140C23">
        <w:t xml:space="preserve">Verfügbarkeit und Leistungsvorbehalt für nicht lieferbare </w:t>
      </w:r>
      <w:r w:rsidR="006E3EE5">
        <w:t>Produkte</w:t>
      </w:r>
      <w:r w:rsidR="006E3EE5" w:rsidRPr="00140C23">
        <w:t xml:space="preserve"> </w:t>
      </w:r>
    </w:p>
    <w:p w14:paraId="3EF0FEED" w14:textId="77777777" w:rsidR="006E3EE5" w:rsidRPr="00140C23" w:rsidRDefault="006E3EE5" w:rsidP="008C63F8">
      <w:pPr>
        <w:pStyle w:val="Haupttext"/>
      </w:pPr>
      <w:r w:rsidRPr="00140C23">
        <w:t xml:space="preserve">Alle Informationen über die Verfügbarkeit, den Versand und die Lieferung eines Produkts sind vorläufige Informationen und ungefähre Richtwerte. Sie stellen keine verbindlichen oder garantierten Versand- oder Liefertermine dar. </w:t>
      </w:r>
      <w:r>
        <w:t xml:space="preserve">Eine </w:t>
      </w:r>
      <w:r w:rsidRPr="00140C23">
        <w:t xml:space="preserve">Haftung für nicht verfügbare Produkte oder für Verzögerungen beim Versand oder bei der Lieferung </w:t>
      </w:r>
      <w:r>
        <w:t xml:space="preserve">wird ausdrücklich </w:t>
      </w:r>
      <w:r w:rsidRPr="00140C23">
        <w:t>aus</w:t>
      </w:r>
      <w:r>
        <w:t>geschlossen</w:t>
      </w:r>
      <w:r w:rsidRPr="00140C23">
        <w:t xml:space="preserve">. </w:t>
      </w:r>
    </w:p>
    <w:p w14:paraId="3E70A73C" w14:textId="77777777" w:rsidR="006E3EE5" w:rsidRPr="00140C23" w:rsidRDefault="006E3EE5" w:rsidP="008C63F8">
      <w:pPr>
        <w:pStyle w:val="Haupttext"/>
      </w:pPr>
      <w:r w:rsidRPr="00140C23">
        <w:t xml:space="preserve">Unsere Produkte sind verfügbar, </w:t>
      </w:r>
      <w:r>
        <w:t>solange unsere Vorräte reichen</w:t>
      </w:r>
      <w:r w:rsidRPr="00140C23">
        <w:t>.</w:t>
      </w:r>
      <w:r>
        <w:t xml:space="preserve"> </w:t>
      </w:r>
      <w:r w:rsidRPr="00140C23">
        <w:t xml:space="preserve">Wenn </w:t>
      </w:r>
      <w:r>
        <w:t>die Muster AG</w:t>
      </w:r>
      <w:r w:rsidRPr="00140C23">
        <w:t xml:space="preserve"> bei der Bearbeitung Ihrer Bestellung feststellt, dass die von Ihnen bestellten Produkte nicht verfügbar sind, werden wir Sie unverzüglich </w:t>
      </w:r>
      <w:r>
        <w:t xml:space="preserve">darüber </w:t>
      </w:r>
      <w:r w:rsidRPr="00140C23">
        <w:t>informieren. In diesem Fall kommt ein Vertrag über die nicht lieferbaren Produkte nicht zustande, da die bestellten Produkte nicht geliefert werden</w:t>
      </w:r>
      <w:r>
        <w:t xml:space="preserve"> können</w:t>
      </w:r>
      <w:r w:rsidRPr="00140C23">
        <w:t xml:space="preserve">. </w:t>
      </w:r>
    </w:p>
    <w:p w14:paraId="02CC7A2C" w14:textId="77777777" w:rsidR="006E3EE5" w:rsidRPr="00140C23" w:rsidRDefault="006E3EE5" w:rsidP="008C63F8">
      <w:pPr>
        <w:pStyle w:val="Haupttext"/>
      </w:pPr>
      <w:r>
        <w:t xml:space="preserve">Ferner behalten wir uns das Recht vor, die </w:t>
      </w:r>
      <w:r w:rsidRPr="00140C23">
        <w:t>Anzahl der Artikel zu begrenzen, die von einem Kunden gekauft werden können.</w:t>
      </w:r>
      <w:r>
        <w:t xml:space="preserve"> Diesfalls werden wir den Kunden per E-Mail entsprechend darüber informieren. </w:t>
      </w:r>
    </w:p>
    <w:p w14:paraId="7977A77F" w14:textId="77777777" w:rsidR="006E3EE5" w:rsidRPr="003237E5" w:rsidRDefault="008C63F8" w:rsidP="008C63F8">
      <w:pPr>
        <w:pStyle w:val="Titel2"/>
      </w:pPr>
      <w:r>
        <w:t xml:space="preserve">4. </w:t>
      </w:r>
      <w:r w:rsidR="006E3EE5" w:rsidRPr="003237E5">
        <w:t>Preise und Versandkosten</w:t>
      </w:r>
    </w:p>
    <w:p w14:paraId="7E61B835" w14:textId="77777777" w:rsidR="006E3EE5" w:rsidRDefault="006E3EE5" w:rsidP="008C63F8">
      <w:pPr>
        <w:pStyle w:val="Haupttext"/>
      </w:pPr>
      <w:r w:rsidRPr="00140C23">
        <w:t xml:space="preserve">Unsere Produkte und Preise </w:t>
      </w:r>
      <w:r>
        <w:t xml:space="preserve">entsprechen denjenigen, die </w:t>
      </w:r>
      <w:r w:rsidRPr="00140C23">
        <w:t>auf der Website angegeben</w:t>
      </w:r>
      <w:r>
        <w:t xml:space="preserve"> sind</w:t>
      </w:r>
      <w:r w:rsidRPr="00140C23">
        <w:t>. Alle Preise sind in CHF (Schweizer Franken) angegeben und enthalten die gesetzliche Mehrwertsteuer (MwSt.) von 7,7%</w:t>
      </w:r>
      <w:r>
        <w:t xml:space="preserve"> und [</w:t>
      </w:r>
      <w:r w:rsidRPr="00A940F7">
        <w:rPr>
          <w:highlight w:val="yellow"/>
        </w:rPr>
        <w:t>gegebenenfalls</w:t>
      </w:r>
      <w:r>
        <w:t xml:space="preserve"> </w:t>
      </w:r>
      <w:r w:rsidRPr="00F6271A">
        <w:rPr>
          <w:highlight w:val="yellow"/>
        </w:rPr>
        <w:t>Nennung von allfälligen weiteren Abgaben/Gebühren</w:t>
      </w:r>
      <w:r>
        <w:t>]</w:t>
      </w:r>
      <w:r w:rsidRPr="00140C23">
        <w:t xml:space="preserve">. Der Gesamtpreis Ihrer Bestellung, </w:t>
      </w:r>
      <w:proofErr w:type="spellStart"/>
      <w:r w:rsidRPr="00140C23">
        <w:t>einschlie</w:t>
      </w:r>
      <w:r>
        <w:t>ss</w:t>
      </w:r>
      <w:r w:rsidRPr="00140C23">
        <w:t>lich</w:t>
      </w:r>
      <w:proofErr w:type="spellEnd"/>
      <w:r w:rsidRPr="00140C23">
        <w:t xml:space="preserve"> aller Neben- und Versandkosten, wird am Ende des Bestellvorgangs angezeigt. </w:t>
      </w:r>
      <w:r w:rsidRPr="000D51BB">
        <w:rPr>
          <w:highlight w:val="yellow"/>
        </w:rPr>
        <w:t xml:space="preserve">Bei Versand in Länder </w:t>
      </w:r>
      <w:proofErr w:type="spellStart"/>
      <w:r w:rsidRPr="000D51BB">
        <w:rPr>
          <w:highlight w:val="yellow"/>
        </w:rPr>
        <w:t>ausserhalb</w:t>
      </w:r>
      <w:proofErr w:type="spellEnd"/>
      <w:r w:rsidRPr="000D51BB">
        <w:rPr>
          <w:highlight w:val="yellow"/>
        </w:rPr>
        <w:t xml:space="preserve"> der Schweiz können zusätzliche Zollgebühren anfallen. Diese sind nicht im Preis enthalten und sind vom Kunden zu bezahlen.</w:t>
      </w:r>
    </w:p>
    <w:p w14:paraId="05E4D0F4" w14:textId="77777777" w:rsidR="006E3EE5" w:rsidRPr="00140C23" w:rsidRDefault="006E3EE5" w:rsidP="008C63F8">
      <w:pPr>
        <w:pStyle w:val="Haupttext"/>
      </w:pPr>
      <w:r w:rsidRPr="00140C23">
        <w:t xml:space="preserve">Mit der </w:t>
      </w:r>
      <w:r>
        <w:t>verbindlichen Bestellung</w:t>
      </w:r>
      <w:r w:rsidRPr="00140C23">
        <w:t xml:space="preserve"> erklären Sie, dass Sie mit dem </w:t>
      </w:r>
      <w:r>
        <w:t>Gesamtpreis</w:t>
      </w:r>
      <w:r w:rsidRPr="00140C23">
        <w:t xml:space="preserve"> für</w:t>
      </w:r>
      <w:r>
        <w:t xml:space="preserve"> die bestellten Produkte</w:t>
      </w:r>
      <w:r w:rsidRPr="00140C23">
        <w:t xml:space="preserve"> einverstanden sind. </w:t>
      </w:r>
      <w:r>
        <w:t>Nach der verbindlichen Bestellung kann d</w:t>
      </w:r>
      <w:r w:rsidRPr="00140C23">
        <w:t xml:space="preserve">er Preis nicht mehr angepasst werden. </w:t>
      </w:r>
    </w:p>
    <w:p w14:paraId="3630D252" w14:textId="77777777" w:rsidR="006E3EE5" w:rsidRPr="003237E5" w:rsidRDefault="006E3EE5" w:rsidP="008C63F8">
      <w:pPr>
        <w:pStyle w:val="Haupttext"/>
        <w:rPr>
          <w:lang w:val="de-CH"/>
        </w:rPr>
      </w:pPr>
      <w:r>
        <w:t>Die Muster AG</w:t>
      </w:r>
      <w:r w:rsidRPr="00140C23">
        <w:t xml:space="preserve"> behält sich das Recht vor, die Preise jederzeit zu ändern</w:t>
      </w:r>
      <w:r>
        <w:t xml:space="preserve">. Die </w:t>
      </w:r>
      <w:r w:rsidRPr="00140C23">
        <w:t>Produkte</w:t>
      </w:r>
      <w:r>
        <w:t xml:space="preserve"> werden</w:t>
      </w:r>
      <w:r w:rsidRPr="00140C23">
        <w:t xml:space="preserve"> auf </w:t>
      </w:r>
      <w:r>
        <w:t xml:space="preserve">der </w:t>
      </w:r>
      <w:r w:rsidRPr="00140C23">
        <w:t xml:space="preserve">Grundlage der zum Zeitpunkt der Abgabe der verbindlichen Bestellung angebotenen Preise </w:t>
      </w:r>
      <w:r>
        <w:t>ver</w:t>
      </w:r>
      <w:r w:rsidRPr="00140C23">
        <w:t>rechnet.</w:t>
      </w:r>
    </w:p>
    <w:p w14:paraId="0A0157AD" w14:textId="77777777" w:rsidR="006E3EE5" w:rsidRDefault="008C63F8" w:rsidP="008C63F8">
      <w:pPr>
        <w:pStyle w:val="Titel2"/>
      </w:pPr>
      <w:r>
        <w:t xml:space="preserve">5. </w:t>
      </w:r>
      <w:r w:rsidR="006E3EE5">
        <w:t xml:space="preserve">Zahlungsbedingungen/Bonitätsprüfung </w:t>
      </w:r>
    </w:p>
    <w:p w14:paraId="708D510D" w14:textId="77777777" w:rsidR="006E3EE5" w:rsidRPr="00140C23" w:rsidRDefault="006E3EE5" w:rsidP="008C63F8">
      <w:pPr>
        <w:pStyle w:val="Haupttext"/>
      </w:pPr>
      <w:r w:rsidRPr="00140C23">
        <w:t xml:space="preserve">Die </w:t>
      </w:r>
      <w:r>
        <w:t>Bestellungen</w:t>
      </w:r>
      <w:r w:rsidRPr="00140C23">
        <w:t xml:space="preserve"> werden </w:t>
      </w:r>
      <w:r>
        <w:t xml:space="preserve">grundsätzlich </w:t>
      </w:r>
      <w:r w:rsidRPr="00140C23">
        <w:t xml:space="preserve">sofort </w:t>
      </w:r>
      <w:r>
        <w:t xml:space="preserve">zur Zahlung </w:t>
      </w:r>
      <w:r w:rsidRPr="00140C23">
        <w:t>fällig.</w:t>
      </w:r>
    </w:p>
    <w:p w14:paraId="786B4B51" w14:textId="77777777" w:rsidR="006E3EE5" w:rsidRDefault="006E3EE5" w:rsidP="008C63F8">
      <w:pPr>
        <w:pStyle w:val="Haupttext"/>
      </w:pPr>
      <w:r>
        <w:t xml:space="preserve">Der Kunde hat die Möglichkeit zur Zahlung mit den Zahlungsmitteln, welche auf der Website bzw. beim Bestellvorgang angezeigt werden. Diese können sich von Zeit zu Zeit sowie landesspezifisch ändern. Zudem </w:t>
      </w:r>
      <w:r w:rsidRPr="00140C23">
        <w:t xml:space="preserve">behalten </w:t>
      </w:r>
      <w:r>
        <w:t xml:space="preserve">wir </w:t>
      </w:r>
      <w:r w:rsidRPr="00140C23">
        <w:t xml:space="preserve">uns das Recht vor, bestimmte Zahlungsmethoden </w:t>
      </w:r>
      <w:r>
        <w:t xml:space="preserve">im konkreten Einzelfall </w:t>
      </w:r>
      <w:r w:rsidRPr="00140C23">
        <w:t xml:space="preserve">nicht anzubieten und auf </w:t>
      </w:r>
      <w:r>
        <w:t xml:space="preserve">andere von uns genutzte </w:t>
      </w:r>
      <w:r w:rsidRPr="00140C23">
        <w:t>Zahlungsmethoden zu verweisen</w:t>
      </w:r>
      <w:r>
        <w:t xml:space="preserve"> (beispielsweise zur Absicherung unseres Kreditrisikos nur solche entsprechend der jeweiligen Bonität).</w:t>
      </w:r>
      <w:r w:rsidRPr="00140C23">
        <w:t xml:space="preserve"> </w:t>
      </w:r>
      <w:r>
        <w:t>Die Muster AG wird vom Kunden ausdrücklich dazu berechtigt, nach eigenem Ermessen Bonitätsprüfungen vorzunehmen und zu diesem Zweck gegebenenfalls Daten des Kunden an Dritte weiterzugeben.</w:t>
      </w:r>
    </w:p>
    <w:p w14:paraId="47355C56" w14:textId="77777777" w:rsidR="006E3EE5" w:rsidRDefault="006E3EE5" w:rsidP="008C63F8">
      <w:pPr>
        <w:pStyle w:val="Haupttext"/>
      </w:pPr>
      <w:r>
        <w:t xml:space="preserve">Mit der Wahl des Zahlungsmittels autorisiert der Kunde die Zahlung wahlweise durch die Eingabe der Kreditkartendaten oder Zugangsdaten eines Zahlungsdienstanbieters. Der Kunde ermächtigt die Muster AG, Zahlungen im entsprechenden Wege einzunehmen bzw. einzuziehen. Sollte es zu Rückbelastungen kommen, hat die Muster AG Anspruch auf Erstattung der damit verbundenen Kosten </w:t>
      </w:r>
      <w:r>
        <w:lastRenderedPageBreak/>
        <w:t xml:space="preserve">und Bankbearbeitungsgebühren. </w:t>
      </w:r>
      <w:bookmarkStart w:id="4" w:name="_Hlk38917376"/>
      <w:r>
        <w:t>Ferner haftet die Muster AG nicht für allfällige Gebühren oder andere Beträge, die Ihnen der Kartenherausgeber oder Ihre Bank infolge der Bearbeitung Ihrer Bezahlung gemäss Ihrer Bestellung möglicherweise verrechnet.</w:t>
      </w:r>
      <w:bookmarkEnd w:id="4"/>
    </w:p>
    <w:p w14:paraId="65241719" w14:textId="77777777" w:rsidR="006E3EE5" w:rsidRDefault="006E3EE5" w:rsidP="008C63F8">
      <w:pPr>
        <w:pStyle w:val="Haupttext"/>
      </w:pPr>
      <w:r w:rsidRPr="00140C23">
        <w:t>Wenn Sie mit einer Kredit</w:t>
      </w:r>
      <w:r>
        <w:t>karte</w:t>
      </w:r>
      <w:r w:rsidRPr="00140C23">
        <w:t xml:space="preserve"> oder </w:t>
      </w:r>
      <w:r>
        <w:t xml:space="preserve">einer </w:t>
      </w:r>
      <w:r w:rsidRPr="00140C23">
        <w:t>alternativen Zahlungsm</w:t>
      </w:r>
      <w:r>
        <w:t>ethode</w:t>
      </w:r>
      <w:r w:rsidRPr="00140C23">
        <w:t xml:space="preserve"> bezahlen, behalten wir uns das Recht vor, die Gültigkeit der Karte zu überprüfen, die Verfügbarkeitsparameter für den Einzug und die Adressdaten zu </w:t>
      </w:r>
      <w:r>
        <w:t>kontrollieren</w:t>
      </w:r>
      <w:r w:rsidRPr="00140C23">
        <w:t xml:space="preserve"> und die Autorisierung durch den Kartenherausgeber oder Zahl</w:t>
      </w:r>
      <w:r>
        <w:t>ungs</w:t>
      </w:r>
      <w:r w:rsidRPr="00140C23">
        <w:t xml:space="preserve">anbieter anzufordern. </w:t>
      </w:r>
      <w:r>
        <w:t xml:space="preserve">Ferner </w:t>
      </w:r>
      <w:r w:rsidRPr="00140C23">
        <w:t xml:space="preserve">bestätigen </w:t>
      </w:r>
      <w:r>
        <w:t>Sie</w:t>
      </w:r>
      <w:r w:rsidRPr="00140C23">
        <w:t>, dass die Kredit</w:t>
      </w:r>
      <w:r>
        <w:t>karte</w:t>
      </w:r>
      <w:r w:rsidRPr="00140C23">
        <w:t xml:space="preserve"> gültig ist und die eingegebenen Zahlungsdaten korrekt sind. Bei Ablehnung der Zahlung behält sich </w:t>
      </w:r>
      <w:r>
        <w:t>die Muster AG</w:t>
      </w:r>
      <w:r w:rsidRPr="00140C23">
        <w:t xml:space="preserve"> das Recht vor, die Bestellung zu stornieren und den Versand der Produkte einzustellen. In diesem Fall werden wir uns </w:t>
      </w:r>
      <w:r>
        <w:t>umgehend</w:t>
      </w:r>
      <w:r w:rsidRPr="00140C23">
        <w:t xml:space="preserve"> mit Ihnen in Verbindung setzen.  </w:t>
      </w:r>
    </w:p>
    <w:p w14:paraId="3496FB57" w14:textId="77777777" w:rsidR="006E3EE5" w:rsidRPr="00140C23" w:rsidRDefault="006E3EE5" w:rsidP="008C63F8">
      <w:pPr>
        <w:pStyle w:val="Haupttext"/>
      </w:pPr>
      <w:r w:rsidRPr="00794229">
        <w:rPr>
          <w:lang w:val="de-CH"/>
        </w:rPr>
        <w:t xml:space="preserve">Bei der Zahlung per Rechnung </w:t>
      </w:r>
      <w:r>
        <w:rPr>
          <w:lang w:val="de-CH"/>
        </w:rPr>
        <w:t>erhält der Kunde die Rechnung mit Einzahlungsschein mit der Lieferung der Ware oder per E-Mail</w:t>
      </w:r>
      <w:r w:rsidRPr="00140C23">
        <w:t xml:space="preserve">. </w:t>
      </w:r>
      <w:r>
        <w:rPr>
          <w:lang w:val="de-CH"/>
        </w:rPr>
        <w:t xml:space="preserve">Die Zahlung hat unter Verwendung des Einzahlungsscheins innerhalb der auf der Rechnung angegebenen Zahlungsfrist zu erfolgen. Erfolgt keine fristgerechte Zahlung, ist die Muster AG </w:t>
      </w:r>
      <w:r w:rsidRPr="00794229">
        <w:rPr>
          <w:lang w:val="de-CH"/>
        </w:rPr>
        <w:t xml:space="preserve">berechtigt, </w:t>
      </w:r>
      <w:r>
        <w:rPr>
          <w:lang w:val="de-CH"/>
        </w:rPr>
        <w:t>ihre Aufwendungen für jede Mahnung von mindestens CHF 50.</w:t>
      </w:r>
      <w:r w:rsidR="00F50216">
        <w:rPr>
          <w:lang w:val="de-CH"/>
        </w:rPr>
        <w:t>–</w:t>
      </w:r>
      <w:r>
        <w:rPr>
          <w:lang w:val="de-CH"/>
        </w:rPr>
        <w:t xml:space="preserve"> und weitere mit dem Inkasso verbundene Kosten sowie die gesetzlichen Verzugszinsen </w:t>
      </w:r>
      <w:r w:rsidR="00F50216">
        <w:rPr>
          <w:lang w:val="de-CH"/>
        </w:rPr>
        <w:t xml:space="preserve">zu </w:t>
      </w:r>
      <w:r>
        <w:rPr>
          <w:lang w:val="de-CH"/>
        </w:rPr>
        <w:t>verrechnen. Sollte die Einleitung einer Betreibung notwendig werden, werden wir eine zusätzliche Bearbeitungsgebühr von mindestens CHF 200.</w:t>
      </w:r>
      <w:r w:rsidR="00F50216">
        <w:rPr>
          <w:lang w:val="de-CH"/>
        </w:rPr>
        <w:t>–</w:t>
      </w:r>
      <w:r>
        <w:rPr>
          <w:lang w:val="de-CH"/>
        </w:rPr>
        <w:t xml:space="preserve"> erheben.  </w:t>
      </w:r>
    </w:p>
    <w:p w14:paraId="1F35099B" w14:textId="77777777" w:rsidR="006E3EE5" w:rsidRDefault="008C63F8" w:rsidP="008C63F8">
      <w:pPr>
        <w:pStyle w:val="Titel2"/>
      </w:pPr>
      <w:r>
        <w:t xml:space="preserve">6. </w:t>
      </w:r>
      <w:r w:rsidR="006E3EE5">
        <w:t>Lieferbedingungen</w:t>
      </w:r>
    </w:p>
    <w:p w14:paraId="50BE4058" w14:textId="77777777" w:rsidR="006E3EE5" w:rsidRDefault="006E3EE5" w:rsidP="008C63F8">
      <w:pPr>
        <w:pStyle w:val="Haupttext"/>
      </w:pPr>
      <w:r w:rsidRPr="00140C23">
        <w:t xml:space="preserve">Die Lieferung erfolgt </w:t>
      </w:r>
      <w:r>
        <w:t>grundsätzlich über den Zustelldienst der</w:t>
      </w:r>
      <w:r w:rsidRPr="00140C23">
        <w:t xml:space="preserve"> Schweizerische</w:t>
      </w:r>
      <w:r>
        <w:t>n</w:t>
      </w:r>
      <w:r w:rsidRPr="00140C23">
        <w:t xml:space="preserve"> Post AG. Für Lieferungen in die Schweiz werden die Versandkosten </w:t>
      </w:r>
      <w:r>
        <w:t xml:space="preserve">von der Muster AG </w:t>
      </w:r>
      <w:r w:rsidRPr="00140C23">
        <w:t>übernommen. Für Lieferungen in</w:t>
      </w:r>
      <w:r>
        <w:t xml:space="preserve"> die EU</w:t>
      </w:r>
      <w:r w:rsidRPr="00140C23">
        <w:t xml:space="preserve"> werden die folgenden Zustelldienste in Anspruch genommen: </w:t>
      </w:r>
      <w:r>
        <w:t>[</w:t>
      </w:r>
      <w:r w:rsidRPr="002440EC">
        <w:rPr>
          <w:highlight w:val="yellow"/>
        </w:rPr>
        <w:t>Schweizerische Post AG oder Kuriere wie DHL, TNT.</w:t>
      </w:r>
      <w:r>
        <w:t>]</w:t>
      </w:r>
      <w:r w:rsidRPr="00140C23">
        <w:t xml:space="preserve"> D</w:t>
      </w:r>
      <w:r>
        <w:t>er</w:t>
      </w:r>
      <w:r w:rsidRPr="00140C23">
        <w:t xml:space="preserve"> gewünschte Liefer</w:t>
      </w:r>
      <w:r>
        <w:t xml:space="preserve">dienst </w:t>
      </w:r>
      <w:r w:rsidRPr="00140C23">
        <w:t xml:space="preserve">kann beim </w:t>
      </w:r>
      <w:r>
        <w:t>Bestellvorgang</w:t>
      </w:r>
      <w:r w:rsidRPr="00140C23">
        <w:t xml:space="preserve"> definiert werden</w:t>
      </w:r>
      <w:r>
        <w:t>. Die</w:t>
      </w:r>
      <w:r w:rsidRPr="00140C23">
        <w:t xml:space="preserve"> anfallenden Kosten müssen vom Käufer im Voraus bezahlt werden</w:t>
      </w:r>
      <w:r>
        <w:t>.</w:t>
      </w:r>
    </w:p>
    <w:p w14:paraId="2DB76349" w14:textId="77777777" w:rsidR="006E3EE5" w:rsidRDefault="006E3EE5" w:rsidP="008C63F8">
      <w:pPr>
        <w:pStyle w:val="Haupttext"/>
      </w:pPr>
      <w:r w:rsidRPr="00140C23">
        <w:t xml:space="preserve">Die </w:t>
      </w:r>
      <w:r>
        <w:t>Produkte</w:t>
      </w:r>
      <w:r w:rsidRPr="00140C23">
        <w:t xml:space="preserve">, die Sie in unserem Online-Shop bestellen und die auf Lager </w:t>
      </w:r>
      <w:r>
        <w:t>sind</w:t>
      </w:r>
      <w:r w:rsidRPr="00140C23">
        <w:t xml:space="preserve">, </w:t>
      </w:r>
      <w:proofErr w:type="gramStart"/>
      <w:r w:rsidRPr="00140C23">
        <w:t>wird</w:t>
      </w:r>
      <w:proofErr w:type="gramEnd"/>
      <w:r w:rsidRPr="00140C23">
        <w:t xml:space="preserve"> Ihnen je nach Bestimmungsort</w:t>
      </w:r>
      <w:r>
        <w:t xml:space="preserve"> </w:t>
      </w:r>
      <w:r w:rsidRPr="00140C23">
        <w:t xml:space="preserve">innerhalb </w:t>
      </w:r>
      <w:r w:rsidRPr="00582A3A">
        <w:t>von [</w:t>
      </w:r>
      <w:r>
        <w:rPr>
          <w:highlight w:val="yellow"/>
        </w:rPr>
        <w:t>6</w:t>
      </w:r>
      <w:r w:rsidR="00F50216">
        <w:rPr>
          <w:highlight w:val="yellow"/>
        </w:rPr>
        <w:t>–</w:t>
      </w:r>
      <w:r w:rsidRPr="009F5CAF">
        <w:rPr>
          <w:highlight w:val="yellow"/>
        </w:rPr>
        <w:t>8</w:t>
      </w:r>
      <w:r w:rsidRPr="00582A3A">
        <w:t>] Werktagen</w:t>
      </w:r>
      <w:r w:rsidRPr="00140C23">
        <w:t xml:space="preserve"> nach Eingang der vollständigen Zahlung zugestellt. Sie können </w:t>
      </w:r>
      <w:r>
        <w:t>[</w:t>
      </w:r>
      <w:r w:rsidRPr="00B82BBD">
        <w:rPr>
          <w:highlight w:val="yellow"/>
        </w:rPr>
        <w:t>die Sendungsnummer</w:t>
      </w:r>
      <w:r>
        <w:t>]</w:t>
      </w:r>
      <w:r w:rsidRPr="00140C23">
        <w:t xml:space="preserve"> verwenden, um den aktuellen Standort Ihrer Bestellung zu verfolgen. </w:t>
      </w:r>
    </w:p>
    <w:p w14:paraId="6F68AFE6" w14:textId="77777777" w:rsidR="006E3EE5" w:rsidRDefault="006E3EE5" w:rsidP="008C63F8">
      <w:pPr>
        <w:pStyle w:val="Haupttext"/>
      </w:pPr>
      <w:r w:rsidRPr="00140C23">
        <w:t xml:space="preserve">Wenn die Produkte bei der Bestellung als nicht auf Lager gekennzeichnet sind, wird </w:t>
      </w:r>
      <w:r>
        <w:t>die Muster AG</w:t>
      </w:r>
      <w:r w:rsidRPr="00140C23">
        <w:t xml:space="preserve"> sich bemühen, die Produkte so schnell wie möglich zu liefern. </w:t>
      </w:r>
      <w:r>
        <w:t>Die Muster AG</w:t>
      </w:r>
      <w:r w:rsidRPr="00140C23">
        <w:t xml:space="preserve"> setzt alles daran, die angegebenen Lieferzeiten einzuhalten. </w:t>
      </w:r>
      <w:r>
        <w:t>Die Muster AG</w:t>
      </w:r>
      <w:r w:rsidRPr="00140C23">
        <w:t xml:space="preserve"> ist jedoch nicht verantwortlich für Lieferverzögerungen, unabhängig von de</w:t>
      </w:r>
      <w:r>
        <w:t>re</w:t>
      </w:r>
      <w:r w:rsidRPr="00140C23">
        <w:t>n Ursachen. Über auftretende Lieferverzögerungen werden wir Sie unverzüglich informieren.</w:t>
      </w:r>
      <w:r>
        <w:t xml:space="preserve"> </w:t>
      </w:r>
    </w:p>
    <w:p w14:paraId="1E30F63B" w14:textId="77777777" w:rsidR="006E3EE5" w:rsidRPr="00140C23" w:rsidRDefault="006E3EE5" w:rsidP="008C63F8">
      <w:pPr>
        <w:pStyle w:val="Haupttext"/>
      </w:pPr>
      <w:r w:rsidRPr="00140C23">
        <w:t xml:space="preserve">Dauert </w:t>
      </w:r>
      <w:r>
        <w:t xml:space="preserve">die Leistungsverhinderung </w:t>
      </w:r>
      <w:r w:rsidRPr="00140C23">
        <w:t xml:space="preserve">mehr als </w:t>
      </w:r>
      <w:r>
        <w:t>[</w:t>
      </w:r>
      <w:r w:rsidRPr="0087433A">
        <w:rPr>
          <w:highlight w:val="yellow"/>
        </w:rPr>
        <w:t>3</w:t>
      </w:r>
      <w:r>
        <w:t xml:space="preserve">] </w:t>
      </w:r>
      <w:r w:rsidRPr="00140C23">
        <w:t xml:space="preserve">Wochen nach dem ursprünglichen Liefertermin, </w:t>
      </w:r>
      <w:r>
        <w:t>ist der Kunde</w:t>
      </w:r>
      <w:r w:rsidRPr="00140C23">
        <w:t xml:space="preserve"> berechtigt, </w:t>
      </w:r>
      <w:r>
        <w:t>seine</w:t>
      </w:r>
      <w:r w:rsidRPr="00140C23">
        <w:t xml:space="preserve"> Bestellung zu widerrufen. Weitergehende Ansprüche, insbesondere Schadenersatzansprüche, sind ausgeschlossen.</w:t>
      </w:r>
    </w:p>
    <w:p w14:paraId="5762E9A8" w14:textId="77777777" w:rsidR="006E3EE5" w:rsidRDefault="006E3EE5" w:rsidP="008C63F8">
      <w:pPr>
        <w:pStyle w:val="Haupttext"/>
        <w:rPr>
          <w:lang w:val="de-CH"/>
        </w:rPr>
      </w:pPr>
      <w:r w:rsidRPr="003237E5">
        <w:rPr>
          <w:lang w:val="de-CH"/>
        </w:rPr>
        <w:t>Sollte die Zustellung de</w:t>
      </w:r>
      <w:r>
        <w:rPr>
          <w:lang w:val="de-CH"/>
        </w:rPr>
        <w:t>s Produkts</w:t>
      </w:r>
      <w:r w:rsidRPr="003237E5">
        <w:rPr>
          <w:lang w:val="de-CH"/>
        </w:rPr>
        <w:t xml:space="preserve"> durch Verschulden des Kunden </w:t>
      </w:r>
      <w:r>
        <w:rPr>
          <w:lang w:val="de-CH"/>
        </w:rPr>
        <w:t>[</w:t>
      </w:r>
      <w:r w:rsidRPr="001C0BB2">
        <w:rPr>
          <w:highlight w:val="yellow"/>
          <w:lang w:val="de-CH"/>
        </w:rPr>
        <w:t>trotz [drei]maligen Auslieferungsversuchs scheitern, kann die Muster AG vom Vertrag zurücktreten.</w:t>
      </w:r>
      <w:r>
        <w:rPr>
          <w:lang w:val="de-CH"/>
        </w:rPr>
        <w:t>]</w:t>
      </w:r>
      <w:r w:rsidRPr="003237E5">
        <w:rPr>
          <w:lang w:val="de-CH"/>
        </w:rPr>
        <w:t xml:space="preserve"> Gegebenenfalls geleistete Zahlungen werden unverzüglich zurückerstattet.</w:t>
      </w:r>
    </w:p>
    <w:p w14:paraId="08AAC307" w14:textId="77777777" w:rsidR="006E3EE5" w:rsidRDefault="008C63F8" w:rsidP="008C63F8">
      <w:pPr>
        <w:pStyle w:val="Titel2"/>
      </w:pPr>
      <w:r>
        <w:t xml:space="preserve">7. </w:t>
      </w:r>
      <w:r w:rsidR="006E3EE5">
        <w:t>Eigentumsvorbehalt</w:t>
      </w:r>
    </w:p>
    <w:p w14:paraId="1A0893B9" w14:textId="77777777" w:rsidR="006E3EE5" w:rsidRDefault="006E3EE5" w:rsidP="008C63F8">
      <w:pPr>
        <w:pStyle w:val="Haupttext"/>
      </w:pPr>
      <w:r>
        <w:t>Die Muster AG</w:t>
      </w:r>
      <w:r w:rsidRPr="00431201">
        <w:t xml:space="preserve"> b</w:t>
      </w:r>
      <w:r>
        <w:t xml:space="preserve">leibt Eigentümerin der </w:t>
      </w:r>
      <w:r w:rsidRPr="00431201">
        <w:t xml:space="preserve">gelieferten </w:t>
      </w:r>
      <w:r>
        <w:t>Produkte</w:t>
      </w:r>
      <w:r w:rsidR="00F50216">
        <w:t>,</w:t>
      </w:r>
      <w:r w:rsidRPr="00431201">
        <w:t xml:space="preserve"> bis </w:t>
      </w:r>
      <w:r>
        <w:t>sie</w:t>
      </w:r>
      <w:r w:rsidRPr="00431201">
        <w:t xml:space="preserve"> vollständig</w:t>
      </w:r>
      <w:r>
        <w:t xml:space="preserve"> bezahlt wurden.</w:t>
      </w:r>
    </w:p>
    <w:p w14:paraId="5617F22D" w14:textId="77777777" w:rsidR="006E3EE5" w:rsidRPr="00B91D0F" w:rsidRDefault="008C63F8" w:rsidP="008C63F8">
      <w:pPr>
        <w:pStyle w:val="Titel2"/>
      </w:pPr>
      <w:r>
        <w:lastRenderedPageBreak/>
        <w:t xml:space="preserve">8. </w:t>
      </w:r>
      <w:r w:rsidR="006E3EE5" w:rsidRPr="00B91D0F">
        <w:t>Widerrufs- und Rückgaberecht</w:t>
      </w:r>
    </w:p>
    <w:p w14:paraId="6FB29D9C" w14:textId="77777777" w:rsidR="006E3EE5" w:rsidRPr="008C63F8" w:rsidRDefault="006E3EE5" w:rsidP="008C63F8">
      <w:pPr>
        <w:pStyle w:val="Haupttext"/>
        <w:rPr>
          <w:u w:val="single"/>
        </w:rPr>
      </w:pPr>
      <w:r w:rsidRPr="008C63F8">
        <w:rPr>
          <w:u w:val="single"/>
        </w:rPr>
        <w:t>Voraussetzungen</w:t>
      </w:r>
    </w:p>
    <w:p w14:paraId="32554DC7" w14:textId="77777777" w:rsidR="006E3EE5" w:rsidRDefault="006E3EE5" w:rsidP="008C63F8">
      <w:pPr>
        <w:pStyle w:val="Haupttext"/>
      </w:pPr>
      <w:r w:rsidRPr="00431201">
        <w:t xml:space="preserve">Für alle Einkäufe unserer Produkte über unseren Online-Shop </w:t>
      </w:r>
      <w:r>
        <w:t>(mit Ausnahme von bestimmten Produkten; vgl. dazu die Widerrufsbeschränkungen weiter unten) steht Ihnen als Verbraucher</w:t>
      </w:r>
      <w:r>
        <w:rPr>
          <w:rStyle w:val="Funotenzeichen"/>
        </w:rPr>
        <w:footnoteReference w:id="2"/>
      </w:r>
      <w:r>
        <w:t xml:space="preserve"> </w:t>
      </w:r>
      <w:r w:rsidRPr="00431201">
        <w:t>ohne Angabe von Gründen</w:t>
      </w:r>
      <w:r>
        <w:t xml:space="preserve"> ein</w:t>
      </w:r>
      <w:r w:rsidRPr="00431201">
        <w:t xml:space="preserve"> Widerrufsrecht innerhalb von 14 Tagen</w:t>
      </w:r>
      <w:r>
        <w:t xml:space="preserve"> </w:t>
      </w:r>
      <w:r w:rsidRPr="00431201">
        <w:t>nach Erhalt der Produkte</w:t>
      </w:r>
      <w:r w:rsidR="00F50216">
        <w:t xml:space="preserve"> zu</w:t>
      </w:r>
      <w:r w:rsidRPr="00431201">
        <w:t xml:space="preserve">. </w:t>
      </w:r>
      <w:r>
        <w:t>Sie können</w:t>
      </w:r>
      <w:r w:rsidRPr="00431201">
        <w:t xml:space="preserve"> innerhalb von 14 Tagen nach Erhalt der Ware</w:t>
      </w:r>
      <w:r>
        <w:t xml:space="preserve"> oder ein von Ihnen benannte</w:t>
      </w:r>
      <w:r w:rsidR="00F50216">
        <w:t>r</w:t>
      </w:r>
      <w:r>
        <w:t xml:space="preserve"> Dritte</w:t>
      </w:r>
      <w:r w:rsidR="00F50216">
        <w:t>r</w:t>
      </w:r>
      <w:r>
        <w:t>, der nicht Beförderer ist,</w:t>
      </w:r>
      <w:r w:rsidRPr="00431201">
        <w:t xml:space="preserve"> vom Vertrag zurücktreten, indem </w:t>
      </w:r>
      <w:r>
        <w:t>Sie</w:t>
      </w:r>
      <w:r w:rsidRPr="00431201">
        <w:t xml:space="preserve"> die Ware an uns zurücksend</w:t>
      </w:r>
      <w:r>
        <w:t>en oder uns die eindeutige Widerrufserklärung in Textform (z.B. ein mit der Post versandter Brief, E-Mail oder Telefax) über Ihren Entschluss, den Vertrag zu widerrufen, mitteilen</w:t>
      </w:r>
      <w:r w:rsidRPr="00431201">
        <w:t xml:space="preserve">. </w:t>
      </w:r>
      <w:r>
        <w:t>Die 14-tägige Rückgabefrist beginnt</w:t>
      </w:r>
      <w:r w:rsidRPr="00431201">
        <w:t xml:space="preserve"> am Tag nach Erhalt der Ware </w:t>
      </w:r>
      <w:r>
        <w:t>und</w:t>
      </w:r>
      <w:r w:rsidRPr="00431201">
        <w:t xml:space="preserve"> ist eingehalten, wenn die Ware </w:t>
      </w:r>
      <w:r>
        <w:t>oder die Widerruf</w:t>
      </w:r>
      <w:r w:rsidR="00F50216">
        <w:t>sm</w:t>
      </w:r>
      <w:r>
        <w:t xml:space="preserve">itteilung </w:t>
      </w:r>
      <w:r w:rsidRPr="00431201">
        <w:t>am letzten Tag zur Rückgabe</w:t>
      </w:r>
      <w:r>
        <w:t xml:space="preserve"> bzw. zum Versand</w:t>
      </w:r>
      <w:r w:rsidRPr="00431201">
        <w:t xml:space="preserve"> an die Post oder ein anderes Transportunternehmen übergeben wird.</w:t>
      </w:r>
      <w:r>
        <w:t xml:space="preserve"> Sie können das Muster-Widerrufsformular verwenden, welches unter folgendem Link [</w:t>
      </w:r>
      <w:r w:rsidRPr="00A95D6F">
        <w:rPr>
          <w:highlight w:val="yellow"/>
        </w:rPr>
        <w:t>Link Muster Widerrufsformular</w:t>
      </w:r>
      <w:r>
        <w:t>] verfügbar ist, welches jedoch nicht vorgeschrieben ist.</w:t>
      </w:r>
    </w:p>
    <w:p w14:paraId="0D95988C" w14:textId="77777777" w:rsidR="006E3EE5" w:rsidRDefault="006E3EE5" w:rsidP="008C63F8">
      <w:pPr>
        <w:pStyle w:val="Haupttext"/>
      </w:pPr>
      <w:r w:rsidRPr="00431201">
        <w:t>Voraussetzung für die Ausübung des Widerrufsrechts ist, dass Sie die Ware unbenutzt, vollständig und intakt</w:t>
      </w:r>
      <w:r>
        <w:t xml:space="preserve">, wenn möglich in der </w:t>
      </w:r>
      <w:r w:rsidRPr="00431201">
        <w:t>Originalverpackung</w:t>
      </w:r>
      <w:r>
        <w:t>,</w:t>
      </w:r>
      <w:r w:rsidRPr="00431201">
        <w:t xml:space="preserve"> an uns zurück</w:t>
      </w:r>
      <w:r>
        <w:t>senden</w:t>
      </w:r>
      <w:r w:rsidRPr="00431201">
        <w:t xml:space="preserve">. Die Ware </w:t>
      </w:r>
      <w:r>
        <w:t xml:space="preserve">zuzüglich des ausgefüllten Rückscheins </w:t>
      </w:r>
      <w:r w:rsidRPr="00431201">
        <w:t>m</w:t>
      </w:r>
      <w:r>
        <w:t>üssen</w:t>
      </w:r>
      <w:r w:rsidRPr="00431201">
        <w:t xml:space="preserve"> an folgende Adresse zurückgeschickt werden: </w:t>
      </w:r>
    </w:p>
    <w:p w14:paraId="3F09F0C0" w14:textId="77777777" w:rsidR="006E3EE5" w:rsidRPr="008C63F8" w:rsidRDefault="006E3EE5" w:rsidP="008C63F8">
      <w:pPr>
        <w:pStyle w:val="Haupttext"/>
      </w:pPr>
      <w:r>
        <w:t>Muster AG, [</w:t>
      </w:r>
      <w:r w:rsidRPr="00115F0C">
        <w:rPr>
          <w:highlight w:val="yellow"/>
        </w:rPr>
        <w:t>Adresse, Telefon und E-Mail</w:t>
      </w:r>
      <w:r>
        <w:t>]</w:t>
      </w:r>
      <w:r w:rsidRPr="00DB336C">
        <w:t>.</w:t>
      </w:r>
    </w:p>
    <w:p w14:paraId="7B65D0EF" w14:textId="77777777" w:rsidR="006E3EE5" w:rsidRPr="008C63F8" w:rsidRDefault="006E3EE5" w:rsidP="008C63F8">
      <w:pPr>
        <w:pStyle w:val="Haupttext"/>
        <w:rPr>
          <w:u w:val="single"/>
        </w:rPr>
      </w:pPr>
      <w:r w:rsidRPr="008C63F8">
        <w:rPr>
          <w:u w:val="single"/>
        </w:rPr>
        <w:t>Folgen</w:t>
      </w:r>
    </w:p>
    <w:p w14:paraId="0C0D6334" w14:textId="77777777" w:rsidR="006E3EE5" w:rsidRDefault="006E3EE5" w:rsidP="008C63F8">
      <w:pPr>
        <w:pStyle w:val="Haupttext"/>
      </w:pPr>
      <w:r>
        <w:t>Wenn Sie den Vertrag widerrufen</w:t>
      </w:r>
      <w:r w:rsidR="00F50216">
        <w:t>,</w:t>
      </w:r>
      <w:r>
        <w:t xml:space="preserve"> und b</w:t>
      </w:r>
      <w:r w:rsidRPr="00431201">
        <w:t xml:space="preserve">ei </w:t>
      </w:r>
      <w:proofErr w:type="spellStart"/>
      <w:r w:rsidRPr="00431201">
        <w:t>ordnungsgemä</w:t>
      </w:r>
      <w:r>
        <w:t>ss</w:t>
      </w:r>
      <w:r w:rsidRPr="00431201">
        <w:t>er</w:t>
      </w:r>
      <w:proofErr w:type="spellEnd"/>
      <w:r w:rsidRPr="00431201">
        <w:t xml:space="preserve"> Rückgabe</w:t>
      </w:r>
      <w:r>
        <w:t xml:space="preserve"> der W</w:t>
      </w:r>
      <w:r w:rsidRPr="00431201">
        <w:t>are</w:t>
      </w:r>
      <w:r>
        <w:t>,</w:t>
      </w:r>
      <w:r w:rsidRPr="00431201">
        <w:t xml:space="preserve"> erstatten wir den </w:t>
      </w:r>
      <w:r>
        <w:t>von Ihnen</w:t>
      </w:r>
      <w:r w:rsidRPr="00431201">
        <w:t xml:space="preserve"> gezahlten Gesamtpreis</w:t>
      </w:r>
      <w:r>
        <w:t xml:space="preserve"> inklusive Lieferkosten (mit Ausnahme der Kosten, die sich daraus ergeben, dass Sie eine andere Art der Lieferung als die von uns angebotene, günstigste Standardlieferung gewählt haben) unverzüglich und spätestens 14 Tage ab dem Tag, an dem wir die Mitteilung über Ihren Widerruf dieses Vertrags erhalten haben oder die Ware bei uns eingegangen ist. </w:t>
      </w:r>
      <w:r w:rsidRPr="00431201">
        <w:t xml:space="preserve">Die Rückzahlung </w:t>
      </w:r>
      <w:r>
        <w:t xml:space="preserve">richtet sich nach der ursprünglich verwendeten Zahlungsmethode und erfolgt </w:t>
      </w:r>
      <w:r w:rsidRPr="00431201">
        <w:t xml:space="preserve">immer auf das zugehörige </w:t>
      </w:r>
      <w:r>
        <w:t>K</w:t>
      </w:r>
      <w:r w:rsidRPr="00431201">
        <w:t xml:space="preserve">onto, </w:t>
      </w:r>
      <w:r>
        <w:t>welches</w:t>
      </w:r>
      <w:r w:rsidRPr="00431201">
        <w:t xml:space="preserve"> für die Zahlung verwendet </w:t>
      </w:r>
      <w:r>
        <w:t>wurde, es sei denn, mit Ihnen wurde ausdrücklich etwas anderes vereinbart; in keinem Fall werden Ihnen wegen dieser Rückzahlung Entgelte berechnet</w:t>
      </w:r>
      <w:r w:rsidRPr="00431201">
        <w:t xml:space="preserve">. Bitte stellen Sie sicher, dass Sie Zugang zu dem angegebenen </w:t>
      </w:r>
      <w:r>
        <w:t>K</w:t>
      </w:r>
      <w:r w:rsidRPr="00431201">
        <w:t xml:space="preserve">onto haben, da </w:t>
      </w:r>
      <w:r>
        <w:t>die Muster AG</w:t>
      </w:r>
      <w:r w:rsidRPr="00431201">
        <w:t xml:space="preserve"> diesbezüglich keine Haftung übernimmt. </w:t>
      </w:r>
    </w:p>
    <w:p w14:paraId="78A37776" w14:textId="77777777" w:rsidR="006E3EE5" w:rsidRDefault="006E3EE5" w:rsidP="008C63F8">
      <w:pPr>
        <w:pStyle w:val="Haupttext"/>
      </w:pPr>
      <w:r>
        <w:t>Wir können die Rückzahlung verweigern, bis wir die Waren wieder zurückerhalten haben oder bis Sie den Nachweis erbracht haben, dass Sie die Waren zurückgesandt haben, je nachdem, welches der frühere Zeitpunkt ist.</w:t>
      </w:r>
    </w:p>
    <w:p w14:paraId="322AE533" w14:textId="37E4D9DC" w:rsidR="006E3EE5" w:rsidRDefault="006E3EE5" w:rsidP="008C63F8">
      <w:pPr>
        <w:pStyle w:val="Haupttext"/>
      </w:pPr>
      <w:bookmarkStart w:id="5" w:name="_Hlk39052713"/>
      <w:r w:rsidRPr="004C56B7">
        <w:t xml:space="preserve">Sie müssen für einen etwaigen Wertverlust der Waren nur aufkommen, wenn dieser Wertverlust auf einen zur Prüfung der Beschaffenheit, Eigenschaften und Funktionsweise der Waren nicht notwendigen Umgang mit </w:t>
      </w:r>
      <w:r w:rsidR="00185F79" w:rsidRPr="00F20ED1">
        <w:t>i</w:t>
      </w:r>
      <w:r w:rsidRPr="00F20ED1">
        <w:t>hnen</w:t>
      </w:r>
      <w:r w:rsidRPr="004C56B7">
        <w:t xml:space="preserve"> zurückzuführen ist.</w:t>
      </w:r>
    </w:p>
    <w:bookmarkEnd w:id="5"/>
    <w:p w14:paraId="32A7AEC5" w14:textId="77777777" w:rsidR="006E3EE5" w:rsidRPr="008C63F8" w:rsidRDefault="006E3EE5" w:rsidP="008C63F8">
      <w:pPr>
        <w:pStyle w:val="Haupttext"/>
        <w:rPr>
          <w:u w:val="single"/>
        </w:rPr>
      </w:pPr>
      <w:r w:rsidRPr="008C63F8">
        <w:rPr>
          <w:u w:val="single"/>
        </w:rPr>
        <w:t>Widerrufsbeschränkungen</w:t>
      </w:r>
    </w:p>
    <w:p w14:paraId="65E87BDA" w14:textId="77777777" w:rsidR="006E3EE5" w:rsidRDefault="006E3EE5" w:rsidP="008C63F8">
      <w:pPr>
        <w:pStyle w:val="Haupttext"/>
      </w:pPr>
      <w:r>
        <w:t>Das Widerrufsrecht besteht nicht bei Verträgen über die Lieferung von Produkten, die nach Ihren eigenen Spezifikationen individualisiert angefertigt wurden oder die eindeutig auf Ihren Bedarf zu</w:t>
      </w:r>
      <w:r>
        <w:lastRenderedPageBreak/>
        <w:t xml:space="preserve">geschnitten sind (sog. kundenspezifische, individualisierte Produkte) oder </w:t>
      </w:r>
      <w:r w:rsidR="00D900A2">
        <w:t xml:space="preserve">wenn </w:t>
      </w:r>
      <w:r>
        <w:t>die Lieferung Produkte betr</w:t>
      </w:r>
      <w:r w:rsidR="00D900A2">
        <w:t>i</w:t>
      </w:r>
      <w:r>
        <w:t>ff</w:t>
      </w:r>
      <w:r w:rsidR="00D900A2">
        <w:t>t</w:t>
      </w:r>
      <w:r>
        <w:t xml:space="preserve">, die aus gesundheitlichen oder hygienischen Gründen nicht zur Rücksendung geeignet sind und deren Verpackung nach der Lieferung geöffnet wurde. </w:t>
      </w:r>
    </w:p>
    <w:p w14:paraId="22E4548E" w14:textId="77777777" w:rsidR="006E3EE5" w:rsidRPr="00B91D0F" w:rsidRDefault="008C63F8" w:rsidP="008C63F8">
      <w:pPr>
        <w:pStyle w:val="Titel2"/>
      </w:pPr>
      <w:r>
        <w:t xml:space="preserve">9. </w:t>
      </w:r>
      <w:r w:rsidR="006E3EE5" w:rsidRPr="00DB336C">
        <w:t xml:space="preserve">Mängelrüge/Gewährleistung </w:t>
      </w:r>
    </w:p>
    <w:p w14:paraId="2C8C96D1" w14:textId="77777777" w:rsidR="006E3EE5" w:rsidRPr="003237E5" w:rsidRDefault="006E3EE5" w:rsidP="008C63F8">
      <w:pPr>
        <w:pStyle w:val="Haupttext"/>
      </w:pPr>
      <w:r>
        <w:t>Die Muster</w:t>
      </w:r>
      <w:r w:rsidRPr="003237E5">
        <w:t xml:space="preserve"> AG </w:t>
      </w:r>
      <w:r>
        <w:t xml:space="preserve">leistet </w:t>
      </w:r>
      <w:r w:rsidR="00D900A2">
        <w:t>G</w:t>
      </w:r>
      <w:r>
        <w:t>ewähr</w:t>
      </w:r>
      <w:r w:rsidRPr="003237E5">
        <w:t>, dass die Ware den zugesicherten Eigenschaften entspricht</w:t>
      </w:r>
      <w:r>
        <w:t xml:space="preserve"> und</w:t>
      </w:r>
      <w:r w:rsidRPr="003237E5">
        <w:t xml:space="preserve"> </w:t>
      </w:r>
      <w:r>
        <w:t xml:space="preserve">über </w:t>
      </w:r>
      <w:r w:rsidRPr="003237E5">
        <w:t xml:space="preserve">keine ihren Wert </w:t>
      </w:r>
      <w:r w:rsidRPr="00116949">
        <w:t>oder</w:t>
      </w:r>
      <w:r w:rsidRPr="003237E5">
        <w:t xml:space="preserve"> </w:t>
      </w:r>
      <w:r>
        <w:t xml:space="preserve">ihre </w:t>
      </w:r>
      <w:r w:rsidRPr="003237E5">
        <w:t>Tauglichkeit zum vorausgesetzten Gebrauch beeinträchtigende</w:t>
      </w:r>
      <w:r>
        <w:t>n</w:t>
      </w:r>
      <w:r w:rsidRPr="003237E5">
        <w:t xml:space="preserve"> Mängel </w:t>
      </w:r>
      <w:r>
        <w:t>verfügt.</w:t>
      </w:r>
    </w:p>
    <w:p w14:paraId="2882917D" w14:textId="77777777" w:rsidR="006E3EE5" w:rsidRPr="00DB336C" w:rsidRDefault="006E3EE5" w:rsidP="008C63F8">
      <w:pPr>
        <w:pStyle w:val="Haupttext"/>
      </w:pPr>
      <w:r>
        <w:t>Der Kunde hat n</w:t>
      </w:r>
      <w:r w:rsidRPr="00DB336C">
        <w:t xml:space="preserve">ach Erhalt der Produkte diese </w:t>
      </w:r>
      <w:r>
        <w:t xml:space="preserve">unverzüglich </w:t>
      </w:r>
      <w:r w:rsidRPr="00DB336C">
        <w:t xml:space="preserve">auf Richtigkeit, Vollständigkeit und eventuelle Schäden zu überprüfen. Fehler oder Beschädigungen sind </w:t>
      </w:r>
      <w:r>
        <w:t>der Muster AG</w:t>
      </w:r>
      <w:r w:rsidRPr="00DB336C">
        <w:t xml:space="preserve"> innerhalb von </w:t>
      </w:r>
      <w:r>
        <w:t>[</w:t>
      </w:r>
      <w:r w:rsidRPr="0087433A">
        <w:rPr>
          <w:highlight w:val="yellow"/>
        </w:rPr>
        <w:t>5</w:t>
      </w:r>
      <w:r>
        <w:t>]</w:t>
      </w:r>
      <w:r w:rsidRPr="00DB336C">
        <w:t xml:space="preserve"> Werktagen zu melden. Mängel, die bei einer </w:t>
      </w:r>
      <w:proofErr w:type="spellStart"/>
      <w:r w:rsidRPr="00DB336C">
        <w:t>ordnungsgemä</w:t>
      </w:r>
      <w:r>
        <w:t>ss</w:t>
      </w:r>
      <w:r w:rsidRPr="00DB336C">
        <w:t>en</w:t>
      </w:r>
      <w:proofErr w:type="spellEnd"/>
      <w:r w:rsidRPr="00DB336C">
        <w:t xml:space="preserve"> Untersuchung nicht entdeckt werden konnten und erst später auftreten, sind unverzüglich nach ihrer Entdeckung </w:t>
      </w:r>
      <w:r>
        <w:t xml:space="preserve">schriftlich </w:t>
      </w:r>
      <w:r w:rsidRPr="00DB336C">
        <w:t>zu rügen. Wenn Sie den Mangel nicht prüfen oder unverzüglich anzeigen, gilt die Ware als genehmigt</w:t>
      </w:r>
      <w:r w:rsidR="00D900A2">
        <w:t>,</w:t>
      </w:r>
      <w:r w:rsidRPr="00DB336C">
        <w:t xml:space="preserve"> und Sie sind nicht mehr berechtigt, Ansprüche gegen uns geltend zu machen. </w:t>
      </w:r>
    </w:p>
    <w:p w14:paraId="34143FC7" w14:textId="77777777" w:rsidR="006E3EE5" w:rsidRPr="00DB336C" w:rsidRDefault="006E3EE5" w:rsidP="008C63F8">
      <w:pPr>
        <w:pStyle w:val="Haupttext"/>
      </w:pPr>
      <w:r w:rsidRPr="00DB336C">
        <w:t xml:space="preserve">Es gelten die gesetzlichen Gewährleistungsvorschriften gegen Fabrikationsfehler/Material- oder Produktionsfehler. Die Gewährleistungsfrist beträgt 2 Jahre ab Erhalt des Produkts. Von der </w:t>
      </w:r>
      <w:r>
        <w:t>Gewährleistung</w:t>
      </w:r>
      <w:r w:rsidRPr="00DB336C">
        <w:t xml:space="preserve"> ausgeschlossen sind Produkte, die durch eigenes Verschulden des Käufers beschädigt wurden (</w:t>
      </w:r>
      <w:r>
        <w:t>[</w:t>
      </w:r>
      <w:r w:rsidRPr="0087433A">
        <w:rPr>
          <w:highlight w:val="yellow"/>
        </w:rPr>
        <w:t>Beispiele aufführen</w:t>
      </w:r>
      <w:r>
        <w:t>]</w:t>
      </w:r>
      <w:r w:rsidRPr="00DB336C">
        <w:t>).</w:t>
      </w:r>
    </w:p>
    <w:p w14:paraId="07DF8731" w14:textId="77777777" w:rsidR="006E3EE5" w:rsidRPr="00DB336C" w:rsidRDefault="006E3EE5" w:rsidP="008C63F8">
      <w:pPr>
        <w:pStyle w:val="Haupttext"/>
      </w:pPr>
      <w:r w:rsidRPr="00DB336C">
        <w:t xml:space="preserve">Die Gewährleistungsansprüche des Kunden beschränken sich auf </w:t>
      </w:r>
      <w:r>
        <w:t>[</w:t>
      </w:r>
      <w:r w:rsidRPr="008E3571">
        <w:rPr>
          <w:highlight w:val="yellow"/>
        </w:rPr>
        <w:t xml:space="preserve">Ersatzlieferung oder Mängelbeseitigung/Nachbesserung unter Ausschluss aller anderen Ansprüche, insbesondere Minderung oder Ersatz von </w:t>
      </w:r>
      <w:r>
        <w:rPr>
          <w:highlight w:val="yellow"/>
        </w:rPr>
        <w:t>mittelbaren und Folges</w:t>
      </w:r>
      <w:r w:rsidRPr="008E3571">
        <w:rPr>
          <w:highlight w:val="yellow"/>
        </w:rPr>
        <w:t>chäden</w:t>
      </w:r>
      <w:r>
        <w:t>]</w:t>
      </w:r>
      <w:r w:rsidRPr="00DB336C">
        <w:t xml:space="preserve">. </w:t>
      </w:r>
      <w:r>
        <w:t>Die Muster AG</w:t>
      </w:r>
      <w:r w:rsidRPr="00DB336C">
        <w:t xml:space="preserve"> entscheidet nach eigenem Ermessen über Ersatzlieferung oder Nachbesserung.</w:t>
      </w:r>
      <w:r>
        <w:t xml:space="preserve"> </w:t>
      </w:r>
      <w:r w:rsidRPr="003237E5">
        <w:t>Schlagen N</w:t>
      </w:r>
      <w:r>
        <w:t>achlieferung oder N</w:t>
      </w:r>
      <w:r w:rsidRPr="003237E5">
        <w:t xml:space="preserve">achbesserung fehl, ist der Kunde </w:t>
      </w:r>
      <w:r>
        <w:t xml:space="preserve">bei erheblichen Mängeln </w:t>
      </w:r>
      <w:r w:rsidRPr="003237E5">
        <w:t xml:space="preserve">zum Rücktritt vom Vertrag berechtigt. </w:t>
      </w:r>
    </w:p>
    <w:p w14:paraId="25522ABC" w14:textId="77777777" w:rsidR="006E3EE5" w:rsidRPr="00DB336C" w:rsidRDefault="006E3EE5" w:rsidP="008C63F8">
      <w:pPr>
        <w:pStyle w:val="Haupttext"/>
      </w:pPr>
      <w:r w:rsidRPr="00DB336C">
        <w:t xml:space="preserve">Für die Reklamationsmitteilung oder Servicefragen kontaktieren Sie uns bitte unter folgender Adresse mit der Bestellnummer, der Kundennummer, einer Fehlerbeschreibung und weiteren hilfreichen Informationen: </w:t>
      </w:r>
    </w:p>
    <w:p w14:paraId="5C3E3028" w14:textId="77777777" w:rsidR="006E3EE5" w:rsidRPr="00DB336C" w:rsidRDefault="006E3EE5" w:rsidP="008C63F8">
      <w:pPr>
        <w:pStyle w:val="Haupttext"/>
      </w:pPr>
      <w:bookmarkStart w:id="6" w:name="_Hlk39046725"/>
      <w:r>
        <w:t>Muster AG, [</w:t>
      </w:r>
      <w:r w:rsidRPr="00115F0C">
        <w:rPr>
          <w:highlight w:val="yellow"/>
        </w:rPr>
        <w:t>Adresse, Telefon und E-Mail</w:t>
      </w:r>
      <w:r>
        <w:t>]</w:t>
      </w:r>
      <w:r w:rsidRPr="00DB336C">
        <w:t>.</w:t>
      </w:r>
    </w:p>
    <w:bookmarkEnd w:id="6"/>
    <w:p w14:paraId="58CA61C5" w14:textId="77777777" w:rsidR="006E3EE5" w:rsidRPr="00B22EA0" w:rsidRDefault="006E3EE5" w:rsidP="008C63F8">
      <w:pPr>
        <w:pStyle w:val="Haupttext"/>
      </w:pPr>
      <w:r w:rsidRPr="00DB336C">
        <w:t xml:space="preserve">Das fehlerhafte Produkt ist mit einer Kopie der Rechnung und einer detaillierten Beschreibung des Mangels an die oben genannte Adresse </w:t>
      </w:r>
      <w:r>
        <w:t xml:space="preserve">der Muster AG </w:t>
      </w:r>
      <w:r w:rsidRPr="00DB336C">
        <w:t>zurückzusenden. Die Rücksendung eines Produkts erfolgt auf Kosten und Gefahr des Kunden. Bitte lassen Sie sich Ihre Rücksendung bestätigen und bewahren Sie diese Bestätigung auf, da im Falle eines Paketverlusts Ihr G</w:t>
      </w:r>
      <w:r>
        <w:t>ewährleistungs</w:t>
      </w:r>
      <w:r w:rsidRPr="00DB336C">
        <w:t xml:space="preserve">anspruch nicht bearbeitet werden kann.  </w:t>
      </w:r>
    </w:p>
    <w:p w14:paraId="6715AA57" w14:textId="77777777" w:rsidR="006E3EE5" w:rsidRPr="00CA5FDC" w:rsidRDefault="008C63F8" w:rsidP="008C63F8">
      <w:pPr>
        <w:pStyle w:val="Titel2"/>
      </w:pPr>
      <w:r>
        <w:t xml:space="preserve">10. </w:t>
      </w:r>
      <w:r w:rsidR="006E3EE5" w:rsidRPr="00CA5FDC">
        <w:t>Registrierung</w:t>
      </w:r>
      <w:r w:rsidR="006E3EE5">
        <w:t xml:space="preserve"> für ein Konto</w:t>
      </w:r>
    </w:p>
    <w:p w14:paraId="4534BB66" w14:textId="77777777" w:rsidR="006E3EE5" w:rsidRDefault="006E3EE5" w:rsidP="008C63F8">
      <w:pPr>
        <w:pStyle w:val="Haupttext"/>
      </w:pPr>
      <w:r>
        <w:t xml:space="preserve">Bei einer </w:t>
      </w:r>
      <w:r w:rsidRPr="00140C23">
        <w:t>Registrierung</w:t>
      </w:r>
      <w:r>
        <w:t xml:space="preserve"> eines Kundenkontos können Sie [</w:t>
      </w:r>
      <w:r w:rsidRPr="008E3571">
        <w:rPr>
          <w:highlight w:val="yellow"/>
        </w:rPr>
        <w:t>Informationen über Ihre abgeschlossenen, offenen und kürzlich versendeten Bestellungen einsehen und Ihre Adressdaten, allfällige Zahlungsdaten und einen eventuellen Newsletter verwalten und speichern</w:t>
      </w:r>
      <w:r>
        <w:t>]</w:t>
      </w:r>
      <w:r w:rsidRPr="00140C23">
        <w:t>.</w:t>
      </w:r>
      <w:r>
        <w:t xml:space="preserve"> </w:t>
      </w:r>
      <w:bookmarkStart w:id="7" w:name="_Hlk38914256"/>
      <w:r>
        <w:t xml:space="preserve">Da ihre Daten gespeichert sind, müssen Sie bei einem erneuten Kauf diese nicht erneut eingeben. </w:t>
      </w:r>
      <w:bookmarkEnd w:id="7"/>
    </w:p>
    <w:p w14:paraId="13061232" w14:textId="43EBAE5C" w:rsidR="006E3EE5" w:rsidRPr="00140C23" w:rsidRDefault="006E3EE5" w:rsidP="008C63F8">
      <w:pPr>
        <w:pStyle w:val="Haupttext"/>
      </w:pPr>
      <w:r w:rsidRPr="00140C23">
        <w:t>Wenn Sie sich für ein</w:t>
      </w:r>
      <w:r>
        <w:t xml:space="preserve"> solches</w:t>
      </w:r>
      <w:r w:rsidRPr="00140C23">
        <w:t xml:space="preserve"> Konto registrieren, sind Sie dafür verantwortlich, dass Ihre für die Registrierung erforderlichen personenbezogenen Daten </w:t>
      </w:r>
      <w:proofErr w:type="spellStart"/>
      <w:r w:rsidRPr="00140C23">
        <w:t>wahrheitsgemä</w:t>
      </w:r>
      <w:r>
        <w:t>ss</w:t>
      </w:r>
      <w:proofErr w:type="spellEnd"/>
      <w:r w:rsidRPr="00140C23">
        <w:t xml:space="preserve"> und vollständig </w:t>
      </w:r>
      <w:r>
        <w:t>angegeben</w:t>
      </w:r>
      <w:r w:rsidRPr="00140C23">
        <w:t xml:space="preserve"> werden.</w:t>
      </w:r>
      <w:r>
        <w:t xml:space="preserve"> </w:t>
      </w:r>
      <w:r w:rsidRPr="00140C23">
        <w:t xml:space="preserve">Sie sind verpflichtet, die persönlichen Zugangsdaten vertraulich zu behandeln und nicht </w:t>
      </w:r>
      <w:r w:rsidRPr="00140C23">
        <w:lastRenderedPageBreak/>
        <w:t>unbefugten Dritten zugänglich zu machen.</w:t>
      </w:r>
      <w:r>
        <w:t xml:space="preserve"> Die Muster AG</w:t>
      </w:r>
      <w:r w:rsidRPr="00140C23">
        <w:t xml:space="preserve"> sichert zu, Ihre Daten vertraulich zu behandeln und nicht an unbefugte Dritte weiterzugeben.</w:t>
      </w:r>
      <w:r>
        <w:t xml:space="preserve"> Weitere Informationen zum Datenschutz entnehmen Sie bitte unserer Datenschutzerklärung.</w:t>
      </w:r>
    </w:p>
    <w:p w14:paraId="6AF4CF58" w14:textId="77777777" w:rsidR="006E3EE5" w:rsidRPr="00140C23" w:rsidRDefault="006E3EE5" w:rsidP="008C63F8">
      <w:pPr>
        <w:pStyle w:val="Haupttext"/>
      </w:pPr>
      <w:r>
        <w:t xml:space="preserve">Die Registrierung ist kostenlos. </w:t>
      </w:r>
      <w:r w:rsidRPr="00140C23">
        <w:t xml:space="preserve">Jeder Kunde ist nur berechtigt, ein Kundenkonto zu unterhalten. Wir behalten uns das Recht vor, mehrere Anwendungen zu löschen und </w:t>
      </w:r>
      <w:r>
        <w:t>registrierte Kunden</w:t>
      </w:r>
      <w:r w:rsidRPr="00140C23">
        <w:t>, die gegen diese AGB</w:t>
      </w:r>
      <w:r>
        <w:t xml:space="preserve"> oder Einzelvere</w:t>
      </w:r>
      <w:r w:rsidR="00D900A2">
        <w:t>i</w:t>
      </w:r>
      <w:r>
        <w:t>nbarungen</w:t>
      </w:r>
      <w:r w:rsidRPr="00140C23">
        <w:t xml:space="preserve"> </w:t>
      </w:r>
      <w:proofErr w:type="spellStart"/>
      <w:r w:rsidRPr="00140C23">
        <w:t>versto</w:t>
      </w:r>
      <w:r>
        <w:t>ss</w:t>
      </w:r>
      <w:r w:rsidRPr="00140C23">
        <w:t>en</w:t>
      </w:r>
      <w:proofErr w:type="spellEnd"/>
      <w:r w:rsidRPr="00140C23">
        <w:t xml:space="preserve">, zu </w:t>
      </w:r>
      <w:r>
        <w:t>ermahnen,</w:t>
      </w:r>
      <w:r w:rsidRPr="00140C23">
        <w:t xml:space="preserve"> </w:t>
      </w:r>
      <w:r>
        <w:t>zu sperren</w:t>
      </w:r>
      <w:r w:rsidRPr="00140C23">
        <w:t xml:space="preserve"> oder den Inhalt zu löschen oder zu ändern. </w:t>
      </w:r>
    </w:p>
    <w:p w14:paraId="4CC3523D" w14:textId="77777777" w:rsidR="006E3EE5" w:rsidRDefault="006E3EE5" w:rsidP="008C63F8">
      <w:pPr>
        <w:pStyle w:val="Haupttext"/>
      </w:pPr>
      <w:r>
        <w:t>Die Muster AG ist</w:t>
      </w:r>
      <w:r w:rsidRPr="00140C23">
        <w:t xml:space="preserve"> nicht verpflichtet, die Registrierung oder die Bestellung eines registrierten Kunden anzunehmen</w:t>
      </w:r>
      <w:r>
        <w:t>.</w:t>
      </w:r>
      <w:r w:rsidRPr="00140C23">
        <w:t xml:space="preserve"> </w:t>
      </w:r>
    </w:p>
    <w:p w14:paraId="7C36BDF5" w14:textId="77777777" w:rsidR="006E3EE5" w:rsidRPr="00B91D0F" w:rsidRDefault="008C63F8" w:rsidP="008C63F8">
      <w:pPr>
        <w:pStyle w:val="Titel2"/>
      </w:pPr>
      <w:r>
        <w:t xml:space="preserve">11. </w:t>
      </w:r>
      <w:r w:rsidR="006E3EE5">
        <w:t>R</w:t>
      </w:r>
      <w:r w:rsidR="006E3EE5" w:rsidRPr="00B91D0F">
        <w:t>eklamationen</w:t>
      </w:r>
      <w:r w:rsidR="006E3EE5">
        <w:t xml:space="preserve"> und Beschwerden</w:t>
      </w:r>
    </w:p>
    <w:p w14:paraId="5B224B00" w14:textId="77777777" w:rsidR="006E3EE5" w:rsidRPr="007E6588" w:rsidRDefault="006E3EE5" w:rsidP="008C63F8">
      <w:pPr>
        <w:pStyle w:val="Haupttext"/>
      </w:pPr>
      <w:r w:rsidRPr="007E6588">
        <w:t xml:space="preserve">Wir legen </w:t>
      </w:r>
      <w:proofErr w:type="spellStart"/>
      <w:r w:rsidRPr="007E6588">
        <w:t>gro</w:t>
      </w:r>
      <w:r>
        <w:t>ss</w:t>
      </w:r>
      <w:r w:rsidRPr="007E6588">
        <w:t>en</w:t>
      </w:r>
      <w:proofErr w:type="spellEnd"/>
      <w:r w:rsidRPr="007E6588">
        <w:t xml:space="preserve"> Wert auf Kundenzufriedenheit. Sie können uns jederzeit unter den </w:t>
      </w:r>
      <w:r>
        <w:t>eingangs</w:t>
      </w:r>
      <w:r w:rsidRPr="007E6588">
        <w:t xml:space="preserve"> angegebenen Kontakt</w:t>
      </w:r>
      <w:r>
        <w:t>informationen</w:t>
      </w:r>
      <w:r w:rsidRPr="007E6588">
        <w:t xml:space="preserve"> erreichen. Wir sind bestrebt, Ihre Anfragen</w:t>
      </w:r>
      <w:r>
        <w:t xml:space="preserve"> und Beschwerden</w:t>
      </w:r>
      <w:r w:rsidRPr="007E6588">
        <w:t xml:space="preserve"> so schnell wie möglich zu prüfen und werden uns nach Erhalt der Unterlagen oder Ihrer Eingabe oder Beschwerde mit Ihnen in Verbindung setzen. Wenn Sie </w:t>
      </w:r>
      <w:r>
        <w:t>Reklamationen oder Beschwerden</w:t>
      </w:r>
      <w:r w:rsidRPr="007E6588">
        <w:t xml:space="preserve"> haben, helfen Sie uns bitte, indem Sie uns das genaue Problem oder die Fehlerzeichen mitteilen und g</w:t>
      </w:r>
      <w:r>
        <w:t>egebenenfalls</w:t>
      </w:r>
      <w:r w:rsidRPr="007E6588">
        <w:t xml:space="preserve"> eine Kopie der Bestellunterlagen zur Verfügung stellen oder zumindest die Bestellnummer, Kundennummer usw. angeben. </w:t>
      </w:r>
      <w:r>
        <w:t>Wir sind bestrebt, Ihnen innerhalb von [</w:t>
      </w:r>
      <w:r w:rsidRPr="00EE4F0C">
        <w:rPr>
          <w:highlight w:val="yellow"/>
        </w:rPr>
        <w:t>5</w:t>
      </w:r>
      <w:r>
        <w:t>] Werktagen zu antworten.</w:t>
      </w:r>
    </w:p>
    <w:p w14:paraId="4DA42786" w14:textId="77777777" w:rsidR="006E3EE5" w:rsidRPr="00F50688" w:rsidRDefault="008C63F8" w:rsidP="008C63F8">
      <w:pPr>
        <w:pStyle w:val="Titel2"/>
      </w:pPr>
      <w:r>
        <w:t xml:space="preserve">12. </w:t>
      </w:r>
      <w:r w:rsidR="006E3EE5" w:rsidRPr="00F50688">
        <w:t>Haftung</w:t>
      </w:r>
      <w:r w:rsidR="006E3EE5">
        <w:rPr>
          <w:rStyle w:val="Funotenzeichen"/>
        </w:rPr>
        <w:footnoteReference w:id="3"/>
      </w:r>
    </w:p>
    <w:p w14:paraId="2D8D286E" w14:textId="77777777" w:rsidR="006E3EE5" w:rsidRDefault="006E3EE5" w:rsidP="008C63F8">
      <w:pPr>
        <w:pStyle w:val="Haupttext"/>
        <w:rPr>
          <w:highlight w:val="yellow"/>
        </w:rPr>
      </w:pPr>
      <w:r>
        <w:t>Die Muster AG</w:t>
      </w:r>
      <w:r w:rsidRPr="00D1511D">
        <w:t xml:space="preserve"> </w:t>
      </w:r>
      <w:r>
        <w:t>haftet bei Verletzung ihrer eigenen Pflichten aus diesen AGB und den darauf basierenden Vertragsbeziehung</w:t>
      </w:r>
      <w:r w:rsidR="00D900A2">
        <w:t>en</w:t>
      </w:r>
      <w:r>
        <w:t xml:space="preserve"> für von ihr [</w:t>
      </w:r>
      <w:r w:rsidRPr="002160BC">
        <w:rPr>
          <w:highlight w:val="yellow"/>
        </w:rPr>
        <w:t>durch rechtswidrige Absicht oder grobe Fahrlässigkeit verursachte und nachgewiesene Schäden. Für leichte und mittlere Fahrlässigkeit sowie für mittelbare und Folgeschäden wird eine Haftung</w:t>
      </w:r>
      <w:r>
        <w:rPr>
          <w:highlight w:val="yellow"/>
        </w:rPr>
        <w:t>, ob aufgrund eines Vertrags, einer unerlaubten Handlung oder aus einem anderen Grund,</w:t>
      </w:r>
      <w:r w:rsidRPr="002160BC">
        <w:rPr>
          <w:highlight w:val="yellow"/>
        </w:rPr>
        <w:t xml:space="preserve"> ausdrücklich ausgeschlossen. Als mittelbare Schäden gelten beispielsweise entgangener Gewinn, Vermögensschäden, Reputationsschäden oder Datenverlust aufgrund vorübergehender Beeinträchtigungen oder Unterbrüchen der Verfügbarkeit der Leistungen der Muster AG. Darüber hinaus übernimmt die Muster AG keine vertragliche oder </w:t>
      </w:r>
      <w:proofErr w:type="spellStart"/>
      <w:r w:rsidRPr="002160BC">
        <w:rPr>
          <w:highlight w:val="yellow"/>
        </w:rPr>
        <w:t>ausservertragliche</w:t>
      </w:r>
      <w:proofErr w:type="spellEnd"/>
      <w:r w:rsidRPr="002160BC">
        <w:rPr>
          <w:highlight w:val="yellow"/>
        </w:rPr>
        <w:t xml:space="preserve"> Haftung für Schäden, die durch Hilfspersonen verursacht werden, die zur Erbringung der Leistung herangezogen werden.</w:t>
      </w:r>
    </w:p>
    <w:p w14:paraId="1B54DB41" w14:textId="77777777" w:rsidR="006E3EE5" w:rsidRDefault="006E3EE5" w:rsidP="008C63F8">
      <w:pPr>
        <w:pStyle w:val="Haupttext"/>
      </w:pPr>
      <w:r w:rsidRPr="002160BC">
        <w:rPr>
          <w:highlight w:val="yellow"/>
        </w:rPr>
        <w:t xml:space="preserve">Die vorstehenden Ausschlüsse und Beschränkungen der Haftung gelten nicht bei durch die Muster AG direkt verursachter schuldhafter Verletzung von Leben, Körper und Gesundheit sowie im Fall zwingender gesetzlicher Regelungen, </w:t>
      </w:r>
      <w:proofErr w:type="spellStart"/>
      <w:r w:rsidRPr="002160BC">
        <w:rPr>
          <w:highlight w:val="yellow"/>
        </w:rPr>
        <w:t>einschliesslich</w:t>
      </w:r>
      <w:proofErr w:type="spellEnd"/>
      <w:r w:rsidRPr="002160BC">
        <w:rPr>
          <w:highlight w:val="yellow"/>
        </w:rPr>
        <w:t xml:space="preserve"> der Regelungen des Produktehaftpflichtgesetzes.</w:t>
      </w:r>
    </w:p>
    <w:p w14:paraId="216C178B" w14:textId="77777777" w:rsidR="006E3EE5" w:rsidRPr="00122CC8" w:rsidRDefault="006E3EE5" w:rsidP="008C63F8">
      <w:pPr>
        <w:pStyle w:val="Haupttext"/>
        <w:rPr>
          <w:highlight w:val="yellow"/>
        </w:rPr>
      </w:pPr>
      <w:r w:rsidRPr="00613D5B">
        <w:rPr>
          <w:highlight w:val="yellow"/>
        </w:rPr>
        <w:t xml:space="preserve">Vorbehaltlich des Vorstehenden beschränkt sich die Gesamthaftung nach diesen AGB, </w:t>
      </w:r>
      <w:r>
        <w:rPr>
          <w:highlight w:val="yellow"/>
        </w:rPr>
        <w:t>unabhängig des Grundes</w:t>
      </w:r>
      <w:r w:rsidRPr="00613D5B">
        <w:rPr>
          <w:highlight w:val="yellow"/>
        </w:rPr>
        <w:t xml:space="preserve">, </w:t>
      </w:r>
      <w:r>
        <w:rPr>
          <w:highlight w:val="yellow"/>
        </w:rPr>
        <w:t xml:space="preserve">und soweit gesetzlich zulässig, </w:t>
      </w:r>
      <w:r w:rsidRPr="00613D5B">
        <w:rPr>
          <w:highlight w:val="yellow"/>
        </w:rPr>
        <w:t xml:space="preserve">auf den Preis der Ware, die </w:t>
      </w:r>
      <w:r>
        <w:rPr>
          <w:highlight w:val="yellow"/>
        </w:rPr>
        <w:t>der Kunde</w:t>
      </w:r>
      <w:r w:rsidRPr="00613D5B">
        <w:rPr>
          <w:highlight w:val="yellow"/>
        </w:rPr>
        <w:t xml:space="preserve"> bei uns bestellt </w:t>
      </w:r>
      <w:r>
        <w:rPr>
          <w:highlight w:val="yellow"/>
        </w:rPr>
        <w:t>hat</w:t>
      </w:r>
      <w:r w:rsidRPr="00613D5B">
        <w:rPr>
          <w:highlight w:val="yellow"/>
        </w:rPr>
        <w:t>.</w:t>
      </w:r>
      <w:r>
        <w:t>]</w:t>
      </w:r>
    </w:p>
    <w:p w14:paraId="4ACFFB8C" w14:textId="77777777" w:rsidR="006E3EE5" w:rsidRPr="00E830D4" w:rsidRDefault="006E3EE5" w:rsidP="008C63F8">
      <w:pPr>
        <w:pStyle w:val="Haupttext"/>
        <w:rPr>
          <w:u w:val="single"/>
        </w:rPr>
      </w:pPr>
      <w:r w:rsidRPr="00E830D4">
        <w:rPr>
          <w:u w:val="single"/>
        </w:rPr>
        <w:lastRenderedPageBreak/>
        <w:t xml:space="preserve">Ereignis </w:t>
      </w:r>
      <w:proofErr w:type="spellStart"/>
      <w:r w:rsidRPr="00E830D4">
        <w:rPr>
          <w:u w:val="single"/>
        </w:rPr>
        <w:t>ausserhalb</w:t>
      </w:r>
      <w:proofErr w:type="spellEnd"/>
      <w:r w:rsidRPr="00E830D4">
        <w:rPr>
          <w:u w:val="single"/>
        </w:rPr>
        <w:t xml:space="preserve"> unseres Einflussbereichs</w:t>
      </w:r>
    </w:p>
    <w:p w14:paraId="27F211B6" w14:textId="77777777" w:rsidR="006E3EE5" w:rsidRDefault="006E3EE5" w:rsidP="008C63F8">
      <w:pPr>
        <w:pStyle w:val="Haupttext"/>
      </w:pPr>
      <w:r>
        <w:t xml:space="preserve">Bei Eintritt eines Ereignisses, welches </w:t>
      </w:r>
      <w:proofErr w:type="spellStart"/>
      <w:r>
        <w:t>ausserhalb</w:t>
      </w:r>
      <w:proofErr w:type="spellEnd"/>
      <w:r>
        <w:t xml:space="preserve"> unseres Einflussbereichs und </w:t>
      </w:r>
      <w:r w:rsidR="00D900A2">
        <w:t xml:space="preserve">unserer </w:t>
      </w:r>
      <w:r>
        <w:t>Kontrolle liegt (sog. höhere Gewalt), übernehmen wir keine Haftung oder Verantwortung für die Nichterfüllung oder verspätete Leistung jeglicher Pflichten aus diesen AGB und den darauf basieren</w:t>
      </w:r>
      <w:r w:rsidR="00D900A2">
        <w:t>den</w:t>
      </w:r>
      <w:r>
        <w:t xml:space="preserve"> Vertragsbeziehung. Ein Ereignis </w:t>
      </w:r>
      <w:proofErr w:type="spellStart"/>
      <w:r>
        <w:t>ausserhalb</w:t>
      </w:r>
      <w:proofErr w:type="spellEnd"/>
      <w:r>
        <w:t xml:space="preserve"> unseres Einflussbereichs liegt beispielsweise in folgenden Fällen vor: </w:t>
      </w:r>
    </w:p>
    <w:p w14:paraId="0C9E4385" w14:textId="77777777" w:rsidR="006E3EE5" w:rsidRDefault="006E3EE5" w:rsidP="008C63F8">
      <w:pPr>
        <w:pStyle w:val="Haupttext"/>
      </w:pPr>
      <w:r>
        <w:t>Bei S</w:t>
      </w:r>
      <w:r w:rsidRPr="00657A19">
        <w:t>treiks, Sperren oder anderen industriellen Handlungen durch dritte Parteien, Invasionen,</w:t>
      </w:r>
      <w:r>
        <w:t xml:space="preserve"> </w:t>
      </w:r>
      <w:r w:rsidRPr="00657A19">
        <w:t>Terroristenanschläge, Krieg, Feuer, Explosionen, Stürme, Fluten, Erdbeben, Epidemien</w:t>
      </w:r>
      <w:r>
        <w:t>,</w:t>
      </w:r>
      <w:r w:rsidRPr="00657A19">
        <w:t xml:space="preserve"> Pandemie, andere Naturkatastrophe, oder</w:t>
      </w:r>
      <w:r>
        <w:t xml:space="preserve"> </w:t>
      </w:r>
      <w:r w:rsidRPr="00657A19">
        <w:t>das Versagen von öffentlichen oder privaten Kommunikationsnetzwerken</w:t>
      </w:r>
      <w:r>
        <w:t xml:space="preserve"> oder die </w:t>
      </w:r>
      <w:r w:rsidRPr="00657A19">
        <w:t>Nutzungsunfähigkeit der Schienen-, Versand-, Flug-, Kraftfahrtstrecken oder andere</w:t>
      </w:r>
      <w:r w:rsidR="00D900A2">
        <w:t>r</w:t>
      </w:r>
      <w:r w:rsidRPr="00657A19">
        <w:t xml:space="preserve"> Mittel des öffentlichen oder privaten Verkehrs.</w:t>
      </w:r>
    </w:p>
    <w:p w14:paraId="2E90F4F9" w14:textId="77777777" w:rsidR="006E3EE5" w:rsidRDefault="006E3EE5" w:rsidP="008C63F8">
      <w:pPr>
        <w:pStyle w:val="Haupttext"/>
      </w:pPr>
      <w:r w:rsidRPr="00657A19">
        <w:t xml:space="preserve">Sollte es zu einem Ereignis </w:t>
      </w:r>
      <w:proofErr w:type="spellStart"/>
      <w:r w:rsidRPr="00657A19">
        <w:t>au</w:t>
      </w:r>
      <w:r>
        <w:t>ss</w:t>
      </w:r>
      <w:r w:rsidRPr="00657A19">
        <w:t>erhalb</w:t>
      </w:r>
      <w:proofErr w:type="spellEnd"/>
      <w:r w:rsidRPr="00657A19">
        <w:t xml:space="preserve"> unseres Einflussbereichs kommen, </w:t>
      </w:r>
      <w:proofErr w:type="gramStart"/>
      <w:r w:rsidRPr="00657A19">
        <w:t>das</w:t>
      </w:r>
      <w:proofErr w:type="gramEnd"/>
      <w:r>
        <w:t xml:space="preserve"> </w:t>
      </w:r>
      <w:r w:rsidRPr="00657A19">
        <w:t>die Erfüllung unserer Pflichten innerhalb des Vertrags beeinflusst</w:t>
      </w:r>
      <w:r>
        <w:t xml:space="preserve">, </w:t>
      </w:r>
      <w:r w:rsidRPr="00657A19">
        <w:t xml:space="preserve">werden </w:t>
      </w:r>
      <w:r>
        <w:t xml:space="preserve">wir Sie </w:t>
      </w:r>
      <w:r w:rsidRPr="00657A19">
        <w:t xml:space="preserve">zum nächstmöglichen Zeitpunkt </w:t>
      </w:r>
      <w:r>
        <w:t>darüber informieren.</w:t>
      </w:r>
    </w:p>
    <w:p w14:paraId="0A12BC04" w14:textId="77777777" w:rsidR="006E3EE5" w:rsidRPr="0014717F" w:rsidRDefault="008C63F8" w:rsidP="008C63F8">
      <w:pPr>
        <w:pStyle w:val="Titel2"/>
      </w:pPr>
      <w:r>
        <w:t xml:space="preserve">13. </w:t>
      </w:r>
      <w:r w:rsidR="006E3EE5" w:rsidRPr="0014717F">
        <w:t>Datenschutz</w:t>
      </w:r>
    </w:p>
    <w:p w14:paraId="0BC3AAD7" w14:textId="7BD6E012" w:rsidR="006E3EE5" w:rsidRDefault="006E3EE5" w:rsidP="008C63F8">
      <w:pPr>
        <w:pStyle w:val="Haupttext"/>
      </w:pPr>
      <w:r>
        <w:t>Die Muster AG</w:t>
      </w:r>
      <w:r w:rsidRPr="00BD746D">
        <w:t xml:space="preserve"> erhebt und verarbeitet personenbezogene Daten nur im Rahmen der gesetzlichen Bestimmungen, insbesondere unter Beachtung der geltenden Datenschutzgesetze. Weitere Informationen zur Verarbeitung Ihrer personenbezogenen Daten, Ihrer Rechte und damit zusammenhängender Fragen finden Sie in </w:t>
      </w:r>
      <w:r>
        <w:t>unserer</w:t>
      </w:r>
      <w:r w:rsidRPr="00BD746D">
        <w:t xml:space="preserve"> Datenschutzerklärung, </w:t>
      </w:r>
      <w:r>
        <w:t>welche</w:t>
      </w:r>
      <w:r w:rsidRPr="00BD746D">
        <w:t xml:space="preserve"> inte</w:t>
      </w:r>
      <w:r>
        <w:t>grierender</w:t>
      </w:r>
      <w:r w:rsidRPr="00BD746D">
        <w:t xml:space="preserve"> Bestandteil dieser AGB </w:t>
      </w:r>
      <w:r>
        <w:t>bildet</w:t>
      </w:r>
      <w:r w:rsidRPr="00BD746D">
        <w:t>.</w:t>
      </w:r>
    </w:p>
    <w:p w14:paraId="6C7DB539" w14:textId="77777777" w:rsidR="006E3EE5" w:rsidRPr="0014717F" w:rsidRDefault="008C63F8" w:rsidP="008C63F8">
      <w:pPr>
        <w:pStyle w:val="Titel2"/>
      </w:pPr>
      <w:r>
        <w:t xml:space="preserve">14. </w:t>
      </w:r>
      <w:r w:rsidR="006E3EE5" w:rsidRPr="0014717F">
        <w:t>Urheberrecht</w:t>
      </w:r>
    </w:p>
    <w:p w14:paraId="2D9E319C" w14:textId="77777777" w:rsidR="006E3EE5" w:rsidRDefault="006E3EE5" w:rsidP="008C63F8">
      <w:pPr>
        <w:pStyle w:val="Haupttext"/>
      </w:pPr>
      <w:r w:rsidRPr="00BD746D">
        <w:t xml:space="preserve">Die auf der Website veröffentlichten Informationen und Inhalte sind urheberrechtlich geschützt und Eigentum von </w:t>
      </w:r>
      <w:r>
        <w:t>der Muster AG</w:t>
      </w:r>
      <w:r w:rsidRPr="00BD746D">
        <w:t xml:space="preserve"> oder des jeweiligen Rechteinhabers. Die Vervielfältigung, Bearbeitung, Verbreitung oder jede andere Form der Verwertung bedürfen der vorherigen schriftlichen Zustimmung des jeweiligen Rechteinhabers. </w:t>
      </w:r>
      <w:r>
        <w:t>Die Muster AG</w:t>
      </w:r>
      <w:r w:rsidRPr="00BD746D">
        <w:t xml:space="preserve"> und der entsprechende Rechteinhaber behalten sich ausdrücklich alle diesbezüglichen Rechte vor.</w:t>
      </w:r>
    </w:p>
    <w:p w14:paraId="28E208B6" w14:textId="77777777" w:rsidR="006E3EE5" w:rsidRPr="00720FE6" w:rsidRDefault="008C63F8" w:rsidP="008C63F8">
      <w:pPr>
        <w:pStyle w:val="Titel2"/>
        <w:rPr>
          <w:bCs/>
        </w:rPr>
      </w:pPr>
      <w:r>
        <w:t xml:space="preserve">15. </w:t>
      </w:r>
      <w:r w:rsidR="006E3EE5" w:rsidRPr="0014717F">
        <w:t>Salvatorische</w:t>
      </w:r>
      <w:r w:rsidR="006E3EE5" w:rsidRPr="00720FE6">
        <w:rPr>
          <w:bCs/>
        </w:rPr>
        <w:t xml:space="preserve"> Klausel</w:t>
      </w:r>
    </w:p>
    <w:p w14:paraId="0274FC32" w14:textId="77777777" w:rsidR="006E3EE5" w:rsidRPr="00403F3C" w:rsidRDefault="006E3EE5" w:rsidP="008C63F8">
      <w:pPr>
        <w:pStyle w:val="Haupttext"/>
      </w:pPr>
      <w:r w:rsidRPr="00BD746D">
        <w:t>Sollte eine der Bestimmungen dieser AGB aus irgendeinem Grund rechtswidrig, ungültig oder nicht durchsetzbar sein oder werden, so berührt dies die Gültigkeit der übrigen Bestimmungen nicht. Sofern nicht</w:t>
      </w:r>
      <w:r>
        <w:t>s</w:t>
      </w:r>
      <w:r w:rsidRPr="00BD746D">
        <w:t xml:space="preserve"> ander</w:t>
      </w:r>
      <w:r>
        <w:t>e</w:t>
      </w:r>
      <w:r w:rsidRPr="00BD746D">
        <w:t xml:space="preserve">s vereinbart, gilt die unwirksame Bestimmung als durch eine wirksame Bestimmung ersetzt, die dem wirtschaftlichen Zweck der Bestimmung und dem Willen der Parteien zum Zeitpunkt des Vertragsabschlusses weitestgehend Rechnung trägt. </w:t>
      </w:r>
      <w:r w:rsidRPr="00403F3C">
        <w:t xml:space="preserve">Gleiches gilt für eventuelle Lücken </w:t>
      </w:r>
      <w:r>
        <w:t>in diesen AGB</w:t>
      </w:r>
      <w:r w:rsidRPr="00403F3C">
        <w:t>.</w:t>
      </w:r>
    </w:p>
    <w:p w14:paraId="5CFBC7FA" w14:textId="77777777" w:rsidR="006E3EE5" w:rsidRDefault="008C63F8" w:rsidP="008C63F8">
      <w:pPr>
        <w:pStyle w:val="Titel2"/>
      </w:pPr>
      <w:r>
        <w:t xml:space="preserve">16. </w:t>
      </w:r>
      <w:r w:rsidR="006E3EE5">
        <w:t xml:space="preserve">Streitschlichtung </w:t>
      </w:r>
      <w:r w:rsidR="00D900A2">
        <w:t>o</w:t>
      </w:r>
      <w:r w:rsidR="006E3EE5">
        <w:t>nline</w:t>
      </w:r>
      <w:r w:rsidR="006E3EE5">
        <w:rPr>
          <w:rStyle w:val="Funotenzeichen"/>
        </w:rPr>
        <w:footnoteReference w:id="4"/>
      </w:r>
    </w:p>
    <w:p w14:paraId="4233BC68" w14:textId="77777777" w:rsidR="006E3EE5" w:rsidRDefault="006E3EE5" w:rsidP="008C63F8">
      <w:pPr>
        <w:pStyle w:val="Haupttext"/>
      </w:pPr>
      <w:r>
        <w:t xml:space="preserve">Die Europäische Kommission hat für in der EU ansässige Verbraucher eine Online-Plattform für alternative Streitbeilegungsverfahren eingerichtet, die ein </w:t>
      </w:r>
      <w:proofErr w:type="spellStart"/>
      <w:r>
        <w:t>aussergerichtliches</w:t>
      </w:r>
      <w:proofErr w:type="spellEnd"/>
      <w:r>
        <w:t xml:space="preserve"> Verfahren zur Beilegung aller Streitigkeiten im Zusammenhang mit und aus Online-Verkaufsverträgen vorsieht. Sie können </w:t>
      </w:r>
      <w:r>
        <w:lastRenderedPageBreak/>
        <w:t xml:space="preserve">diese Plattform zur Beilegung von Streitigkeiten nutzen, die sich aus dem mit uns geschlossenen Online-Vertrag ergeben. Die Plattform ist unter folgendem Link </w:t>
      </w:r>
      <w:hyperlink r:id="rId8" w:history="1">
        <w:r>
          <w:rPr>
            <w:rStyle w:val="Hyperlink"/>
          </w:rPr>
          <w:t>http://ec.europa.eu/consumers/odr/</w:t>
        </w:r>
      </w:hyperlink>
      <w:r>
        <w:t xml:space="preserve"> verfügbar. </w:t>
      </w:r>
    </w:p>
    <w:p w14:paraId="55CFB28E" w14:textId="77777777" w:rsidR="006E3EE5" w:rsidRPr="00720FE6" w:rsidRDefault="008C63F8" w:rsidP="008C63F8">
      <w:pPr>
        <w:pStyle w:val="Titel2"/>
      </w:pPr>
      <w:r>
        <w:t xml:space="preserve">17. </w:t>
      </w:r>
      <w:r w:rsidR="006E3EE5" w:rsidRPr="0014717F">
        <w:t>Anwendbares</w:t>
      </w:r>
      <w:r w:rsidR="006E3EE5" w:rsidRPr="00720FE6">
        <w:t xml:space="preserve"> Recht und Gerichtsstand</w:t>
      </w:r>
    </w:p>
    <w:p w14:paraId="1C01C416" w14:textId="77777777" w:rsidR="006E3EE5" w:rsidRPr="00BD746D" w:rsidRDefault="006E3EE5" w:rsidP="006E3EE5">
      <w:pPr>
        <w:pStyle w:val="Haupttext"/>
        <w:spacing w:before="120"/>
      </w:pPr>
      <w:r w:rsidRPr="00BD746D">
        <w:t xml:space="preserve">Auf diese AGB, die darauf beruhenden Vertragsbeziehungen und allfällige Streitigkeiten findet ausschliesslich materielles schweizerisches Recht unter Ausschluss der Kollisionsnormen und des Übereinkommens der Vereinten Nationen über Verträge über den internationalen Warenkauf (CISG) Anwendung. </w:t>
      </w:r>
    </w:p>
    <w:p w14:paraId="0ACC32F2" w14:textId="77777777" w:rsidR="006E3EE5" w:rsidRDefault="006E3EE5" w:rsidP="006E3EE5">
      <w:pPr>
        <w:pStyle w:val="Haupttext"/>
        <w:spacing w:before="120"/>
      </w:pPr>
      <w:r>
        <w:t xml:space="preserve">Der </w:t>
      </w:r>
      <w:r w:rsidRPr="00704342">
        <w:t>Gericht</w:t>
      </w:r>
      <w:r w:rsidR="00D900A2">
        <w:t>s</w:t>
      </w:r>
      <w:r w:rsidRPr="00704342">
        <w:t>stand für natürliche Personen ist der Sitz der Muster AG oder am Wohnsitz des Kunden. Für juristischen Personen gilt ausschliesslich der Sitz der Muster AG als Gericht</w:t>
      </w:r>
      <w:r w:rsidR="00D900A2">
        <w:t>s</w:t>
      </w:r>
      <w:r w:rsidRPr="00704342">
        <w:t xml:space="preserve">stand. </w:t>
      </w:r>
      <w:r w:rsidRPr="00C15C48">
        <w:t xml:space="preserve"> </w:t>
      </w:r>
    </w:p>
    <w:p w14:paraId="56CB352B" w14:textId="77777777" w:rsidR="006E3EE5" w:rsidRDefault="006E3EE5" w:rsidP="006E3EE5">
      <w:pPr>
        <w:pStyle w:val="Haupttext"/>
        <w:spacing w:before="120"/>
      </w:pPr>
      <w:r>
        <w:t xml:space="preserve">Diese Bestimmungen gelten nur, </w:t>
      </w:r>
      <w:r w:rsidRPr="00BD746D">
        <w:t xml:space="preserve">soweit es keine zwingenden Bestimmungen des Rechts des Staats gibt, in dem der Verbraucher seinen gewöhnlichen Aufenthalt hat, </w:t>
      </w:r>
      <w:r>
        <w:t xml:space="preserve">welche diesen </w:t>
      </w:r>
      <w:r w:rsidRPr="00BD746D">
        <w:t xml:space="preserve">AGB </w:t>
      </w:r>
      <w:r>
        <w:t>vorgehen</w:t>
      </w:r>
      <w:r w:rsidRPr="00BD746D">
        <w:t>.</w:t>
      </w:r>
    </w:p>
    <w:p w14:paraId="4CC3A8DC" w14:textId="77777777" w:rsidR="006E3EE5" w:rsidRPr="00BD746D" w:rsidRDefault="006E3EE5" w:rsidP="006E3EE5">
      <w:pPr>
        <w:pStyle w:val="Haupttext"/>
        <w:spacing w:before="120"/>
      </w:pPr>
    </w:p>
    <w:p w14:paraId="0931CB87" w14:textId="77777777" w:rsidR="006E3EE5" w:rsidRDefault="006E3EE5" w:rsidP="006E3EE5">
      <w:pPr>
        <w:spacing w:after="0" w:line="240" w:lineRule="auto"/>
        <w:rPr>
          <w:rFonts w:ascii="Verdana" w:hAnsi="Verdana"/>
          <w:snapToGrid w:val="0"/>
          <w:sz w:val="18"/>
          <w:szCs w:val="20"/>
          <w:lang w:val="de-DE" w:eastAsia="de-DE"/>
        </w:rPr>
      </w:pPr>
      <w:r>
        <w:br w:type="page"/>
      </w:r>
    </w:p>
    <w:p w14:paraId="5659B815" w14:textId="77777777" w:rsidR="006E3EE5" w:rsidRPr="00B77DBA" w:rsidRDefault="006E3EE5" w:rsidP="008C63F8">
      <w:pPr>
        <w:pStyle w:val="Haupttext"/>
      </w:pPr>
      <w:r w:rsidRPr="00B77DBA">
        <w:lastRenderedPageBreak/>
        <w:t>Muster Widerrufsformular</w:t>
      </w:r>
    </w:p>
    <w:p w14:paraId="4AF7E6C1" w14:textId="77777777" w:rsidR="006E3EE5" w:rsidRDefault="006E3EE5" w:rsidP="008C63F8">
      <w:pPr>
        <w:pStyle w:val="Haupttext"/>
      </w:pPr>
    </w:p>
    <w:p w14:paraId="235C4DE3" w14:textId="77777777" w:rsidR="006E3EE5" w:rsidRDefault="006E3EE5" w:rsidP="008C63F8">
      <w:pPr>
        <w:pStyle w:val="Haupttext"/>
      </w:pPr>
    </w:p>
    <w:p w14:paraId="2724B3CA" w14:textId="77777777" w:rsidR="006E3EE5" w:rsidRDefault="006E3EE5" w:rsidP="008C63F8">
      <w:pPr>
        <w:pStyle w:val="Haupttext"/>
      </w:pPr>
    </w:p>
    <w:p w14:paraId="46121A4F" w14:textId="77777777" w:rsidR="006E3EE5" w:rsidRPr="008A4FAB" w:rsidRDefault="006E3EE5" w:rsidP="008C63F8">
      <w:pPr>
        <w:pStyle w:val="Haupttext"/>
      </w:pPr>
      <w:r w:rsidRPr="008A4FAB">
        <w:t>Wenn Sie den Vertrag widerrufen wollen, dann füllen Sie bitte dieses Formular aus und senden Sie es zurück an:</w:t>
      </w:r>
    </w:p>
    <w:p w14:paraId="3F881EF1" w14:textId="77777777" w:rsidR="006E3EE5" w:rsidRPr="008A4FAB" w:rsidRDefault="006E3EE5" w:rsidP="008C63F8">
      <w:pPr>
        <w:pStyle w:val="Haupttext"/>
      </w:pPr>
    </w:p>
    <w:p w14:paraId="6417E003" w14:textId="77777777" w:rsidR="006E3EE5" w:rsidRDefault="006E3EE5" w:rsidP="008C63F8">
      <w:pPr>
        <w:pStyle w:val="Haupttext"/>
      </w:pPr>
      <w:r>
        <w:t>Muster AG</w:t>
      </w:r>
    </w:p>
    <w:p w14:paraId="02F9B27A" w14:textId="77777777" w:rsidR="006E3EE5" w:rsidRPr="008A4FAB" w:rsidRDefault="006E3EE5" w:rsidP="008C63F8">
      <w:pPr>
        <w:pStyle w:val="Haupttext"/>
      </w:pPr>
      <w:r>
        <w:t>[</w:t>
      </w:r>
      <w:r w:rsidR="00D900A2">
        <w:rPr>
          <w:highlight w:val="yellow"/>
        </w:rPr>
        <w:t>v</w:t>
      </w:r>
      <w:r w:rsidRPr="00B77DBA">
        <w:rPr>
          <w:highlight w:val="yellow"/>
        </w:rPr>
        <w:t>ollständige Adresse mit Faxnummer (soweit vorhanden) und E-Mail-Adresse</w:t>
      </w:r>
      <w:r>
        <w:t>]</w:t>
      </w:r>
    </w:p>
    <w:p w14:paraId="4040AE90" w14:textId="77777777" w:rsidR="006E3EE5" w:rsidRDefault="006E3EE5" w:rsidP="008C63F8">
      <w:pPr>
        <w:pStyle w:val="Haupttext"/>
      </w:pPr>
    </w:p>
    <w:p w14:paraId="0C75A5A8" w14:textId="77777777" w:rsidR="006E3EE5" w:rsidRDefault="006E3EE5" w:rsidP="008C63F8">
      <w:pPr>
        <w:pStyle w:val="Haupttext"/>
      </w:pPr>
      <w:r w:rsidRPr="008A4FAB">
        <w:t>Hiermit widerrufe ich</w:t>
      </w:r>
      <w:r>
        <w:t xml:space="preserve"> </w:t>
      </w:r>
      <w:r w:rsidRPr="008A4FAB">
        <w:t>den von mir abgeschlossenen Vertrag über den Kauf der folgenden Waren</w:t>
      </w:r>
      <w:r>
        <w:t>:</w:t>
      </w:r>
      <w:r w:rsidRPr="008A4FAB">
        <w:t xml:space="preserve"> </w:t>
      </w:r>
    </w:p>
    <w:p w14:paraId="1860D242" w14:textId="77777777" w:rsidR="006E3EE5" w:rsidRDefault="006E3EE5" w:rsidP="008C63F8">
      <w:pPr>
        <w:pStyle w:val="Haupttext"/>
      </w:pPr>
    </w:p>
    <w:p w14:paraId="556EF89B" w14:textId="77777777" w:rsidR="006E3EE5" w:rsidRDefault="006E3EE5" w:rsidP="008C63F8">
      <w:pPr>
        <w:pStyle w:val="Haupttext"/>
      </w:pPr>
      <w:r>
        <w:t>___________________________________________________________________________</w:t>
      </w:r>
    </w:p>
    <w:p w14:paraId="1D4428DA" w14:textId="77777777" w:rsidR="006E3EE5" w:rsidRDefault="006E3EE5" w:rsidP="008C63F8">
      <w:pPr>
        <w:pStyle w:val="Haupttext"/>
      </w:pPr>
    </w:p>
    <w:p w14:paraId="5AE0052A" w14:textId="77777777" w:rsidR="006E3EE5" w:rsidRDefault="006E3EE5" w:rsidP="008C63F8">
      <w:pPr>
        <w:pStyle w:val="Haupttext"/>
      </w:pPr>
    </w:p>
    <w:p w14:paraId="5F331185" w14:textId="77777777" w:rsidR="006E3EE5" w:rsidRDefault="006E3EE5" w:rsidP="008C63F8">
      <w:pPr>
        <w:pStyle w:val="Haupttext"/>
      </w:pPr>
    </w:p>
    <w:p w14:paraId="4533FF6C" w14:textId="77777777" w:rsidR="006E3EE5" w:rsidRDefault="006E3EE5" w:rsidP="008C63F8">
      <w:pPr>
        <w:pStyle w:val="Haupttext"/>
      </w:pPr>
      <w:r w:rsidRPr="008A4FAB">
        <w:t>Bestellt am</w:t>
      </w:r>
      <w:r>
        <w:t>:</w:t>
      </w:r>
      <w:r>
        <w:tab/>
      </w:r>
      <w:r>
        <w:tab/>
      </w:r>
      <w:r>
        <w:tab/>
      </w:r>
      <w:r>
        <w:tab/>
      </w:r>
      <w:r>
        <w:tab/>
      </w:r>
      <w:r>
        <w:tab/>
        <w:t>Erhalten am:</w:t>
      </w:r>
    </w:p>
    <w:p w14:paraId="76DA9F7C" w14:textId="77777777" w:rsidR="006E3EE5" w:rsidRDefault="006E3EE5" w:rsidP="008C63F8">
      <w:pPr>
        <w:pStyle w:val="Haupttext"/>
      </w:pPr>
    </w:p>
    <w:p w14:paraId="3C253C4D" w14:textId="77777777" w:rsidR="006E3EE5" w:rsidRDefault="006E3EE5" w:rsidP="008C63F8">
      <w:pPr>
        <w:pStyle w:val="Haupttext"/>
      </w:pPr>
      <w:r>
        <w:t xml:space="preserve"> _______________________________</w:t>
      </w:r>
      <w:r>
        <w:tab/>
      </w:r>
      <w:r>
        <w:tab/>
        <w:t>__________________________________</w:t>
      </w:r>
    </w:p>
    <w:p w14:paraId="7B87314F" w14:textId="77777777" w:rsidR="006E3EE5" w:rsidRDefault="006E3EE5" w:rsidP="008C63F8">
      <w:pPr>
        <w:pStyle w:val="Haupttext"/>
      </w:pPr>
    </w:p>
    <w:p w14:paraId="0C7B8DA7" w14:textId="77777777" w:rsidR="006E3EE5" w:rsidRDefault="006E3EE5" w:rsidP="008C63F8">
      <w:pPr>
        <w:pStyle w:val="Haupttext"/>
      </w:pPr>
    </w:p>
    <w:p w14:paraId="7AF5ED25" w14:textId="77777777" w:rsidR="006E3EE5" w:rsidRDefault="006E3EE5" w:rsidP="008C63F8">
      <w:pPr>
        <w:pStyle w:val="Haupttext"/>
      </w:pPr>
      <w:r w:rsidRPr="008A4FAB">
        <w:t>Name des/der Verbraucher(s)</w:t>
      </w:r>
    </w:p>
    <w:p w14:paraId="4797AE76" w14:textId="77777777" w:rsidR="006E3EE5" w:rsidRDefault="006E3EE5" w:rsidP="008C63F8">
      <w:pPr>
        <w:pStyle w:val="Haupttext"/>
      </w:pPr>
    </w:p>
    <w:p w14:paraId="210CAED3" w14:textId="77777777" w:rsidR="006E3EE5" w:rsidRDefault="006E3EE5" w:rsidP="008C63F8">
      <w:pPr>
        <w:pStyle w:val="Haupttext"/>
      </w:pPr>
      <w:r w:rsidRPr="008A4FAB">
        <w:t>Adresse des/der Verbraucher(s)</w:t>
      </w:r>
    </w:p>
    <w:p w14:paraId="7E9B92D7" w14:textId="77777777" w:rsidR="006E3EE5" w:rsidRDefault="006E3EE5" w:rsidP="008C63F8">
      <w:pPr>
        <w:pStyle w:val="Haupttext"/>
      </w:pPr>
    </w:p>
    <w:p w14:paraId="315D392B" w14:textId="77777777" w:rsidR="006E3EE5" w:rsidRDefault="006E3EE5" w:rsidP="008C63F8">
      <w:pPr>
        <w:pStyle w:val="Haupttext"/>
      </w:pPr>
      <w:r>
        <w:t>Ort und Datum</w:t>
      </w:r>
    </w:p>
    <w:p w14:paraId="6066F239" w14:textId="77777777" w:rsidR="006E3EE5" w:rsidRDefault="006E3EE5" w:rsidP="008C63F8">
      <w:pPr>
        <w:pStyle w:val="Haupttext"/>
      </w:pPr>
    </w:p>
    <w:p w14:paraId="6867591C" w14:textId="77777777" w:rsidR="006E3EE5" w:rsidRDefault="006E3EE5" w:rsidP="008C63F8">
      <w:pPr>
        <w:pStyle w:val="Haupttext"/>
      </w:pPr>
    </w:p>
    <w:p w14:paraId="5FD2704B" w14:textId="77777777" w:rsidR="006E3EE5" w:rsidRDefault="006E3EE5" w:rsidP="008C63F8">
      <w:pPr>
        <w:pStyle w:val="Haupttext"/>
      </w:pPr>
    </w:p>
    <w:p w14:paraId="272AE762" w14:textId="77777777" w:rsidR="006E3EE5" w:rsidRDefault="006E3EE5" w:rsidP="008C63F8">
      <w:pPr>
        <w:pStyle w:val="Haupttext"/>
      </w:pPr>
      <w:r w:rsidRPr="008A4FAB">
        <w:lastRenderedPageBreak/>
        <w:t>Unterschrift des/der Verbraucher(s):</w:t>
      </w:r>
      <w:r>
        <w:tab/>
      </w:r>
      <w:r>
        <w:tab/>
      </w:r>
      <w:r>
        <w:tab/>
      </w:r>
      <w:r>
        <w:tab/>
      </w:r>
    </w:p>
    <w:p w14:paraId="33FB50ED" w14:textId="77777777" w:rsidR="006E3EE5" w:rsidRDefault="006E3EE5" w:rsidP="008C63F8">
      <w:pPr>
        <w:pStyle w:val="Haupttext"/>
      </w:pPr>
    </w:p>
    <w:p w14:paraId="4B5C6206" w14:textId="77777777" w:rsidR="006E3EE5" w:rsidRDefault="006E3EE5" w:rsidP="008C63F8">
      <w:pPr>
        <w:pStyle w:val="Haupttext"/>
      </w:pPr>
    </w:p>
    <w:p w14:paraId="3229566C" w14:textId="77777777" w:rsidR="006E3EE5" w:rsidRPr="00A317F3" w:rsidRDefault="006E3EE5" w:rsidP="008C63F8">
      <w:pPr>
        <w:pStyle w:val="Haupttext"/>
      </w:pPr>
      <w:r w:rsidRPr="008A4FAB">
        <w:t>(*) Unzutreffendes streiche</w:t>
      </w:r>
      <w:r>
        <w:t>n</w:t>
      </w:r>
    </w:p>
    <w:p w14:paraId="76E549B1" w14:textId="77777777" w:rsidR="008F1115" w:rsidRPr="006E3EE5" w:rsidRDefault="008F1115" w:rsidP="008C63F8">
      <w:pPr>
        <w:pStyle w:val="Haupttext"/>
      </w:pPr>
    </w:p>
    <w:sectPr w:rsidR="008F1115" w:rsidRPr="006E3EE5" w:rsidSect="004C274C">
      <w:headerReference w:type="default" r:id="rId9"/>
      <w:footerReference w:type="default" r:id="rId10"/>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2A3A9" w14:textId="77777777" w:rsidR="00A56CEA" w:rsidRDefault="00A56CEA">
      <w:r>
        <w:separator/>
      </w:r>
    </w:p>
  </w:endnote>
  <w:endnote w:type="continuationSeparator" w:id="0">
    <w:p w14:paraId="2454E75A" w14:textId="77777777" w:rsidR="00A56CEA" w:rsidRDefault="00A56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CC9" w14:textId="77777777" w:rsidR="008F1115" w:rsidRDefault="008F1115">
    <w:pPr>
      <w:tabs>
        <w:tab w:val="right" w:pos="9085"/>
      </w:tabs>
      <w:rPr>
        <w:rFonts w:ascii="Verdana" w:hAnsi="Verdana"/>
        <w:noProof/>
        <w:snapToGrid w:val="0"/>
        <w:color w:val="999999"/>
        <w:sz w:val="16"/>
      </w:rPr>
    </w:pPr>
  </w:p>
  <w:p w14:paraId="19D4D9BB" w14:textId="77777777" w:rsidR="008F1115" w:rsidRDefault="00187F32">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451F5BC5" wp14:editId="5F106F9A">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1A531" w14:textId="77777777" w:rsidR="008F1115" w:rsidRDefault="00187F32" w:rsidP="00925CE8">
    <w:pPr>
      <w:tabs>
        <w:tab w:val="right" w:pos="9085"/>
      </w:tabs>
      <w:ind w:firstLine="540"/>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14965B63" wp14:editId="673CA2C7">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2FD6CB9"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8C63F8" w:rsidRPr="009005D4">
        <w:rPr>
          <w:rStyle w:val="Hyperlink"/>
          <w:rFonts w:ascii="Verdana" w:hAnsi="Verdana"/>
          <w:noProof/>
          <w:snapToGrid w:val="0"/>
          <w:sz w:val="16"/>
        </w:rPr>
        <w:t>www.weka.ch</w:t>
      </w:r>
    </w:hyperlink>
    <w:r w:rsidR="008C63F8">
      <w:rPr>
        <w:rFonts w:ascii="Verdana" w:hAnsi="Verdana"/>
        <w:noProof/>
        <w:snapToGrid w:val="0"/>
        <w:color w:val="999999"/>
        <w:sz w:val="16"/>
      </w:rPr>
      <w:t xml:space="preserve"> | Überarbeitet von Regina Arquint</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D900A2">
      <w:rPr>
        <w:rFonts w:ascii="Verdana" w:hAnsi="Verdana"/>
        <w:noProof/>
        <w:color w:val="999999"/>
        <w:sz w:val="16"/>
      </w:rPr>
      <w:t>11</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D900A2">
      <w:rPr>
        <w:rFonts w:ascii="Verdana" w:hAnsi="Verdana"/>
        <w:noProof/>
        <w:color w:val="999999"/>
        <w:sz w:val="16"/>
      </w:rPr>
      <w:t>11</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09A2B" w14:textId="77777777" w:rsidR="00A56CEA" w:rsidRDefault="00A56CEA">
      <w:r>
        <w:separator/>
      </w:r>
    </w:p>
  </w:footnote>
  <w:footnote w:type="continuationSeparator" w:id="0">
    <w:p w14:paraId="137023BD" w14:textId="77777777" w:rsidR="00A56CEA" w:rsidRDefault="00A56CEA">
      <w:r>
        <w:continuationSeparator/>
      </w:r>
    </w:p>
  </w:footnote>
  <w:footnote w:id="1">
    <w:p w14:paraId="1C3DA6E1" w14:textId="77777777" w:rsidR="006E3EE5" w:rsidRDefault="006E3EE5" w:rsidP="006E3EE5">
      <w:pPr>
        <w:pStyle w:val="Funotentext"/>
      </w:pPr>
      <w:r>
        <w:rPr>
          <w:rStyle w:val="Funotenzeichen"/>
        </w:rPr>
        <w:footnoteRef/>
      </w:r>
      <w:r>
        <w:t xml:space="preserve">  Die UID-Nr. ist die Unternehmens-Identifikationsnummer, welche im Handelsregister publiziert ist.</w:t>
      </w:r>
    </w:p>
  </w:footnote>
  <w:footnote w:id="2">
    <w:p w14:paraId="0437BF83" w14:textId="77777777" w:rsidR="006E3EE5" w:rsidRDefault="006E3EE5" w:rsidP="006E3EE5">
      <w:pPr>
        <w:pStyle w:val="Funotentext"/>
      </w:pPr>
      <w:r>
        <w:rPr>
          <w:rStyle w:val="Funotenzeichen"/>
        </w:rPr>
        <w:footnoteRef/>
      </w:r>
      <w:r>
        <w:t xml:space="preserve"> Als </w:t>
      </w:r>
      <w:r>
        <w:rPr>
          <w:rStyle w:val="highlight"/>
          <w:sz w:val="15"/>
          <w:szCs w:val="15"/>
        </w:rPr>
        <w:t xml:space="preserve">Verbraucher im Sinne der EU-Richtlinie 2011/83 über die Rechte der Verbraucher gelten </w:t>
      </w:r>
      <w:r>
        <w:rPr>
          <w:sz w:val="15"/>
          <w:szCs w:val="15"/>
        </w:rPr>
        <w:t>natürliche Personen, die ausserhalb ihrer gewerblichen, geschäftlichen, handwerklichen oder beruflichen Tätigkeit handeln.</w:t>
      </w:r>
    </w:p>
  </w:footnote>
  <w:footnote w:id="3">
    <w:p w14:paraId="69BAB9C9" w14:textId="77777777" w:rsidR="006E3EE5" w:rsidRDefault="006E3EE5" w:rsidP="006E3EE5">
      <w:pPr>
        <w:pStyle w:val="Funotentext"/>
      </w:pPr>
      <w:r>
        <w:rPr>
          <w:rStyle w:val="Funotenzeichen"/>
        </w:rPr>
        <w:footnoteRef/>
      </w:r>
      <w:r>
        <w:t xml:space="preserve"> Die Haftung kann auch in anderer Form, innerhalb des gesetzlich zulässigen Rahmens, insbesondere unter Beachtung der Wegbedingung der Haftung wegen eines Mangels der Kaufsache nach Art. 199 OR </w:t>
      </w:r>
      <w:bookmarkStart w:id="8" w:name="_Hlk39047141"/>
      <w:r>
        <w:t xml:space="preserve">(wonach die Wegbedingung der Haftung ungültig ist, wenn der Verkäufer dem Käufer die Gewährsmängel arglistig verschwiegen hat) </w:t>
      </w:r>
      <w:bookmarkEnd w:id="8"/>
      <w:r>
        <w:t>und der Verwendung missbräuchlicher Geschäftsbedingungen nach Art. 8 UWG geregelt werden.</w:t>
      </w:r>
    </w:p>
  </w:footnote>
  <w:footnote w:id="4">
    <w:p w14:paraId="3B7652E0" w14:textId="77777777" w:rsidR="006E3EE5" w:rsidRDefault="006E3EE5" w:rsidP="006E3EE5">
      <w:pPr>
        <w:pStyle w:val="Funotentext"/>
      </w:pPr>
      <w:r>
        <w:rPr>
          <w:rStyle w:val="Funotenzeichen"/>
        </w:rPr>
        <w:footnoteRef/>
      </w:r>
      <w:r>
        <w:t xml:space="preserve"> Die Informationspflicht betrifft</w:t>
      </w:r>
      <w:r w:rsidR="00D900A2">
        <w:t xml:space="preserve"> </w:t>
      </w:r>
      <w:r>
        <w:t>nur Schweizer Online Händler, die auch in der EU über eine Niederlassung verfügen. Sie gilt hingegen nicht für einen Schweizer Online</w:t>
      </w:r>
      <w:r w:rsidR="00D900A2">
        <w:t>-</w:t>
      </w:r>
      <w:r>
        <w:t>Händler, der bloss seine Produkte auch an EU-Ve</w:t>
      </w:r>
      <w:r w:rsidR="00D900A2">
        <w:t>r</w:t>
      </w:r>
      <w:r>
        <w:t xml:space="preserve">braucher richtet.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152BD" w14:textId="77777777" w:rsidR="008F1115" w:rsidRPr="006E3EE5" w:rsidRDefault="00187F32">
    <w:pPr>
      <w:rPr>
        <w:sz w:val="16"/>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3111494B" wp14:editId="7F359197">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8921AAC"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6E3EE5">
      <w:rPr>
        <w:rFonts w:ascii="Verdana" w:hAnsi="Verdana"/>
        <w:noProof/>
        <w:color w:val="999999"/>
        <w:sz w:val="16"/>
      </w:rPr>
      <w:br/>
    </w:r>
    <w:r w:rsidR="006E3EE5" w:rsidRPr="006E3EE5">
      <w:rPr>
        <w:rFonts w:ascii="Verdana" w:hAnsi="Verdana"/>
        <w:noProof/>
        <w:color w:val="999999"/>
        <w:sz w:val="14"/>
      </w:rPr>
      <w:t>Allgemeine Geschäftsbedingungen für den Verkauf von Produkten über den Online</w:t>
    </w:r>
    <w:r w:rsidR="00C726F8">
      <w:rPr>
        <w:rFonts w:ascii="Verdana" w:hAnsi="Verdana"/>
        <w:noProof/>
        <w:color w:val="999999"/>
        <w:sz w:val="14"/>
      </w:rPr>
      <w:t>-</w:t>
    </w:r>
    <w:r w:rsidR="006E3EE5" w:rsidRPr="006E3EE5">
      <w:rPr>
        <w:rFonts w:ascii="Verdana" w:hAnsi="Verdana"/>
        <w:noProof/>
        <w:color w:val="999999"/>
        <w:sz w:val="14"/>
      </w:rPr>
      <w:t>Shop innerhalb der Schweiz und der EU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75D1EAA"/>
    <w:multiLevelType w:val="hybridMultilevel"/>
    <w:tmpl w:val="4E1E2E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021EEB"/>
    <w:multiLevelType w:val="hybridMultilevel"/>
    <w:tmpl w:val="9C9CBE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5"/>
  </w:num>
  <w:num w:numId="13">
    <w:abstractNumId w:val="13"/>
  </w:num>
  <w:num w:numId="14">
    <w:abstractNumId w:val="17"/>
  </w:num>
  <w:num w:numId="15">
    <w:abstractNumId w:val="17"/>
  </w:num>
  <w:num w:numId="16">
    <w:abstractNumId w:val="21"/>
  </w:num>
  <w:num w:numId="17">
    <w:abstractNumId w:val="18"/>
  </w:num>
  <w:num w:numId="18">
    <w:abstractNumId w:val="20"/>
  </w:num>
  <w:num w:numId="19">
    <w:abstractNumId w:val="19"/>
  </w:num>
  <w:num w:numId="20">
    <w:abstractNumId w:val="18"/>
  </w:num>
  <w:num w:numId="21">
    <w:abstractNumId w:val="11"/>
  </w:num>
  <w:num w:numId="22">
    <w:abstractNumId w:val="16"/>
  </w:num>
  <w:num w:numId="23">
    <w:abstractNumId w:val="20"/>
  </w:num>
  <w:num w:numId="24">
    <w:abstractNumId w:val="19"/>
  </w:num>
  <w:num w:numId="25">
    <w:abstractNumId w:val="18"/>
  </w:num>
  <w:num w:numId="26">
    <w:abstractNumId w:val="11"/>
  </w:num>
  <w:num w:numId="27">
    <w:abstractNumId w:val="16"/>
  </w:num>
  <w:num w:numId="28">
    <w:abstractNumId w:val="20"/>
  </w:num>
  <w:num w:numId="29">
    <w:abstractNumId w:val="18"/>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EE5"/>
    <w:rsid w:val="00051914"/>
    <w:rsid w:val="00056B63"/>
    <w:rsid w:val="00074477"/>
    <w:rsid w:val="000F430A"/>
    <w:rsid w:val="00106236"/>
    <w:rsid w:val="00185F79"/>
    <w:rsid w:val="00187446"/>
    <w:rsid w:val="00187F32"/>
    <w:rsid w:val="001E1617"/>
    <w:rsid w:val="00212C4F"/>
    <w:rsid w:val="00267992"/>
    <w:rsid w:val="003B28CC"/>
    <w:rsid w:val="00407268"/>
    <w:rsid w:val="004C274C"/>
    <w:rsid w:val="004D1985"/>
    <w:rsid w:val="00590075"/>
    <w:rsid w:val="00632A87"/>
    <w:rsid w:val="006C3B1A"/>
    <w:rsid w:val="006C552A"/>
    <w:rsid w:val="006E3EE5"/>
    <w:rsid w:val="00741B76"/>
    <w:rsid w:val="00765F67"/>
    <w:rsid w:val="00780DE2"/>
    <w:rsid w:val="007B6312"/>
    <w:rsid w:val="008501CB"/>
    <w:rsid w:val="008C63F8"/>
    <w:rsid w:val="008F1115"/>
    <w:rsid w:val="008F3852"/>
    <w:rsid w:val="00914374"/>
    <w:rsid w:val="00925CE8"/>
    <w:rsid w:val="00930076"/>
    <w:rsid w:val="00A25820"/>
    <w:rsid w:val="00A56CEA"/>
    <w:rsid w:val="00AA6B09"/>
    <w:rsid w:val="00B11586"/>
    <w:rsid w:val="00B33381"/>
    <w:rsid w:val="00BD44B5"/>
    <w:rsid w:val="00C05D66"/>
    <w:rsid w:val="00C726F8"/>
    <w:rsid w:val="00CB4328"/>
    <w:rsid w:val="00D900A2"/>
    <w:rsid w:val="00DD3C8D"/>
    <w:rsid w:val="00F20ED1"/>
    <w:rsid w:val="00F50216"/>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E6C510"/>
  <w15:chartTrackingRefBased/>
  <w15:docId w15:val="{ACD4C75A-B0E4-4BAC-AB48-E552B70F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E3EE5"/>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customStyle="1" w:styleId="TextauszeichnungBlau">
    <w:name w:val="Textauszeichnung Blau"/>
    <w:rsid w:val="006E3EE5"/>
    <w:rPr>
      <w:color w:val="006699"/>
    </w:rPr>
  </w:style>
  <w:style w:type="character" w:styleId="Hyperlink">
    <w:name w:val="Hyperlink"/>
    <w:rsid w:val="006E3EE5"/>
    <w:rPr>
      <w:color w:val="0000FF"/>
      <w:u w:val="single"/>
    </w:rPr>
  </w:style>
  <w:style w:type="paragraph" w:styleId="Funotentext">
    <w:name w:val="footnote text"/>
    <w:basedOn w:val="Standard"/>
    <w:link w:val="FunotentextZchn"/>
    <w:unhideWhenUsed/>
    <w:rsid w:val="006E3EE5"/>
    <w:pPr>
      <w:spacing w:after="0" w:line="240" w:lineRule="auto"/>
    </w:pPr>
    <w:rPr>
      <w:sz w:val="20"/>
      <w:szCs w:val="20"/>
    </w:rPr>
  </w:style>
  <w:style w:type="character" w:customStyle="1" w:styleId="FunotentextZchn">
    <w:name w:val="Fußnotentext Zchn"/>
    <w:basedOn w:val="Absatz-Standardschriftart"/>
    <w:link w:val="Funotentext"/>
    <w:rsid w:val="006E3EE5"/>
    <w:rPr>
      <w:rFonts w:ascii="Calibri" w:hAnsi="Calibri"/>
    </w:rPr>
  </w:style>
  <w:style w:type="character" w:styleId="Funotenzeichen">
    <w:name w:val="footnote reference"/>
    <w:unhideWhenUsed/>
    <w:rsid w:val="006E3EE5"/>
    <w:rPr>
      <w:vertAlign w:val="superscript"/>
    </w:rPr>
  </w:style>
  <w:style w:type="character" w:customStyle="1" w:styleId="highlight">
    <w:name w:val="highlight"/>
    <w:rsid w:val="006E3EE5"/>
  </w:style>
  <w:style w:type="character" w:customStyle="1" w:styleId="NichtaufgelsteErwhnung1">
    <w:name w:val="Nicht aufgelöste Erwähnung1"/>
    <w:basedOn w:val="Absatz-Standardschriftart"/>
    <w:uiPriority w:val="99"/>
    <w:semiHidden/>
    <w:unhideWhenUsed/>
    <w:rsid w:val="008C6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consumers/od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A3F7F-7794-480E-BEC5-D0EC9A165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11</Pages>
  <Words>3290</Words>
  <Characters>22153</Characters>
  <Application>Microsoft Office Word</Application>
  <DocSecurity>0</DocSecurity>
  <Lines>184</Lines>
  <Paragraphs>50</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